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73AF7FBB"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r w:rsidR="00AE7E19">
        <w:t>Affinity propagation</w:t>
      </w:r>
      <w:r w:rsidRPr="004E1D1B">
        <w:t xml:space="preserve"> is used to group correlated features into clusters.  A relevance criterion is evaluated for each feature.  Clusters are then ranked based on the median of the relevance values of their constituent features.  </w:t>
      </w:r>
      <w:r w:rsidR="00D05004">
        <w:t>The most relevant i</w:t>
      </w:r>
      <w:r w:rsidR="00D05004" w:rsidRPr="004E1D1B">
        <w:t xml:space="preserve">ndividual </w:t>
      </w:r>
      <w:r w:rsidRPr="004E1D1B">
        <w:t xml:space="preserve">features can then be selected </w:t>
      </w:r>
      <w:r w:rsidR="00927F3E">
        <w:t xml:space="preserve">automatically </w:t>
      </w:r>
      <w:r w:rsidRPr="004E1D1B">
        <w:t xml:space="preserve">from the best clusters.  Other criteria, such as computation time or measurement cost, can </w:t>
      </w:r>
      <w:r w:rsidR="00CF086E">
        <w:t xml:space="preserve">optionally </w:t>
      </w:r>
      <w:r w:rsidRPr="004E1D1B">
        <w:t xml:space="preserve">be considered </w:t>
      </w:r>
      <w:r w:rsidR="004A71E3">
        <w:t>interactively</w:t>
      </w:r>
      <w:r w:rsidR="00CF086E">
        <w:t xml:space="preserve"> </w:t>
      </w:r>
      <w:r w:rsidRPr="004E1D1B">
        <w:t xml:space="preserve">when making this selection.  The proposed feature selection method is compared to </w:t>
      </w:r>
      <w:r w:rsidR="00AE7E19">
        <w:t>competing</w:t>
      </w:r>
      <w:r w:rsidR="00AE7E19" w:rsidRPr="004E1D1B">
        <w:t xml:space="preserve"> </w:t>
      </w:r>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r w:rsidR="00AE7E19">
        <w:t xml:space="preserve">competing </w:t>
      </w:r>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51C729C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have become</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p>
    <w:p w14:paraId="05C9526F" w14:textId="77777777" w:rsidR="001A1FE6" w:rsidRDefault="001A1FE6" w:rsidP="004C7251">
      <w:pPr>
        <w:pStyle w:val="Newparagraph"/>
      </w:pPr>
    </w:p>
    <w:p w14:paraId="40FBD7A4" w14:textId="544FDE7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7B4E5B"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xml:space="preserve">.  A variety of search </w:t>
      </w:r>
      <w:r w:rsidR="00534CA9">
        <w:t xml:space="preserve">schemes </w:t>
      </w:r>
      <w:r>
        <w:t xml:space="preserve">exist for reducing the portion of feature space searched.  The fastest and most straightforward search </w:t>
      </w:r>
      <w:r w:rsidR="00534CA9">
        <w:t xml:space="preserve">scheme </w:t>
      </w:r>
      <w:r>
        <w:t xml:space="preserve">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66ED594" w:rsidR="00416694" w:rsidRDefault="00416694" w:rsidP="004C7251">
      <w:pPr>
        <w:pStyle w:val="Newparagraph"/>
      </w:pPr>
      <w:r>
        <w:t xml:space="preserve">More advanced search </w:t>
      </w:r>
      <w:r w:rsidR="00534CA9">
        <w:t xml:space="preserve">schemes </w:t>
      </w:r>
      <w:r>
        <w:t xml:space="preserve">use greedy sequential approaches, such as forward selection and backward elimination.  </w:t>
      </w:r>
      <w:r w:rsidR="009F157F">
        <w:t xml:space="preserve">Compared to the feature ranking approach, greedy search </w:t>
      </w:r>
      <w:r w:rsidR="00534CA9">
        <w:t xml:space="preserve">procedures </w:t>
      </w:r>
      <w:r w:rsidR="009F157F">
        <w:t xml:space="preserve">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7EF7F2A0"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 xml:space="preserve">(Brown et al. </w:t>
      </w:r>
      <w:r w:rsidR="00BA6C51" w:rsidRPr="00BA6C51">
        <w:rPr>
          <w:noProof/>
        </w:rPr>
        <w:lastRenderedPageBreak/>
        <w:t>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 xml:space="preserve">This study </w:t>
      </w:r>
      <w:r w:rsidR="007A3B44">
        <w:t xml:space="preserve">thus </w:t>
      </w:r>
      <w:r w:rsidR="00B95EC9">
        <w:t>focuses on filter approaches.</w:t>
      </w:r>
    </w:p>
    <w:p w14:paraId="05B064D2" w14:textId="77777777" w:rsidR="00416694" w:rsidRDefault="00416694" w:rsidP="004C7251">
      <w:pPr>
        <w:pStyle w:val="Newparagraph"/>
      </w:pPr>
    </w:p>
    <w:p w14:paraId="118797E7" w14:textId="09B549F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DE0552">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r w:rsidR="005F2058">
        <w:t>Hyperspectral imagery is also well-known for containing redundancy amongst the bands</w:t>
      </w:r>
      <w:r w:rsidR="002E01D3">
        <w:t xml:space="preserve"> </w:t>
      </w:r>
      <w:r w:rsidR="002E01D3">
        <w:fldChar w:fldCharType="begin" w:fldLock="1"/>
      </w:r>
      <w:r w:rsidR="00DE0552">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2015)","previouslyFormattedCitation":"(Yuan,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r w:rsidR="002E01D3">
        <w:fldChar w:fldCharType="end"/>
      </w:r>
      <w:r w:rsidR="005F2058">
        <w:t>.</w:t>
      </w:r>
    </w:p>
    <w:p w14:paraId="093D051E" w14:textId="77777777" w:rsidR="00FE3A40" w:rsidRDefault="00FE3A40" w:rsidP="004C7251">
      <w:pPr>
        <w:pStyle w:val="Newparagraph"/>
      </w:pPr>
    </w:p>
    <w:p w14:paraId="58EB59F2" w14:textId="3349BDF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DE0552">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4268045B" w14:textId="295932CD" w:rsidR="009162F6" w:rsidRDefault="009162F6" w:rsidP="00DC6A1B">
      <w:pPr>
        <w:pStyle w:val="Newparagraph"/>
      </w:pPr>
    </w:p>
    <w:p w14:paraId="75BB6952" w14:textId="77777777" w:rsidR="00DB2C16" w:rsidRDefault="00DB2C16" w:rsidP="004C7251">
      <w:pPr>
        <w:pStyle w:val="Newparagraph"/>
      </w:pPr>
    </w:p>
    <w:p w14:paraId="6575E614" w14:textId="46C9E5ED" w:rsidR="00C122D8" w:rsidRDefault="00666A66" w:rsidP="009843E9">
      <w:pPr>
        <w:pStyle w:val="Newparagraph"/>
      </w:pPr>
      <w:r>
        <w:lastRenderedPageBreak/>
        <w:t>T</w:t>
      </w:r>
      <w:r w:rsidR="00AF5C1B">
        <w:t xml:space="preserve">he </w:t>
      </w:r>
      <w:r w:rsidR="0096404E">
        <w:t xml:space="preserve">increasing </w:t>
      </w:r>
      <w:r w:rsidR="00AF5C1B">
        <w:t xml:space="preserve">availability of high resolution </w:t>
      </w:r>
      <w:r w:rsidR="004A69A8">
        <w:t>imagery</w:t>
      </w:r>
      <w:r>
        <w:t xml:space="preserve"> </w:t>
      </w:r>
      <w:r w:rsidR="0096404E">
        <w:t xml:space="preserve">necessitates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D68DE">
        <w:t xml:space="preserve">In this </w:t>
      </w:r>
      <w:r w:rsidR="0096404E">
        <w:t xml:space="preserve">article </w:t>
      </w:r>
      <w:r w:rsidR="00ED68DE">
        <w:t>we propose a</w:t>
      </w:r>
      <w:r w:rsidR="00B97303">
        <w:t xml:space="preserve"> computationally-efficient</w:t>
      </w:r>
      <w:r w:rsidR="00ED68DE">
        <w:t xml:space="preserve"> </w:t>
      </w:r>
      <w:r w:rsidR="004D1369">
        <w:t xml:space="preserve">filter approach </w:t>
      </w:r>
      <w:r w:rsidR="00ED68DE">
        <w:t>feature selection method for addressing the problem</w:t>
      </w:r>
      <w:r w:rsidR="005C46DD">
        <w:t>s</w:t>
      </w:r>
      <w:r w:rsidR="00ED68DE">
        <w:t xml:space="preserve"> of </w:t>
      </w:r>
      <w:r w:rsidR="00DE0552">
        <w:t>sub-optimality</w:t>
      </w:r>
      <w:r w:rsidR="005C46DD">
        <w:t xml:space="preserve"> and instability associated with </w:t>
      </w:r>
      <w:r w:rsidR="00ED68DE">
        <w:t xml:space="preserve">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separation of feature selection and classification tasks.  </w:t>
      </w:r>
      <w:r w:rsidR="00613F66">
        <w:t>The method</w:t>
      </w:r>
      <w:r w:rsidR="004027D2">
        <w:t xml:space="preserve"> </w:t>
      </w:r>
      <w:r w:rsidR="004E0D08">
        <w:t xml:space="preserve">employs </w:t>
      </w:r>
      <w:r w:rsidR="00746ADC">
        <w:t>affinity propagation</w:t>
      </w:r>
      <w:r w:rsidR="0089645A">
        <w:t xml:space="preserve"> to </w:t>
      </w:r>
      <w:r w:rsidR="005C46DD">
        <w:t>identify</w:t>
      </w:r>
      <w:r w:rsidR="0089645A">
        <w:t xml:space="preserve"> clusters of </w:t>
      </w:r>
      <w:r w:rsidR="005C46DD">
        <w:t xml:space="preserve">redundant </w:t>
      </w:r>
      <w:r w:rsidR="00810DCA">
        <w:t>features</w:t>
      </w:r>
      <w:r w:rsidR="00B97303">
        <w:t xml:space="preserve"> and r</w:t>
      </w:r>
      <w:r w:rsidR="005C46DD">
        <w:t>edundancy is reduced by selecting a single representative feature fr</w:t>
      </w:r>
      <w:r w:rsidR="004A208F">
        <w:t>om</w:t>
      </w:r>
      <w:r w:rsidR="005C46DD">
        <w:t xml:space="preserve"> </w:t>
      </w:r>
      <w:r w:rsidR="004A208F">
        <w:t>the most relevant</w:t>
      </w:r>
      <w:r w:rsidR="005C46DD">
        <w:t xml:space="preserve"> cluster</w:t>
      </w:r>
      <w:r w:rsidR="004A208F">
        <w:t>s</w:t>
      </w:r>
      <w:r w:rsidR="005C46DD">
        <w:t xml:space="preserve">.  </w:t>
      </w:r>
      <w:r w:rsidR="00833E15">
        <w:t xml:space="preserve">The method </w:t>
      </w:r>
      <w:r w:rsidR="008257BE">
        <w:t>requir</w:t>
      </w:r>
      <w:r w:rsidR="0096404E">
        <w:t>e</w:t>
      </w:r>
      <w:r w:rsidR="00B97303">
        <w:t>s</w:t>
      </w:r>
      <w:r w:rsidR="008257BE">
        <w:t xml:space="preserve"> </w:t>
      </w:r>
      <w:r w:rsidR="00B97303">
        <w:t xml:space="preserve">no </w:t>
      </w:r>
      <w:r w:rsidR="008257BE">
        <w:t xml:space="preserve">prior knowledge of the number of clusters.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B97303">
        <w:t xml:space="preserve"> </w:t>
      </w:r>
      <w:r w:rsidR="009843E9">
        <w:fldChar w:fldCharType="begin" w:fldLock="1"/>
      </w:r>
      <w:r w:rsidR="00D3623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2017)","plainTextFormattedCitation":"(X. Chen et al. 2017)","previouslyFormattedCitation":"(Chen et al. 2017)"},"properties":{"noteIndex":0},"schema":"https://github.com/citation-style-language/schema/raw/master/csl-citation.json"}</w:instrText>
      </w:r>
      <w:r w:rsidR="009843E9">
        <w:fldChar w:fldCharType="separate"/>
      </w:r>
      <w:r w:rsidR="00D36230" w:rsidRPr="00D36230">
        <w:rPr>
          <w:noProof/>
        </w:rPr>
        <w:t>(X. Chen et al. 2017)</w:t>
      </w:r>
      <w:r w:rsidR="009843E9">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r w:rsidR="005D5FDA">
        <w:t xml:space="preserve"> </w:t>
      </w:r>
      <w:r w:rsidR="008856C5">
        <w:t xml:space="preserve">are </w:t>
      </w:r>
      <w:r w:rsidR="00254387">
        <w:t xml:space="preserve">also </w:t>
      </w:r>
      <w:r w:rsidR="008856C5">
        <w:t>avoided by selecting features</w:t>
      </w:r>
      <w:r w:rsidR="00897014">
        <w:t xml:space="preserve"> </w:t>
      </w:r>
      <w:r w:rsidR="008856C5">
        <w:t xml:space="preserve">with a </w:t>
      </w:r>
      <w:r w:rsidR="005C46DD">
        <w:t xml:space="preserve">relevance </w:t>
      </w:r>
      <w:r w:rsidR="008856C5">
        <w:t>heuristic</w:t>
      </w:r>
      <w:r w:rsidR="00351599">
        <w:t>,</w:t>
      </w:r>
      <w:r w:rsidR="008856C5">
        <w:t xml:space="preserve"> based on the use of naïve Bayes or mutual information criteria.  </w:t>
      </w:r>
      <w:r w:rsidR="00362D8B">
        <w:t xml:space="preserve">The </w:t>
      </w:r>
      <w:r w:rsidR="004027D2">
        <w:t xml:space="preserve">proposed method </w:t>
      </w:r>
      <w:r w:rsidR="00254387">
        <w:t xml:space="preserve">can be fully automated, or it can be used interactively to </w:t>
      </w:r>
      <w:r w:rsidR="004027D2">
        <w:t xml:space="preserve">allow </w:t>
      </w:r>
      <w:r w:rsidR="00254387">
        <w:t xml:space="preserve">for </w:t>
      </w:r>
      <w:r w:rsidR="004027D2">
        <w:t xml:space="preserve">consideration of computation time and measurement cost. </w:t>
      </w:r>
      <w:r w:rsidR="0096404E">
        <w:t>T</w:t>
      </w:r>
      <w:r w:rsidR="00DC434B">
        <w:t xml:space="preserve">he performance of the proposed method </w:t>
      </w:r>
      <w:r w:rsidR="0096404E">
        <w:t xml:space="preserve">is compared </w:t>
      </w:r>
      <w:r w:rsidR="00DC434B">
        <w:t xml:space="preserve">to popular feature selection approaches, on a number of remote sensing data sets.  </w:t>
      </w:r>
      <w:r w:rsidR="00254387">
        <w:t xml:space="preserve">The various </w:t>
      </w:r>
      <w:r w:rsidR="00CE5894">
        <w:t xml:space="preserve">feature selection </w:t>
      </w:r>
      <w:r w:rsidR="00254387">
        <w:t xml:space="preserve">methods are </w:t>
      </w:r>
      <w:r w:rsidR="00CE5894">
        <w:t>evaluat</w:t>
      </w:r>
      <w:r w:rsidR="00254387">
        <w:t>ed</w:t>
      </w:r>
      <w:r w:rsidR="00CE5894">
        <w:t xml:space="preserve"> </w:t>
      </w:r>
      <w:r w:rsidR="00254387">
        <w:t xml:space="preserve">based on </w:t>
      </w:r>
      <w:r w:rsidR="00B3071E">
        <w:t>computation time,</w:t>
      </w:r>
      <w:r w:rsidR="00CE5894">
        <w:t xml:space="preserve"> classification accuracy and stability of selected features under different data samplings.</w:t>
      </w:r>
    </w:p>
    <w:p w14:paraId="35D643D4" w14:textId="77777777" w:rsidR="00D0714F" w:rsidRDefault="00D0714F" w:rsidP="009843E9">
      <w:pPr>
        <w:pStyle w:val="Newparagraph"/>
      </w:pP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pPr>
      <w:bookmarkStart w:id="0" w:name="_Ref475980656"/>
      <w:r>
        <w:t>Related Work</w:t>
      </w:r>
    </w:p>
    <w:p w14:paraId="56B13808" w14:textId="77777777" w:rsidR="007F3E58" w:rsidRDefault="007F3E58" w:rsidP="007F3E58">
      <w:pPr>
        <w:pStyle w:val="Paragraph"/>
      </w:pPr>
      <w:r>
        <w:t xml:space="preserve">A number of feature selection approaches have been developed to address the issues of stability and sub-optimality encountered in high dimensional and redundant data.  These </w:t>
      </w:r>
      <w:r>
        <w:lastRenderedPageBreak/>
        <w:t xml:space="preserve">methods consider the trade-off between feature relevance (i.e. how much information the feature contains about the class labels) and redundancy.  </w:t>
      </w:r>
    </w:p>
    <w:p w14:paraId="67BF633F" w14:textId="77777777" w:rsidR="007F3E58" w:rsidRDefault="007F3E58" w:rsidP="007F3E58">
      <w:pPr>
        <w:pStyle w:val="Newparagraph"/>
      </w:pPr>
    </w:p>
    <w:p w14:paraId="344F47A5" w14:textId="095B6ED3" w:rsidR="007F3E58" w:rsidRDefault="007F3E58" w:rsidP="007F3E58">
      <w:pPr>
        <w:pStyle w:val="Newparagraph"/>
      </w:pPr>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254387">
        <w:t xml:space="preserve">, who </w:t>
      </w:r>
      <w:r>
        <w:t xml:space="preserve">used a </w:t>
      </w:r>
      <w:r w:rsidRPr="007B685E">
        <w:rPr>
          <w:i/>
        </w:rPr>
        <w:t>k-</w:t>
      </w:r>
      <w:r>
        <w:t>means algorithm to produce a fixed number of clusters of correlated features.  The accuracy of a SVM classifier is found for all the features of each cluster</w:t>
      </w:r>
      <w:r w:rsidR="00254387">
        <w:t xml:space="preserve"> and </w:t>
      </w:r>
      <w:r>
        <w:t xml:space="preserve"> </w:t>
      </w:r>
      <w:r w:rsidR="00254387">
        <w:t>t</w:t>
      </w:r>
      <w:r>
        <w:t xml:space="preserve">he lowest performing clusters are eliminated, the remaining features combined, and the process is repeated until a desired number of clusters is reached.  A 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p>
    <w:p w14:paraId="607C6406" w14:textId="77777777" w:rsidR="007F3E58" w:rsidRDefault="007F3E58" w:rsidP="007F3E58">
      <w:pPr>
        <w:pStyle w:val="Newparagraph"/>
      </w:pPr>
    </w:p>
    <w:p w14:paraId="1F162747" w14:textId="3E81A0AA" w:rsidR="007F3E58" w:rsidRDefault="007F3E58" w:rsidP="007F3E58">
      <w:pPr>
        <w:pStyle w:val="Newparagraph"/>
      </w:pPr>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p>
    <w:p w14:paraId="2FED9441" w14:textId="77777777" w:rsidR="007F3E58" w:rsidRDefault="007F3E58" w:rsidP="007F3E58">
      <w:pPr>
        <w:pStyle w:val="Newparagraph"/>
      </w:pPr>
    </w:p>
    <w:p w14:paraId="485D43B3" w14:textId="13B75C49" w:rsidR="007F3E58" w:rsidRDefault="007F3E58" w:rsidP="007F3E58">
      <w:pPr>
        <w:pStyle w:val="Newparagraph"/>
      </w:pPr>
      <w:r>
        <w:lastRenderedPageBreak/>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w:t>
      </w:r>
      <w:r w:rsidR="00254387">
        <w:t xml:space="preserve">for reducing redundancy in </w:t>
      </w:r>
      <w:r>
        <w:t xml:space="preserve">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p>
    <w:p w14:paraId="3CFB0BCF" w14:textId="77777777" w:rsidR="007F3E58" w:rsidRDefault="007F3E58" w:rsidP="007F3E58">
      <w:pPr>
        <w:pStyle w:val="Newparagraph"/>
      </w:pPr>
    </w:p>
    <w:p w14:paraId="0600DF9E" w14:textId="7C5C28DE" w:rsidR="007F3E58" w:rsidRDefault="007F3E58" w:rsidP="007F3E58">
      <w:pPr>
        <w:pStyle w:val="Newparagraph"/>
      </w:pPr>
      <w:r>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w:t>
      </w:r>
      <w:r w:rsidR="00534CA9">
        <w:t>a</w:t>
      </w:r>
      <w:r>
        <w:t xml:space="preserve"> FS </w:t>
      </w:r>
      <w:r w:rsidR="00534CA9">
        <w:t>search scheme</w:t>
      </w:r>
      <w:r>
        <w:t xml:space="preserve">,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p>
    <w:p w14:paraId="6A8F5496" w14:textId="77777777" w:rsidR="007F3E58" w:rsidRDefault="007F3E58" w:rsidP="007F3E58">
      <w:pPr>
        <w:pStyle w:val="Newparagraph"/>
      </w:pPr>
    </w:p>
    <w:p w14:paraId="17ACF46F" w14:textId="571114B4" w:rsidR="007F3E58" w:rsidRDefault="007F3E58" w:rsidP="007F3E58">
      <w:pPr>
        <w:pStyle w:val="Newparagraph"/>
      </w:pPr>
      <w:r>
        <w:t xml:space="preserve">In recent years, a number of feature selection approaches based on structured sparsity regularisation have been developed </w:t>
      </w:r>
      <w:r>
        <w:fldChar w:fldCharType="begin" w:fldLock="1"/>
      </w:r>
      <w:r w:rsidR="00D36230">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Chen and Gu 2015; Chen et al. 2017; Gui et al. 2016)"},"properties":{"noteIndex":0},"schema":"https://github.com/citation-style-language/schema/raw/master/csl-citation.json"}</w:instrText>
      </w:r>
      <w:r>
        <w:fldChar w:fldCharType="separate"/>
      </w:r>
      <w:r w:rsidR="00D36230" w:rsidRPr="00D36230">
        <w:rPr>
          <w:noProof/>
        </w:rPr>
        <w:t>(Wang et al. 2010; X. Chen and Gu 2015; X. Chen et al. 2017; Gui et al. 2016)</w:t>
      </w:r>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r w:rsidR="00D3623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instrText>
      </w:r>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w:t>
      </w:r>
      <w:r>
        <w:lastRenderedPageBreak/>
        <w:t xml:space="preserve">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expensive compared to greedy search type feature selection methods such as FS and JMI.  Feature weights produced by the optimisation procedure can be considered an importance measure that trades relevance against redundancy.    </w:t>
      </w:r>
    </w:p>
    <w:p w14:paraId="5C8EE1BF" w14:textId="77777777" w:rsidR="007F3E58" w:rsidRPr="007F3E58" w:rsidRDefault="007F3E58" w:rsidP="00A66CB4">
      <w:pPr>
        <w:pStyle w:val="Newparagraph"/>
      </w:pPr>
    </w:p>
    <w:bookmarkEnd w:id="0"/>
    <w:p w14:paraId="43502BF1" w14:textId="3CAECDFA" w:rsidR="004D38FC" w:rsidRDefault="00DC434B" w:rsidP="00C122D8">
      <w:pPr>
        <w:pStyle w:val="Heading2"/>
        <w:keepLines/>
      </w:pPr>
      <w:r>
        <w:t>Feature Clustering and Ranking</w:t>
      </w:r>
    </w:p>
    <w:p w14:paraId="75B2847B" w14:textId="387B2942" w:rsidR="004D38FC" w:rsidRDefault="00D0714F" w:rsidP="004C7251">
      <w:pPr>
        <w:pStyle w:val="Paragraph"/>
      </w:pPr>
      <w:r w:rsidRPr="00D0714F">
        <w:t xml:space="preserve"> </w:t>
      </w:r>
      <w:r>
        <w:t>Within the context of the related research overviewed in the previous section, our proposed feature selection method consists of the following three steps</w:t>
      </w:r>
      <w:r w:rsidR="004D38FC">
        <w:t>:</w:t>
      </w:r>
    </w:p>
    <w:p w14:paraId="5C914AE8" w14:textId="59A4DC30" w:rsidR="004D38FC" w:rsidRDefault="004D38FC" w:rsidP="009052EC">
      <w:pPr>
        <w:pStyle w:val="Bulletedlist"/>
        <w:numPr>
          <w:ilvl w:val="0"/>
          <w:numId w:val="6"/>
        </w:numPr>
      </w:pPr>
      <w:r>
        <w:t xml:space="preserve">Perform </w:t>
      </w:r>
      <w:r w:rsidR="00791B39">
        <w:t>affinity propagation</w:t>
      </w:r>
      <w:r>
        <w:t xml:space="preserve"> clustering </w:t>
      </w:r>
      <w:r w:rsidR="00791B39">
        <w:fldChar w:fldCharType="begin" w:fldLock="1"/>
      </w:r>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r w:rsidR="00791B39">
        <w:fldChar w:fldCharType="end"/>
      </w:r>
      <w:r>
        <w:t xml:space="preserve"> of the feature set using the </w:t>
      </w:r>
      <w:r w:rsidR="00593C25">
        <w:t xml:space="preserve">absolute value of the </w:t>
      </w:r>
      <w:r>
        <w:t>correlation coefficient as the similarity metric.</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6D02F5F5" w14:textId="609F647A" w:rsidR="00AE3850" w:rsidRDefault="00312733" w:rsidP="004C7251">
      <w:pPr>
        <w:pStyle w:val="Newparagraph"/>
      </w:pPr>
      <w:r>
        <w:t xml:space="preserve">Affinity propagation is </w:t>
      </w:r>
      <w:r w:rsidR="006D51C7">
        <w:t>a clustering technique that identifies cluster representatives (‘exemplars’)</w:t>
      </w:r>
      <w:r w:rsidR="00D8796C">
        <w:t>,</w:t>
      </w:r>
      <w:r w:rsidR="006D51C7">
        <w:t xml:space="preserve"> and their corresponding clusters</w:t>
      </w:r>
      <w:r w:rsidR="00D8796C">
        <w:t>,</w:t>
      </w:r>
      <w:r w:rsidR="006D51C7">
        <w:t xml:space="preserve"> by an iterative scheme of </w:t>
      </w:r>
      <w:r w:rsidR="00B83BEA">
        <w:t>message passing between data points</w:t>
      </w:r>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r w:rsidR="006D51C7">
        <w:t xml:space="preserve">.  </w:t>
      </w:r>
      <w:r w:rsidR="008F1727">
        <w:t xml:space="preserve">A </w:t>
      </w:r>
      <w:r w:rsidR="004A208F">
        <w:t>matrix</w:t>
      </w:r>
      <w:r w:rsidR="00D8796C">
        <w:t xml:space="preserve"> of </w:t>
      </w:r>
      <w:r w:rsidR="006E340D">
        <w:t xml:space="preserve">pair-wise </w:t>
      </w:r>
      <w:r w:rsidR="00D8796C">
        <w:t xml:space="preserve">similarities and a </w:t>
      </w:r>
      <w:r w:rsidR="00AE3850">
        <w:lastRenderedPageBreak/>
        <w:t>‘</w:t>
      </w:r>
      <w:r w:rsidR="00D8796C">
        <w:t>preference</w:t>
      </w:r>
      <w:r w:rsidR="00AE3850">
        <w:t>’</w:t>
      </w:r>
      <w:r w:rsidR="00D8796C">
        <w:t xml:space="preserve"> </w:t>
      </w:r>
      <w:r w:rsidR="008F1727">
        <w:t>parameter</w:t>
      </w:r>
      <w:r w:rsidR="00D8796C">
        <w:t xml:space="preserve"> </w:t>
      </w:r>
      <w:r w:rsidR="008F1727">
        <w:t xml:space="preserve">are required </w:t>
      </w:r>
      <w:r w:rsidR="00D8796C">
        <w:t>as input</w:t>
      </w:r>
      <w:r w:rsidR="006E340D">
        <w:t>s</w:t>
      </w:r>
      <w:r w:rsidR="00D8796C">
        <w:t xml:space="preserve">.  </w:t>
      </w:r>
      <w:r w:rsidR="00AE3850">
        <w:t>The preference parameter affects the number of identified clusters and may be chosen automatically based on the values of the similarities</w:t>
      </w:r>
      <w:r w:rsidR="00D8796C">
        <w:t xml:space="preserve">.  </w:t>
      </w:r>
      <w:r w:rsidR="00AE3850">
        <w:t>The proposed feature selection method sets</w:t>
      </w:r>
      <w:r w:rsidR="00FF27C6">
        <w:t xml:space="preserve"> </w:t>
      </w:r>
      <w:r w:rsidR="00AE3850">
        <w:t xml:space="preserve">the </w:t>
      </w:r>
      <w:r w:rsidR="00FF27C6">
        <w:t xml:space="preserve">preference parameter </w:t>
      </w:r>
      <w:r w:rsidR="00AE3850">
        <w:t>to the median of the similarities, which results in a moderate number of clusters</w:t>
      </w:r>
      <w:r w:rsidR="001674FD">
        <w:t xml:space="preserve"> </w:t>
      </w:r>
      <w:r w:rsidR="001674FD">
        <w:fldChar w:fldCharType="begin" w:fldLock="1"/>
      </w:r>
      <w:r w:rsidR="001674FD">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1674FD">
        <w:fldChar w:fldCharType="separate"/>
      </w:r>
      <w:r w:rsidR="001674FD" w:rsidRPr="00AE3850">
        <w:rPr>
          <w:noProof/>
        </w:rPr>
        <w:t>(Frey and Dueck 2007)</w:t>
      </w:r>
      <w:r w:rsidR="001674FD">
        <w:fldChar w:fldCharType="end"/>
      </w:r>
      <w:r w:rsidR="00AE3850">
        <w:t xml:space="preserve">.  Unlike clustering techniques such as </w:t>
      </w:r>
      <w:r w:rsidR="00AE3850" w:rsidRPr="00217542">
        <w:rPr>
          <w:i/>
        </w:rPr>
        <w:t>k</w:t>
      </w:r>
      <w:r w:rsidR="00AE3850">
        <w:t xml:space="preserve">-means, affinity propagation does not require prior knowledge of the number of clusters.  </w:t>
      </w:r>
    </w:p>
    <w:p w14:paraId="7DAEA7FC" w14:textId="25A2A7B9" w:rsidR="00312733" w:rsidRDefault="00C606C3" w:rsidP="004C7251">
      <w:pPr>
        <w:pStyle w:val="Newparagraph"/>
      </w:pPr>
      <w:r>
        <w:t xml:space="preserve">   </w:t>
      </w:r>
      <w:r w:rsidR="00FF27C6">
        <w:t xml:space="preserve"> </w:t>
      </w:r>
    </w:p>
    <w:p w14:paraId="07F940B4" w14:textId="624ADE9C" w:rsidR="00D363FF" w:rsidRDefault="00C402B1" w:rsidP="004C7251">
      <w:pPr>
        <w:pStyle w:val="Newparagraph"/>
      </w:pPr>
      <w:r>
        <w:t xml:space="preserve">Two kinds of messages, ‘availability’ and ‘responsibility’, are passed between data points at each iteration.  The values of these messages </w:t>
      </w:r>
      <w:r w:rsidR="004A208F">
        <w:t>express</w:t>
      </w:r>
      <w:r>
        <w:t xml:space="preserve"> the current affinity one point has for choosing another as its exemplar.   </w:t>
      </w:r>
      <w:r w:rsidR="005C2410">
        <w:t xml:space="preserve">The responsibility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reflects the accumulated evidence that feature </w:t>
      </w:r>
      <w:r w:rsidR="00112078" w:rsidRPr="00112078">
        <w:rPr>
          <w:i/>
        </w:rPr>
        <w:t>k</w:t>
      </w:r>
      <w:r w:rsidR="005C2410">
        <w:t xml:space="preserve"> is the exemplar for feature</w:t>
      </w:r>
      <w:r w:rsidR="00112078">
        <w:t xml:space="preserve"> </w:t>
      </w:r>
      <w:r w:rsidR="00112078" w:rsidRPr="00112078">
        <w:rPr>
          <w:i/>
        </w:rPr>
        <w:t>i</w:t>
      </w:r>
      <w:r w:rsidR="005C2410">
        <w:t xml:space="preserve">, </w:t>
      </w:r>
      <w:r w:rsidR="00DC3D5E">
        <w:t>taking into consideration</w:t>
      </w:r>
      <w:r w:rsidR="005C2410">
        <w:t xml:space="preserve"> other possible exemplars for</w:t>
      </w:r>
      <w:r w:rsidR="00112078">
        <w:t xml:space="preserve"> feature </w:t>
      </w:r>
      <w:r w:rsidR="00112078" w:rsidRPr="00112078">
        <w:rPr>
          <w:i/>
        </w:rPr>
        <w:t>i</w:t>
      </w:r>
      <w:r w:rsidR="005C2410">
        <w:t xml:space="preserve">.  The availability </w:t>
      </w:r>
      <m:oMath>
        <m:r>
          <w:rPr>
            <w:rFonts w:ascii="Cambria Math" w:hAnsi="Cambria Math"/>
          </w:rPr>
          <m:t>a</m:t>
        </m:r>
        <m:d>
          <m:dPr>
            <m:ctrlPr>
              <w:rPr>
                <w:rFonts w:ascii="Cambria Math" w:hAnsi="Cambria Math"/>
                <w:i/>
              </w:rPr>
            </m:ctrlPr>
          </m:dPr>
          <m:e>
            <m:r>
              <w:rPr>
                <w:rFonts w:ascii="Cambria Math" w:hAnsi="Cambria Math"/>
              </w:rPr>
              <m:t>i,k</m:t>
            </m:r>
          </m:e>
        </m:d>
      </m:oMath>
      <w:r w:rsidR="005C2410">
        <w:t xml:space="preserve"> reflects the accumulated evidence for how appropriate it would be for feature </w:t>
      </w:r>
      <w:r w:rsidR="00112078" w:rsidRPr="00112078">
        <w:rPr>
          <w:i/>
        </w:rPr>
        <w:t>i</w:t>
      </w:r>
      <w:r w:rsidR="005C2410">
        <w:t xml:space="preserve"> to choose feature </w:t>
      </w:r>
      <w:r w:rsidR="00112078" w:rsidRPr="00112078">
        <w:rPr>
          <w:i/>
        </w:rPr>
        <w:t>k</w:t>
      </w:r>
      <w:r w:rsidR="005C2410">
        <w:t xml:space="preserve"> as its exemplar</w:t>
      </w:r>
      <w:r w:rsidR="00112078">
        <w:t xml:space="preserve">, </w:t>
      </w:r>
      <w:r w:rsidR="00DC3D5E">
        <w:t>taking into consideration</w:t>
      </w:r>
      <w:r w:rsidR="00112078">
        <w:t xml:space="preserve"> </w:t>
      </w:r>
      <w:r w:rsidR="00DC3D5E">
        <w:t xml:space="preserve">support from other features for choosing </w:t>
      </w:r>
      <w:r w:rsidR="00DC3D5E" w:rsidRPr="00112078">
        <w:rPr>
          <w:i/>
        </w:rPr>
        <w:t>k</w:t>
      </w:r>
      <w:r w:rsidR="00DC3D5E">
        <w:t xml:space="preserve"> as their exemplar</w:t>
      </w:r>
      <w:r w:rsidR="005C2410">
        <w:t>.</w:t>
      </w:r>
      <w:r w:rsidR="00585933">
        <w:t xml:space="preserve">  </w:t>
      </w:r>
    </w:p>
    <w:p w14:paraId="641586AE" w14:textId="77777777" w:rsidR="00D363FF" w:rsidRDefault="00D363FF" w:rsidP="004C7251">
      <w:pPr>
        <w:pStyle w:val="Newparagraph"/>
      </w:pPr>
    </w:p>
    <w:p w14:paraId="763530F7" w14:textId="3BA3A76C" w:rsidR="00716B9F" w:rsidRDefault="00585933" w:rsidP="004C7251">
      <w:pPr>
        <w:pStyle w:val="Newparagraph"/>
      </w:pPr>
      <w:r>
        <w:t>To initialise, the availabilities are set to zero</w:t>
      </w:r>
      <w:r w:rsidR="0053756F">
        <w:t xml:space="preserve">, </w:t>
      </w:r>
      <m:oMath>
        <m:r>
          <w:rPr>
            <w:rFonts w:ascii="Cambria Math" w:hAnsi="Cambria Math"/>
          </w:rPr>
          <m:t>a(i,k)=0</m:t>
        </m:r>
      </m:oMath>
      <w:r>
        <w:t xml:space="preserve">.  </w:t>
      </w:r>
      <w:r w:rsidR="004A208F">
        <w:t>In our method, t</w:t>
      </w:r>
      <w:r w:rsidR="0053756F">
        <w:t xml:space="preserve">he similarity </w:t>
      </w:r>
      <m:oMath>
        <m:r>
          <w:rPr>
            <w:rFonts w:ascii="Cambria Math" w:hAnsi="Cambria Math"/>
          </w:rPr>
          <m:t>s(i,k</m:t>
        </m:r>
      </m:oMath>
      <w:r w:rsidR="0053756F" w:rsidRPr="00217542">
        <w:rPr>
          <w:i/>
        </w:rPr>
        <w:t>)</w:t>
      </w:r>
      <w:r w:rsidR="0053756F">
        <w:rPr>
          <w:i/>
        </w:rPr>
        <w:t xml:space="preserve"> </w:t>
      </w:r>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coefficient</w:t>
      </w:r>
      <w:r w:rsidR="004A208F">
        <w:t>, and t</w:t>
      </w:r>
      <w:r w:rsidR="0053756F">
        <w:t xml:space="preserve">he self-similarities, </w:t>
      </w:r>
      <m:oMath>
        <m:r>
          <w:rPr>
            <w:rFonts w:ascii="Cambria Math" w:hAnsi="Cambria Math"/>
          </w:rPr>
          <m:t>s(k,k)</m:t>
        </m:r>
      </m:oMath>
      <w:r w:rsidR="0053756F">
        <w:t>, are set to the preference value.  At each iteration, t</w:t>
      </w:r>
      <w:r>
        <w:t>he responsibilit</w:t>
      </w:r>
      <w:r w:rsidR="0053756F">
        <w:t>ies</w:t>
      </w:r>
      <w:r>
        <w:t xml:space="preserve"> </w:t>
      </w:r>
      <w:r w:rsidR="0053756F">
        <w:t>are</w:t>
      </w:r>
      <w:r>
        <w:t xml:space="preserve"> updated </w:t>
      </w:r>
      <w:r w:rsidR="00251ACB">
        <w:t>using</w:t>
      </w:r>
      <w:r w:rsidR="00E76C07">
        <w:t xml:space="preserve"> the rule: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trPr>
        <w:tc>
          <w:tcPr>
            <w:tcW w:w="4750" w:type="pct"/>
            <w:vAlign w:val="center"/>
          </w:tcPr>
          <w:p w14:paraId="1BD0A02F" w14:textId="5D90FDB9" w:rsidR="00716B9F" w:rsidRPr="000705B8" w:rsidRDefault="00716B9F" w:rsidP="00716B9F">
            <w:pPr>
              <w:pStyle w:val="Displayedequation"/>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i,k</m:t>
                    </m:r>
                  </m:e>
                </m:d>
                <m:r>
                  <w:rPr>
                    <w:rFonts w:ascii="Cambria Math" w:hAnsi="Cambria Math"/>
                  </w:rPr>
                  <m:t>←s</m:t>
                </m:r>
                <m:d>
                  <m:dPr>
                    <m:ctrlPr>
                      <w:rPr>
                        <w:rFonts w:ascii="Cambria Math" w:hAnsi="Cambria Math"/>
                        <w:i/>
                      </w:rPr>
                    </m:ctrlPr>
                  </m:dPr>
                  <m:e>
                    <m:r>
                      <w:rPr>
                        <w:rFonts w:ascii="Cambria Math" w:hAnsi="Cambria Math"/>
                      </w:rPr>
                      <m:t>i,k</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s.t.  </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lim>
                    </m:limLow>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+s(i,</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d>
                  </m:e>
                </m:func>
              </m:oMath>
            </m:oMathPara>
          </w:p>
        </w:tc>
        <w:tc>
          <w:tcPr>
            <w:tcW w:w="250" w:type="pct"/>
            <w:vAlign w:val="center"/>
          </w:tcPr>
          <w:p w14:paraId="2D9DF149" w14:textId="77777777" w:rsidR="00716B9F" w:rsidRPr="003B5532" w:rsidRDefault="00716B9F" w:rsidP="00593C25">
            <w:pPr>
              <w:pStyle w:val="Displayedequation"/>
            </w:pPr>
            <w:bookmarkStart w:id="1" w:name="_Ref516579955"/>
            <w:r w:rsidRPr="003B5532">
              <w:t>(</w:t>
            </w:r>
            <w:r>
              <w:fldChar w:fldCharType="begin"/>
            </w:r>
            <w:r>
              <w:instrText xml:space="preserve"> SEQ MyEquation \* ARABIC </w:instrText>
            </w:r>
            <w:r>
              <w:fldChar w:fldCharType="separate"/>
            </w:r>
            <w:r w:rsidR="009A6F1A">
              <w:rPr>
                <w:noProof/>
              </w:rPr>
              <w:t>1</w:t>
            </w:r>
            <w:r>
              <w:fldChar w:fldCharType="end"/>
            </w:r>
            <w:r w:rsidRPr="003B5532">
              <w:t>)</w:t>
            </w:r>
            <w:bookmarkEnd w:id="1"/>
          </w:p>
        </w:tc>
      </w:tr>
    </w:tbl>
    <w:p w14:paraId="14DDCB65" w14:textId="58F7F87E" w:rsidR="00716B9F" w:rsidRDefault="00B33B23" w:rsidP="0053756F">
      <w:pPr>
        <w:pStyle w:val="Newparagraph"/>
        <w:ind w:firstLine="0"/>
      </w:pPr>
      <w:r>
        <w:t>The availabilit</w:t>
      </w:r>
      <w:r w:rsidR="0053756F">
        <w:t>ies</w:t>
      </w:r>
      <w:r>
        <w:t xml:space="preserve"> </w:t>
      </w:r>
      <w:r w:rsidR="0053756F">
        <w:t>are</w:t>
      </w:r>
      <w:r>
        <w:t xml:space="preserve"> </w:t>
      </w:r>
      <w:r w:rsidR="0053756F">
        <w:t xml:space="preserve">correspondingly </w:t>
      </w:r>
      <w:r>
        <w:t xml:space="preserve">updated </w:t>
      </w:r>
      <w:r w:rsidR="00251ACB">
        <w:t>using</w:t>
      </w:r>
      <w:r w:rsidR="00A82B1D">
        <w:t xml:space="preserve"> </w:t>
      </w:r>
      <w:r w:rsidR="00E76C07">
        <w:t>the rule: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trPr>
        <w:tc>
          <w:tcPr>
            <w:tcW w:w="4725" w:type="pct"/>
            <w:vAlign w:val="center"/>
          </w:tcPr>
          <w:p w14:paraId="55800528" w14:textId="38A13B48" w:rsidR="006952C5" w:rsidRPr="000705B8" w:rsidRDefault="006952C5" w:rsidP="00E76C07">
            <w:pPr>
              <w:pStyle w:val="Displayedequation"/>
            </w:pPr>
            <m:oMathPara>
              <m:oMathParaPr>
                <m:jc m:val="center"/>
              </m:oMathParaPr>
              <m:oMath>
                <m:r>
                  <w:rPr>
                    <w:rFonts w:ascii="Cambria Math" w:hAnsi="Cambria Math"/>
                  </w:rPr>
                  <w:lastRenderedPageBreak/>
                  <m:t>a</m:t>
                </m:r>
                <m:d>
                  <m:dPr>
                    <m:ctrlPr>
                      <w:rPr>
                        <w:rFonts w:ascii="Cambria Math" w:hAnsi="Cambria Math"/>
                        <w:i/>
                      </w:rPr>
                    </m:ctrlPr>
                  </m:dPr>
                  <m:e>
                    <m:r>
                      <w:rPr>
                        <w:rFonts w:ascii="Cambria Math" w:hAnsi="Cambria Math"/>
                      </w:rPr>
                      <m:t>i,k</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0, r</m:t>
                                  </m:r>
                                  <m:d>
                                    <m:dPr>
                                      <m:ctrlPr>
                                        <w:rPr>
                                          <w:rFonts w:ascii="Cambria Math" w:hAnsi="Cambria Math"/>
                                          <w:i/>
                                        </w:rPr>
                                      </m:ctrlPr>
                                    </m:dPr>
                                    <m:e>
                                      <m:r>
                                        <w:rPr>
                                          <w:rFonts w:ascii="Cambria Math" w:hAnsi="Cambria Math"/>
                                        </w:rPr>
                                        <m:t>k,k</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s.t. </m:t>
                                      </m:r>
                                      <m:sSup>
                                        <m:sSupPr>
                                          <m:ctrlPr>
                                            <w:rPr>
                                              <w:rFonts w:ascii="Cambria Math" w:hAnsi="Cambria Math"/>
                                              <w:i/>
                                            </w:rPr>
                                          </m:ctrlPr>
                                        </m:sSupPr>
                                        <m:e>
                                          <m:r>
                                            <w:rPr>
                                              <w:rFonts w:ascii="Cambria Math" w:hAnsi="Cambria Math"/>
                                            </w:rPr>
                                            <m:t xml:space="preserve"> i</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i,k</m:t>
                                          </m:r>
                                        </m:e>
                                      </m:d>
                                      <m:r>
                                        <w:rPr>
                                          <w:rFonts w:ascii="Cambria Math" w:hAnsi="Cambria Math"/>
                                        </w:rPr>
                                        <m:t xml:space="preserve"> </m:t>
                                      </m:r>
                                    </m:sub>
                                    <m:sup/>
                                    <m:e>
                                      <m:r>
                                        <m:rPr>
                                          <m:sty m:val="p"/>
                                        </m:rPr>
                                        <w:rPr>
                                          <w:rFonts w:ascii="Cambria Math" w:hAnsi="Cambria Math"/>
                                        </w:rPr>
                                        <m:t>max</m:t>
                                      </m:r>
                                      <m:d>
                                        <m:dPr>
                                          <m:begChr m:val="{"/>
                                          <m:endChr m:val="}"/>
                                          <m:ctrlPr>
                                            <w:rPr>
                                              <w:rFonts w:ascii="Cambria Math" w:hAnsi="Cambria Math"/>
                                              <w:i/>
                                            </w:rPr>
                                          </m:ctrlPr>
                                        </m:dPr>
                                        <m:e>
                                          <m:r>
                                            <w:rPr>
                                              <w:rFonts w:ascii="Cambria Math" w:hAnsi="Cambria Math"/>
                                            </w:rPr>
                                            <m:t>0,r</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e>
                                          </m:d>
                                        </m:e>
                                      </m:d>
                                    </m:e>
                                  </m:nary>
                                </m:e>
                              </m:d>
                              <m:r>
                                <w:rPr>
                                  <w:rFonts w:ascii="Cambria Math" w:hAnsi="Cambria Math"/>
                                </w:rPr>
                                <m:t>,</m:t>
                              </m:r>
                            </m:e>
                          </m:func>
                        </m:e>
                        <m:e>
                          <m:r>
                            <w:rPr>
                              <w:rFonts w:ascii="Cambria Math" w:hAnsi="Cambria Math"/>
                            </w:rPr>
                            <m:t>i≠k</m:t>
                          </m:r>
                        </m:e>
                      </m:mr>
                      <m:m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s.t. </m:t>
                              </m:r>
                              <m:sSup>
                                <m:sSupPr>
                                  <m:ctrlPr>
                                    <w:rPr>
                                      <w:rFonts w:ascii="Cambria Math" w:hAnsi="Cambria Math"/>
                                      <w:i/>
                                    </w:rPr>
                                  </m:ctrlPr>
                                </m:sSupPr>
                                <m:e>
                                  <m:r>
                                    <w:rPr>
                                      <w:rFonts w:ascii="Cambria Math" w:hAnsi="Cambria Math"/>
                                    </w:rPr>
                                    <m:t xml:space="preserve"> i</m:t>
                                  </m:r>
                                </m:e>
                                <m:sup>
                                  <m:r>
                                    <w:rPr>
                                      <w:rFonts w:ascii="Cambria Math" w:hAnsi="Cambria Math"/>
                                    </w:rPr>
                                    <m:t>'</m:t>
                                  </m:r>
                                </m:sup>
                              </m:sSup>
                              <m:r>
                                <w:rPr>
                                  <w:rFonts w:ascii="Cambria Math" w:hAnsi="Cambria Math"/>
                                </w:rPr>
                                <m:t>≠k</m:t>
                              </m:r>
                            </m:sub>
                            <m:sup/>
                            <m:e>
                              <m:r>
                                <m:rPr>
                                  <m:sty m:val="p"/>
                                </m:rPr>
                                <w:rPr>
                                  <w:rFonts w:ascii="Cambria Math" w:hAnsi="Cambria Math"/>
                                </w:rPr>
                                <m:t>max</m:t>
                              </m:r>
                              <m:d>
                                <m:dPr>
                                  <m:begChr m:val="{"/>
                                  <m:endChr m:val="}"/>
                                  <m:ctrlPr>
                                    <w:rPr>
                                      <w:rFonts w:ascii="Cambria Math" w:hAnsi="Cambria Math"/>
                                      <w:i/>
                                    </w:rPr>
                                  </m:ctrlPr>
                                </m:dPr>
                                <m:e>
                                  <m:r>
                                    <w:rPr>
                                      <w:rFonts w:ascii="Cambria Math" w:hAnsi="Cambria Math"/>
                                    </w:rPr>
                                    <m:t>0,r</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e>
                                  </m:d>
                                </m:e>
                              </m:d>
                            </m:e>
                          </m:nary>
                          <m:r>
                            <w:rPr>
                              <w:rFonts w:ascii="Cambria Math" w:hAnsi="Cambria Math"/>
                            </w:rPr>
                            <m:t>,</m:t>
                          </m:r>
                        </m:e>
                        <m:e>
                          <m:r>
                            <w:rPr>
                              <w:rFonts w:ascii="Cambria Math" w:hAnsi="Cambria Math"/>
                            </w:rPr>
                            <m:t>i=k</m:t>
                          </m:r>
                        </m:e>
                      </m:mr>
                    </m:m>
                  </m:e>
                </m:d>
              </m:oMath>
            </m:oMathPara>
          </w:p>
        </w:tc>
        <w:tc>
          <w:tcPr>
            <w:tcW w:w="275" w:type="pct"/>
            <w:vAlign w:val="center"/>
          </w:tcPr>
          <w:p w14:paraId="2B52B702" w14:textId="77777777" w:rsidR="006952C5" w:rsidRPr="003B5532" w:rsidRDefault="006952C5" w:rsidP="00593C25">
            <w:pPr>
              <w:pStyle w:val="Displayedequation"/>
            </w:pPr>
            <w:bookmarkStart w:id="2" w:name="_Ref516581882"/>
            <w:r w:rsidRPr="003B5532">
              <w:t>(</w:t>
            </w:r>
            <w:r>
              <w:fldChar w:fldCharType="begin"/>
            </w:r>
            <w:r>
              <w:instrText xml:space="preserve"> SEQ MyEquation \* ARABIC </w:instrText>
            </w:r>
            <w:r>
              <w:fldChar w:fldCharType="separate"/>
            </w:r>
            <w:r w:rsidR="009A6F1A">
              <w:rPr>
                <w:noProof/>
              </w:rPr>
              <w:t>2</w:t>
            </w:r>
            <w:r>
              <w:fldChar w:fldCharType="end"/>
            </w:r>
            <w:r w:rsidRPr="003B5532">
              <w:t>)</w:t>
            </w:r>
            <w:bookmarkEnd w:id="2"/>
          </w:p>
        </w:tc>
      </w:tr>
    </w:tbl>
    <w:p w14:paraId="0D3C2DCB" w14:textId="09D40934" w:rsidR="00690582" w:rsidRDefault="00BE7448" w:rsidP="00BE7448">
      <w:pPr>
        <w:pStyle w:val="Newparagraph"/>
        <w:ind w:firstLine="0"/>
      </w:pPr>
      <w:r>
        <w:t xml:space="preserve">The exemplar for feature </w:t>
      </w:r>
      <w:r w:rsidRPr="00BE7448">
        <w:rPr>
          <w:i/>
        </w:rPr>
        <w:t>i</w:t>
      </w:r>
      <w:r>
        <w:t xml:space="preserve"> is identified by the value of </w:t>
      </w:r>
      <w:r w:rsidRPr="00BE7448">
        <w:rPr>
          <w:i/>
        </w:rPr>
        <w:t>k</w:t>
      </w:r>
      <w:r>
        <w:t xml:space="preserve"> </w:t>
      </w:r>
      <w:r w:rsidRPr="00BE7448">
        <w:t>that maximi</w:t>
      </w:r>
      <w:r w:rsidR="008B792C">
        <w:t>s</w:t>
      </w:r>
      <w:r w:rsidRPr="00BE7448">
        <w:t xml:space="preserve">es </w:t>
      </w:r>
      <m:oMath>
        <m:r>
          <w:rPr>
            <w:rFonts w:ascii="Cambria Math" w:hAnsi="Cambria Math"/>
          </w:rPr>
          <m:t>a(i,k)+ r(i,k)</m:t>
        </m:r>
      </m:oMath>
      <w:r>
        <w:t>.</w:t>
      </w:r>
      <w:r w:rsidRPr="00BE7448">
        <w:t xml:space="preserve"> </w:t>
      </w:r>
      <w:r>
        <w:t>The iterations</w:t>
      </w:r>
      <w:r w:rsidR="003D0A30">
        <w:t xml:space="preserve"> continue until </w:t>
      </w:r>
      <w:r w:rsidR="00E5041C">
        <w:t>the clusters</w:t>
      </w:r>
      <w:r>
        <w:t xml:space="preserve"> (and their corresponding exemplars)</w:t>
      </w:r>
      <w:r w:rsidR="00E5041C">
        <w:t xml:space="preserve"> </w:t>
      </w:r>
      <w:r>
        <w:t>remain</w:t>
      </w:r>
      <w:r w:rsidR="00E5041C">
        <w:t xml:space="preserve"> stable</w:t>
      </w:r>
      <w:r>
        <w:t xml:space="preserve"> for ten consecutive updates</w:t>
      </w:r>
      <w:r w:rsidR="00E5041C">
        <w:t xml:space="preserve">.   </w:t>
      </w:r>
    </w:p>
    <w:p w14:paraId="20CA31D1" w14:textId="77777777" w:rsidR="00DB2C16" w:rsidRDefault="00DB2C16" w:rsidP="00A3122A">
      <w:pPr>
        <w:pStyle w:val="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15A6D480"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3990A704" w:rsidR="000705B8" w:rsidRPr="003B5532" w:rsidRDefault="000705B8" w:rsidP="00D22A1B">
            <w:pPr>
              <w:pStyle w:val="Displayedequation"/>
            </w:pPr>
            <w:bookmarkStart w:id="3" w:name="_Ref463338697"/>
            <w:bookmarkStart w:id="4" w:name="_Ref463338703"/>
            <w:r w:rsidRPr="003B5532">
              <w:t>(</w:t>
            </w:r>
            <w:r>
              <w:fldChar w:fldCharType="begin"/>
            </w:r>
            <w:r>
              <w:instrText xml:space="preserve"> SEQ MyEquation \* ARABIC </w:instrText>
            </w:r>
            <w:r>
              <w:fldChar w:fldCharType="separate"/>
            </w:r>
            <w:r w:rsidR="009A6F1A">
              <w:rPr>
                <w:noProof/>
              </w:rPr>
              <w:t>3</w:t>
            </w:r>
            <w:r>
              <w:fldChar w:fldCharType="end"/>
            </w:r>
            <w:bookmarkEnd w:id="3"/>
            <w:r w:rsidRPr="003B5532">
              <w:t>)</w:t>
            </w:r>
            <w:bookmarkEnd w:id="4"/>
          </w:p>
        </w:tc>
      </w:tr>
    </w:tbl>
    <w:p w14:paraId="6AA4B7B1" w14:textId="796EB32A"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9A6F1A" w:rsidRPr="003B5532">
        <w:t>(</w:t>
      </w:r>
      <w:r w:rsidR="009A6F1A">
        <w:rPr>
          <w:noProof/>
        </w:rPr>
        <w:t>3</w:t>
      </w:r>
      <w:r w:rsidR="009A6F1A" w:rsidRPr="003B5532">
        <w:t>)</w:t>
      </w:r>
      <w:r w:rsidR="007414B8">
        <w:fldChar w:fldCharType="end"/>
      </w:r>
      <w:r w:rsidR="00B06AD2">
        <w:t xml:space="preserve"> are not known and are estimated using histograms.</w:t>
      </w:r>
    </w:p>
    <w:p w14:paraId="085BBD6B" w14:textId="77777777" w:rsidR="005C46DD" w:rsidRDefault="005C46DD" w:rsidP="00921513">
      <w:pPr>
        <w:pStyle w:val="Newparagraph"/>
      </w:pPr>
    </w:p>
    <w:p w14:paraId="02D234B9" w14:textId="26DA1DB4" w:rsidR="00BB26B2" w:rsidRDefault="005C46DD" w:rsidP="00921513">
      <w:pPr>
        <w:pStyle w:val="Newparagraph"/>
      </w:pPr>
      <w:r>
        <w:t xml:space="preserve">The cluster importance measure for the </w:t>
      </w:r>
      <w:r w:rsidRPr="00FF2E94">
        <w:rPr>
          <w:i/>
        </w:rPr>
        <w:t>k</w:t>
      </w:r>
      <w:r w:rsidRPr="00FF2E94">
        <w:rPr>
          <w:vertAlign w:val="superscript"/>
        </w:rPr>
        <w:t>th</w:t>
      </w:r>
      <w:r>
        <w:t xml:space="preserve"> cluster </w:t>
      </w:r>
      <w:r w:rsidR="00C029FD">
        <w:t>is</w:t>
      </w:r>
      <w:r>
        <w:t xml:space="preserv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C46DD" w14:paraId="73DE6558" w14:textId="77777777" w:rsidTr="007A3B44">
        <w:trPr>
          <w:trHeight w:val="1135"/>
        </w:trPr>
        <w:tc>
          <w:tcPr>
            <w:tcW w:w="4750" w:type="pct"/>
            <w:vAlign w:val="center"/>
          </w:tcPr>
          <w:p w14:paraId="210EF7AB" w14:textId="6EFF45E2" w:rsidR="005C46DD" w:rsidRPr="000705B8" w:rsidRDefault="001C6FB8" w:rsidP="005C46DD">
            <w:pPr>
              <w:pStyle w:val="Displayedequation"/>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k</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median</m:t>
                        </m:r>
                      </m:e>
                      <m:li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d>
                  </m:e>
                </m:func>
              </m:oMath>
            </m:oMathPara>
          </w:p>
        </w:tc>
        <w:tc>
          <w:tcPr>
            <w:tcW w:w="250" w:type="pct"/>
            <w:vAlign w:val="center"/>
          </w:tcPr>
          <w:p w14:paraId="564017D0" w14:textId="77777777" w:rsidR="005C46DD" w:rsidRPr="003B5532" w:rsidRDefault="005C46DD" w:rsidP="007A3B44">
            <w:pPr>
              <w:pStyle w:val="Displayedequation"/>
            </w:pPr>
            <w:r w:rsidRPr="003B5532">
              <w:t>(</w:t>
            </w:r>
            <w:r>
              <w:fldChar w:fldCharType="begin"/>
            </w:r>
            <w:r>
              <w:instrText xml:space="preserve"> SEQ MyEquation \* ARABIC </w:instrText>
            </w:r>
            <w:r>
              <w:fldChar w:fldCharType="separate"/>
            </w:r>
            <w:r w:rsidR="009A6F1A">
              <w:rPr>
                <w:noProof/>
              </w:rPr>
              <w:t>4</w:t>
            </w:r>
            <w:r>
              <w:fldChar w:fldCharType="end"/>
            </w:r>
            <w:r w:rsidRPr="003B5532">
              <w:t>)</w:t>
            </w:r>
          </w:p>
        </w:tc>
      </w:tr>
    </w:tbl>
    <w:p w14:paraId="410CF41F" w14:textId="72BE961C" w:rsidR="00BB26B2" w:rsidRPr="00FF2E94" w:rsidRDefault="005C46DD" w:rsidP="007E37D3">
      <w:pPr>
        <w:pStyle w:val="Newparagraph"/>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t xml:space="preserve"> is the set of features in cluster </w:t>
      </w:r>
      <w:r w:rsidRPr="00FF2E94">
        <w:rPr>
          <w:i/>
        </w:rPr>
        <w:t>k</w:t>
      </w:r>
      <w:r>
        <w:rPr>
          <w:i/>
        </w:rPr>
        <w:t xml:space="preserve"> and</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d>
      </m:oMath>
      <w:r>
        <w:t xml:space="preserve"> is the </w:t>
      </w:r>
      <w:r w:rsidR="00BA0ED5">
        <w:t xml:space="preserve">MI or naïve Bayes </w:t>
      </w:r>
      <w:r>
        <w:t xml:space="preserve">feature relevance </w:t>
      </w:r>
      <w:r w:rsidR="00FF2E94">
        <w:t>mea</w:t>
      </w:r>
      <w:r w:rsidR="00BA0ED5">
        <w:t>s</w:t>
      </w:r>
      <w:r w:rsidR="00FF2E94">
        <w:t>ure</w:t>
      </w:r>
      <w:r>
        <w:t xml:space="preserve"> for feature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and class labels </w:t>
      </w:r>
      <m:oMath>
        <m:r>
          <w:rPr>
            <w:rFonts w:ascii="Cambria Math" w:hAnsi="Cambria Math"/>
          </w:rPr>
          <m:t>Y</m:t>
        </m:r>
      </m:oMath>
      <w:r>
        <w:t xml:space="preserve">.  </w:t>
      </w:r>
      <w:r w:rsidR="00DB78F8">
        <w:t>Once</w:t>
      </w:r>
      <w:r w:rsidR="0005717F">
        <w:t xml:space="preserve"> the clusters </w:t>
      </w:r>
      <w:r w:rsidR="004A208F">
        <w:t xml:space="preserve">of </w:t>
      </w:r>
      <w:r w:rsidR="0005717F">
        <w:t xml:space="preserve">similarly relevant features have been ranked according to their importance measures, single features may be selected from the best clusters using an automatic </w:t>
      </w:r>
      <w:r w:rsidR="00CD05BA">
        <w:t xml:space="preserve">procedure </w:t>
      </w:r>
      <w:r w:rsidR="0005717F">
        <w:t xml:space="preserve">or </w:t>
      </w:r>
      <w:r w:rsidR="00CD05BA">
        <w:t xml:space="preserve">by </w:t>
      </w:r>
      <w:r w:rsidR="00B24B10">
        <w:t xml:space="preserve">the </w:t>
      </w:r>
      <w:r w:rsidR="00CD05BA">
        <w:t>user,</w:t>
      </w:r>
      <w:r w:rsidR="0005717F">
        <w:t xml:space="preserve"> tak</w:t>
      </w:r>
      <w:r w:rsidR="00CD05BA">
        <w:t>ing</w:t>
      </w:r>
      <w:r w:rsidR="0005717F">
        <w:t xml:space="preserve"> measurement cost and computation time into account.  </w:t>
      </w:r>
      <w:r w:rsidR="00F4689B">
        <w:t xml:space="preserve">The process of selecting a representative feature from each of the top ranked clusters reduces redundancy while retaining relevance.  </w:t>
      </w:r>
      <w:r w:rsidR="00FF2E94">
        <w:t>For automatic feature selection, the feature with the maximum relevance measure is selected</w:t>
      </w:r>
      <w:r w:rsidR="0005717F">
        <w:t xml:space="preserve"> from each of the </w:t>
      </w:r>
      <w:r w:rsidR="0005717F" w:rsidRPr="0005717F">
        <w:rPr>
          <w:i/>
        </w:rPr>
        <w:t>N</w:t>
      </w:r>
      <w:r w:rsidR="0005717F">
        <w:t xml:space="preserve"> best clusters</w:t>
      </w:r>
      <w:r w:rsidR="00FF2E94">
        <w:t xml:space="preserve">.  When </w:t>
      </w:r>
      <w:r w:rsidR="00D63E46">
        <w:t>criteria</w:t>
      </w:r>
      <w:r w:rsidR="00C029FD">
        <w:t xml:space="preserve"> of </w:t>
      </w:r>
      <w:r w:rsidR="00FF2E94">
        <w:t>measurement cost or computation time</w:t>
      </w:r>
      <w:r w:rsidR="00C029FD">
        <w:t xml:space="preserve"> require consideration, the user should </w:t>
      </w:r>
      <w:r w:rsidR="0005717F">
        <w:t xml:space="preserve">hand select features minimising these </w:t>
      </w:r>
      <w:r w:rsidR="00B70B6B">
        <w:t>values</w:t>
      </w:r>
      <w:r w:rsidR="0005717F">
        <w:t xml:space="preserve"> from the </w:t>
      </w:r>
      <w:r w:rsidR="0005717F" w:rsidRPr="0005717F">
        <w:rPr>
          <w:i/>
        </w:rPr>
        <w:t>N</w:t>
      </w:r>
      <w:r w:rsidR="0005717F">
        <w:t xml:space="preserve"> best clusters.  </w:t>
      </w:r>
    </w:p>
    <w:p w14:paraId="7C5FF916" w14:textId="77777777" w:rsidR="007E37D3" w:rsidRDefault="007E37D3" w:rsidP="007E37D3">
      <w:pPr>
        <w:pStyle w:val="Newparagraph"/>
      </w:pPr>
    </w:p>
    <w:p w14:paraId="691B0BB3" w14:textId="3523E3B3" w:rsid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C971215" w14:textId="77777777" w:rsidR="00730D5D" w:rsidRPr="004D38FC" w:rsidRDefault="00730D5D" w:rsidP="00921513">
      <w:pPr>
        <w:pStyle w:val="Newparagraph"/>
      </w:pPr>
      <w:bookmarkStart w:id="5" w:name="_GoBack"/>
      <w:bookmarkEnd w:id="5"/>
    </w:p>
    <w:p w14:paraId="4D9CC0EC" w14:textId="56C38D95" w:rsidR="00416694" w:rsidRDefault="001577CE" w:rsidP="00CD0706">
      <w:pPr>
        <w:pStyle w:val="Heading2"/>
      </w:pPr>
      <w:bookmarkStart w:id="6" w:name="_Ref453592367"/>
      <w:bookmarkStart w:id="7" w:name="_Ref464223017"/>
      <w:r>
        <w:t xml:space="preserve">Data </w:t>
      </w:r>
      <w:bookmarkEnd w:id="6"/>
      <w:r w:rsidR="004D3E92">
        <w:t>Sets</w:t>
      </w:r>
      <w:bookmarkEnd w:id="7"/>
    </w:p>
    <w:p w14:paraId="1B704381" w14:textId="38F8E359" w:rsidR="00F14F57" w:rsidRDefault="009207E1" w:rsidP="00921513">
      <w:pPr>
        <w:pStyle w:val="Paragraph"/>
      </w:pPr>
      <w:r>
        <w:t>F</w:t>
      </w:r>
      <w:r w:rsidR="00034B46">
        <w:t>ive remote sensing and one synthetic data set</w:t>
      </w:r>
      <w:r w:rsidR="0060706A">
        <w:t xml:space="preserve"> </w:t>
      </w:r>
      <w:r w:rsidR="005E4E36">
        <w:t>(</w:t>
      </w:r>
      <w:r w:rsidR="005E4E36">
        <w:fldChar w:fldCharType="begin"/>
      </w:r>
      <w:r w:rsidR="005E4E36">
        <w:instrText xml:space="preserve"> REF _Ref463953775 \h </w:instrText>
      </w:r>
      <w:r w:rsidR="005E4E36">
        <w:fldChar w:fldCharType="separate"/>
      </w:r>
      <w:r w:rsidR="009A6F1A">
        <w:t xml:space="preserve">Table </w:t>
      </w:r>
      <w:r w:rsidR="009A6F1A">
        <w:rPr>
          <w:noProof/>
        </w:rPr>
        <w:t>1</w:t>
      </w:r>
      <w:r w:rsidR="005E4E36">
        <w:fldChar w:fldCharType="end"/>
      </w:r>
      <w:r w:rsidR="005E4E36">
        <w:t xml:space="preserve">) </w:t>
      </w:r>
      <w:r w:rsidR="0060706A">
        <w:t xml:space="preserve">were used for comparing the proposed method against </w:t>
      </w:r>
      <w:r w:rsidR="00613F66">
        <w:t xml:space="preserve">popular existing </w:t>
      </w:r>
      <w:r w:rsidR="0060706A">
        <w:t>feature selection methods</w:t>
      </w:r>
      <w:r w:rsidR="00CE0677">
        <w:t>.</w:t>
      </w:r>
      <w:r w:rsidR="00A81733">
        <w:t xml:space="preserve"> </w:t>
      </w:r>
      <w:r w:rsidR="002703F2">
        <w:t xml:space="preserve"> The </w:t>
      </w:r>
      <w:r w:rsidR="00DB43AD">
        <w:t>‘</w:t>
      </w:r>
      <w:r w:rsidR="002703F2">
        <w:t>difficulty</w:t>
      </w:r>
      <w:r w:rsidR="00DB43AD">
        <w:t>’</w:t>
      </w:r>
      <w:r w:rsidR="002703F2">
        <w:t xml:space="preserve"> in the </w:t>
      </w:r>
      <w:r w:rsidR="002703F2">
        <w:lastRenderedPageBreak/>
        <w:t xml:space="preserve">last column </w:t>
      </w:r>
      <w:r w:rsidR="005E4E36">
        <w:t xml:space="preserve">of </w:t>
      </w:r>
      <w:r w:rsidR="005E4E36">
        <w:fldChar w:fldCharType="begin"/>
      </w:r>
      <w:r w:rsidR="005E4E36">
        <w:instrText xml:space="preserve"> REF _Ref463953775 \h </w:instrText>
      </w:r>
      <w:r w:rsidR="005E4E36">
        <w:fldChar w:fldCharType="separate"/>
      </w:r>
      <w:r w:rsidR="009A6F1A">
        <w:t xml:space="preserve">Table </w:t>
      </w:r>
      <w:r w:rsidR="009A6F1A">
        <w:rPr>
          <w:noProof/>
        </w:rPr>
        <w:t>1</w:t>
      </w:r>
      <w:r w:rsidR="005E4E36">
        <w:fldChar w:fldCharType="end"/>
      </w:r>
      <w:r w:rsidR="005E4E36">
        <w:t xml:space="preserve"> </w:t>
      </w:r>
      <w:r w:rsidR="002703F2">
        <w:t xml:space="preserve">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3F36986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8" w:name="_Ref463953775"/>
      <w:r w:rsidR="00851D86">
        <w:t xml:space="preserve">Table </w:t>
      </w:r>
      <w:r w:rsidR="00851D86">
        <w:fldChar w:fldCharType="begin"/>
      </w:r>
      <w:r w:rsidR="00851D86">
        <w:instrText xml:space="preserve"> SEQ Table \* ARABIC </w:instrText>
      </w:r>
      <w:r w:rsidR="00851D86">
        <w:fldChar w:fldCharType="separate"/>
      </w:r>
      <w:r w:rsidR="009A6F1A">
        <w:rPr>
          <w:noProof/>
        </w:rPr>
        <w:t>1</w:t>
      </w:r>
      <w:r w:rsidR="00851D86">
        <w:fldChar w:fldCharType="end"/>
      </w:r>
      <w:bookmarkEnd w:id="8"/>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2C81CE23" w:rsidR="00664D52" w:rsidRDefault="00664D52" w:rsidP="00664D52">
      <w:pPr>
        <w:pStyle w:val="Heading2"/>
      </w:pPr>
      <w:r>
        <w:t>E</w:t>
      </w:r>
      <w:r w:rsidR="00432327">
        <w:t>xperimental design</w:t>
      </w:r>
    </w:p>
    <w:p w14:paraId="12406F29" w14:textId="3AEFC1EE"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rsidR="007C372B">
        <w:t xml:space="preserve">and competing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7F5B43">
        <w:t xml:space="preserve">search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r w:rsidR="00B61359">
        <w:t xml:space="preserve">, </w:t>
      </w:r>
      <w:r w:rsidR="006E355B">
        <w:t xml:space="preserve">to avoid </w:t>
      </w:r>
      <w:r w:rsidR="001B325E">
        <w:t xml:space="preserve">difficulties </w:t>
      </w:r>
      <w:r w:rsidR="009B6028">
        <w:t>and inefficiencies associated with</w:t>
      </w:r>
      <w:r w:rsidR="006E355B">
        <w:t xml:space="preserve"> estimating </w:t>
      </w:r>
      <w:r w:rsidR="001B325E">
        <w:t>probability densities</w:t>
      </w:r>
      <w:r w:rsidR="006E355B">
        <w:t xml:space="preserve"> for </w:t>
      </w:r>
      <w:r w:rsidR="006E355B">
        <w:lastRenderedPageBreak/>
        <w:t xml:space="preserve">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pPr>
    </w:p>
    <w:p w14:paraId="2D79406B" w14:textId="3F3C17FE" w:rsidR="00422B73" w:rsidRDefault="007C372B" w:rsidP="00C43DA8">
      <w:pPr>
        <w:pStyle w:val="Newparagraph"/>
      </w:pPr>
      <w:r>
        <w:t xml:space="preserve">In addition to the </w:t>
      </w:r>
      <w:r w:rsidR="007F5B43">
        <w:t>MI and naive Bayes criteria</w:t>
      </w:r>
      <w:r>
        <w:t xml:space="preserve">, two </w:t>
      </w:r>
      <w:r w:rsidR="00B61359">
        <w:t>other</w:t>
      </w:r>
      <w:r>
        <w:t xml:space="preserve"> </w:t>
      </w:r>
      <w:r w:rsidR="007F5B43">
        <w:t>criteria</w:t>
      </w:r>
      <w:r>
        <w:t xml:space="preserve">, </w:t>
      </w:r>
      <w:r w:rsidR="00B61359">
        <w:t xml:space="preserve">namely </w:t>
      </w:r>
      <w:r w:rsidR="001F4D27">
        <w:t xml:space="preserve">JMI and </w:t>
      </w:r>
      <w:r w:rsidR="00FA7203">
        <w:t xml:space="preserve">maximum relevance </w:t>
      </w:r>
      <w:r w:rsidR="00BA0ED5">
        <w:t>m</w:t>
      </w:r>
      <w:r w:rsidR="001F4D27">
        <w:t>i</w:t>
      </w:r>
      <w:r w:rsidR="00BA0ED5">
        <w:t>n</w:t>
      </w:r>
      <w:r w:rsidR="001F4D27">
        <w:t>imum</w:t>
      </w:r>
      <w:r w:rsidR="00FA7203">
        <w:t xml:space="preserve"> </w:t>
      </w:r>
      <w:r w:rsidR="00BA0ED5">
        <w:t>r</w:t>
      </w:r>
      <w:r w:rsidR="001F4D27">
        <w:t>edundancy (mRMR),</w:t>
      </w:r>
      <w:r w:rsidR="00BA0ED5">
        <w:t xml:space="preserve"> </w:t>
      </w:r>
      <w:r>
        <w:t xml:space="preserve">were </w:t>
      </w:r>
      <w:r w:rsidR="001F4D27">
        <w:t>included in our study to represent ‘state of the art’ performance.</w:t>
      </w:r>
      <w:r>
        <w:t xml:space="preserve">  </w:t>
      </w:r>
      <w:r w:rsidR="00AA2C03">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A2C03">
        <w:fldChar w:fldCharType="separate"/>
      </w:r>
      <w:r w:rsidR="00AA2C03" w:rsidRPr="00874308">
        <w:rPr>
          <w:noProof/>
        </w:rPr>
        <w:t xml:space="preserve">Brown et al. </w:t>
      </w:r>
      <w:r w:rsidR="00AA2C03">
        <w:rPr>
          <w:noProof/>
        </w:rPr>
        <w:t>(</w:t>
      </w:r>
      <w:r w:rsidR="00AA2C03" w:rsidRPr="00874308">
        <w:rPr>
          <w:noProof/>
        </w:rPr>
        <w:t>2012)</w:t>
      </w:r>
      <w:r w:rsidR="00AA2C03">
        <w:fldChar w:fldCharType="end"/>
      </w:r>
      <w:r w:rsidR="00AA2C03">
        <w:t xml:space="preserve"> </w:t>
      </w:r>
      <w:r w:rsidR="009C3241">
        <w:t>compared</w:t>
      </w:r>
      <w:r w:rsidR="00AA2C03">
        <w:t xml:space="preserve"> the performance</w:t>
      </w:r>
      <w:r w:rsidR="001C40F9">
        <w:t xml:space="preserve"> of </w:t>
      </w:r>
      <w:r w:rsidR="00613F66">
        <w:t xml:space="preserve">several </w:t>
      </w:r>
      <w:r w:rsidR="0094651E">
        <w:t xml:space="preserve">feature selection criteria </w:t>
      </w:r>
      <w:r w:rsidR="00AA2C03">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rsidR="00AA2C03">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F713E5E" w:rsidR="00C43DA8" w:rsidRPr="00C43DA8" w:rsidRDefault="001C6FB8"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67286D9"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9A6F1A">
              <w:rPr>
                <w:noProof/>
              </w:rPr>
              <w:t>5</w:t>
            </w:r>
            <w:r>
              <w:fldChar w:fldCharType="end"/>
            </w:r>
            <w:r w:rsidRPr="003B5532">
              <w:t>)</w:t>
            </w:r>
          </w:p>
        </w:tc>
      </w:tr>
    </w:tbl>
    <w:p w14:paraId="2D854D4D" w14:textId="64D2AA0C"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p>
    <w:p w14:paraId="2D8B4D2D" w14:textId="77777777" w:rsidR="00BB26B2" w:rsidRDefault="00BB26B2" w:rsidP="00C43DA8">
      <w:pPr>
        <w:pStyle w:val="Newparagraph"/>
      </w:pPr>
    </w:p>
    <w:p w14:paraId="0391D7EB" w14:textId="00D26A9A" w:rsidR="00422B73" w:rsidRDefault="00613F66" w:rsidP="00C43DA8">
      <w:pPr>
        <w:pStyle w:val="Newparagraph"/>
      </w:pPr>
      <w:r>
        <w:t xml:space="preserve">  </w:t>
      </w:r>
      <w:r w:rsidR="00673B3D">
        <w:t xml:space="preserve">The </w:t>
      </w:r>
      <w:r w:rsidR="001F4D27">
        <w:t xml:space="preserve">popular </w:t>
      </w:r>
      <w:r w:rsidR="00673B3D">
        <w:t xml:space="preserve">mRMR </w:t>
      </w:r>
      <w:r w:rsidR="00A624C1">
        <w:t>criterion</w:t>
      </w:r>
      <w:r w:rsidR="00673B3D">
        <w:t>,</w:t>
      </w:r>
      <w:r w:rsidR="00A624C1">
        <w:t xml:space="preserve"> introduced by </w:t>
      </w:r>
      <w:r w:rsidR="00A624C1">
        <w:fldChar w:fldCharType="begin" w:fldLock="1"/>
      </w:r>
      <w:r w:rsidR="00D36230">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2005)","manualFormatting":"Peng, Long, and Ding (2005)","plainTextFormattedCitation":"(Peng, Long, and Ding 2005)","previouslyFormattedCitation":"(Peng, Long, and Ding 2005)"},"properties":{"noteIndex":0},"schema":"https://github.com/citation-style-language/schema/raw/master/csl-citation.json"}</w:instrText>
      </w:r>
      <w:r w:rsidR="00A624C1">
        <w:fldChar w:fldCharType="separate"/>
      </w:r>
      <w:r w:rsidR="00A624C1" w:rsidRPr="00A624C1">
        <w:rPr>
          <w:noProof/>
        </w:rPr>
        <w:t xml:space="preserve">Peng, Long, and Ding </w:t>
      </w:r>
      <w:r w:rsidR="00D05004">
        <w:rPr>
          <w:noProof/>
        </w:rPr>
        <w:t>(</w:t>
      </w:r>
      <w:r w:rsidR="00A624C1" w:rsidRPr="00A624C1">
        <w:rPr>
          <w:noProof/>
        </w:rPr>
        <w:t>2005)</w:t>
      </w:r>
      <w:r w:rsidR="00A624C1">
        <w:fldChar w:fldCharType="end"/>
      </w:r>
      <w:r w:rsidR="00D05004">
        <w:t xml:space="preserve">, </w:t>
      </w:r>
      <w:r w:rsidR="001F4D27">
        <w:t>expresses the trade-off between feature relevance and redundancy using mutual information measures</w:t>
      </w:r>
      <w:r w:rsidR="00A624C1">
        <w:t xml:space="preserve">. The mRMR measure for </w:t>
      </w:r>
      <w:r w:rsidR="00C90278">
        <w:t xml:space="preserve">candidate </w:t>
      </w:r>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D35C21">
        <w:trPr>
          <w:trHeight w:val="1135"/>
        </w:trPr>
        <w:tc>
          <w:tcPr>
            <w:tcW w:w="4725" w:type="pct"/>
            <w:vAlign w:val="center"/>
          </w:tcPr>
          <w:p w14:paraId="2C032A56" w14:textId="0D804F65" w:rsidR="00ED0D3E" w:rsidRPr="00C43DA8" w:rsidRDefault="001C6FB8" w:rsidP="00D63165">
            <w:pPr>
              <w:pStyle w:val="Displayedequation"/>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mRMR</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nary>
              </m:oMath>
            </m:oMathPara>
          </w:p>
        </w:tc>
        <w:tc>
          <w:tcPr>
            <w:tcW w:w="275" w:type="pct"/>
            <w:vAlign w:val="center"/>
          </w:tcPr>
          <w:p w14:paraId="107BDF17" w14:textId="77777777" w:rsidR="00ED0D3E" w:rsidRPr="003B5532" w:rsidRDefault="00ED0D3E" w:rsidP="00D35C21">
            <w:pPr>
              <w:pStyle w:val="Displayedequation"/>
            </w:pPr>
            <w:r w:rsidRPr="003B5532">
              <w:t>(</w:t>
            </w:r>
            <w:r>
              <w:fldChar w:fldCharType="begin"/>
            </w:r>
            <w:r>
              <w:instrText xml:space="preserve"> SEQ MyEquation \* ARABIC </w:instrText>
            </w:r>
            <w:r>
              <w:fldChar w:fldCharType="separate"/>
            </w:r>
            <w:r w:rsidR="009A6F1A">
              <w:rPr>
                <w:noProof/>
              </w:rPr>
              <w:t>6</w:t>
            </w:r>
            <w:r>
              <w:fldChar w:fldCharType="end"/>
            </w:r>
            <w:r w:rsidRPr="003B5532">
              <w:t>)</w:t>
            </w:r>
          </w:p>
        </w:tc>
      </w:tr>
    </w:tbl>
    <w:p w14:paraId="39AD7D5A" w14:textId="6B442E95" w:rsidR="00693261" w:rsidRDefault="001F4D27" w:rsidP="00693261">
      <w:pPr>
        <w:pStyle w:val="Newparagraph"/>
      </w:pPr>
      <w:r>
        <w:rPr>
          <w:lang w:eastAsia="en-ZA"/>
        </w:rPr>
        <w:t>T</w:t>
      </w:r>
      <w:r w:rsidR="00C90278">
        <w:rPr>
          <w:lang w:eastAsia="en-ZA"/>
        </w:rPr>
        <w:t xml:space="preserve">he first term </w:t>
      </w:r>
      <w:r>
        <w:rPr>
          <w:lang w:eastAsia="en-ZA"/>
        </w:rPr>
        <w:t>expresses relevance as</w:t>
      </w:r>
      <w:r w:rsidR="00C90278">
        <w:rPr>
          <w:lang w:eastAsia="en-ZA"/>
        </w:rPr>
        <w:t xml:space="preserve"> the dependence between the candidate feature and class labels, </w:t>
      </w:r>
      <w:r>
        <w:rPr>
          <w:lang w:eastAsia="en-ZA"/>
        </w:rPr>
        <w:t>while</w:t>
      </w:r>
      <w:r w:rsidR="00C90278">
        <w:rPr>
          <w:lang w:eastAsia="en-ZA"/>
        </w:rPr>
        <w:t xml:space="preserve"> the second term approximates the </w:t>
      </w:r>
      <w:r>
        <w:rPr>
          <w:lang w:eastAsia="en-ZA"/>
        </w:rPr>
        <w:t xml:space="preserve">redundancy as the mean pair-wise </w:t>
      </w:r>
      <w:r w:rsidR="00C90278">
        <w:rPr>
          <w:lang w:eastAsia="en-ZA"/>
        </w:rPr>
        <w:t>dependenc</w:t>
      </w:r>
      <w:r w:rsidR="001E7ECD">
        <w:rPr>
          <w:lang w:eastAsia="en-ZA"/>
        </w:rPr>
        <w:t>ies</w:t>
      </w:r>
      <w:r w:rsidR="00C90278">
        <w:rPr>
          <w:lang w:eastAsia="en-ZA"/>
        </w:rPr>
        <w:t xml:space="preserve"> between the candidate and previously selected features. </w:t>
      </w:r>
      <w:r w:rsidR="00AC67C9">
        <w:rPr>
          <w:lang w:eastAsia="en-ZA"/>
        </w:rPr>
        <w:t xml:space="preserve"> The JMI and mRMR criteria are used in a FS search scheme.  </w:t>
      </w:r>
      <w:r w:rsidR="00693261">
        <w:t xml:space="preserve">The evaluated methods are detailed in </w:t>
      </w:r>
      <w:r w:rsidR="00693261">
        <w:fldChar w:fldCharType="begin"/>
      </w:r>
      <w:r w:rsidR="00693261">
        <w:instrText xml:space="preserve"> REF _Ref464223138 \h </w:instrText>
      </w:r>
      <w:r w:rsidR="00693261">
        <w:fldChar w:fldCharType="separate"/>
      </w:r>
      <w:r w:rsidR="009A6F1A">
        <w:t xml:space="preserve">Table </w:t>
      </w:r>
      <w:r w:rsidR="009A6F1A">
        <w:rPr>
          <w:noProof/>
        </w:rPr>
        <w:t>2</w:t>
      </w:r>
      <w:r w:rsidR="00693261">
        <w:fldChar w:fldCharType="end"/>
      </w:r>
      <w:r w:rsidR="00693261">
        <w:t>.</w:t>
      </w:r>
      <w:r w:rsidR="00BA3E4F">
        <w:t xml:space="preserve">  </w:t>
      </w:r>
      <w:r w:rsidR="007F5B43">
        <w:t xml:space="preserve">In </w:t>
      </w:r>
      <w:r w:rsidR="007F5B43">
        <w:lastRenderedPageBreak/>
        <w:t>this evaluation, the</w:t>
      </w:r>
      <w:r w:rsidR="00BA3E4F">
        <w:t xml:space="preserve"> term ‘method’ is used to refer to a combination of search scheme, such as FS, and criterion, such as JMI.</w:t>
      </w:r>
    </w:p>
    <w:p w14:paraId="2383692F" w14:textId="54A7874A" w:rsidR="00ED0D3E" w:rsidRDefault="00ED0D3E" w:rsidP="00C43DA8">
      <w:pPr>
        <w:pStyle w:val="Newparagraph"/>
        <w:rPr>
          <w:lang w:eastAsia="en-ZA"/>
        </w:rPr>
      </w:pPr>
    </w:p>
    <w:p w14:paraId="195D75CA" w14:textId="2FA3D1C9" w:rsidR="004D3E92" w:rsidRDefault="00AE08BC" w:rsidP="00DE5BA5">
      <w:pPr>
        <w:pStyle w:val="Paragraph"/>
      </w:pPr>
      <w:r>
        <w:t>[</w:t>
      </w:r>
      <w:bookmarkStart w:id="9" w:name="_Ref464223138"/>
      <w:r w:rsidR="004D3E92">
        <w:t xml:space="preserve">Table </w:t>
      </w:r>
      <w:r w:rsidR="004D3E92">
        <w:fldChar w:fldCharType="begin"/>
      </w:r>
      <w:r w:rsidR="004D3E92">
        <w:instrText xml:space="preserve"> SEQ Table \* ARABIC </w:instrText>
      </w:r>
      <w:r w:rsidR="004D3E92">
        <w:fldChar w:fldCharType="separate"/>
      </w:r>
      <w:r w:rsidR="009A6F1A">
        <w:rPr>
          <w:noProof/>
        </w:rPr>
        <w:t>2</w:t>
      </w:r>
      <w:r w:rsidR="004D3E92">
        <w:fldChar w:fldCharType="end"/>
      </w:r>
      <w:bookmarkEnd w:id="9"/>
      <w:r w:rsidR="00FD6200">
        <w:t>.</w:t>
      </w:r>
      <w:r w:rsidR="004D3E92">
        <w:t xml:space="preserve">  </w:t>
      </w:r>
      <w:r w:rsidR="00BA3E4F">
        <w:t>Methods as combinations of search schemes and criteria</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3AB3E662"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9A6F1A">
              <w:rPr>
                <w:noProof/>
              </w:rPr>
              <w:t>7</w:t>
            </w:r>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65092605" w:rsidR="006E1B94" w:rsidRDefault="002C55DA" w:rsidP="00B46EE7">
      <w:pPr>
        <w:pStyle w:val="Newparagraph"/>
      </w:pPr>
      <w:r>
        <w:t>A</w:t>
      </w:r>
      <w:r w:rsidR="006E1B94">
        <w:t xml:space="preserve"> </w:t>
      </w:r>
      <w:r w:rsidR="007B685E" w:rsidRPr="007B685E">
        <w:rPr>
          <w:i/>
        </w:rPr>
        <w:t>k-</w:t>
      </w:r>
      <w:r w:rsidR="006E1B94">
        <w:t>nearest</w:t>
      </w:r>
      <w:r w:rsidR="00A05AE5">
        <w:t>-</w:t>
      </w:r>
      <w:r w:rsidR="006E1B94">
        <w:t>neighbour</w:t>
      </w:r>
      <w:r w:rsidR="00F27743">
        <w:t xml:space="preserve"> </w:t>
      </w:r>
      <w:r w:rsidR="00A05AE5">
        <w:t>(</w:t>
      </w:r>
      <w:r w:rsidR="007B685E" w:rsidRPr="007B685E">
        <w:rPr>
          <w:i/>
        </w:rPr>
        <w:t>k-</w:t>
      </w:r>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7B685E" w:rsidRPr="007B685E">
        <w:rPr>
          <w:i/>
        </w:rPr>
        <w:t>k-</w:t>
      </w:r>
      <w:r w:rsidR="00A05AE5">
        <w:t xml:space="preserve">NN is a generic classifier that makes </w:t>
      </w:r>
      <w:r w:rsidR="00B42441">
        <w:t>no</w:t>
      </w:r>
      <w:r w:rsidR="00A05AE5">
        <w:t xml:space="preserve"> assumptions about the data and requires no tuning.  While other classifiers may be more accurate in particular situations, </w:t>
      </w:r>
      <w:r w:rsidR="007B685E" w:rsidRPr="007B685E">
        <w:rPr>
          <w:i/>
        </w:rPr>
        <w:t>k-</w:t>
      </w:r>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r w:rsidR="007B685E" w:rsidRPr="007B685E">
        <w:rPr>
          <w:i/>
        </w:rPr>
        <w:t>k-</w:t>
      </w:r>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E28E08D" w14:textId="2B047BD0" w:rsidR="00432327" w:rsidRDefault="005008D8" w:rsidP="00432327">
      <w:pPr>
        <w:pStyle w:val="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r w:rsidR="007B685E" w:rsidRPr="007B685E">
        <w:rPr>
          <w:i/>
        </w:rPr>
        <w:t>k-</w:t>
      </w:r>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r w:rsidR="00432327">
        <w:t xml:space="preserve">The number of features selected for each data set are detailed in </w:t>
      </w:r>
      <w:r w:rsidR="00326844">
        <w:t>Table 3</w:t>
      </w:r>
      <w:r w:rsidR="00432327">
        <w:t xml:space="preserve">.  </w:t>
      </w:r>
    </w:p>
    <w:p w14:paraId="213B3C45" w14:textId="77777777" w:rsidR="00432327" w:rsidRDefault="00432327" w:rsidP="00432327">
      <w:pPr>
        <w:pStyle w:val="Newparagraph"/>
      </w:pPr>
    </w:p>
    <w:p w14:paraId="7883DBA2" w14:textId="77777777" w:rsidR="00432327" w:rsidRDefault="00432327" w:rsidP="00432327">
      <w:pPr>
        <w:pStyle w:val="Paragraph"/>
      </w:pPr>
      <w:bookmarkStart w:id="10" w:name="_Ref518031612"/>
      <w:r>
        <w:t xml:space="preserve">[Table </w:t>
      </w:r>
      <w:r>
        <w:fldChar w:fldCharType="begin"/>
      </w:r>
      <w:r>
        <w:instrText xml:space="preserve"> SEQ Table \* ARABIC </w:instrText>
      </w:r>
      <w:r>
        <w:fldChar w:fldCharType="separate"/>
      </w:r>
      <w:r w:rsidR="009A6F1A">
        <w:rPr>
          <w:noProof/>
        </w:rPr>
        <w:t>3</w:t>
      </w:r>
      <w:r>
        <w:fldChar w:fldCharType="end"/>
      </w:r>
      <w:bookmarkEnd w:id="10"/>
      <w:r>
        <w:t>.  Feature selection parameters]</w:t>
      </w:r>
    </w:p>
    <w:p w14:paraId="12468660" w14:textId="1C33995F" w:rsidR="005008D8" w:rsidRDefault="005008D8" w:rsidP="00B46EE7">
      <w:pPr>
        <w:pStyle w:val="Newparagraph"/>
      </w:pPr>
    </w:p>
    <w:p w14:paraId="4CB86DBF" w14:textId="3D598D9B"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21AF2915"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xml:space="preserve"> </w:t>
      </w:r>
      <w:r w:rsidR="00284D96">
        <w:t xml:space="preserve">was </w:t>
      </w:r>
      <w:r w:rsidR="00C028D9">
        <w:t>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 xml:space="preserve">either the accuracy or </w:t>
      </w:r>
      <w:r w:rsidR="005A232F">
        <w:lastRenderedPageBreak/>
        <w:t>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57C7D841"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r w:rsidR="00BB26B2">
        <w:t>,</w:t>
      </w:r>
      <w:r>
        <w:t xml:space="preserve"> JMI</w:t>
      </w:r>
      <w:r w:rsidR="00BB26B2">
        <w:t xml:space="preserve"> and </w:t>
      </w:r>
      <w:r w:rsidR="00805887">
        <w:t>m</w:t>
      </w:r>
      <w:r w:rsidR="00BB26B2">
        <w:t>RMR</w:t>
      </w:r>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05263C2" w:rsidR="00416694" w:rsidRDefault="0008112F" w:rsidP="0008112F">
      <w:pPr>
        <w:pStyle w:val="Heading1"/>
      </w:pPr>
      <w:r>
        <w:t>Results and Discussion</w:t>
      </w:r>
    </w:p>
    <w:p w14:paraId="76131B36" w14:textId="4A54BCED" w:rsidR="00DF2FDA" w:rsidRDefault="00777CF3" w:rsidP="00A66CB4">
      <w:pPr>
        <w:pStyle w:val="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rsidR="00284D96">
        <w:instrText xml:space="preserve"> \* MERGEFORMAT </w:instrText>
      </w:r>
      <w:r>
        <w:fldChar w:fldCharType="separate"/>
      </w:r>
      <w:r w:rsidR="009A6F1A">
        <w:t xml:space="preserve">Figure </w:t>
      </w:r>
      <w:r w:rsidR="009A6F1A">
        <w:rPr>
          <w:noProof/>
        </w:rPr>
        <w:t>1</w:t>
      </w:r>
      <w:r>
        <w:fldChar w:fldCharType="end"/>
      </w:r>
      <w:r w:rsidR="00E95C2A">
        <w:t xml:space="preserve"> and </w:t>
      </w:r>
      <w:r w:rsidR="00E95C2A">
        <w:fldChar w:fldCharType="begin"/>
      </w:r>
      <w:r w:rsidR="00E95C2A">
        <w:instrText xml:space="preserve"> REF _Ref464643973 \h </w:instrText>
      </w:r>
      <w:r w:rsidR="00284D96">
        <w:instrText xml:space="preserve"> \* MERGEFORMAT </w:instrText>
      </w:r>
      <w:r w:rsidR="00E95C2A">
        <w:fldChar w:fldCharType="separate"/>
      </w:r>
      <w:r w:rsidR="009A6F1A">
        <w:t xml:space="preserve">Figure </w:t>
      </w:r>
      <w:r w:rsidR="009A6F1A">
        <w:rPr>
          <w:noProof/>
        </w:rPr>
        <w:t>2</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284D96">
        <w:instrText xml:space="preserve"> \* MERGEFORMAT </w:instrText>
      </w:r>
      <w:r w:rsidR="00E95C2A">
        <w:fldChar w:fldCharType="separate"/>
      </w:r>
      <w:r w:rsidR="009A6F1A">
        <w:t xml:space="preserve">Figure </w:t>
      </w:r>
      <w:r w:rsidR="009A6F1A">
        <w:rPr>
          <w:noProof/>
        </w:rPr>
        <w:t>1</w:t>
      </w:r>
      <w:r w:rsidR="00E95C2A">
        <w:fldChar w:fldCharType="end"/>
      </w:r>
      <w:r w:rsidR="00E95C2A">
        <w:t xml:space="preserve">, and mean accuracy in </w:t>
      </w:r>
      <w:r w:rsidR="00E95C2A">
        <w:fldChar w:fldCharType="begin"/>
      </w:r>
      <w:r w:rsidR="00E95C2A">
        <w:instrText xml:space="preserve"> REF _Ref464643973 \h </w:instrText>
      </w:r>
      <w:r w:rsidR="00284D96">
        <w:instrText xml:space="preserve"> \* MERGEFORMAT </w:instrText>
      </w:r>
      <w:r w:rsidR="00E95C2A">
        <w:fldChar w:fldCharType="separate"/>
      </w:r>
      <w:r w:rsidR="009A6F1A">
        <w:t xml:space="preserve">Figure </w:t>
      </w:r>
      <w:r w:rsidR="009A6F1A">
        <w:rPr>
          <w:noProof/>
        </w:rPr>
        <w:t>2</w:t>
      </w:r>
      <w:r w:rsidR="00E95C2A">
        <w:fldChar w:fldCharType="end"/>
      </w:r>
      <w:r w:rsidR="00E95C2A">
        <w:t xml:space="preserve">, </w:t>
      </w:r>
      <w:r>
        <w:t>over the six data sets.</w:t>
      </w:r>
      <w:r w:rsidR="001C0DDD">
        <w:t xml:space="preserve">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w:t>
      </w:r>
      <w:r w:rsidR="0074373C">
        <w:t xml:space="preserve">were </w:t>
      </w:r>
      <w:r w:rsidR="007A6595">
        <w:t xml:space="preserve">substantial </w:t>
      </w:r>
      <w:r w:rsidR="00C951C7">
        <w:t>differences in accuracy between the best and worst methods.</w:t>
      </w:r>
      <w:r w:rsidR="0012260F">
        <w:t xml:space="preserve">  Compared to the other data sets, the stability of the Spekboom, Synthetic and Landsat data </w:t>
      </w:r>
      <w:r w:rsidR="0074373C">
        <w:t xml:space="preserve">was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84D96">
        <w:instrText xml:space="preserve"> \* MERGEFORMAT </w:instrText>
      </w:r>
      <w:r w:rsidR="002A297D">
        <w:fldChar w:fldCharType="separate"/>
      </w:r>
      <w:r w:rsidR="009A6F1A">
        <w:t xml:space="preserve">Table </w:t>
      </w:r>
      <w:r w:rsidR="009A6F1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3D83E26A" w:rsidR="00C951C7" w:rsidRDefault="00C467C0" w:rsidP="00FD6200">
      <w:pPr>
        <w:pStyle w:val="Newparagraph"/>
      </w:pPr>
      <w:r>
        <w:lastRenderedPageBreak/>
        <w:t xml:space="preserve">FCR-NaiveBC and FCR-MI occupy the top two positions for both performance measures. </w:t>
      </w:r>
      <w:r w:rsidR="00C951C7">
        <w:t>The ranking methods, Rank-MI and Rank-</w:t>
      </w:r>
      <w:r w:rsidR="00DC1844">
        <w:t>NaiveBC</w:t>
      </w:r>
      <w:r w:rsidR="00C951C7">
        <w:t xml:space="preserve"> both </w:t>
      </w:r>
      <w:r w:rsidR="0074373C">
        <w:t xml:space="preserve">had </w:t>
      </w:r>
      <w:r w:rsidR="00C951C7">
        <w:t xml:space="preserve">poor accuracy performance.  This </w:t>
      </w:r>
      <w:r w:rsidR="0074373C">
        <w:t>was</w:t>
      </w:r>
      <w:r w:rsidR="00C951C7">
        <w:t xml:space="preserve">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rsidR="00C951C7">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rformance.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00298DE6"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w:t>
      </w:r>
      <w:r w:rsidR="00284D96">
        <w:t>search scheme</w:t>
      </w:r>
      <w:r w:rsidR="0080507C">
        <w:t xml:space="preserve">,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5A01A7">
        <w:t>P</w:t>
      </w:r>
      <w:r w:rsidR="004B1E78">
        <w:t xml:space="preserve">art of the motivation for the JMI </w:t>
      </w:r>
      <w:r w:rsidR="00735BD6">
        <w:t xml:space="preserve">and mRMR </w:t>
      </w:r>
      <w:r w:rsidR="0040315E">
        <w:t>formulation</w:t>
      </w:r>
      <w:r w:rsidR="00735BD6">
        <w:t>s</w:t>
      </w:r>
      <w:r w:rsidR="0040315E">
        <w:t xml:space="preserve">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r w:rsidR="00823171">
        <w:t xml:space="preserve"> </w:t>
      </w:r>
    </w:p>
    <w:p w14:paraId="684F775F" w14:textId="77777777" w:rsidR="00567C56" w:rsidRDefault="00567C56" w:rsidP="00567C56">
      <w:pPr>
        <w:pStyle w:val="Newparagraph"/>
      </w:pPr>
    </w:p>
    <w:p w14:paraId="16FCBD65" w14:textId="5535526C" w:rsidR="00D0519F" w:rsidRDefault="00567C56" w:rsidP="00567C56">
      <w:pPr>
        <w:pStyle w:val="Paragraph"/>
      </w:pPr>
      <w:r>
        <w:t>[</w:t>
      </w:r>
      <w:bookmarkStart w:id="11" w:name="_Ref464643772"/>
      <w:r w:rsidR="002C7119">
        <w:t xml:space="preserve">Figure </w:t>
      </w:r>
      <w:r w:rsidR="002C7119">
        <w:fldChar w:fldCharType="begin"/>
      </w:r>
      <w:r w:rsidR="002C7119">
        <w:instrText xml:space="preserve"> SEQ Figure \* ARABIC </w:instrText>
      </w:r>
      <w:r w:rsidR="002C7119">
        <w:fldChar w:fldCharType="separate"/>
      </w:r>
      <w:r w:rsidR="009A6F1A">
        <w:rPr>
          <w:noProof/>
        </w:rPr>
        <w:t>1</w:t>
      </w:r>
      <w:r w:rsidR="002C7119">
        <w:fldChar w:fldCharType="end"/>
      </w:r>
      <w:bookmarkEnd w:id="11"/>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A99001C" w:rsidR="002C7119" w:rsidRDefault="00567C56" w:rsidP="00567C56">
      <w:pPr>
        <w:pStyle w:val="Paragraph"/>
      </w:pPr>
      <w:r>
        <w:t>[</w:t>
      </w:r>
      <w:bookmarkStart w:id="12" w:name="_Ref464643973"/>
      <w:r w:rsidR="002C7119">
        <w:t xml:space="preserve">Figure </w:t>
      </w:r>
      <w:r w:rsidR="002C7119">
        <w:fldChar w:fldCharType="begin"/>
      </w:r>
      <w:r w:rsidR="002C7119">
        <w:instrText xml:space="preserve"> SEQ Figure \* ARABIC </w:instrText>
      </w:r>
      <w:r w:rsidR="002C7119">
        <w:fldChar w:fldCharType="separate"/>
      </w:r>
      <w:r w:rsidR="009A6F1A">
        <w:rPr>
          <w:noProof/>
        </w:rPr>
        <w:t>2</w:t>
      </w:r>
      <w:r w:rsidR="002C7119">
        <w:fldChar w:fldCharType="end"/>
      </w:r>
      <w:bookmarkEnd w:id="12"/>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6D3E88A3" w:rsidR="003D5AFF" w:rsidRDefault="003D5AFF" w:rsidP="000560C5">
      <w:pPr>
        <w:pStyle w:val="Newparagrap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w:t>
      </w:r>
      <w:r w:rsidR="002313E8">
        <w:t xml:space="preserve">in </w:t>
      </w:r>
      <w:r w:rsidR="005E43EB">
        <w:fldChar w:fldCharType="begin"/>
      </w:r>
      <w:r w:rsidR="005E43EB">
        <w:instrText xml:space="preserve"> REF _Ref464732046 \h </w:instrText>
      </w:r>
      <w:r w:rsidR="005E43EB">
        <w:fldChar w:fldCharType="separate"/>
      </w:r>
      <w:r w:rsidR="009A6F1A">
        <w:t xml:space="preserve">Table </w:t>
      </w:r>
      <w:r w:rsidR="009A6F1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EA2BAB">
        <w:t>d</w:t>
      </w:r>
      <w:r w:rsidR="00B40A52">
        <w:t xml:space="preserve"> well with the other methods</w:t>
      </w:r>
      <w:r w:rsidR="001F3113">
        <w:t xml:space="preserve">, </w:t>
      </w:r>
      <w:r w:rsidR="00EA2BAB">
        <w:t xml:space="preserve">although </w:t>
      </w:r>
      <w:r w:rsidR="001F3113">
        <w:t xml:space="preserve">mRMR </w:t>
      </w:r>
      <w:r w:rsidR="00EA2BAB">
        <w:t xml:space="preserve">was </w:t>
      </w:r>
      <w:r w:rsidR="001F3113">
        <w:t>the fastest overall</w:t>
      </w:r>
      <w:r w:rsidR="00B40A52">
        <w:t xml:space="preserve">.  </w:t>
      </w:r>
      <w:r w:rsidR="00124A7A">
        <w:t xml:space="preserve">The </w:t>
      </w:r>
      <w:r w:rsidR="000960BD">
        <w:t xml:space="preserve">naïve Bayes </w:t>
      </w:r>
      <w:r w:rsidR="00124A7A">
        <w:t>criterion is slower to compute than the MI criterion as it uses a five-fold cross-validation</w:t>
      </w:r>
      <w:r w:rsidR="00EA2BAB">
        <w:t xml:space="preserve"> </w:t>
      </w:r>
      <w:r w:rsidR="00124A7A">
        <w:t>to evaluate the classification accuracy</w:t>
      </w:r>
      <w:r w:rsidR="00EA2BAB">
        <w:t>, while</w:t>
      </w:r>
      <w:r w:rsidR="00FA6CE1">
        <w:t xml:space="preserve"> </w:t>
      </w:r>
      <w:r w:rsidR="00124A7A">
        <w:t xml:space="preserve">MI </w:t>
      </w:r>
      <w:r w:rsidR="00A9661F">
        <w:t>is computed once</w:t>
      </w:r>
      <w:r w:rsidR="00FA6CE1">
        <w:t>-</w:t>
      </w:r>
      <w:r w:rsidR="00A9661F">
        <w:t>off.</w:t>
      </w:r>
      <w:r w:rsidR="00FA6CE1">
        <w:t xml:space="preserve">  Methods using the </w:t>
      </w:r>
      <w:r w:rsidR="000960BD">
        <w:t xml:space="preserve">naïve Bayes </w:t>
      </w:r>
      <w:r w:rsidR="00FA6CE1">
        <w:t xml:space="preserve">criterion are consequently slower than their MI counterparts.  </w:t>
      </w:r>
      <w:r w:rsidR="00950BB9">
        <w:t>FS-</w:t>
      </w:r>
      <w:r w:rsidR="00FA6CE1">
        <w:t>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DE0552">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w:t>
      </w:r>
      <w:r w:rsidR="00EA2BAB">
        <w:t>was</w:t>
      </w:r>
      <w:r w:rsidR="00FA6CE1">
        <w:t xml:space="preserve"> </w:t>
      </w:r>
      <w:r w:rsidR="00EA2BAB">
        <w:t xml:space="preserve">the </w:t>
      </w:r>
      <w:r w:rsidR="00FA6CE1">
        <w:t xml:space="preserve">slowest of the tested </w:t>
      </w:r>
      <w:r w:rsidR="00950BB9">
        <w:t>search schemes</w:t>
      </w:r>
      <w:r w:rsidR="00FA6CE1">
        <w:t xml:space="preserve">.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13" w:name="_Ref464732046"/>
      <w:r w:rsidR="00B61E1D">
        <w:t xml:space="preserve">Table </w:t>
      </w:r>
      <w:r w:rsidR="00B61E1D">
        <w:fldChar w:fldCharType="begin"/>
      </w:r>
      <w:r w:rsidR="00B61E1D">
        <w:instrText xml:space="preserve"> SEQ Table \* ARABIC </w:instrText>
      </w:r>
      <w:r w:rsidR="00B61E1D">
        <w:fldChar w:fldCharType="separate"/>
      </w:r>
      <w:r w:rsidR="009A6F1A">
        <w:rPr>
          <w:noProof/>
        </w:rPr>
        <w:t>4</w:t>
      </w:r>
      <w:r w:rsidR="00B61E1D">
        <w:fldChar w:fldCharType="end"/>
      </w:r>
      <w:bookmarkEnd w:id="13"/>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6E49B926" w:rsidR="00B001F4" w:rsidRDefault="001C68ED" w:rsidP="00FB5536">
      <w:pPr>
        <w:pStyle w:val="Newparagraph"/>
      </w:pPr>
      <w:r>
        <w:fldChar w:fldCharType="begin"/>
      </w:r>
      <w:r>
        <w:instrText xml:space="preserve"> REF _Ref493181059 \h </w:instrText>
      </w:r>
      <w:r>
        <w:fldChar w:fldCharType="separate"/>
      </w:r>
      <w:r w:rsidR="009A6F1A">
        <w:t xml:space="preserve">Table </w:t>
      </w:r>
      <w:r w:rsidR="009A6F1A">
        <w:rPr>
          <w:noProof/>
        </w:rPr>
        <w:t>5</w:t>
      </w:r>
      <w:r>
        <w:fldChar w:fldCharType="end"/>
      </w:r>
      <w:r>
        <w:t xml:space="preserve"> </w:t>
      </w:r>
      <w:r w:rsidR="00E67945">
        <w:t xml:space="preserve">presents the non-dominant ranking of the methods, in terms of both accuracy and stability.  The best ranked method overall </w:t>
      </w:r>
      <w:r w:rsidR="006F0AEE">
        <w:t>was</w:t>
      </w:r>
      <w:r w:rsidR="00E67945">
        <w:t xml:space="preserve"> FCR-MI, </w:t>
      </w:r>
      <w:r w:rsidR="00A94C6A">
        <w:t xml:space="preserve">followed by </w:t>
      </w:r>
      <w:r w:rsidR="00E67945">
        <w:t>FCR-</w:t>
      </w:r>
      <w:r w:rsidR="00DC1844">
        <w:t>NaiveBC</w:t>
      </w:r>
      <w:r w:rsidR="00D74941">
        <w:t xml:space="preserve">.  </w:t>
      </w:r>
      <w:r w:rsidR="00E67945">
        <w:t>The Rank-</w:t>
      </w:r>
      <w:r w:rsidR="00DC1844">
        <w:t>NaiveBC</w:t>
      </w:r>
      <w:r w:rsidR="00E67945">
        <w:t>, Rank-MI</w:t>
      </w:r>
      <w:r w:rsidR="00891655">
        <w:t>, BE-NaiveBC</w:t>
      </w:r>
      <w:r w:rsidR="00E67945">
        <w:t xml:space="preserve"> and BE-MI methods </w:t>
      </w:r>
      <w:r w:rsidR="0074373C">
        <w:t xml:space="preserve">were </w:t>
      </w:r>
      <w:r w:rsidR="00E67945">
        <w:t>ranked lowest</w:t>
      </w:r>
      <w:r w:rsidR="00127256">
        <w:t xml:space="preserve"> due to</w:t>
      </w:r>
      <w:r w:rsidR="00E67945">
        <w:t xml:space="preserve"> the known limitations of these methods.</w:t>
      </w:r>
      <w:r w:rsidR="005F708E">
        <w:t xml:space="preserve"> </w:t>
      </w:r>
      <w:r w:rsidR="007E596E">
        <w:t xml:space="preserve">The </w:t>
      </w:r>
      <w:r w:rsidR="00615D0B">
        <w:t>FS-M</w:t>
      </w:r>
      <w:r w:rsidR="00711B43">
        <w:t xml:space="preserve">RMR </w:t>
      </w:r>
      <w:r w:rsidR="007E596E">
        <w:t xml:space="preserve">method </w:t>
      </w:r>
      <w:r w:rsidR="006F0AEE">
        <w:t>was</w:t>
      </w:r>
      <w:r w:rsidR="007E596E">
        <w:t xml:space="preserve"> competitive on all measures, </w:t>
      </w:r>
      <w:r w:rsidR="00711B43">
        <w:t xml:space="preserve">and </w:t>
      </w:r>
      <w:r w:rsidR="006F0AEE">
        <w:t>was</w:t>
      </w:r>
      <w:r w:rsidR="00711B43">
        <w:t xml:space="preserve"> the third ranked method</w:t>
      </w:r>
      <w:r w:rsidR="007E596E">
        <w:t xml:space="preserve"> overall</w:t>
      </w:r>
      <w:r w:rsidR="00711B43">
        <w:t xml:space="preserve">.  </w:t>
      </w:r>
    </w:p>
    <w:p w14:paraId="6FC2BF7E" w14:textId="2A05478E" w:rsidR="00FA7D45" w:rsidRDefault="00FA7D45" w:rsidP="00FB5536">
      <w:pPr>
        <w:pStyle w:val="Newparagraph"/>
      </w:pPr>
    </w:p>
    <w:p w14:paraId="6CAD0068" w14:textId="70173817"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w:t>
      </w:r>
      <w:r w:rsidR="0074373C">
        <w:t>ed</w:t>
      </w:r>
      <w:r>
        <w:t xml:space="preserve"> a substantial improvement in performance compared to Rank-MI and Rank-</w:t>
      </w:r>
      <w:r w:rsidR="00DC1844">
        <w:t>NaiveBC</w:t>
      </w:r>
      <w:r w:rsidR="006F0AEE">
        <w:t>,</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w:t>
      </w:r>
      <w:r w:rsidR="00950BB9">
        <w:t xml:space="preserve">search scheme </w:t>
      </w:r>
      <w:r w:rsidR="00B001F4">
        <w:t xml:space="preserve">in isolation, there </w:t>
      </w:r>
      <w:r w:rsidR="0074373C">
        <w:t xml:space="preserve">was </w:t>
      </w:r>
      <w:r w:rsidR="00B001F4">
        <w:t xml:space="preserve">a general trend for MI to produce better stability and </w:t>
      </w:r>
      <w:r w:rsidR="005122E9">
        <w:t>naive</w:t>
      </w:r>
      <w:r w:rsidR="00B001F4">
        <w:t xml:space="preserve"> Bayes to produce better accuracy.  </w:t>
      </w:r>
      <w:r w:rsidR="00171F29">
        <w:t>W</w:t>
      </w:r>
      <w:r w:rsidR="00B001F4">
        <w:t>hile FCR wor</w:t>
      </w:r>
      <w:r w:rsidR="006F0AEE">
        <w:t>ked</w:t>
      </w:r>
      <w:r w:rsidR="00B001F4">
        <w:t xml:space="preserve"> well </w:t>
      </w:r>
      <w:r w:rsidR="00B001F4">
        <w:lastRenderedPageBreak/>
        <w:t xml:space="preserve">with either criterion, the results </w:t>
      </w:r>
      <w:r w:rsidR="00171F29">
        <w:t>favour</w:t>
      </w:r>
      <w:r w:rsidR="006F0AEE">
        <w:t>ed</w:t>
      </w:r>
      <w:r w:rsidR="00B001F4">
        <w:t xml:space="preserve"> the use of MI </w:t>
      </w:r>
      <w:r w:rsidR="00171F29">
        <w:t>as it is faster and produce</w:t>
      </w:r>
      <w:r w:rsidR="006F0AEE">
        <w:t>d</w:t>
      </w:r>
      <w:r w:rsidR="00171F29">
        <w:t xml:space="preserve"> a better non-dominant ranking than </w:t>
      </w:r>
      <w:r w:rsidR="005122E9">
        <w:t>naive</w:t>
      </w:r>
      <w:r w:rsidR="00171F29">
        <w:t xml:space="preserve"> Bayes</w:t>
      </w:r>
      <w:r w:rsidR="00B001F4">
        <w:t xml:space="preserve">.  </w:t>
      </w:r>
      <w:r w:rsidR="00E67945">
        <w:t>On the whole</w:t>
      </w:r>
      <w:r w:rsidR="006F0AEE">
        <w:t>,</w:t>
      </w:r>
      <w:r w:rsidR="00E67945">
        <w:t xml:space="preserve"> th</w:t>
      </w:r>
      <w:r w:rsidR="005A3297">
        <w:t>e</w:t>
      </w:r>
      <w:r w:rsidR="00E67945">
        <w:t xml:space="preserve"> evaluation</w:t>
      </w:r>
      <w:r w:rsidR="006F0AEE">
        <w:t>s</w:t>
      </w:r>
      <w:r w:rsidR="00E67945">
        <w:t xml:space="preserve"> </w:t>
      </w:r>
      <w:r w:rsidR="006F0AEE">
        <w:t>demonstrate that</w:t>
      </w:r>
      <w:r w:rsidR="00E67945">
        <w:t xml:space="preserve"> the </w:t>
      </w:r>
      <w:r w:rsidR="006F0AEE">
        <w:t xml:space="preserve">proposed </w:t>
      </w:r>
      <w:r w:rsidR="00E67945">
        <w:t xml:space="preserve">FCR method </w:t>
      </w:r>
      <w:r w:rsidR="00D90284">
        <w:t>is</w:t>
      </w:r>
      <w:r w:rsidR="00E67945">
        <w:t xml:space="preserve"> effective </w:t>
      </w:r>
      <w:r w:rsidR="005A3297">
        <w:t>at selecting accurate and stable features from high dimensional remote sensing data</w:t>
      </w:r>
      <w:r>
        <w:t xml:space="preserve"> containing redundancy</w:t>
      </w:r>
      <w:r w:rsidR="005A3297">
        <w:t xml:space="preserve">.  </w:t>
      </w:r>
      <w:bookmarkStart w:id="14"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15" w:name="_Ref493181059"/>
      <w:r w:rsidR="001C68ED">
        <w:t xml:space="preserve">Table </w:t>
      </w:r>
      <w:r w:rsidR="001C68ED">
        <w:fldChar w:fldCharType="begin"/>
      </w:r>
      <w:r w:rsidR="001C68ED">
        <w:instrText xml:space="preserve"> SEQ Table \* ARABIC </w:instrText>
      </w:r>
      <w:r w:rsidR="001C68ED">
        <w:fldChar w:fldCharType="separate"/>
      </w:r>
      <w:r w:rsidR="009A6F1A">
        <w:rPr>
          <w:noProof/>
        </w:rPr>
        <w:t>5</w:t>
      </w:r>
      <w:r w:rsidR="001C68ED">
        <w:fldChar w:fldCharType="end"/>
      </w:r>
      <w:bookmarkEnd w:id="15"/>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4"/>
    <w:p w14:paraId="0D99F471" w14:textId="77777777" w:rsidR="00416694" w:rsidRDefault="00AD1A8C" w:rsidP="00AD1A8C">
      <w:pPr>
        <w:pStyle w:val="Heading1"/>
      </w:pPr>
      <w:r>
        <w:t>Conclusions</w:t>
      </w:r>
    </w:p>
    <w:p w14:paraId="3EFB0EF2" w14:textId="0191B11C"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6F0AEE">
        <w:t>This study presented and evaluated a</w:t>
      </w:r>
      <w:r w:rsidR="00416694">
        <w:t xml:space="preserve"> </w:t>
      </w:r>
      <w:r w:rsidR="006F0AEE">
        <w:t xml:space="preserve">new </w:t>
      </w:r>
      <w:r w:rsidR="00416694">
        <w:t xml:space="preserve">method for </w:t>
      </w:r>
      <w:r w:rsidR="00450ED9">
        <w:t xml:space="preserve">selecting stable and informative features from redundant data by </w:t>
      </w:r>
      <w:r w:rsidR="00416694">
        <w:t xml:space="preserve">ranking correlated clusters of features.  </w:t>
      </w:r>
      <w:r w:rsidR="006F0AEE">
        <w:t xml:space="preserve">The method uses </w:t>
      </w:r>
      <w:r w:rsidR="00260276">
        <w:t>a</w:t>
      </w:r>
      <w:r w:rsidR="00EB49AF">
        <w:t>ffinity propagation</w:t>
      </w:r>
      <w:r w:rsidR="006F0AEE">
        <w:t xml:space="preserve"> to identify</w:t>
      </w:r>
      <w:r w:rsidR="00416694">
        <w:t xml:space="preserve"> a </w:t>
      </w:r>
      <w:r w:rsidR="00EB49AF">
        <w:t xml:space="preserve">moderate </w:t>
      </w:r>
      <w:r w:rsidR="00416694">
        <w:t xml:space="preserve">number of clusters </w:t>
      </w:r>
      <w:r w:rsidR="00EB49AF">
        <w:t>of correlated and similarly relevant features</w:t>
      </w:r>
      <w:r w:rsidR="00416694">
        <w:t xml:space="preserve">.  </w:t>
      </w:r>
      <w:r w:rsidR="006F0AEE">
        <w:t>It then ranks the c</w:t>
      </w:r>
      <w:r w:rsidR="00416694">
        <w:t xml:space="preserve">lusters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w:t>
      </w:r>
      <w:r w:rsidR="00D3411C">
        <w:t>These features may be selected automatically based on their relevance, or interactively, taking</w:t>
      </w:r>
      <w:r w:rsidR="00D63E46">
        <w:t xml:space="preserve"> </w:t>
      </w:r>
      <w:r w:rsidR="001C718F">
        <w:t>criteria</w:t>
      </w:r>
      <w:r w:rsidR="00D63E46">
        <w:t xml:space="preserve"> </w:t>
      </w:r>
      <w:r w:rsidR="003466F3">
        <w:t xml:space="preserve">such as </w:t>
      </w:r>
      <w:r w:rsidR="004310E8">
        <w:t>computation time</w:t>
      </w:r>
      <w:r w:rsidR="003466F3">
        <w:t xml:space="preserve"> and measurement cost </w:t>
      </w:r>
      <w:r w:rsidR="00D63E46">
        <w:t xml:space="preserve">into </w:t>
      </w:r>
      <w:r w:rsidR="00D3411C">
        <w:t>account.</w:t>
      </w:r>
      <w:r w:rsidR="006F0AEE">
        <w:t xml:space="preserve"> </w:t>
      </w:r>
      <w:r w:rsidR="00D3411C">
        <w:t xml:space="preserve"> </w:t>
      </w:r>
      <w:r w:rsidR="00416694">
        <w:t xml:space="preserve">The </w:t>
      </w:r>
      <w:r w:rsidR="00D3411C">
        <w:t xml:space="preserve">option </w:t>
      </w:r>
      <w:r w:rsidR="00416694">
        <w:t xml:space="preserve">to </w:t>
      </w:r>
      <w:r w:rsidR="00D3411C">
        <w:t xml:space="preserve">include factors </w:t>
      </w:r>
      <w:r w:rsidR="002B664C">
        <w:t xml:space="preserve">other than relevance and redundancy in determining selected features </w:t>
      </w:r>
      <w:r>
        <w:t>distinguishes FCR from related</w:t>
      </w:r>
      <w:r w:rsidR="00143905">
        <w:t xml:space="preserve"> feature selection methods</w:t>
      </w:r>
      <w:r w:rsidR="00950BB9">
        <w:t>;</w:t>
      </w:r>
      <w:r w:rsidR="00D3411C">
        <w:t xml:space="preserve"> </w:t>
      </w:r>
      <w:r w:rsidR="00147E3F">
        <w:t>although</w:t>
      </w:r>
      <w:r w:rsidR="00D3411C">
        <w:t xml:space="preserve"> this</w:t>
      </w:r>
      <w:r w:rsidR="00147E3F">
        <w:t xml:space="preserve"> </w:t>
      </w:r>
      <w:r w:rsidR="00950BB9">
        <w:t xml:space="preserve">option </w:t>
      </w:r>
      <w:r w:rsidR="00D3411C">
        <w:t xml:space="preserve">is </w:t>
      </w:r>
      <w:r w:rsidR="00F758B9">
        <w:t xml:space="preserve">currently </w:t>
      </w:r>
      <w:r w:rsidR="00D3411C">
        <w:t>limited to a manual procedure</w:t>
      </w:r>
      <w:r w:rsidR="00143905">
        <w:t xml:space="preserve">.  </w:t>
      </w:r>
      <w:r w:rsidR="00147E3F">
        <w:t xml:space="preserve">Future work will investigate </w:t>
      </w:r>
      <w:r w:rsidR="007723DE">
        <w:t>ways</w:t>
      </w:r>
      <w:r w:rsidR="00147E3F">
        <w:t xml:space="preserve"> of</w:t>
      </w:r>
      <w:r w:rsidR="004310E8">
        <w:t xml:space="preserve"> combining relevance with other criteria </w:t>
      </w:r>
      <w:r w:rsidR="00147E3F">
        <w:t xml:space="preserve">to allow feature selection without user input.  </w:t>
      </w:r>
      <w:r w:rsidR="00EF292E">
        <w:t xml:space="preserve">  </w:t>
      </w:r>
    </w:p>
    <w:p w14:paraId="4A3AEC6A" w14:textId="77777777" w:rsidR="0093215E" w:rsidRDefault="0093215E" w:rsidP="00FB5536">
      <w:pPr>
        <w:pStyle w:val="Newparagraph"/>
      </w:pPr>
    </w:p>
    <w:p w14:paraId="43B3A697" w14:textId="77777777" w:rsidR="00151E9E" w:rsidRDefault="00151E9E" w:rsidP="00FB5536">
      <w:pPr>
        <w:pStyle w:val="Newparagraph"/>
      </w:pPr>
    </w:p>
    <w:p w14:paraId="7F13263A" w14:textId="5A6BE9C9" w:rsidR="00714EC2" w:rsidRDefault="00714EC2" w:rsidP="00FB5536">
      <w:pPr>
        <w:pStyle w:val="Newparagraph"/>
      </w:pPr>
      <w:r>
        <w:t xml:space="preserve">The effectiveness of the proposed FCR method was evaluated by comparing its accuracy, stability and execution time to a set of popular feature selection methods.  </w:t>
      </w:r>
      <w:r w:rsidR="007A2972">
        <w:t>T</w:t>
      </w:r>
      <w:r>
        <w:t xml:space="preserve">wo criteria </w:t>
      </w:r>
      <w:r w:rsidR="007A2972">
        <w:t xml:space="preserve">were tested </w:t>
      </w:r>
      <w:r>
        <w:t xml:space="preserve">for </w:t>
      </w:r>
      <w:r w:rsidR="007A2972">
        <w:t xml:space="preserve">measuring </w:t>
      </w:r>
      <w:r>
        <w:t xml:space="preserve">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t>FCR performed well overall, with both naive Bayes and MI criteria</w:t>
      </w:r>
      <w:r w:rsidR="00EB49AF">
        <w:t xml:space="preserve"> and</w:t>
      </w:r>
      <w:r>
        <w:t xml:space="preserve">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fldChar w:fldCharType="separate"/>
      </w:r>
      <w:r w:rsidR="00BA6C51" w:rsidRPr="00BA6C51">
        <w:rPr>
          <w:noProof/>
        </w:rPr>
        <w:t>(Chi et al. 2016)</w:t>
      </w:r>
      <w:r>
        <w:fldChar w:fldCharType="end"/>
      </w:r>
      <w:r>
        <w:t xml:space="preserve">.  In this context, instability and sub-optimality associated with feature selection from high dimensional redundant data will become increasingly </w:t>
      </w:r>
      <w:r w:rsidR="00351599">
        <w:t>important</w:t>
      </w:r>
      <w:r>
        <w:t xml:space="preserve">.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7DBFC488" w14:textId="1642C96A" w:rsidR="00D36230" w:rsidRPr="00D36230" w:rsidRDefault="00CE1864" w:rsidP="00D36230">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D36230" w:rsidRPr="00D36230">
        <w:rPr>
          <w:noProof/>
        </w:rPr>
        <w:t xml:space="preserve">Bishop, Christopher M. 2003. </w:t>
      </w:r>
      <w:r w:rsidR="00D36230" w:rsidRPr="00D36230">
        <w:rPr>
          <w:i/>
          <w:iCs/>
          <w:noProof/>
        </w:rPr>
        <w:t>Neural Networks for Pattern Recognition</w:t>
      </w:r>
      <w:r w:rsidR="00D36230" w:rsidRPr="00D36230">
        <w:rPr>
          <w:noProof/>
        </w:rPr>
        <w:t xml:space="preserve">. New York: Oxford </w:t>
      </w:r>
      <w:r w:rsidR="00D36230" w:rsidRPr="00D36230">
        <w:rPr>
          <w:noProof/>
        </w:rPr>
        <w:lastRenderedPageBreak/>
        <w:t>University Press. doi:10.1002/0470854774.</w:t>
      </w:r>
    </w:p>
    <w:p w14:paraId="40E39456"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Breiman, Leo. 2001. “Random Forests.” </w:t>
      </w:r>
      <w:r w:rsidRPr="00D36230">
        <w:rPr>
          <w:i/>
          <w:iCs/>
          <w:noProof/>
        </w:rPr>
        <w:t>Machine Learning</w:t>
      </w:r>
      <w:r w:rsidRPr="00D36230">
        <w:rPr>
          <w:noProof/>
        </w:rPr>
        <w:t xml:space="preserve"> 45 (1): 5–32. doi:10.1023/A:1010933404324.</w:t>
      </w:r>
    </w:p>
    <w:p w14:paraId="75BE75B0"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Brown, Gavin, Adam Pocock, Ming-Jie Zhao, and Mikel Lujan. 2012. “Conditional Likelihood Maximisation: A Unifying Framework for Mutual Information Feature Selection.” </w:t>
      </w:r>
      <w:r w:rsidRPr="00D36230">
        <w:rPr>
          <w:i/>
          <w:iCs/>
          <w:noProof/>
        </w:rPr>
        <w:t>Journal of Machine Learning Research</w:t>
      </w:r>
      <w:r w:rsidRPr="00D36230">
        <w:rPr>
          <w:noProof/>
        </w:rPr>
        <w:t xml:space="preserve"> 13: 27–66. doi:10.1016/j.patcog.2015.11.007.</w:t>
      </w:r>
    </w:p>
    <w:p w14:paraId="26B5E7F6"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Burges, Christopher J.C. 1998. “A Tutorial on Support Vector Machines for Pattern Recognition.” </w:t>
      </w:r>
      <w:r w:rsidRPr="00D36230">
        <w:rPr>
          <w:i/>
          <w:iCs/>
          <w:noProof/>
        </w:rPr>
        <w:t>Data Mining and Knowledge Discovery</w:t>
      </w:r>
      <w:r w:rsidRPr="00D36230">
        <w:rPr>
          <w:noProof/>
        </w:rPr>
        <w:t xml:space="preserve"> 2 (2): 121–167. doi:10.1023/A:1009715923555.</w:t>
      </w:r>
    </w:p>
    <w:p w14:paraId="2B90882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Chen, Xi, and Yanfeng Gu. 2015. “Class-Specific Feature Selection With Local Geometric Structure and Discriminative Information Based on Sparse Similar Samples.” </w:t>
      </w:r>
      <w:r w:rsidRPr="00D36230">
        <w:rPr>
          <w:i/>
          <w:iCs/>
          <w:noProof/>
        </w:rPr>
        <w:t>IEEE Geoscience and Remote Sensing Letters</w:t>
      </w:r>
      <w:r w:rsidRPr="00D36230">
        <w:rPr>
          <w:noProof/>
        </w:rPr>
        <w:t xml:space="preserve"> 12 (7): 1392–1396. doi:10.1109/LGRS.2015.2402205.</w:t>
      </w:r>
    </w:p>
    <w:p w14:paraId="62C349E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Chen, Xi, Gongjian Zhou, Yushi Chen, Guofan Shao, and Yanfeng Gu. 2017. “Supervised Multiview Feature Selection Exploring Homogeneity and Heterogeneity with L1,2 -Norm and Automatic View Generation.” </w:t>
      </w:r>
      <w:r w:rsidRPr="00D36230">
        <w:rPr>
          <w:i/>
          <w:iCs/>
          <w:noProof/>
        </w:rPr>
        <w:t>IEEE Transactions on Geoscience and Remote Sensing</w:t>
      </w:r>
      <w:r w:rsidRPr="00D36230">
        <w:rPr>
          <w:noProof/>
        </w:rPr>
        <w:t xml:space="preserve"> 55 (4): 2074–2088. doi:10.1109/TGRS.2016.2636329.</w:t>
      </w:r>
    </w:p>
    <w:p w14:paraId="78F8178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Chi, Mingmin, Antonio Plaza, Jon Atli Benediktsson, Zhongyi Sun, Jinsheng Shen, and Yangyong Zhu. 2016. “Big Data for Remote Sensing: Challenges and Opportunities.” </w:t>
      </w:r>
      <w:r w:rsidRPr="00D36230">
        <w:rPr>
          <w:i/>
          <w:iCs/>
          <w:noProof/>
        </w:rPr>
        <w:t>Proceedings of the IEEE</w:t>
      </w:r>
      <w:r w:rsidRPr="00D36230">
        <w:rPr>
          <w:noProof/>
        </w:rPr>
        <w:t xml:space="preserve"> 104 (11): 2207–2219. doi:10.1109/JPROC.2016.2598228.</w:t>
      </w:r>
    </w:p>
    <w:p w14:paraId="60ABC81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Cukur, Huseyin, Hamidullah Binol, Faruk Sukru Uslu, Yusuf Kalayci, and Abdullah Bal. 2015. “Cross Correlation Based Clustering for Feature Selection in Hyperspectral Imagery.” In </w:t>
      </w:r>
      <w:r w:rsidRPr="00D36230">
        <w:rPr>
          <w:i/>
          <w:iCs/>
          <w:noProof/>
        </w:rPr>
        <w:t>2015 9th International Conference on Electrical and Electronics Engineering (ELECO)</w:t>
      </w:r>
      <w:r w:rsidRPr="00D36230">
        <w:rPr>
          <w:noProof/>
        </w:rPr>
        <w:t>, 232–236. Bursa: IEEE. doi:10.1109/ELECO.2015.7394552.</w:t>
      </w:r>
    </w:p>
    <w:p w14:paraId="39274A8F"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Duin, R P W, and David M. J. Tax. 2005. “Statistical Pattern Recognition.” In </w:t>
      </w:r>
      <w:r w:rsidRPr="00D36230">
        <w:rPr>
          <w:i/>
          <w:iCs/>
          <w:noProof/>
        </w:rPr>
        <w:t>Handbook of Pattern Recognition and Computer Vision, 3rd Ed.</w:t>
      </w:r>
      <w:r w:rsidRPr="00D36230">
        <w:rPr>
          <w:noProof/>
        </w:rPr>
        <w:t>, edited by CH Chen and PSP Wang, 1–21. Singapore: World Scientific. doi:10.1142/9789812775320_0001.</w:t>
      </w:r>
    </w:p>
    <w:p w14:paraId="336418A1"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Frey, Brendan J, and Delbert Dueck. 2007. “Clustering by Passing Messages between Data Points.” </w:t>
      </w:r>
      <w:r w:rsidRPr="00D36230">
        <w:rPr>
          <w:i/>
          <w:iCs/>
          <w:noProof/>
        </w:rPr>
        <w:t>Science</w:t>
      </w:r>
      <w:r w:rsidRPr="00D36230">
        <w:rPr>
          <w:noProof/>
        </w:rPr>
        <w:t xml:space="preserve"> 315 (5814): 972–976. doi:10.1126/science.1136800.</w:t>
      </w:r>
    </w:p>
    <w:p w14:paraId="2211B9AC"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GIC. 2014. “Hyperspectral Remote Sensing Scenes.” http://www.ehu.eus/ccwintco/index.php?title=Hyperspectral_Remote_Sensing_Scenes.</w:t>
      </w:r>
    </w:p>
    <w:p w14:paraId="1D0CC584"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Gui, Jie, Zhenan Sun, Shuiwang Ji, Dacheng Tao, and Tieniu Tan. 2016. “Feature Selection Based on Structured Sparsity: A Comprehensive Study.” </w:t>
      </w:r>
      <w:r w:rsidRPr="00D36230">
        <w:rPr>
          <w:i/>
          <w:iCs/>
          <w:noProof/>
        </w:rPr>
        <w:t xml:space="preserve">IEEE Transactions on Neural </w:t>
      </w:r>
      <w:r w:rsidRPr="00D36230">
        <w:rPr>
          <w:i/>
          <w:iCs/>
          <w:noProof/>
        </w:rPr>
        <w:lastRenderedPageBreak/>
        <w:t>Networks and Learning Systems</w:t>
      </w:r>
      <w:r w:rsidRPr="00D36230">
        <w:rPr>
          <w:noProof/>
        </w:rPr>
        <w:t xml:space="preserve"> 28 (7): 1–18. doi:10.1109/TNNLS.2016.2551724.</w:t>
      </w:r>
    </w:p>
    <w:p w14:paraId="0E021E1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Guyon, Isabelle, and Andre Elisseeff. 2003. “An Introduction to Variable and Feature Selection.” </w:t>
      </w:r>
      <w:r w:rsidRPr="00D36230">
        <w:rPr>
          <w:i/>
          <w:iCs/>
          <w:noProof/>
        </w:rPr>
        <w:t>Journal of Machine Learning Research</w:t>
      </w:r>
      <w:r w:rsidRPr="00D36230">
        <w:rPr>
          <w:noProof/>
        </w:rPr>
        <w:t xml:space="preserve"> 3: 1157–1182. doi:10.1016/j.aca.2011.07.027.</w:t>
      </w:r>
    </w:p>
    <w:p w14:paraId="024A0B1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Guyon, Isabelle, Jason Weston, Stephen Barnhill, and Vladimir Vapnik. 2002. “Gene Selection for Cancer Classification Using Support Vector Machines.” </w:t>
      </w:r>
      <w:r w:rsidRPr="00D36230">
        <w:rPr>
          <w:i/>
          <w:iCs/>
          <w:noProof/>
        </w:rPr>
        <w:t>Machine Learning</w:t>
      </w:r>
      <w:r w:rsidRPr="00D36230">
        <w:rPr>
          <w:noProof/>
        </w:rPr>
        <w:t xml:space="preserve"> 46 (1–3): 389–422. doi:10.1023/A:1012487302797.</w:t>
      </w:r>
    </w:p>
    <w:p w14:paraId="6D99236F"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Hand, David J, and Kerning Yu. 2001. “Idiot’s Bayes - Not So Stupid After All?” </w:t>
      </w:r>
      <w:r w:rsidRPr="00D36230">
        <w:rPr>
          <w:i/>
          <w:iCs/>
          <w:noProof/>
        </w:rPr>
        <w:t>International Statisitical Review</w:t>
      </w:r>
      <w:r w:rsidRPr="00D36230">
        <w:rPr>
          <w:noProof/>
        </w:rPr>
        <w:t xml:space="preserve"> 69 (3): 385–398.</w:t>
      </w:r>
    </w:p>
    <w:p w14:paraId="26F1599B"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Jain, Anil K, Robert P W Duin, and Jianchang Mao. 2000. “Statistical Pattern Recognition: A Review.” </w:t>
      </w:r>
      <w:r w:rsidRPr="00D36230">
        <w:rPr>
          <w:i/>
          <w:iCs/>
          <w:noProof/>
        </w:rPr>
        <w:t>IEEE Transactions on Pattern Analysis and Machine Intelligence</w:t>
      </w:r>
      <w:r w:rsidRPr="00D36230">
        <w:rPr>
          <w:noProof/>
        </w:rPr>
        <w:t xml:space="preserve"> 22 (1): 4–37.</w:t>
      </w:r>
    </w:p>
    <w:p w14:paraId="140758AB"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Johnson, Brian, and Zhixiao Xie. 2013. “Classifying a High Resolution Image of an Urban Area Using Super-Object Information.” </w:t>
      </w:r>
      <w:r w:rsidRPr="00D36230">
        <w:rPr>
          <w:i/>
          <w:iCs/>
          <w:noProof/>
        </w:rPr>
        <w:t>ISPRS Journal of Photogrammetry and Remote Sensing</w:t>
      </w:r>
      <w:r w:rsidRPr="00D36230">
        <w:rPr>
          <w:noProof/>
        </w:rPr>
        <w:t xml:space="preserve"> 83 (September): 40–49. doi:10.1016/j.isprsjprs.2013.05.008.</w:t>
      </w:r>
    </w:p>
    <w:p w14:paraId="78E144ED"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Kalousis, Alexandros, Julien Prados, and Melanie Hilario. 2007. “Stability of Feature Selection Algorithms: A Study on High-Dimensional Spaces.” </w:t>
      </w:r>
      <w:r w:rsidRPr="00D36230">
        <w:rPr>
          <w:i/>
          <w:iCs/>
          <w:noProof/>
        </w:rPr>
        <w:t>Knowledge and Information Systems</w:t>
      </w:r>
      <w:r w:rsidRPr="00D36230">
        <w:rPr>
          <w:noProof/>
        </w:rPr>
        <w:t xml:space="preserve"> 12 (1): 95–116. doi:10.1007/s10115-006-0040-8.</w:t>
      </w:r>
    </w:p>
    <w:p w14:paraId="751E29C3"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Kononenko, Igor, E Šimec, and M Robnik-Šikonja. 1997. “Overcoming the Myopia of Inductive Learning Algorithms with RELIEFF.” </w:t>
      </w:r>
      <w:r w:rsidRPr="00D36230">
        <w:rPr>
          <w:i/>
          <w:iCs/>
          <w:noProof/>
        </w:rPr>
        <w:t>Applied Intelligence</w:t>
      </w:r>
      <w:r w:rsidRPr="00D36230">
        <w:rPr>
          <w:noProof/>
        </w:rPr>
        <w:t xml:space="preserve"> 7 (1): 39–55. doi:10.1023/A:1008280620621.</w:t>
      </w:r>
    </w:p>
    <w:p w14:paraId="21350CD0"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Kuncheva, L I. 2007. “A Stability Index for Feature Selection.” In </w:t>
      </w:r>
      <w:r w:rsidRPr="00D36230">
        <w:rPr>
          <w:i/>
          <w:iCs/>
          <w:noProof/>
        </w:rPr>
        <w:t>International Multi-Conference: Artificial Intelligence and Applications</w:t>
      </w:r>
      <w:r w:rsidRPr="00D36230">
        <w:rPr>
          <w:noProof/>
        </w:rPr>
        <w:t>, 390–395. Innsbruck, Austria: IASTED.</w:t>
      </w:r>
    </w:p>
    <w:p w14:paraId="0B393B7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Li, Shengqiao, E James Harner, and Donald a Adjeroh. 2011. “Random KNN Feature Selection - a Fast and Stable Alternative to Random Forests.” </w:t>
      </w:r>
      <w:r w:rsidRPr="00D36230">
        <w:rPr>
          <w:i/>
          <w:iCs/>
          <w:noProof/>
        </w:rPr>
        <w:t>BMC Bioinformatics</w:t>
      </w:r>
      <w:r w:rsidRPr="00D36230">
        <w:rPr>
          <w:noProof/>
        </w:rPr>
        <w:t xml:space="preserve"> 12 (1). BioMed Central Ltd: 450. doi:10.1186/1471-2105-12-450.</w:t>
      </w:r>
    </w:p>
    <w:p w14:paraId="2DABFF8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Lichman, M. 2013. “UCI Machine Learning Repository.” http://archive.ics.uci.edu/ml.</w:t>
      </w:r>
    </w:p>
    <w:p w14:paraId="3A76C51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Mishra, K K, and Sandeep Harit. 2010. “A Fast Algorithm for Finding the Non Dominated Set in Multi Objective Optimization.” </w:t>
      </w:r>
      <w:r w:rsidRPr="00D36230">
        <w:rPr>
          <w:i/>
          <w:iCs/>
          <w:noProof/>
        </w:rPr>
        <w:t>Multi-Objective Optimization Using Evolutionary Algorithms</w:t>
      </w:r>
      <w:r w:rsidRPr="00D36230">
        <w:rPr>
          <w:noProof/>
        </w:rPr>
        <w:t xml:space="preserve"> 1 (25): 35–39.</w:t>
      </w:r>
    </w:p>
    <w:p w14:paraId="7973140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Mitra, Pabitra, C A Murthy, and Sankar K Pal. 2002. “Unsupervised Feature Selection Using Feature Similarity.” </w:t>
      </w:r>
      <w:r w:rsidRPr="00D36230">
        <w:rPr>
          <w:i/>
          <w:iCs/>
          <w:noProof/>
        </w:rPr>
        <w:t>IEEE Transactions on Pattern Analysis and Machine Intelligence PAMI</w:t>
      </w:r>
      <w:r w:rsidRPr="00D36230">
        <w:rPr>
          <w:noProof/>
        </w:rPr>
        <w:t xml:space="preserve"> 24 (3): 301–312. doi:10.1109/34.990133.</w:t>
      </w:r>
    </w:p>
    <w:p w14:paraId="4ED39413"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lastRenderedPageBreak/>
        <w:t xml:space="preserve">Peng, Hanchuan, Fuhui Long, and Chris Ding. 2005. “Feature Selection Based on Mutual Information: Criteria of Max-Dependency, Max-Relevance, and Min-Redundancy.” </w:t>
      </w:r>
      <w:r w:rsidRPr="00D36230">
        <w:rPr>
          <w:i/>
          <w:iCs/>
          <w:noProof/>
        </w:rPr>
        <w:t>IEEE Trans. on Pattern Analysis and Machine Intelligence</w:t>
      </w:r>
      <w:r w:rsidRPr="00D36230">
        <w:rPr>
          <w:noProof/>
        </w:rPr>
        <w:t xml:space="preserve"> 27 (8): 1226–1238. doi:10.1109/TPAMI.2005.159.</w:t>
      </w:r>
    </w:p>
    <w:p w14:paraId="25E486C7"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Sahu, Barnali, and Debahuti Mishra. 2011. “A Novel Approach for Selecting Informative Genes from Gene Expression Data Using Signal-to-Noise Ratio and t-Statistics.” In </w:t>
      </w:r>
      <w:r w:rsidRPr="00D36230">
        <w:rPr>
          <w:i/>
          <w:iCs/>
          <w:noProof/>
        </w:rPr>
        <w:t>2011 2nd International Conference on Computer and Communication Technology (ICCCT-2011)</w:t>
      </w:r>
      <w:r w:rsidRPr="00D36230">
        <w:rPr>
          <w:noProof/>
        </w:rPr>
        <w:t>, 5–10. Allahabad, India: IEEE. doi:10.1109/ICCCT.2011.6075207.</w:t>
      </w:r>
    </w:p>
    <w:p w14:paraId="4B134D05"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Strobl, Carolin, Anne-Laure Boulesteix, Thomas Kneib, Thomas Augustin, and Achim Zeileis. 2008. “Conditional Variable Importance for Random Forests.” </w:t>
      </w:r>
      <w:r w:rsidRPr="00D36230">
        <w:rPr>
          <w:i/>
          <w:iCs/>
          <w:noProof/>
        </w:rPr>
        <w:t>BMC Bioinformatics</w:t>
      </w:r>
      <w:r w:rsidRPr="00D36230">
        <w:rPr>
          <w:noProof/>
        </w:rPr>
        <w:t xml:space="preserve"> 9 (January): 307. doi:10.1186/1471-2105-9-307.</w:t>
      </w:r>
    </w:p>
    <w:p w14:paraId="3E7E92A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Tolosi, Laura, and Thomas Lengauer. 2011. “Classification with Correlated Features: Unreliability of Feature Ranking and Solutions.” </w:t>
      </w:r>
      <w:r w:rsidRPr="00D36230">
        <w:rPr>
          <w:i/>
          <w:iCs/>
          <w:noProof/>
        </w:rPr>
        <w:t>Bioinformatics</w:t>
      </w:r>
      <w:r w:rsidRPr="00D36230">
        <w:rPr>
          <w:noProof/>
        </w:rPr>
        <w:t xml:space="preserve"> 27 (14): 1986–1994. doi:10.1093/bioinformatics/btr300.</w:t>
      </w:r>
    </w:p>
    <w:p w14:paraId="18CD08B5"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TU Delft. 2015. “PRTools.” http://prtools.org/prtools/.</w:t>
      </w:r>
    </w:p>
    <w:p w14:paraId="0CD3BAC9"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Wang, Hua, Feiping Nie, Heng Huang, Shannon Risacher, Andrew J Saykin, Li Shen, and ADNI. 2010. “Efficient and Robust Feature Selection via Joint ℓ2, 1-Norms Minimization.” </w:t>
      </w:r>
      <w:r w:rsidRPr="00D36230">
        <w:rPr>
          <w:i/>
          <w:iCs/>
          <w:noProof/>
        </w:rPr>
        <w:t>Advances in Neural Information Processing Systems</w:t>
      </w:r>
      <w:r w:rsidRPr="00D36230">
        <w:rPr>
          <w:noProof/>
        </w:rPr>
        <w:t xml:space="preserve"> 23 (March): 1813–1821. doi:10.1016/j.neuroimage.2010.10.081.</w:t>
      </w:r>
    </w:p>
    <w:p w14:paraId="31B158E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Webb, Andrew R. 2002. </w:t>
      </w:r>
      <w:r w:rsidRPr="00D36230">
        <w:rPr>
          <w:i/>
          <w:iCs/>
          <w:noProof/>
        </w:rPr>
        <w:t>Statistical Pattern Recognition</w:t>
      </w:r>
      <w:r w:rsidRPr="00D36230">
        <w:rPr>
          <w:noProof/>
        </w:rPr>
        <w:t>. Chichester, UK: John Wiley &amp; Sons, Ltd. doi:10.1002/0470854774.</w:t>
      </w:r>
    </w:p>
    <w:p w14:paraId="7BABA1DA"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Wu, Bo, Chongcheng Chen, Tahar Mohand Kechadi, and Liya Sun. 2013. “A Comparative Evaluation of Filter-Based Feature Selection Methods for Hyper-Spectral Band Selection.” </w:t>
      </w:r>
      <w:r w:rsidRPr="00D36230">
        <w:rPr>
          <w:i/>
          <w:iCs/>
          <w:noProof/>
        </w:rPr>
        <w:t>International Journal of Remote Sensing</w:t>
      </w:r>
      <w:r w:rsidRPr="00D36230">
        <w:rPr>
          <w:noProof/>
        </w:rPr>
        <w:t xml:space="preserve"> 34 (22): 7974–7990. doi:10.1080/01431161.2013.827815.</w:t>
      </w:r>
    </w:p>
    <w:p w14:paraId="026D1A8A"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Yang, Howard Hua, and John Moody. 1999. “Data Visualization and Feature Selection: New Algorithms for Nongaussian Data.” </w:t>
      </w:r>
      <w:r w:rsidRPr="00D36230">
        <w:rPr>
          <w:i/>
          <w:iCs/>
          <w:noProof/>
        </w:rPr>
        <w:t>Advances in Neural Information Processing Systems</w:t>
      </w:r>
      <w:r w:rsidRPr="00D36230">
        <w:rPr>
          <w:noProof/>
        </w:rPr>
        <w:t xml:space="preserve"> 12 (Mi): 687–693.</w:t>
      </w:r>
    </w:p>
    <w:p w14:paraId="2E9FDAC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Yousef, Malik, Segun Jung, Louise C Showe, and Michael K Showe. 2007. “Recursive Cluster Elimination (RCE) for Classification and Feature Selection from Gene Expression Data.” </w:t>
      </w:r>
      <w:r w:rsidRPr="00D36230">
        <w:rPr>
          <w:i/>
          <w:iCs/>
          <w:noProof/>
        </w:rPr>
        <w:t>BMC Bioinformatics</w:t>
      </w:r>
      <w:r w:rsidRPr="00D36230">
        <w:rPr>
          <w:noProof/>
        </w:rPr>
        <w:t xml:space="preserve"> 8 (144). doi:10.1186/1471-2105-8-144.</w:t>
      </w:r>
    </w:p>
    <w:p w14:paraId="4599CCE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Yu, Lei, and Huan Liu. 2004. “Efficient Feature Selection via Analysis of Relevance and Redundancy.” </w:t>
      </w:r>
      <w:r w:rsidRPr="00D36230">
        <w:rPr>
          <w:i/>
          <w:iCs/>
          <w:noProof/>
        </w:rPr>
        <w:t>Journal of Machine Learning Research</w:t>
      </w:r>
      <w:r w:rsidRPr="00D36230">
        <w:rPr>
          <w:noProof/>
        </w:rPr>
        <w:t xml:space="preserve"> 5 (2004): 1205–1224.</w:t>
      </w:r>
    </w:p>
    <w:p w14:paraId="3857AAD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Yuan, Yuan, Guokang Zhu, and Qi Wang. 2015. “Hyperspectral Band Selection by Multitask </w:t>
      </w:r>
      <w:r w:rsidRPr="00D36230">
        <w:rPr>
          <w:noProof/>
        </w:rPr>
        <w:lastRenderedPageBreak/>
        <w:t xml:space="preserve">Sparsity Pursuit.” </w:t>
      </w:r>
      <w:r w:rsidRPr="00D36230">
        <w:rPr>
          <w:i/>
          <w:iCs/>
          <w:noProof/>
        </w:rPr>
        <w:t>IEEE Transactions on Geoscience and Remote Sensing</w:t>
      </w:r>
      <w:r w:rsidRPr="00D36230">
        <w:rPr>
          <w:noProof/>
        </w:rPr>
        <w:t xml:space="preserve"> 53 (2): 631–644. doi:10.1109/TGRS.2014.2326655.</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CD807" w14:textId="77777777" w:rsidR="001C6FB8" w:rsidRDefault="001C6FB8" w:rsidP="00A90339">
      <w:r>
        <w:separator/>
      </w:r>
    </w:p>
  </w:endnote>
  <w:endnote w:type="continuationSeparator" w:id="0">
    <w:p w14:paraId="2033565A" w14:textId="77777777" w:rsidR="001C6FB8" w:rsidRDefault="001C6FB8"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73432" w14:textId="77777777" w:rsidR="001C6FB8" w:rsidRDefault="001C6FB8" w:rsidP="00A90339">
      <w:r>
        <w:separator/>
      </w:r>
    </w:p>
  </w:footnote>
  <w:footnote w:type="continuationSeparator" w:id="0">
    <w:p w14:paraId="3002FBE8" w14:textId="77777777" w:rsidR="001C6FB8" w:rsidRDefault="001C6FB8"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yNLOwNDc2MLQ0NDNX0lEKTi0uzszPAykwrAUA9zu1pSwAAAA="/>
  </w:docVars>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5717F"/>
    <w:rsid w:val="00066BD3"/>
    <w:rsid w:val="000705B8"/>
    <w:rsid w:val="00070CD0"/>
    <w:rsid w:val="000725ED"/>
    <w:rsid w:val="0007269E"/>
    <w:rsid w:val="0007318B"/>
    <w:rsid w:val="000763C7"/>
    <w:rsid w:val="0008112F"/>
    <w:rsid w:val="000812FA"/>
    <w:rsid w:val="00081716"/>
    <w:rsid w:val="0008205B"/>
    <w:rsid w:val="00084D95"/>
    <w:rsid w:val="0008612B"/>
    <w:rsid w:val="0009083A"/>
    <w:rsid w:val="00092DD4"/>
    <w:rsid w:val="00094357"/>
    <w:rsid w:val="000960BD"/>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47E3F"/>
    <w:rsid w:val="0015080C"/>
    <w:rsid w:val="00151E9E"/>
    <w:rsid w:val="001577CE"/>
    <w:rsid w:val="00157B50"/>
    <w:rsid w:val="00157BEE"/>
    <w:rsid w:val="00161C7E"/>
    <w:rsid w:val="00162268"/>
    <w:rsid w:val="00164407"/>
    <w:rsid w:val="001674FD"/>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C6FB8"/>
    <w:rsid w:val="001C718F"/>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2C1A"/>
    <w:rsid w:val="001F3113"/>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8CA"/>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387"/>
    <w:rsid w:val="00254B84"/>
    <w:rsid w:val="0025675D"/>
    <w:rsid w:val="00260276"/>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4D96"/>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B664C"/>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092"/>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844"/>
    <w:rsid w:val="00326933"/>
    <w:rsid w:val="003277C3"/>
    <w:rsid w:val="00327DBF"/>
    <w:rsid w:val="003307B7"/>
    <w:rsid w:val="00333233"/>
    <w:rsid w:val="003352D5"/>
    <w:rsid w:val="003355AC"/>
    <w:rsid w:val="0033669F"/>
    <w:rsid w:val="00336F5C"/>
    <w:rsid w:val="003376AB"/>
    <w:rsid w:val="00337BAD"/>
    <w:rsid w:val="00337FB3"/>
    <w:rsid w:val="003408CE"/>
    <w:rsid w:val="00340D7B"/>
    <w:rsid w:val="00341253"/>
    <w:rsid w:val="00341436"/>
    <w:rsid w:val="00343365"/>
    <w:rsid w:val="003466AE"/>
    <w:rsid w:val="003466F3"/>
    <w:rsid w:val="00347EAA"/>
    <w:rsid w:val="00351599"/>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7737D"/>
    <w:rsid w:val="003810DD"/>
    <w:rsid w:val="00381E1A"/>
    <w:rsid w:val="00383154"/>
    <w:rsid w:val="003834D2"/>
    <w:rsid w:val="003836A7"/>
    <w:rsid w:val="00385C6C"/>
    <w:rsid w:val="00386971"/>
    <w:rsid w:val="00386CF6"/>
    <w:rsid w:val="00390CCE"/>
    <w:rsid w:val="00394310"/>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0B52"/>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4F8E"/>
    <w:rsid w:val="00415BF7"/>
    <w:rsid w:val="00416694"/>
    <w:rsid w:val="00420DF1"/>
    <w:rsid w:val="00421CED"/>
    <w:rsid w:val="00422B73"/>
    <w:rsid w:val="004260B1"/>
    <w:rsid w:val="004262AE"/>
    <w:rsid w:val="00426891"/>
    <w:rsid w:val="004310E8"/>
    <w:rsid w:val="00432327"/>
    <w:rsid w:val="00432C60"/>
    <w:rsid w:val="00433992"/>
    <w:rsid w:val="00435086"/>
    <w:rsid w:val="0043542E"/>
    <w:rsid w:val="00437EA5"/>
    <w:rsid w:val="00440CC6"/>
    <w:rsid w:val="00445A96"/>
    <w:rsid w:val="004478CC"/>
    <w:rsid w:val="00450ED9"/>
    <w:rsid w:val="00452152"/>
    <w:rsid w:val="00453028"/>
    <w:rsid w:val="004532D2"/>
    <w:rsid w:val="004544CA"/>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08F"/>
    <w:rsid w:val="004A2745"/>
    <w:rsid w:val="004A69A8"/>
    <w:rsid w:val="004A6E7D"/>
    <w:rsid w:val="004A71E3"/>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60A"/>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4CA9"/>
    <w:rsid w:val="0053756F"/>
    <w:rsid w:val="00541362"/>
    <w:rsid w:val="0054313D"/>
    <w:rsid w:val="00543A38"/>
    <w:rsid w:val="00550BF2"/>
    <w:rsid w:val="0055195C"/>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01A7"/>
    <w:rsid w:val="005A2175"/>
    <w:rsid w:val="005A232F"/>
    <w:rsid w:val="005A3297"/>
    <w:rsid w:val="005A3324"/>
    <w:rsid w:val="005A4D7D"/>
    <w:rsid w:val="005A6D41"/>
    <w:rsid w:val="005A6D82"/>
    <w:rsid w:val="005A7A96"/>
    <w:rsid w:val="005B098F"/>
    <w:rsid w:val="005B13FF"/>
    <w:rsid w:val="005B388C"/>
    <w:rsid w:val="005B3E53"/>
    <w:rsid w:val="005B4761"/>
    <w:rsid w:val="005B4BA4"/>
    <w:rsid w:val="005B4F57"/>
    <w:rsid w:val="005B527B"/>
    <w:rsid w:val="005B5979"/>
    <w:rsid w:val="005B5FFB"/>
    <w:rsid w:val="005C1FBD"/>
    <w:rsid w:val="005C2410"/>
    <w:rsid w:val="005C2AC5"/>
    <w:rsid w:val="005C369F"/>
    <w:rsid w:val="005C46DD"/>
    <w:rsid w:val="005C64F6"/>
    <w:rsid w:val="005D019E"/>
    <w:rsid w:val="005D2DE7"/>
    <w:rsid w:val="005D37E1"/>
    <w:rsid w:val="005D5FDA"/>
    <w:rsid w:val="005D66CD"/>
    <w:rsid w:val="005E021C"/>
    <w:rsid w:val="005E04AD"/>
    <w:rsid w:val="005E273C"/>
    <w:rsid w:val="005E2EF6"/>
    <w:rsid w:val="005E3671"/>
    <w:rsid w:val="005E3D21"/>
    <w:rsid w:val="005E43EB"/>
    <w:rsid w:val="005E4E36"/>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15D0B"/>
    <w:rsid w:val="00621550"/>
    <w:rsid w:val="00621EDD"/>
    <w:rsid w:val="00623F22"/>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0CA"/>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0AEE"/>
    <w:rsid w:val="006F2476"/>
    <w:rsid w:val="006F299D"/>
    <w:rsid w:val="006F2DFC"/>
    <w:rsid w:val="006F3970"/>
    <w:rsid w:val="006F52BC"/>
    <w:rsid w:val="00700656"/>
    <w:rsid w:val="00702339"/>
    <w:rsid w:val="0070272D"/>
    <w:rsid w:val="00703412"/>
    <w:rsid w:val="00703B35"/>
    <w:rsid w:val="00711B43"/>
    <w:rsid w:val="00714141"/>
    <w:rsid w:val="00714EC2"/>
    <w:rsid w:val="0071660C"/>
    <w:rsid w:val="00716B9F"/>
    <w:rsid w:val="00716FEF"/>
    <w:rsid w:val="00720813"/>
    <w:rsid w:val="00721FEA"/>
    <w:rsid w:val="00723A15"/>
    <w:rsid w:val="00723BF9"/>
    <w:rsid w:val="00724C97"/>
    <w:rsid w:val="00726D17"/>
    <w:rsid w:val="00726EF3"/>
    <w:rsid w:val="00730D5D"/>
    <w:rsid w:val="00730F0E"/>
    <w:rsid w:val="00731384"/>
    <w:rsid w:val="007316FE"/>
    <w:rsid w:val="00731FFF"/>
    <w:rsid w:val="00732FDE"/>
    <w:rsid w:val="00734910"/>
    <w:rsid w:val="00735BD6"/>
    <w:rsid w:val="007414B8"/>
    <w:rsid w:val="0074255F"/>
    <w:rsid w:val="00742F95"/>
    <w:rsid w:val="0074334B"/>
    <w:rsid w:val="0074373C"/>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66AF2"/>
    <w:rsid w:val="00770137"/>
    <w:rsid w:val="00770D94"/>
    <w:rsid w:val="007723DE"/>
    <w:rsid w:val="00777CF3"/>
    <w:rsid w:val="007808E6"/>
    <w:rsid w:val="00782D84"/>
    <w:rsid w:val="007831A4"/>
    <w:rsid w:val="00783736"/>
    <w:rsid w:val="00783F2B"/>
    <w:rsid w:val="00785392"/>
    <w:rsid w:val="007853B8"/>
    <w:rsid w:val="00787C46"/>
    <w:rsid w:val="00791492"/>
    <w:rsid w:val="00791B39"/>
    <w:rsid w:val="00796BE6"/>
    <w:rsid w:val="007A28F9"/>
    <w:rsid w:val="007A2972"/>
    <w:rsid w:val="007A3B44"/>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37D3"/>
    <w:rsid w:val="007E40CD"/>
    <w:rsid w:val="007E4855"/>
    <w:rsid w:val="007E596E"/>
    <w:rsid w:val="007E5AA9"/>
    <w:rsid w:val="007E5D1D"/>
    <w:rsid w:val="007E661C"/>
    <w:rsid w:val="007E6994"/>
    <w:rsid w:val="007F3D3C"/>
    <w:rsid w:val="007F3E58"/>
    <w:rsid w:val="007F4261"/>
    <w:rsid w:val="007F5156"/>
    <w:rsid w:val="007F5B43"/>
    <w:rsid w:val="007F6324"/>
    <w:rsid w:val="00801C55"/>
    <w:rsid w:val="0080304C"/>
    <w:rsid w:val="00803F60"/>
    <w:rsid w:val="0080507C"/>
    <w:rsid w:val="00805887"/>
    <w:rsid w:val="00807B29"/>
    <w:rsid w:val="00807B99"/>
    <w:rsid w:val="008109E8"/>
    <w:rsid w:val="00810DCA"/>
    <w:rsid w:val="008110F9"/>
    <w:rsid w:val="00811CBD"/>
    <w:rsid w:val="008131B7"/>
    <w:rsid w:val="00823171"/>
    <w:rsid w:val="0082368E"/>
    <w:rsid w:val="008256FC"/>
    <w:rsid w:val="008257BE"/>
    <w:rsid w:val="008257F7"/>
    <w:rsid w:val="00825A70"/>
    <w:rsid w:val="008301C2"/>
    <w:rsid w:val="008312A7"/>
    <w:rsid w:val="00833E15"/>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0F7"/>
    <w:rsid w:val="00874308"/>
    <w:rsid w:val="00876D26"/>
    <w:rsid w:val="00882C69"/>
    <w:rsid w:val="00884DD9"/>
    <w:rsid w:val="008856C5"/>
    <w:rsid w:val="008868DA"/>
    <w:rsid w:val="008905E8"/>
    <w:rsid w:val="00891655"/>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B792C"/>
    <w:rsid w:val="008C01FC"/>
    <w:rsid w:val="008C1BED"/>
    <w:rsid w:val="008C35C3"/>
    <w:rsid w:val="008C5A77"/>
    <w:rsid w:val="008D0E46"/>
    <w:rsid w:val="008D1CA5"/>
    <w:rsid w:val="008D2D07"/>
    <w:rsid w:val="008D39B0"/>
    <w:rsid w:val="008D4726"/>
    <w:rsid w:val="008D7D55"/>
    <w:rsid w:val="008E08A0"/>
    <w:rsid w:val="008E092C"/>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27F3E"/>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0BB9"/>
    <w:rsid w:val="00952CBB"/>
    <w:rsid w:val="009543BF"/>
    <w:rsid w:val="00954DB1"/>
    <w:rsid w:val="00957254"/>
    <w:rsid w:val="00957D6D"/>
    <w:rsid w:val="0096084E"/>
    <w:rsid w:val="00960F34"/>
    <w:rsid w:val="0096404E"/>
    <w:rsid w:val="009651B5"/>
    <w:rsid w:val="00965877"/>
    <w:rsid w:val="00966C02"/>
    <w:rsid w:val="009714A2"/>
    <w:rsid w:val="00971D77"/>
    <w:rsid w:val="009734F8"/>
    <w:rsid w:val="00980E9E"/>
    <w:rsid w:val="0098136D"/>
    <w:rsid w:val="00981C11"/>
    <w:rsid w:val="0098241E"/>
    <w:rsid w:val="0098326B"/>
    <w:rsid w:val="009843A9"/>
    <w:rsid w:val="009843E9"/>
    <w:rsid w:val="00984850"/>
    <w:rsid w:val="009850D1"/>
    <w:rsid w:val="009853E3"/>
    <w:rsid w:val="00985F28"/>
    <w:rsid w:val="00987821"/>
    <w:rsid w:val="0099075D"/>
    <w:rsid w:val="0099210E"/>
    <w:rsid w:val="0099278C"/>
    <w:rsid w:val="00992894"/>
    <w:rsid w:val="009955F0"/>
    <w:rsid w:val="0099587B"/>
    <w:rsid w:val="00997A57"/>
    <w:rsid w:val="009A02AD"/>
    <w:rsid w:val="009A0E86"/>
    <w:rsid w:val="009A2B0C"/>
    <w:rsid w:val="009A6F1A"/>
    <w:rsid w:val="009A7D00"/>
    <w:rsid w:val="009B05C8"/>
    <w:rsid w:val="009B060A"/>
    <w:rsid w:val="009B0B86"/>
    <w:rsid w:val="009B2C6F"/>
    <w:rsid w:val="009B34C0"/>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57E6"/>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926"/>
    <w:rsid w:val="00A04A5A"/>
    <w:rsid w:val="00A05AE5"/>
    <w:rsid w:val="00A075B6"/>
    <w:rsid w:val="00A10441"/>
    <w:rsid w:val="00A10660"/>
    <w:rsid w:val="00A11FAC"/>
    <w:rsid w:val="00A139B1"/>
    <w:rsid w:val="00A16A9C"/>
    <w:rsid w:val="00A17492"/>
    <w:rsid w:val="00A17D91"/>
    <w:rsid w:val="00A24590"/>
    <w:rsid w:val="00A24815"/>
    <w:rsid w:val="00A25853"/>
    <w:rsid w:val="00A26160"/>
    <w:rsid w:val="00A27229"/>
    <w:rsid w:val="00A30889"/>
    <w:rsid w:val="00A3122A"/>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2D53"/>
    <w:rsid w:val="00A54A5C"/>
    <w:rsid w:val="00A570CC"/>
    <w:rsid w:val="00A6029E"/>
    <w:rsid w:val="00A60F6B"/>
    <w:rsid w:val="00A61FCB"/>
    <w:rsid w:val="00A624C1"/>
    <w:rsid w:val="00A643BB"/>
    <w:rsid w:val="00A64426"/>
    <w:rsid w:val="00A6492B"/>
    <w:rsid w:val="00A6663B"/>
    <w:rsid w:val="00A66CB4"/>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4C6A"/>
    <w:rsid w:val="00A9661F"/>
    <w:rsid w:val="00A9749C"/>
    <w:rsid w:val="00A97877"/>
    <w:rsid w:val="00AA2C03"/>
    <w:rsid w:val="00AA4D62"/>
    <w:rsid w:val="00AA6C23"/>
    <w:rsid w:val="00AB1350"/>
    <w:rsid w:val="00AB2FDE"/>
    <w:rsid w:val="00AB4112"/>
    <w:rsid w:val="00AB6411"/>
    <w:rsid w:val="00AB648E"/>
    <w:rsid w:val="00AB6988"/>
    <w:rsid w:val="00AC0A62"/>
    <w:rsid w:val="00AC0C42"/>
    <w:rsid w:val="00AC2C6A"/>
    <w:rsid w:val="00AC32E8"/>
    <w:rsid w:val="00AC47A1"/>
    <w:rsid w:val="00AC54D2"/>
    <w:rsid w:val="00AC67C9"/>
    <w:rsid w:val="00AD0B97"/>
    <w:rsid w:val="00AD1A8C"/>
    <w:rsid w:val="00AD1EC1"/>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4B10"/>
    <w:rsid w:val="00B25C38"/>
    <w:rsid w:val="00B263B5"/>
    <w:rsid w:val="00B264A1"/>
    <w:rsid w:val="00B27D8C"/>
    <w:rsid w:val="00B3071E"/>
    <w:rsid w:val="00B31863"/>
    <w:rsid w:val="00B33B23"/>
    <w:rsid w:val="00B36E25"/>
    <w:rsid w:val="00B376A1"/>
    <w:rsid w:val="00B405A3"/>
    <w:rsid w:val="00B40A52"/>
    <w:rsid w:val="00B417EF"/>
    <w:rsid w:val="00B41BBE"/>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359"/>
    <w:rsid w:val="00B61E1D"/>
    <w:rsid w:val="00B62076"/>
    <w:rsid w:val="00B65DA4"/>
    <w:rsid w:val="00B70B6B"/>
    <w:rsid w:val="00B717C6"/>
    <w:rsid w:val="00B720A8"/>
    <w:rsid w:val="00B72E9A"/>
    <w:rsid w:val="00B7407C"/>
    <w:rsid w:val="00B776FE"/>
    <w:rsid w:val="00B778BC"/>
    <w:rsid w:val="00B83BEA"/>
    <w:rsid w:val="00B84135"/>
    <w:rsid w:val="00B849C0"/>
    <w:rsid w:val="00B85875"/>
    <w:rsid w:val="00B90378"/>
    <w:rsid w:val="00B95EC9"/>
    <w:rsid w:val="00B9644C"/>
    <w:rsid w:val="00B97303"/>
    <w:rsid w:val="00BA0ED5"/>
    <w:rsid w:val="00BA105C"/>
    <w:rsid w:val="00BA1E37"/>
    <w:rsid w:val="00BA30E9"/>
    <w:rsid w:val="00BA3E4F"/>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29FD"/>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467C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5BA"/>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086E"/>
    <w:rsid w:val="00CF15E1"/>
    <w:rsid w:val="00CF1FD6"/>
    <w:rsid w:val="00CF205C"/>
    <w:rsid w:val="00CF3899"/>
    <w:rsid w:val="00CF3F90"/>
    <w:rsid w:val="00CF4F7C"/>
    <w:rsid w:val="00CF775F"/>
    <w:rsid w:val="00D016BE"/>
    <w:rsid w:val="00D03978"/>
    <w:rsid w:val="00D03DC7"/>
    <w:rsid w:val="00D05004"/>
    <w:rsid w:val="00D0519F"/>
    <w:rsid w:val="00D0714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411C"/>
    <w:rsid w:val="00D35032"/>
    <w:rsid w:val="00D35C21"/>
    <w:rsid w:val="00D36230"/>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46"/>
    <w:rsid w:val="00D63E98"/>
    <w:rsid w:val="00D653E3"/>
    <w:rsid w:val="00D70764"/>
    <w:rsid w:val="00D71D06"/>
    <w:rsid w:val="00D74941"/>
    <w:rsid w:val="00D75150"/>
    <w:rsid w:val="00D76888"/>
    <w:rsid w:val="00D82472"/>
    <w:rsid w:val="00D82705"/>
    <w:rsid w:val="00D86878"/>
    <w:rsid w:val="00D8796C"/>
    <w:rsid w:val="00D90284"/>
    <w:rsid w:val="00D95342"/>
    <w:rsid w:val="00D970B0"/>
    <w:rsid w:val="00DA04AE"/>
    <w:rsid w:val="00DA09DD"/>
    <w:rsid w:val="00DA203E"/>
    <w:rsid w:val="00DA69AD"/>
    <w:rsid w:val="00DA789D"/>
    <w:rsid w:val="00DA7A66"/>
    <w:rsid w:val="00DB2C16"/>
    <w:rsid w:val="00DB421B"/>
    <w:rsid w:val="00DB43AD"/>
    <w:rsid w:val="00DB6CD3"/>
    <w:rsid w:val="00DB78F8"/>
    <w:rsid w:val="00DB7B21"/>
    <w:rsid w:val="00DC1844"/>
    <w:rsid w:val="00DC2DA9"/>
    <w:rsid w:val="00DC3D5E"/>
    <w:rsid w:val="00DC434B"/>
    <w:rsid w:val="00DC4599"/>
    <w:rsid w:val="00DC6A1B"/>
    <w:rsid w:val="00DC7FE9"/>
    <w:rsid w:val="00DD0506"/>
    <w:rsid w:val="00DD3204"/>
    <w:rsid w:val="00DD56DC"/>
    <w:rsid w:val="00DD78F4"/>
    <w:rsid w:val="00DE0552"/>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20CD"/>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BAB"/>
    <w:rsid w:val="00EA2F99"/>
    <w:rsid w:val="00EA5315"/>
    <w:rsid w:val="00EA7032"/>
    <w:rsid w:val="00EA70FC"/>
    <w:rsid w:val="00EB1C90"/>
    <w:rsid w:val="00EB3BE1"/>
    <w:rsid w:val="00EB49AF"/>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0388"/>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689B"/>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58B9"/>
    <w:rsid w:val="00F77AD2"/>
    <w:rsid w:val="00F80F37"/>
    <w:rsid w:val="00F82667"/>
    <w:rsid w:val="00F826FE"/>
    <w:rsid w:val="00F83846"/>
    <w:rsid w:val="00F85035"/>
    <w:rsid w:val="00F85379"/>
    <w:rsid w:val="00F87D04"/>
    <w:rsid w:val="00F90C52"/>
    <w:rsid w:val="00F9450A"/>
    <w:rsid w:val="00F962CF"/>
    <w:rsid w:val="00F96B96"/>
    <w:rsid w:val="00FA0073"/>
    <w:rsid w:val="00FA0958"/>
    <w:rsid w:val="00FA0ACC"/>
    <w:rsid w:val="00FA0C84"/>
    <w:rsid w:val="00FA0E63"/>
    <w:rsid w:val="00FA1200"/>
    <w:rsid w:val="00FA6408"/>
    <w:rsid w:val="00FA6CD0"/>
    <w:rsid w:val="00FA6CE1"/>
    <w:rsid w:val="00FA7203"/>
    <w:rsid w:val="00FA7D45"/>
    <w:rsid w:val="00FB0E60"/>
    <w:rsid w:val="00FB15E5"/>
    <w:rsid w:val="00FB3E2E"/>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2E94"/>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5176D56D-6439-4B87-8EC1-83CEB72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F74C-0AF3-47B0-841D-7CE7B474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10758</TotalTime>
  <Pages>26</Pages>
  <Words>33716</Words>
  <Characters>192183</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42</cp:revision>
  <cp:lastPrinted>2018-06-29T09:13:00Z</cp:lastPrinted>
  <dcterms:created xsi:type="dcterms:W3CDTF">2018-06-11T09:33:00Z</dcterms:created>
  <dcterms:modified xsi:type="dcterms:W3CDTF">2018-07-08T17:53:00Z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