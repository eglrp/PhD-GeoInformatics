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w:t>
      </w:r>
      <w:bookmarkStart w:id="1" w:name="_GoBack"/>
      <w:bookmarkEnd w:id="1"/>
      <w:r w:rsidRPr="00391FDE">
        <w:t xml:space="preserve">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106B5D">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1F5F19" w:rsidRPr="00B44B64">
        <w:t>Fig</w:t>
      </w:r>
      <w:r w:rsidR="001F5F19">
        <w:t>.</w:t>
      </w:r>
      <w:r w:rsidR="001F5F19" w:rsidRPr="00B44B64">
        <w:t xml:space="preserve"> </w:t>
      </w:r>
      <w:r w:rsidR="001F5F19">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1F5F19" w:rsidRPr="00B44B64">
        <w:t>Fig</w:t>
      </w:r>
      <w:r w:rsidR="001F5F19">
        <w:t>.</w:t>
      </w:r>
      <w:r w:rsidR="001F5F19" w:rsidRPr="00B44B64">
        <w:t xml:space="preserve"> </w:t>
      </w:r>
      <w:r w:rsidR="001F5F19">
        <w:rPr>
          <w:noProof/>
        </w:rPr>
        <w:t>1</w:t>
      </w:r>
      <w:r w:rsidR="00905EE7">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2" w:name="_Ref521581904"/>
      <w:bookmarkStart w:id="3"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1</w:t>
      </w:r>
      <w:r w:rsidRPr="00B44B64">
        <w:fldChar w:fldCharType="end"/>
      </w:r>
      <w:bookmarkEnd w:id="2"/>
      <w:r w:rsidRPr="00B44B64">
        <w:t xml:space="preserve">  </w:t>
      </w:r>
      <w:r w:rsidRPr="005C1E27">
        <w:rPr>
          <w:rStyle w:val="FigurecaptionChar"/>
          <w:b w:val="0"/>
        </w:rPr>
        <w:t>Little Karoo study area</w:t>
      </w:r>
      <w:bookmarkEnd w:id="3"/>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1F5F19" w:rsidRPr="00B44B64">
        <w:t>Fig</w:t>
      </w:r>
      <w:r w:rsidR="001F5F19">
        <w:t>.</w:t>
      </w:r>
      <w:r w:rsidR="001F5F19" w:rsidRPr="00B44B64">
        <w:t xml:space="preserve"> </w:t>
      </w:r>
      <w:r w:rsidR="001F5F19">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1F5F19" w:rsidRPr="00B44B64">
        <w:t xml:space="preserve">Table </w:t>
      </w:r>
      <w:r w:rsidR="001F5F19">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1F5F19" w:rsidRPr="00B44B64">
        <w:rPr>
          <w:lang w:eastAsia="en-ZA"/>
        </w:rPr>
        <w:t>Fig</w:t>
      </w:r>
      <w:r w:rsidR="001F5F19">
        <w:rPr>
          <w:lang w:eastAsia="en-ZA"/>
        </w:rPr>
        <w:t>.</w:t>
      </w:r>
      <w:r w:rsidR="001F5F19" w:rsidRPr="00B44B64">
        <w:t xml:space="preserve"> </w:t>
      </w:r>
      <w:r w:rsidR="001F5F19">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4" w:name="_Ref521582482"/>
            <w:bookmarkStart w:id="5" w:name="_Ref521582323"/>
            <w:bookmarkStart w:id="6"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2</w:t>
            </w:r>
            <w:r w:rsidRPr="00B44B64">
              <w:fldChar w:fldCharType="end"/>
            </w:r>
            <w:bookmarkEnd w:id="4"/>
            <w:r w:rsidRPr="00490894">
              <w:rPr>
                <w:b w:val="0"/>
              </w:rPr>
              <w:t xml:space="preserve">  Study area spekboom habitats and field ground truth sites</w:t>
            </w:r>
            <w:bookmarkEnd w:id="5"/>
            <w:bookmarkEnd w:id="6"/>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7"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1F5F19">
        <w:rPr>
          <w:noProof/>
        </w:rPr>
        <w:t>1</w:t>
      </w:r>
      <w:r w:rsidRPr="00B44B64">
        <w:fldChar w:fldCharType="end"/>
      </w:r>
      <w:bookmarkEnd w:id="7"/>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8" w:name="_Ref521582431"/>
      <w:bookmarkStart w:id="9"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1F5F19">
        <w:rPr>
          <w:noProof/>
        </w:rPr>
        <w:t>3</w:t>
      </w:r>
      <w:r w:rsidRPr="00B44B64">
        <w:fldChar w:fldCharType="end"/>
      </w:r>
      <w:bookmarkEnd w:id="8"/>
      <w:r w:rsidRPr="00B44B64">
        <w:t xml:space="preserve">  </w:t>
      </w:r>
      <w:r w:rsidRPr="00490894">
        <w:rPr>
          <w:b w:val="0"/>
        </w:rPr>
        <w:t>Matjiesvlei2 canopy-cover ground truth site</w:t>
      </w:r>
      <w:bookmarkEnd w:id="9"/>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1F5F19" w:rsidRPr="00B44B64">
        <w:t xml:space="preserve">Table </w:t>
      </w:r>
      <w:r w:rsidR="001F5F19">
        <w:rPr>
          <w:noProof/>
        </w:rPr>
        <w:t>2</w:t>
      </w:r>
      <w:r w:rsidR="008D102C">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10" w:name="_Ref521582577"/>
      <w:r w:rsidRPr="00B44B64">
        <w:t xml:space="preserve">Table </w:t>
      </w:r>
      <w:r w:rsidRPr="00B44B64">
        <w:fldChar w:fldCharType="begin"/>
      </w:r>
      <w:r w:rsidRPr="00B44B64">
        <w:instrText xml:space="preserve"> SEQ Table \* ARABIC </w:instrText>
      </w:r>
      <w:r w:rsidRPr="00B44B64">
        <w:fldChar w:fldCharType="separate"/>
      </w:r>
      <w:r w:rsidR="001F5F19">
        <w:rPr>
          <w:noProof/>
        </w:rPr>
        <w:t>2</w:t>
      </w:r>
      <w:r w:rsidRPr="00B44B64">
        <w:fldChar w:fldCharType="end"/>
      </w:r>
      <w:bookmarkEnd w:id="10"/>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1F5F19" w:rsidRPr="00B44B64">
        <w:t>Fig</w:t>
      </w:r>
      <w:r w:rsidR="001F5F19">
        <w:t>.</w:t>
      </w:r>
      <w:r w:rsidR="001F5F19" w:rsidRPr="00B44B64">
        <w:t xml:space="preserve"> </w:t>
      </w:r>
      <w:r w:rsidR="001F5F19">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1F5F19" w:rsidRPr="001F5F19">
        <w:t xml:space="preserve">Table </w:t>
      </w:r>
      <w:r w:rsidR="001F5F19" w:rsidRPr="001F5F19">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1F5F19" w:rsidRPr="00804C5F" w:rsidRDefault="001F5F1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1F5F19" w:rsidRPr="00804C5F" w:rsidRDefault="001F5F1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1" w:name="_Ref521582650"/>
      <w:bookmarkStart w:id="12"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1F5F19">
        <w:rPr>
          <w:noProof/>
        </w:rPr>
        <w:t>4</w:t>
      </w:r>
      <w:r w:rsidRPr="00B44B64">
        <w:fldChar w:fldCharType="end"/>
      </w:r>
      <w:bookmarkEnd w:id="11"/>
      <w:r w:rsidRPr="00CA517C">
        <w:rPr>
          <w:b w:val="0"/>
        </w:rPr>
        <w:t xml:space="preserve">  Example image class labels</w:t>
      </w:r>
      <w:bookmarkEnd w:id="12"/>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3"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1F5F19">
        <w:rPr>
          <w:b/>
          <w:noProof/>
        </w:rPr>
        <w:t>3</w:t>
      </w:r>
      <w:r w:rsidRPr="00CA517C">
        <w:rPr>
          <w:b/>
        </w:rPr>
        <w:fldChar w:fldCharType="end"/>
      </w:r>
      <w:bookmarkEnd w:id="13"/>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1F5F19" w:rsidRPr="008D102C">
        <w:rPr>
          <w:color w:val="C00000"/>
        </w:rPr>
        <w:t xml:space="preserve">Fig. </w:t>
      </w:r>
      <w:r w:rsidR="001F5F19">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4" w:name="_Ref520463416"/>
      <w:bookmarkStart w:id="15" w:name="_Toc521591122"/>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1F5F19">
        <w:rPr>
          <w:noProof/>
          <w:color w:val="C00000"/>
        </w:rPr>
        <w:t>5</w:t>
      </w:r>
      <w:r w:rsidRPr="008D102C">
        <w:rPr>
          <w:color w:val="C00000"/>
        </w:rPr>
        <w:fldChar w:fldCharType="end"/>
      </w:r>
      <w:bookmarkEnd w:id="14"/>
      <w:r w:rsidRPr="008D102C">
        <w:rPr>
          <w:color w:val="C00000"/>
        </w:rPr>
        <w:t xml:space="preserve"> </w:t>
      </w:r>
      <w:r w:rsidR="00D50D02" w:rsidRPr="008D102C">
        <w:rPr>
          <w:color w:val="C00000"/>
        </w:rPr>
        <w:t xml:space="preserve"> </w:t>
      </w:r>
      <w:r w:rsidRPr="005E7662">
        <w:rPr>
          <w:b w:val="0"/>
          <w:color w:val="C00000"/>
        </w:rPr>
        <w:t>MODIS and DMC RSR’s</w:t>
      </w:r>
      <w:bookmarkEnd w:id="15"/>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1F5F19"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6"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1F5F19">
              <w:rPr>
                <w:rStyle w:val="MyEquationChar"/>
                <w:noProof/>
                <w:lang w:val="en-US"/>
              </w:rPr>
              <w:t>1</w:t>
            </w:r>
            <w:r w:rsidRPr="00B44B64">
              <w:rPr>
                <w:rStyle w:val="MyEquationChar"/>
                <w:lang w:val="en-US"/>
              </w:rPr>
              <w:fldChar w:fldCharType="end"/>
            </w:r>
            <w:r w:rsidR="00D61588" w:rsidRPr="00B44B64">
              <w:t>)</w:t>
            </w:r>
            <w:bookmarkEnd w:id="16"/>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1F5F19" w:rsidRPr="008D102C">
        <w:rPr>
          <w:color w:val="C00000"/>
        </w:rPr>
        <w:t xml:space="preserve">Fig. </w:t>
      </w:r>
      <w:r w:rsidR="001F5F19">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1F5F19">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1F5F19">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1F5F19" w:rsidRPr="00B44B64">
        <w:t>(</w:t>
      </w:r>
      <w:r w:rsidR="001F5F19">
        <w:rPr>
          <w:rStyle w:val="MyEquationChar"/>
          <w:noProof/>
          <w:lang w:val="en-US"/>
        </w:rPr>
        <w:t>1</w:t>
      </w:r>
      <w:r w:rsidR="001F5F19"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1F5F19">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1F5F19" w:rsidRPr="001F5F19">
        <w:t xml:space="preserve">Table </w:t>
      </w:r>
      <w:r w:rsidR="001F5F19" w:rsidRPr="001F5F19">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7" w:name="_Ref393463827"/>
      <w:bookmarkStart w:id="18" w:name="_Ref393463822"/>
      <w:bookmarkStart w:id="19" w:name="_Toc394582240"/>
      <w:bookmarkStart w:id="20"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1F5F19">
        <w:rPr>
          <w:b/>
          <w:noProof/>
        </w:rPr>
        <w:t>4</w:t>
      </w:r>
      <w:r w:rsidR="00F4774D" w:rsidRPr="00CA517C">
        <w:rPr>
          <w:b/>
        </w:rPr>
        <w:fldChar w:fldCharType="end"/>
      </w:r>
      <w:bookmarkEnd w:id="17"/>
      <w:r w:rsidRPr="00B44B64">
        <w:t xml:space="preserve">   Features</w:t>
      </w:r>
      <w:bookmarkEnd w:id="18"/>
      <w:bookmarkEnd w:id="19"/>
      <w:bookmarkEnd w:id="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1F5F19" w:rsidRPr="001F5F19">
        <w:t xml:space="preserve">Table </w:t>
      </w:r>
      <w:r w:rsidR="001F5F19" w:rsidRPr="001F5F19">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1F5F19">
        <w:rPr>
          <w:b/>
          <w:noProof/>
        </w:rPr>
        <w:t>5</w:t>
      </w:r>
      <w:r w:rsidRPr="00CA517C">
        <w:rPr>
          <w:b/>
        </w:rPr>
        <w:fldChar w:fldCharType="end"/>
      </w:r>
      <w:bookmarkEnd w:id="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1F5F19" w:rsidRPr="001F5F19">
        <w:t>Fig.</w:t>
      </w:r>
      <w:r w:rsidR="001F5F19" w:rsidRPr="001F5F19">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2" w:name="_Ref466458068"/>
      <w:bookmarkStart w:id="23" w:name="_Toc394582259"/>
      <w:bookmarkStart w:id="24" w:name="_Toc448324368"/>
      <w:bookmarkStart w:id="25" w:name="_Toc521591123"/>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1F5F19">
        <w:rPr>
          <w:noProof/>
          <w:color w:val="C00000"/>
        </w:rPr>
        <w:t>6</w:t>
      </w:r>
      <w:r w:rsidR="00F4774D" w:rsidRPr="006C40B8">
        <w:rPr>
          <w:color w:val="C00000"/>
        </w:rPr>
        <w:fldChar w:fldCharType="end"/>
      </w:r>
      <w:bookmarkEnd w:id="22"/>
      <w:r w:rsidRPr="006C40B8">
        <w:rPr>
          <w:b w:val="0"/>
          <w:color w:val="C00000"/>
        </w:rPr>
        <w:t xml:space="preserve">  Clustering of correlated features</w:t>
      </w:r>
      <w:bookmarkEnd w:id="23"/>
      <w:bookmarkEnd w:id="24"/>
      <w:bookmarkEnd w:id="2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1F5F19" w:rsidRPr="001F5F19">
        <w:t xml:space="preserve">Table </w:t>
      </w:r>
      <w:r w:rsidR="001F5F19" w:rsidRPr="001F5F19">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6" w:name="_Ref395121413"/>
      <w:bookmarkStart w:id="27" w:name="_Toc394582241"/>
      <w:bookmarkStart w:id="28"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1F5F19">
        <w:rPr>
          <w:b/>
          <w:noProof/>
        </w:rPr>
        <w:t>6</w:t>
      </w:r>
      <w:r w:rsidR="00F4774D" w:rsidRPr="00785D14">
        <w:rPr>
          <w:b/>
        </w:rPr>
        <w:fldChar w:fldCharType="end"/>
      </w:r>
      <w:bookmarkEnd w:id="26"/>
      <w:r w:rsidRPr="00B44B64">
        <w:t xml:space="preserve">   Ranked clusters</w:t>
      </w:r>
      <w:bookmarkEnd w:id="27"/>
      <w:bookmarkEnd w:id="28"/>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9" w:name="_Toc394607659"/>
      <w:bookmarkStart w:id="30" w:name="_Toc448324321"/>
      <w:r w:rsidRPr="00B44B64">
        <w:t>Classification</w:t>
      </w:r>
      <w:bookmarkEnd w:id="29"/>
      <w:bookmarkEnd w:id="30"/>
      <w:r w:rsidR="003638E8" w:rsidRPr="00B44B64">
        <w:t xml:space="preserve"> and Canopy</w:t>
      </w:r>
      <w:r w:rsidR="00FA2071" w:rsidRPr="00B44B64">
        <w:t>-</w:t>
      </w:r>
      <w:r w:rsidR="003638E8" w:rsidRPr="00B44B64">
        <w:t xml:space="preserve">Cover Estimation </w:t>
      </w:r>
    </w:p>
    <w:bookmarkStart w:id="31" w:name="_Ref394403248"/>
    <w:p w14:paraId="268F445C" w14:textId="06F78275" w:rsidR="00D61588" w:rsidRPr="00B44B64" w:rsidRDefault="001F579A" w:rsidP="00A76FA9">
      <w:pPr>
        <w:pStyle w:val="BodyText"/>
      </w:pPr>
      <w:r w:rsidRPr="001F579A">
        <w:fldChar w:fldCharType="begin"/>
      </w:r>
      <w:r w:rsidRPr="001F579A">
        <w:instrText xml:space="preserve"> REF _Ref521583920 \h  \* MERGEFORMAT </w:instrText>
      </w:r>
      <w:r w:rsidRPr="001F579A">
        <w:fldChar w:fldCharType="separate"/>
      </w:r>
      <w:r w:rsidR="001F5F19" w:rsidRPr="001F5F19">
        <w:t xml:space="preserve">Table </w:t>
      </w:r>
      <w:r w:rsidR="001F5F19" w:rsidRPr="001F5F19">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1F5F19" w:rsidRPr="006C40B8">
        <w:rPr>
          <w:color w:val="C00000"/>
        </w:rPr>
        <w:t xml:space="preserve">Table </w:t>
      </w:r>
      <w:r w:rsidR="001F5F19">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2"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1F5F19">
        <w:rPr>
          <w:b/>
          <w:noProof/>
        </w:rPr>
        <w:t>7</w:t>
      </w:r>
      <w:r w:rsidRPr="00FC4F24">
        <w:rPr>
          <w:b/>
        </w:rPr>
        <w:fldChar w:fldCharType="end"/>
      </w:r>
      <w:bookmarkEnd w:id="32"/>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3"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1F5F19">
        <w:rPr>
          <w:noProof/>
          <w:color w:val="C00000"/>
        </w:rPr>
        <w:t>8</w:t>
      </w:r>
      <w:r w:rsidRPr="006C40B8">
        <w:rPr>
          <w:color w:val="C00000"/>
        </w:rPr>
        <w:fldChar w:fldCharType="end"/>
      </w:r>
      <w:bookmarkEnd w:id="33"/>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1F5F19" w:rsidRPr="001F5F19">
        <w:t xml:space="preserve">Table </w:t>
      </w:r>
      <w:r w:rsidR="001F5F19" w:rsidRPr="001F5F19">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1F5F19" w:rsidRPr="001F5F19">
        <w:t xml:space="preserve">Table </w:t>
      </w:r>
      <w:r w:rsidR="001F5F19" w:rsidRPr="001F5F19">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1F5F19" w:rsidRPr="001F5F19">
        <w:t xml:space="preserve">Table </w:t>
      </w:r>
      <w:r w:rsidR="001F5F19" w:rsidRPr="001F5F19">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4"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1F5F19">
        <w:rPr>
          <w:b/>
          <w:noProof/>
        </w:rPr>
        <w:t>9</w:t>
      </w:r>
      <w:r w:rsidRPr="006C32D3">
        <w:rPr>
          <w:b/>
        </w:rPr>
        <w:fldChar w:fldCharType="end"/>
      </w:r>
      <w:bookmarkEnd w:id="34"/>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5"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1F5F19">
        <w:rPr>
          <w:b/>
          <w:noProof/>
        </w:rPr>
        <w:t>10</w:t>
      </w:r>
      <w:r w:rsidRPr="006C32D3">
        <w:rPr>
          <w:b/>
        </w:rPr>
        <w:fldChar w:fldCharType="end"/>
      </w:r>
      <w:bookmarkEnd w:id="35"/>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1F5F19">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1F5F19" w:rsidRPr="006C40B8">
        <w:rPr>
          <w:color w:val="C00000"/>
        </w:rPr>
        <w:t xml:space="preserve">Fig. </w:t>
      </w:r>
      <w:r w:rsidR="001F5F19">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1F5F19" w:rsidRPr="00B44B64">
        <w:t xml:space="preserve">Table </w:t>
      </w:r>
      <w:r w:rsidR="001F5F19">
        <w:rPr>
          <w:noProof/>
        </w:rPr>
        <w:t>1</w:t>
      </w:r>
      <w:r w:rsid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1F5F19" w:rsidRPr="006C40B8">
        <w:rPr>
          <w:color w:val="C00000"/>
        </w:rPr>
        <w:t xml:space="preserve">Fig. </w:t>
      </w:r>
      <w:r w:rsidR="001F5F19">
        <w:rPr>
          <w:color w:val="C00000"/>
        </w:rPr>
        <w:t>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6C40B8" w:rsidRDefault="00D5131F" w:rsidP="00D5131F">
      <w:pPr>
        <w:pStyle w:val="Caption"/>
        <w:jc w:val="center"/>
        <w:rPr>
          <w:b w:val="0"/>
          <w:color w:val="C00000"/>
        </w:rPr>
      </w:pPr>
      <w:bookmarkStart w:id="38" w:name="_Ref521583627"/>
      <w:bookmarkStart w:id="39" w:name="_Toc521591124"/>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1F5F19">
        <w:rPr>
          <w:noProof/>
          <w:color w:val="C00000"/>
        </w:rPr>
        <w:t>7</w:t>
      </w:r>
      <w:r w:rsidRPr="006C40B8">
        <w:rPr>
          <w:color w:val="C00000"/>
        </w:rPr>
        <w:fldChar w:fldCharType="end"/>
      </w:r>
      <w:bookmarkEnd w:id="38"/>
      <w:r w:rsidRPr="006C40B8">
        <w:rPr>
          <w:color w:val="C00000"/>
        </w:rPr>
        <w:t xml:space="preserve">   </w:t>
      </w:r>
      <w:r w:rsidRPr="006C40B8">
        <w:rPr>
          <w:b w:val="0"/>
          <w:color w:val="C00000"/>
        </w:rPr>
        <w:t xml:space="preserve">Example canopy cover maps showing </w:t>
      </w:r>
      <w:r w:rsidR="00581A12">
        <w:rPr>
          <w:b w:val="0"/>
          <w:color w:val="C00000"/>
        </w:rPr>
        <w:t>s</w:t>
      </w:r>
      <w:r w:rsidRPr="006C40B8">
        <w:rPr>
          <w:b w:val="0"/>
          <w:color w:val="C00000"/>
        </w:rPr>
        <w:t xml:space="preserve">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40" w:name="_Ref520999298"/>
      <w:bookmarkStart w:id="41" w:name="_Toc521591125"/>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1F5F19">
        <w:rPr>
          <w:noProof/>
          <w:color w:val="C00000"/>
        </w:rPr>
        <w:t>8</w:t>
      </w:r>
      <w:r w:rsidRPr="006C40B8">
        <w:rPr>
          <w:color w:val="C00000"/>
        </w:rPr>
        <w:fldChar w:fldCharType="end"/>
      </w:r>
      <w:bookmarkEnd w:id="40"/>
      <w:r w:rsidRPr="006C40B8">
        <w:rPr>
          <w:color w:val="C00000"/>
        </w:rPr>
        <w:t xml:space="preserve">   </w:t>
      </w:r>
      <w:r w:rsidRPr="005E7662">
        <w:rPr>
          <w:b w:val="0"/>
          <w:color w:val="C00000"/>
        </w:rPr>
        <w:t xml:space="preserve">Global </w:t>
      </w:r>
      <w:r w:rsidR="00B3302D" w:rsidRPr="005E7662">
        <w:rPr>
          <w:b w:val="0"/>
          <w:color w:val="C00000"/>
        </w:rPr>
        <w:t>s</w:t>
      </w:r>
      <w:r w:rsidRPr="005E7662">
        <w:rPr>
          <w:b w:val="0"/>
          <w:color w:val="C00000"/>
        </w:rPr>
        <w:t>pekboom canopy cover map</w:t>
      </w:r>
      <w:bookmarkEnd w:id="41"/>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1F5F19" w:rsidRPr="001F5F19">
        <w:t xml:space="preserve">Table </w:t>
      </w:r>
      <w:r w:rsidR="001F5F19" w:rsidRPr="001F5F19">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5E7662" w:rsidRDefault="007022E8" w:rsidP="000104B9">
      <w:pPr>
        <w:pStyle w:val="BodyText"/>
        <w:rPr>
          <w:color w:val="FF0000"/>
        </w:rPr>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1F5F19" w:rsidRPr="001F5F19">
        <w:t xml:space="preserve">Table </w:t>
      </w:r>
      <w:r w:rsidR="001F5F19" w:rsidRPr="001F5F19">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5E7662">
        <w:rPr>
          <w:color w:val="C00000"/>
        </w:rPr>
        <w:t xml:space="preserve">The classifier performance variability on the labeled pixel data was low in general, as evidenced by the standard errors in </w:t>
      </w:r>
      <w:r w:rsidR="001B14AB" w:rsidRPr="005E7662">
        <w:rPr>
          <w:color w:val="C00000"/>
        </w:rPr>
        <w:fldChar w:fldCharType="begin"/>
      </w:r>
      <w:r w:rsidR="001B14AB" w:rsidRPr="005E7662">
        <w:rPr>
          <w:color w:val="C00000"/>
        </w:rPr>
        <w:instrText xml:space="preserve"> REF _Ref521583920 \h  \* MERGEFORMAT </w:instrText>
      </w:r>
      <w:r w:rsidR="001B14AB" w:rsidRPr="005E7662">
        <w:rPr>
          <w:color w:val="C00000"/>
        </w:rPr>
      </w:r>
      <w:r w:rsidR="001B14AB" w:rsidRPr="005E7662">
        <w:rPr>
          <w:color w:val="C00000"/>
        </w:rPr>
        <w:fldChar w:fldCharType="separate"/>
      </w:r>
      <w:r w:rsidR="001F5F19" w:rsidRPr="001F5F19">
        <w:rPr>
          <w:color w:val="C00000"/>
        </w:rPr>
        <w:t xml:space="preserve">Table </w:t>
      </w:r>
      <w:r w:rsidR="001F5F19" w:rsidRPr="001F5F19">
        <w:rPr>
          <w:noProof/>
          <w:color w:val="C00000"/>
        </w:rPr>
        <w:t>7</w:t>
      </w:r>
      <w:r w:rsidR="001B14AB" w:rsidRPr="005E7662">
        <w:rPr>
          <w:color w:val="C00000"/>
        </w:rPr>
        <w:fldChar w:fldCharType="end"/>
      </w:r>
      <w:r w:rsidR="00CD3CB8" w:rsidRPr="005E7662">
        <w:rPr>
          <w:color w:val="C00000"/>
        </w:rPr>
        <w:t>, with t</w:t>
      </w:r>
      <w:r w:rsidR="00D96BFC" w:rsidRPr="005E7662">
        <w:rPr>
          <w:color w:val="C00000"/>
        </w:rPr>
        <w:t xml:space="preserve">he SVM </w:t>
      </w:r>
      <w:r w:rsidR="00CD3CB8" w:rsidRPr="005E7662">
        <w:rPr>
          <w:color w:val="C00000"/>
        </w:rPr>
        <w:t>producing the highest variability of the tested classifiers</w:t>
      </w:r>
      <w:r w:rsidR="00D96BFC" w:rsidRPr="005E7662">
        <w:rPr>
          <w:color w:val="C00000"/>
        </w:rPr>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1F5F19" w:rsidRPr="001F5F19">
        <w:t xml:space="preserve">Table </w:t>
      </w:r>
      <w:r w:rsidR="001F5F19" w:rsidRPr="001F5F19">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E7662">
        <w:rPr>
          <w:color w:val="C00000"/>
        </w:rPr>
        <w:t xml:space="preserve">It has the best </w:t>
      </w:r>
      <w:r w:rsidR="00596E0C" w:rsidRPr="005E7662">
        <w:rPr>
          <w:color w:val="C00000"/>
        </w:rPr>
        <w:t>canopy</w:t>
      </w:r>
      <w:r w:rsidR="00FA2071" w:rsidRPr="005E7662">
        <w:rPr>
          <w:color w:val="C00000"/>
        </w:rPr>
        <w:t>-cover</w:t>
      </w:r>
      <w:r w:rsidRPr="005E7662">
        <w:rPr>
          <w:color w:val="C00000"/>
        </w:rPr>
        <w:t xml:space="preserve"> performance and is the fastest option</w:t>
      </w:r>
      <w:r w:rsidR="00585595" w:rsidRPr="005E7662">
        <w:rPr>
          <w:color w:val="C00000"/>
        </w:rPr>
        <w:t xml:space="preserve"> (see </w:t>
      </w:r>
      <w:r w:rsidR="00585595" w:rsidRPr="005E7662">
        <w:rPr>
          <w:color w:val="C00000"/>
        </w:rPr>
        <w:fldChar w:fldCharType="begin"/>
      </w:r>
      <w:r w:rsidR="00585595" w:rsidRPr="005E7662">
        <w:rPr>
          <w:color w:val="C00000"/>
        </w:rPr>
        <w:instrText xml:space="preserve"> REF _Ref520753869 \h </w:instrText>
      </w:r>
      <w:r w:rsidR="00585595" w:rsidRPr="005E7662">
        <w:rPr>
          <w:color w:val="C00000"/>
        </w:rPr>
      </w:r>
      <w:r w:rsidR="00585595" w:rsidRPr="005E7662">
        <w:rPr>
          <w:color w:val="C00000"/>
        </w:rPr>
        <w:fldChar w:fldCharType="separate"/>
      </w:r>
      <w:r w:rsidR="001F5F19" w:rsidRPr="006C40B8">
        <w:rPr>
          <w:color w:val="C00000"/>
        </w:rPr>
        <w:t xml:space="preserve">Table </w:t>
      </w:r>
      <w:r w:rsidR="001F5F19">
        <w:rPr>
          <w:noProof/>
          <w:color w:val="C00000"/>
        </w:rPr>
        <w:t>8</w:t>
      </w:r>
      <w:r w:rsidR="00585595" w:rsidRPr="005E7662">
        <w:rPr>
          <w:color w:val="C00000"/>
        </w:rPr>
        <w:fldChar w:fldCharType="end"/>
      </w:r>
      <w:r w:rsidR="00585595" w:rsidRPr="005E7662">
        <w:rPr>
          <w:color w:val="C00000"/>
        </w:rPr>
        <w:t>)</w:t>
      </w:r>
      <w:r w:rsidRPr="005E7662">
        <w:rPr>
          <w:color w:val="C00000"/>
        </w:rPr>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1F5F19" w:rsidRPr="006C40B8">
        <w:rPr>
          <w:color w:val="C00000"/>
        </w:rPr>
        <w:t xml:space="preserve">Fig. </w:t>
      </w:r>
      <w:r w:rsidR="001F5F19">
        <w:rPr>
          <w:noProof/>
          <w:color w:val="C00000"/>
        </w:rPr>
        <w:t>7</w:t>
      </w:r>
      <w:r w:rsidR="001B14AB">
        <w:fldChar w:fldCharType="end"/>
      </w:r>
      <w:r w:rsidR="00D52290" w:rsidRPr="00B44B64">
        <w:t xml:space="preserve"> </w:t>
      </w:r>
      <w:r w:rsidR="00D52290" w:rsidRPr="005E7662">
        <w:rPr>
          <w:color w:val="C00000"/>
        </w:rPr>
        <w:t>show</w:t>
      </w:r>
      <w:r w:rsidR="00792A2A" w:rsidRPr="005E7662">
        <w:rPr>
          <w:color w:val="C00000"/>
        </w:rPr>
        <w:t>s</w:t>
      </w:r>
      <w:r w:rsidR="00D52290" w:rsidRPr="005E7662">
        <w:rPr>
          <w:color w:val="FF0000"/>
        </w:rPr>
        <w:t xml:space="preserve"> </w:t>
      </w:r>
      <w:r w:rsidR="00D52290" w:rsidRPr="00B44B64">
        <w:t>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1F5F19" w:rsidRPr="00B44B64">
        <w:t xml:space="preserve">Table </w:t>
      </w:r>
      <w:r w:rsidR="001F5F19">
        <w:rPr>
          <w:noProof/>
        </w:rPr>
        <w:t>1</w:t>
      </w:r>
      <w:r w:rsidR="001B14AB">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7BA06A95" w14:textId="77777777" w:rsidR="00106B5D" w:rsidRPr="002D463C"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106B5D" w:rsidRPr="002D463C">
        <w:rPr>
          <w:noProof/>
          <w:color w:val="C00000"/>
        </w:rPr>
        <w:t>Fig. 1  Little Karoo study area</w:t>
      </w:r>
      <w:r w:rsidR="00106B5D" w:rsidRPr="002D463C">
        <w:rPr>
          <w:noProof/>
          <w:color w:val="C00000"/>
        </w:rPr>
        <w:tab/>
      </w:r>
      <w:r w:rsidR="00106B5D" w:rsidRPr="002D463C">
        <w:rPr>
          <w:noProof/>
          <w:color w:val="C00000"/>
        </w:rPr>
        <w:fldChar w:fldCharType="begin"/>
      </w:r>
      <w:r w:rsidR="00106B5D" w:rsidRPr="002D463C">
        <w:rPr>
          <w:noProof/>
          <w:color w:val="C00000"/>
        </w:rPr>
        <w:instrText xml:space="preserve"> PAGEREF _Toc521591118 \h </w:instrText>
      </w:r>
      <w:r w:rsidR="00106B5D" w:rsidRPr="002D463C">
        <w:rPr>
          <w:noProof/>
          <w:color w:val="C00000"/>
        </w:rPr>
      </w:r>
      <w:r w:rsidR="00106B5D" w:rsidRPr="002D463C">
        <w:rPr>
          <w:noProof/>
          <w:color w:val="C00000"/>
        </w:rPr>
        <w:fldChar w:fldCharType="separate"/>
      </w:r>
      <w:r w:rsidR="001F5F19">
        <w:rPr>
          <w:noProof/>
          <w:color w:val="C00000"/>
        </w:rPr>
        <w:t>6</w:t>
      </w:r>
      <w:r w:rsidR="00106B5D" w:rsidRPr="002D463C">
        <w:rPr>
          <w:noProof/>
          <w:color w:val="C00000"/>
        </w:rPr>
        <w:fldChar w:fldCharType="end"/>
      </w:r>
    </w:p>
    <w:p w14:paraId="5425D9A1"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2  Study area spekboom habitats and field ground truth sites</w:t>
      </w:r>
      <w:r w:rsidRPr="002D463C">
        <w:rPr>
          <w:noProof/>
          <w:color w:val="C00000"/>
        </w:rPr>
        <w:tab/>
      </w:r>
      <w:r w:rsidRPr="002D463C">
        <w:rPr>
          <w:noProof/>
          <w:color w:val="C00000"/>
        </w:rPr>
        <w:fldChar w:fldCharType="begin"/>
      </w:r>
      <w:r w:rsidRPr="002D463C">
        <w:rPr>
          <w:noProof/>
          <w:color w:val="C00000"/>
        </w:rPr>
        <w:instrText xml:space="preserve"> PAGEREF _Toc521591119 \h </w:instrText>
      </w:r>
      <w:r w:rsidRPr="002D463C">
        <w:rPr>
          <w:noProof/>
          <w:color w:val="C00000"/>
        </w:rPr>
      </w:r>
      <w:r w:rsidRPr="002D463C">
        <w:rPr>
          <w:noProof/>
          <w:color w:val="C00000"/>
        </w:rPr>
        <w:fldChar w:fldCharType="separate"/>
      </w:r>
      <w:r w:rsidR="001F5F19">
        <w:rPr>
          <w:noProof/>
          <w:color w:val="C00000"/>
        </w:rPr>
        <w:t>8</w:t>
      </w:r>
      <w:r w:rsidRPr="002D463C">
        <w:rPr>
          <w:noProof/>
          <w:color w:val="C00000"/>
        </w:rPr>
        <w:fldChar w:fldCharType="end"/>
      </w:r>
    </w:p>
    <w:p w14:paraId="4B1AC6EF"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lang w:eastAsia="en-ZA"/>
        </w:rPr>
        <w:t>Fig.</w:t>
      </w:r>
      <w:r w:rsidRPr="002D463C">
        <w:rPr>
          <w:noProof/>
          <w:color w:val="C00000"/>
        </w:rPr>
        <w:t xml:space="preserve"> 3  Matjiesvlei2 canopy-cover ground truth site</w:t>
      </w:r>
      <w:r w:rsidRPr="002D463C">
        <w:rPr>
          <w:noProof/>
          <w:color w:val="C00000"/>
        </w:rPr>
        <w:tab/>
      </w:r>
      <w:r w:rsidRPr="002D463C">
        <w:rPr>
          <w:noProof/>
          <w:color w:val="C00000"/>
        </w:rPr>
        <w:fldChar w:fldCharType="begin"/>
      </w:r>
      <w:r w:rsidRPr="002D463C">
        <w:rPr>
          <w:noProof/>
          <w:color w:val="C00000"/>
        </w:rPr>
        <w:instrText xml:space="preserve"> PAGEREF _Toc521591120 \h </w:instrText>
      </w:r>
      <w:r w:rsidRPr="002D463C">
        <w:rPr>
          <w:noProof/>
          <w:color w:val="C00000"/>
        </w:rPr>
      </w:r>
      <w:r w:rsidRPr="002D463C">
        <w:rPr>
          <w:noProof/>
          <w:color w:val="C00000"/>
        </w:rPr>
        <w:fldChar w:fldCharType="separate"/>
      </w:r>
      <w:r w:rsidR="001F5F19">
        <w:rPr>
          <w:noProof/>
          <w:color w:val="C00000"/>
        </w:rPr>
        <w:t>9</w:t>
      </w:r>
      <w:r w:rsidRPr="002D463C">
        <w:rPr>
          <w:noProof/>
          <w:color w:val="C00000"/>
        </w:rPr>
        <w:fldChar w:fldCharType="end"/>
      </w:r>
    </w:p>
    <w:p w14:paraId="5D4EA9AC"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4  Example image class labels</w:t>
      </w:r>
      <w:r w:rsidRPr="002D463C">
        <w:rPr>
          <w:noProof/>
          <w:color w:val="C00000"/>
        </w:rPr>
        <w:tab/>
      </w:r>
      <w:r w:rsidRPr="002D463C">
        <w:rPr>
          <w:noProof/>
          <w:color w:val="C00000"/>
        </w:rPr>
        <w:fldChar w:fldCharType="begin"/>
      </w:r>
      <w:r w:rsidRPr="002D463C">
        <w:rPr>
          <w:noProof/>
          <w:color w:val="C00000"/>
        </w:rPr>
        <w:instrText xml:space="preserve"> PAGEREF _Toc521591121 \h </w:instrText>
      </w:r>
      <w:r w:rsidRPr="002D463C">
        <w:rPr>
          <w:noProof/>
          <w:color w:val="C00000"/>
        </w:rPr>
      </w:r>
      <w:r w:rsidRPr="002D463C">
        <w:rPr>
          <w:noProof/>
          <w:color w:val="C00000"/>
        </w:rPr>
        <w:fldChar w:fldCharType="separate"/>
      </w:r>
      <w:r w:rsidR="001F5F19">
        <w:rPr>
          <w:noProof/>
          <w:color w:val="C00000"/>
        </w:rPr>
        <w:t>11</w:t>
      </w:r>
      <w:r w:rsidRPr="002D463C">
        <w:rPr>
          <w:noProof/>
          <w:color w:val="C00000"/>
        </w:rPr>
        <w:fldChar w:fldCharType="end"/>
      </w:r>
    </w:p>
    <w:p w14:paraId="2DD0061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5  MODIS and DMC RSR’s</w:t>
      </w:r>
      <w:r w:rsidRPr="002D463C">
        <w:rPr>
          <w:noProof/>
          <w:color w:val="C00000"/>
        </w:rPr>
        <w:tab/>
      </w:r>
      <w:r w:rsidRPr="002D463C">
        <w:rPr>
          <w:noProof/>
          <w:color w:val="C00000"/>
        </w:rPr>
        <w:fldChar w:fldCharType="begin"/>
      </w:r>
      <w:r w:rsidRPr="002D463C">
        <w:rPr>
          <w:noProof/>
          <w:color w:val="C00000"/>
        </w:rPr>
        <w:instrText xml:space="preserve"> PAGEREF _Toc521591122 \h </w:instrText>
      </w:r>
      <w:r w:rsidRPr="002D463C">
        <w:rPr>
          <w:noProof/>
          <w:color w:val="C00000"/>
        </w:rPr>
      </w:r>
      <w:r w:rsidRPr="002D463C">
        <w:rPr>
          <w:noProof/>
          <w:color w:val="C00000"/>
        </w:rPr>
        <w:fldChar w:fldCharType="separate"/>
      </w:r>
      <w:r w:rsidR="001F5F19">
        <w:rPr>
          <w:noProof/>
          <w:color w:val="C00000"/>
        </w:rPr>
        <w:t>12</w:t>
      </w:r>
      <w:r w:rsidRPr="002D463C">
        <w:rPr>
          <w:noProof/>
          <w:color w:val="C00000"/>
        </w:rPr>
        <w:fldChar w:fldCharType="end"/>
      </w:r>
    </w:p>
    <w:p w14:paraId="2085D188"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6  Clustering of correlated features</w:t>
      </w:r>
      <w:r w:rsidRPr="002D463C">
        <w:rPr>
          <w:noProof/>
          <w:color w:val="C00000"/>
        </w:rPr>
        <w:tab/>
      </w:r>
      <w:r w:rsidRPr="002D463C">
        <w:rPr>
          <w:noProof/>
          <w:color w:val="C00000"/>
        </w:rPr>
        <w:fldChar w:fldCharType="begin"/>
      </w:r>
      <w:r w:rsidRPr="002D463C">
        <w:rPr>
          <w:noProof/>
          <w:color w:val="C00000"/>
        </w:rPr>
        <w:instrText xml:space="preserve"> PAGEREF _Toc521591123 \h </w:instrText>
      </w:r>
      <w:r w:rsidRPr="002D463C">
        <w:rPr>
          <w:noProof/>
          <w:color w:val="C00000"/>
        </w:rPr>
      </w:r>
      <w:r w:rsidRPr="002D463C">
        <w:rPr>
          <w:noProof/>
          <w:color w:val="C00000"/>
        </w:rPr>
        <w:fldChar w:fldCharType="separate"/>
      </w:r>
      <w:r w:rsidR="001F5F19">
        <w:rPr>
          <w:noProof/>
          <w:color w:val="C00000"/>
        </w:rPr>
        <w:t>22</w:t>
      </w:r>
      <w:r w:rsidRPr="002D463C">
        <w:rPr>
          <w:noProof/>
          <w:color w:val="C00000"/>
        </w:rPr>
        <w:fldChar w:fldCharType="end"/>
      </w:r>
    </w:p>
    <w:p w14:paraId="48C424F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2D463C">
        <w:rPr>
          <w:noProof/>
          <w:color w:val="C00000"/>
        </w:rPr>
        <w:tab/>
      </w:r>
      <w:r w:rsidRPr="002D463C">
        <w:rPr>
          <w:noProof/>
          <w:color w:val="C00000"/>
        </w:rPr>
        <w:fldChar w:fldCharType="begin"/>
      </w:r>
      <w:r w:rsidRPr="002D463C">
        <w:rPr>
          <w:noProof/>
          <w:color w:val="C00000"/>
        </w:rPr>
        <w:instrText xml:space="preserve"> PAGEREF _Toc521591124 \h </w:instrText>
      </w:r>
      <w:r w:rsidRPr="002D463C">
        <w:rPr>
          <w:noProof/>
          <w:color w:val="C00000"/>
        </w:rPr>
      </w:r>
      <w:r w:rsidRPr="002D463C">
        <w:rPr>
          <w:noProof/>
          <w:color w:val="C00000"/>
        </w:rPr>
        <w:fldChar w:fldCharType="separate"/>
      </w:r>
      <w:r w:rsidR="001F5F19">
        <w:rPr>
          <w:noProof/>
          <w:color w:val="C00000"/>
        </w:rPr>
        <w:t>27</w:t>
      </w:r>
      <w:r w:rsidRPr="002D463C">
        <w:rPr>
          <w:noProof/>
          <w:color w:val="C00000"/>
        </w:rPr>
        <w:fldChar w:fldCharType="end"/>
      </w:r>
    </w:p>
    <w:p w14:paraId="27CA5040" w14:textId="77777777" w:rsidR="00106B5D"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2D463C">
        <w:rPr>
          <w:noProof/>
          <w:color w:val="C00000"/>
        </w:rPr>
        <w:t>Fig. 8   Global spekboom canopy cover map</w:t>
      </w:r>
      <w:r w:rsidRPr="002D463C">
        <w:rPr>
          <w:noProof/>
          <w:color w:val="C00000"/>
        </w:rPr>
        <w:tab/>
      </w:r>
      <w:r w:rsidRPr="002D463C">
        <w:rPr>
          <w:noProof/>
          <w:color w:val="C00000"/>
        </w:rPr>
        <w:fldChar w:fldCharType="begin"/>
      </w:r>
      <w:r w:rsidRPr="002D463C">
        <w:rPr>
          <w:noProof/>
          <w:color w:val="C00000"/>
        </w:rPr>
        <w:instrText xml:space="preserve"> PAGEREF _Toc521591125 \h </w:instrText>
      </w:r>
      <w:r w:rsidRPr="002D463C">
        <w:rPr>
          <w:noProof/>
          <w:color w:val="C00000"/>
        </w:rPr>
      </w:r>
      <w:r w:rsidRPr="002D463C">
        <w:rPr>
          <w:noProof/>
          <w:color w:val="C00000"/>
        </w:rPr>
        <w:fldChar w:fldCharType="separate"/>
      </w:r>
      <w:r w:rsidR="001F5F19">
        <w:rPr>
          <w:noProof/>
          <w:color w:val="C00000"/>
        </w:rPr>
        <w:t>28</w:t>
      </w:r>
      <w:r w:rsidRPr="002D463C">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1"/>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24819" w14:textId="77777777" w:rsidR="00F00A80" w:rsidRDefault="00F00A80" w:rsidP="007C5F60">
      <w:r>
        <w:separator/>
      </w:r>
    </w:p>
  </w:endnote>
  <w:endnote w:type="continuationSeparator" w:id="0">
    <w:p w14:paraId="5E706DBE" w14:textId="77777777" w:rsidR="00F00A80" w:rsidRDefault="00F00A80"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195EE" w14:textId="77777777" w:rsidR="00F00A80" w:rsidRDefault="00F00A80" w:rsidP="007C5F60">
      <w:r>
        <w:separator/>
      </w:r>
    </w:p>
  </w:footnote>
  <w:footnote w:type="continuationSeparator" w:id="0">
    <w:p w14:paraId="3DF657EA" w14:textId="77777777" w:rsidR="00F00A80" w:rsidRDefault="00F00A80"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1F5F19" w:rsidRDefault="001F5F19">
        <w:pPr>
          <w:pStyle w:val="Header"/>
          <w:jc w:val="right"/>
        </w:pPr>
        <w:r>
          <w:fldChar w:fldCharType="begin"/>
        </w:r>
        <w:r>
          <w:instrText xml:space="preserve"> PAGE   \* MERGEFORMAT </w:instrText>
        </w:r>
        <w:r>
          <w:fldChar w:fldCharType="separate"/>
        </w:r>
        <w:r w:rsidR="00911AD5">
          <w:rPr>
            <w:noProof/>
          </w:rPr>
          <w:t>21</w:t>
        </w:r>
        <w:r>
          <w:rPr>
            <w:noProof/>
          </w:rPr>
          <w:fldChar w:fldCharType="end"/>
        </w:r>
      </w:p>
    </w:sdtContent>
  </w:sdt>
  <w:p w14:paraId="40F080E7" w14:textId="77777777" w:rsidR="001F5F19" w:rsidRDefault="001F5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1DAD"/>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D9DF7-7628-4524-BA4E-B84735E3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2139</TotalTime>
  <Pages>39</Pages>
  <Words>52447</Words>
  <Characters>298949</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23</cp:revision>
  <cp:lastPrinted>2018-08-10T07:01:00Z</cp:lastPrinted>
  <dcterms:created xsi:type="dcterms:W3CDTF">2018-08-08T17:42:00Z</dcterms:created>
  <dcterms:modified xsi:type="dcterms:W3CDTF">2018-08-11T15:41:00Z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