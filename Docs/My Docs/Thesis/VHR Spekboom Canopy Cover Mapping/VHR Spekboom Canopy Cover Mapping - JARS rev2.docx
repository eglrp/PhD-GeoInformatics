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r w:rsidRPr="00B03DEA">
        <w:t>,</w:t>
      </w:r>
      <w:r w:rsidRPr="00B03DEA">
        <w:rPr>
          <w:vertAlign w:val="superscript"/>
        </w:rPr>
        <w:t>a</w:t>
      </w:r>
      <w:proofErr w:type="spell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r w:rsidRPr="00CF2315">
        <w:t>a</w:t>
      </w:r>
      <w:r w:rsidRPr="00391FDE">
        <w:rPr>
          <w:vertAlign w:val="baseline"/>
        </w:rPr>
        <w:t>Stellenbosch</w:t>
      </w:r>
      <w:proofErr w:type="spell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r w:rsidRPr="00391FDE">
        <w:rPr>
          <w:vertAlign w:val="superscript"/>
        </w:rPr>
        <w:t>b</w:t>
      </w:r>
      <w:r>
        <w:t>Nelson</w:t>
      </w:r>
      <w:proofErr w:type="spellEnd"/>
      <w:r>
        <w:t xml:space="preserve">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w:t>
      </w:r>
      <w:r w:rsidR="007E12F1" w:rsidRPr="00541128">
        <w:t xml:space="preserve">.  </w:t>
      </w:r>
      <w:r w:rsidR="006C2A76" w:rsidRPr="00541128">
        <w:t>V</w:t>
      </w:r>
      <w:r w:rsidR="00D15E0E" w:rsidRPr="00541128">
        <w:t>HR</w:t>
      </w:r>
      <w:r w:rsidR="006C2A76" w:rsidRPr="00541128">
        <w:t xml:space="preserve"> </w:t>
      </w:r>
      <w:r w:rsidR="00BB681A" w:rsidRPr="00541128">
        <w:t>imagery is</w:t>
      </w:r>
      <w:r w:rsidR="00B439B1" w:rsidRPr="00541128">
        <w:t xml:space="preserve"> required to </w:t>
      </w:r>
      <w:r w:rsidR="00BB681A" w:rsidRPr="00541128">
        <w:t xml:space="preserve">produce maps of </w:t>
      </w:r>
      <w:r w:rsidR="00B439B1" w:rsidRPr="00541128">
        <w:t xml:space="preserve">sufficient spatial detail for </w:t>
      </w:r>
      <w:r w:rsidR="000D2610" w:rsidRPr="00541128">
        <w:t xml:space="preserve">accurately </w:t>
      </w:r>
      <w:r w:rsidR="001D3AAD" w:rsidRPr="00541128">
        <w:t>monitoring</w:t>
      </w:r>
      <w:r w:rsidR="000D2610" w:rsidRPr="00541128">
        <w:t xml:space="preserve"> </w:t>
      </w:r>
      <w:r w:rsidR="00400EDC" w:rsidRPr="00541128">
        <w:t xml:space="preserve">canopy cover in these </w:t>
      </w:r>
      <w:r w:rsidR="00542837" w:rsidRPr="00541128">
        <w:t xml:space="preserve">small </w:t>
      </w:r>
      <w:r w:rsidR="00B439B1" w:rsidRPr="00541128">
        <w:t>stand</w:t>
      </w:r>
      <w:r w:rsidR="007E12F1" w:rsidRPr="00541128">
        <w:t>s</w:t>
      </w:r>
      <w:r w:rsidR="00B439B1" w:rsidRPr="00541128">
        <w:t xml:space="preserve">.  </w:t>
      </w:r>
      <w:proofErr w:type="spellStart"/>
      <w:r w:rsidR="00327E0D" w:rsidRPr="00541128">
        <w:t>Spekboom</w:t>
      </w:r>
      <w:proofErr w:type="spellEnd"/>
      <w:r w:rsidR="00327E0D" w:rsidRPr="00541128">
        <w:t xml:space="preserve"> often occurs in small clumps amongst a complex and varying mosaic of other vegetation.  Moderate to low resolution imagery suffers from spectral mixing </w:t>
      </w:r>
      <w:r w:rsidR="00760C77" w:rsidRPr="00541128">
        <w:t>of</w:t>
      </w:r>
      <w:r w:rsidR="00327E0D" w:rsidRPr="00541128">
        <w:t xml:space="preserve"> </w:t>
      </w:r>
      <w:proofErr w:type="spellStart"/>
      <w:r w:rsidR="000C0A1F" w:rsidRPr="00541128">
        <w:t>s</w:t>
      </w:r>
      <w:r w:rsidR="00327E0D" w:rsidRPr="00541128">
        <w:t>pekboom</w:t>
      </w:r>
      <w:proofErr w:type="spellEnd"/>
      <w:r w:rsidR="00760C77" w:rsidRPr="00541128">
        <w:t>,</w:t>
      </w:r>
      <w:r w:rsidR="00327E0D" w:rsidRPr="00541128">
        <w:t xml:space="preserve"> other vegetation and soil in this heterogeneous biome</w:t>
      </w:r>
      <w:r w:rsidR="00327E0D" w:rsidRPr="00541128">
        <w:fldChar w:fldCharType="begin" w:fldLock="1"/>
      </w:r>
      <w:r w:rsidR="00327E0D"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541128">
        <w:fldChar w:fldCharType="separate"/>
      </w:r>
      <w:r w:rsidR="00327E0D" w:rsidRPr="00541128">
        <w:rPr>
          <w:noProof/>
          <w:vertAlign w:val="superscript"/>
        </w:rPr>
        <w:t>6</w:t>
      </w:r>
      <w:r w:rsidR="00327E0D" w:rsidRPr="00541128">
        <w:fldChar w:fldCharType="end"/>
      </w:r>
      <w:r w:rsidR="00327E0D" w:rsidRPr="00541128">
        <w:t xml:space="preserve">.  </w:t>
      </w:r>
      <w:r w:rsidR="00B43A2E" w:rsidRPr="00541128">
        <w:t>VHR</w:t>
      </w:r>
      <w:r w:rsidR="00B439B1" w:rsidRPr="00541128">
        <w:t xml:space="preserve"> imagery is </w:t>
      </w:r>
      <w:r w:rsidR="00327E0D" w:rsidRPr="00541128">
        <w:t xml:space="preserve">therefore </w:t>
      </w:r>
      <w:r w:rsidR="00B439B1" w:rsidRPr="00541128">
        <w:t xml:space="preserve">necessary to facilitate </w:t>
      </w:r>
      <w:r w:rsidR="00327E0D" w:rsidRPr="00541128">
        <w:t xml:space="preserve">fine scale </w:t>
      </w:r>
      <w:r w:rsidR="00B439B1" w:rsidRPr="00541128">
        <w:t xml:space="preserve">discrimination of </w:t>
      </w:r>
      <w:proofErr w:type="spellStart"/>
      <w:r w:rsidR="00106B5D" w:rsidRPr="00541128">
        <w:t>s</w:t>
      </w:r>
      <w:r w:rsidR="00B439B1" w:rsidRPr="00541128">
        <w:t>pekboom</w:t>
      </w:r>
      <w:proofErr w:type="spellEnd"/>
      <w:r w:rsidR="00B439B1" w:rsidRPr="00541128">
        <w:t xml:space="preserve"> from </w:t>
      </w:r>
      <w:r w:rsidR="00327E0D" w:rsidRPr="00541128">
        <w:t>surrounding soil and vegetation.</w:t>
      </w:r>
      <w:r w:rsidR="00FC4F24" w:rsidRPr="00541128">
        <w:t xml:space="preserve">  </w:t>
      </w:r>
      <w:r w:rsidR="00B439B1" w:rsidRPr="00541128">
        <w:t xml:space="preserve">To achieve sufficient accuracy for </w:t>
      </w:r>
      <w:r w:rsidR="00B43A2E" w:rsidRPr="00541128">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541128">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Pr="00541128"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541128">
        <w:t>band</w:t>
      </w:r>
      <w:r w:rsidR="000A2580" w:rsidRPr="00541128">
        <w:t>,</w:t>
      </w:r>
      <w:r w:rsidR="00FA0CF9" w:rsidRPr="00541128">
        <w:t xml:space="preserve"> band ratio,</w:t>
      </w:r>
      <w:r w:rsidR="000A2580" w:rsidRPr="00541128">
        <w:t xml:space="preserve"> vegetation index and textural features using a novel feature selection method that is robust to redundancy typically found in high</w:t>
      </w:r>
      <w:r w:rsidR="000F4F02" w:rsidRPr="00541128">
        <w:t>-</w:t>
      </w:r>
      <w:r w:rsidR="000A2580" w:rsidRPr="00541128">
        <w:t>dimensional feature</w:t>
      </w:r>
      <w:r w:rsidR="00FF5235" w:rsidRPr="00541128">
        <w:t>-</w:t>
      </w:r>
      <w:r w:rsidR="000A2580" w:rsidRPr="00541128">
        <w:t xml:space="preserve">sets. </w:t>
      </w:r>
      <w:r w:rsidR="00467030" w:rsidRPr="00541128">
        <w:t xml:space="preserve"> The selected features were used to evaluate a set of</w:t>
      </w:r>
      <w:r w:rsidR="00F16845" w:rsidRPr="00541128">
        <w:t xml:space="preserve"> candidate classifiers.</w:t>
      </w:r>
    </w:p>
    <w:p w14:paraId="53ACE33F" w14:textId="0287D368" w:rsidR="00FF0829" w:rsidRPr="00541128" w:rsidRDefault="00FF0829" w:rsidP="00FF0829">
      <w:pPr>
        <w:pStyle w:val="Heading1"/>
      </w:pPr>
      <w:r w:rsidRPr="00541128">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541128" w:rsidRPr="00B44B64">
        <w:t>Fig</w:t>
      </w:r>
      <w:r w:rsidR="00541128">
        <w:t>.</w:t>
      </w:r>
      <w:r w:rsidR="00541128" w:rsidRPr="00B44B64">
        <w:t xml:space="preserve"> </w:t>
      </w:r>
      <w:r w:rsidR="00541128">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541128" w:rsidRPr="00B44B64">
        <w:t>Fig</w:t>
      </w:r>
      <w:r w:rsidR="00541128">
        <w:t>.</w:t>
      </w:r>
      <w:r w:rsidR="00541128" w:rsidRPr="00B44B64">
        <w:t xml:space="preserve"> </w:t>
      </w:r>
      <w:r w:rsidR="00541128">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41128">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541128" w:rsidRPr="00B44B64">
        <w:t>Fig</w:t>
      </w:r>
      <w:r w:rsidR="00541128">
        <w:t>.</w:t>
      </w:r>
      <w:r w:rsidR="00541128" w:rsidRPr="00B44B64">
        <w:t xml:space="preserve"> </w:t>
      </w:r>
      <w:r w:rsidR="00541128">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541128" w:rsidRPr="00B44B64">
        <w:t xml:space="preserve">Table </w:t>
      </w:r>
      <w:r w:rsidR="00541128">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541128" w:rsidRPr="00B44B64">
        <w:rPr>
          <w:lang w:eastAsia="en-ZA"/>
        </w:rPr>
        <w:t>Fig</w:t>
      </w:r>
      <w:r w:rsidR="00541128">
        <w:rPr>
          <w:lang w:eastAsia="en-ZA"/>
        </w:rPr>
        <w:t>.</w:t>
      </w:r>
      <w:r w:rsidR="00541128" w:rsidRPr="00B44B64">
        <w:t xml:space="preserve"> </w:t>
      </w:r>
      <w:r w:rsidR="00541128">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41128">
              <w:rPr>
                <w:noProof/>
              </w:rPr>
              <w:t>2</w:t>
            </w:r>
            <w:r w:rsidRPr="00B44B64">
              <w:fldChar w:fldCharType="end"/>
            </w:r>
            <w:bookmarkEnd w:id="3"/>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541128">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541128">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541128" w:rsidRPr="00B44B64">
        <w:t xml:space="preserve">Table </w:t>
      </w:r>
      <w:r w:rsidR="00541128">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541128">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541128" w:rsidRPr="00B44B64">
        <w:t>Fig</w:t>
      </w:r>
      <w:r w:rsidR="00541128">
        <w:t>.</w:t>
      </w:r>
      <w:r w:rsidR="00541128" w:rsidRPr="00B44B64">
        <w:t xml:space="preserve"> </w:t>
      </w:r>
      <w:r w:rsidR="00541128">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541128" w:rsidRPr="00541128">
        <w:t xml:space="preserve">Table </w:t>
      </w:r>
      <w:r w:rsidR="00541128" w:rsidRPr="00541128">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41128">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41128">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541128" w:rsidRDefault="00B14142" w:rsidP="00A76FA9">
      <w:pPr>
        <w:pStyle w:val="Heading1"/>
      </w:pPr>
      <w:r w:rsidRPr="00541128">
        <w:t>Methods</w:t>
      </w:r>
      <w:r w:rsidR="00FF0829" w:rsidRPr="00541128">
        <w:t xml:space="preserve"> and Experiments</w:t>
      </w:r>
      <w:r w:rsidR="001E688D" w:rsidRPr="00541128">
        <w:t xml:space="preserve">  </w:t>
      </w:r>
    </w:p>
    <w:p w14:paraId="19B54DEA" w14:textId="0D556519" w:rsidR="00FF0829" w:rsidRPr="00541128" w:rsidRDefault="00FF0829" w:rsidP="00FF0829">
      <w:pPr>
        <w:pStyle w:val="Heading2"/>
      </w:pPr>
      <w:r w:rsidRPr="00541128">
        <w:t xml:space="preserve">Radiometric Homogenization </w:t>
      </w:r>
    </w:p>
    <w:p w14:paraId="5DA681F5" w14:textId="1F07FCEF" w:rsidR="00F16830" w:rsidRPr="00541128" w:rsidRDefault="00D61588" w:rsidP="00A76FA9">
      <w:pPr>
        <w:pStyle w:val="BodyText"/>
      </w:pPr>
      <w:r w:rsidRPr="00541128">
        <w:t xml:space="preserve">While the imagery provided by NGI is </w:t>
      </w:r>
      <w:proofErr w:type="spellStart"/>
      <w:r w:rsidRPr="00541128">
        <w:t>orthorectified</w:t>
      </w:r>
      <w:proofErr w:type="spellEnd"/>
      <w:r w:rsidRPr="00541128">
        <w:t xml:space="preserve">, no radiometric corrections </w:t>
      </w:r>
      <w:r w:rsidR="00A0790D" w:rsidRPr="00541128">
        <w:t xml:space="preserve">were </w:t>
      </w:r>
      <w:r w:rsidRPr="00541128">
        <w:t xml:space="preserve">applied to it.  The NGI imagery contains variations due to BRDF </w:t>
      </w:r>
      <w:r w:rsidR="009027D6" w:rsidRPr="00541128">
        <w:t>and</w:t>
      </w:r>
      <w:r w:rsidRPr="00541128">
        <w:t xml:space="preserve"> atmospheric effects</w:t>
      </w:r>
      <w:r w:rsidR="00430964" w:rsidRPr="00541128">
        <w:t>, which</w:t>
      </w:r>
      <w:r w:rsidRPr="00541128">
        <w:t xml:space="preserve"> make</w:t>
      </w:r>
      <w:r w:rsidR="00A0790D" w:rsidRPr="00541128">
        <w:t>s</w:t>
      </w:r>
      <w:r w:rsidRPr="00541128">
        <w:t xml:space="preserve"> it poorly suited to quantitative remote sensing techniques.  </w:t>
      </w:r>
      <w:r w:rsidR="000130AD" w:rsidRPr="00541128">
        <w:t xml:space="preserve">The imagery was consequently </w:t>
      </w:r>
      <w:proofErr w:type="spellStart"/>
      <w:r w:rsidR="005D64BF" w:rsidRPr="00541128">
        <w:t>radiometrically</w:t>
      </w:r>
      <w:proofErr w:type="spellEnd"/>
      <w:r w:rsidR="005D64BF" w:rsidRPr="00541128">
        <w:t xml:space="preserve"> </w:t>
      </w:r>
      <w:r w:rsidR="00595F50" w:rsidRPr="00541128">
        <w:t>homogeni</w:t>
      </w:r>
      <w:r w:rsidR="000B7347" w:rsidRPr="00541128">
        <w:t>zed</w:t>
      </w:r>
      <w:r w:rsidR="004F558C" w:rsidRPr="00541128">
        <w:t xml:space="preserve"> </w:t>
      </w:r>
      <w:r w:rsidR="00A0790D" w:rsidRPr="00541128">
        <w:t xml:space="preserve">through the application of </w:t>
      </w:r>
      <w:r w:rsidR="005D64BF" w:rsidRPr="00541128">
        <w:t xml:space="preserve">a surface reflectance </w:t>
      </w:r>
      <w:r w:rsidR="00595F50" w:rsidRPr="00541128">
        <w:t xml:space="preserve">estimation </w:t>
      </w:r>
      <w:r w:rsidR="00A0790D" w:rsidRPr="00541128">
        <w:t>technique</w:t>
      </w:r>
      <w:r w:rsidR="005D64BF" w:rsidRPr="00541128">
        <w:t>.  Th</w:t>
      </w:r>
      <w:r w:rsidR="00AD0D42" w:rsidRPr="00541128">
        <w:t>is</w:t>
      </w:r>
      <w:r w:rsidR="005D64BF" w:rsidRPr="00541128">
        <w:t xml:space="preserve"> technique corrects for coarse scale atmospheric and BRDF effects</w:t>
      </w:r>
      <w:r w:rsidR="009027D6" w:rsidRPr="00541128">
        <w:t xml:space="preserve"> using a well-calibrated</w:t>
      </w:r>
      <w:r w:rsidR="00AE58F6" w:rsidRPr="00541128">
        <w:t>,</w:t>
      </w:r>
      <w:r w:rsidR="009027D6" w:rsidRPr="00541128">
        <w:t xml:space="preserve"> </w:t>
      </w:r>
      <w:r w:rsidR="00AE58F6" w:rsidRPr="00541128">
        <w:t xml:space="preserve">concurrent and collocated </w:t>
      </w:r>
      <w:r w:rsidR="009027D6" w:rsidRPr="00541128">
        <w:t xml:space="preserve">surface reflectance </w:t>
      </w:r>
      <w:r w:rsidR="000130AD" w:rsidRPr="00541128">
        <w:t xml:space="preserve">satellite </w:t>
      </w:r>
      <w:r w:rsidR="009027D6" w:rsidRPr="00541128">
        <w:t>image as a reference.</w:t>
      </w:r>
      <w:r w:rsidR="005D64BF" w:rsidRPr="00541128">
        <w:t xml:space="preserve"> </w:t>
      </w:r>
      <w:r w:rsidR="009027D6" w:rsidRPr="00541128">
        <w:t xml:space="preserve"> </w:t>
      </w:r>
      <w:r w:rsidRPr="00541128">
        <w:t xml:space="preserve">We </w:t>
      </w:r>
      <w:r w:rsidR="00AD0D42" w:rsidRPr="00541128">
        <w:t xml:space="preserve">used </w:t>
      </w:r>
      <w:r w:rsidR="009027D6" w:rsidRPr="00541128">
        <w:t>a</w:t>
      </w:r>
      <w:r w:rsidR="005D64BF" w:rsidRPr="00541128">
        <w:t xml:space="preserve"> MODIS MCD43A4 composite image for the period </w:t>
      </w:r>
      <w:r w:rsidR="0048213D" w:rsidRPr="00541128">
        <w:t xml:space="preserve">of </w:t>
      </w:r>
      <w:r w:rsidR="005D64BF" w:rsidRPr="00541128">
        <w:t xml:space="preserve">25 January 2010 to 9 February 2010 </w:t>
      </w:r>
      <w:r w:rsidR="009027D6" w:rsidRPr="00541128">
        <w:t xml:space="preserve">for </w:t>
      </w:r>
      <w:r w:rsidR="000130AD" w:rsidRPr="00541128">
        <w:t>this purpose</w:t>
      </w:r>
      <w:r w:rsidR="005D64BF" w:rsidRPr="00541128">
        <w:t>.  This image has a 500</w:t>
      </w:r>
      <w:r w:rsidR="0048213D" w:rsidRPr="00541128">
        <w:t xml:space="preserve"> </w:t>
      </w:r>
      <w:r w:rsidR="005D64BF" w:rsidRPr="00541128">
        <w:t>m resolution and contains nadir BRDF-</w:t>
      </w:r>
      <w:r w:rsidR="005D64BF" w:rsidRPr="00541128">
        <w:lastRenderedPageBreak/>
        <w:t>adjusted reflectance data composited from the best values over a 16</w:t>
      </w:r>
      <w:r w:rsidR="0048213D" w:rsidRPr="00541128">
        <w:t>-</w:t>
      </w:r>
      <w:r w:rsidR="005D64BF" w:rsidRPr="00541128">
        <w:t xml:space="preserve">day period.  </w:t>
      </w:r>
      <w:r w:rsidR="00AE58F6" w:rsidRPr="00541128">
        <w:t>While Sentinel</w:t>
      </w:r>
      <w:r w:rsidR="002D4FE5" w:rsidRPr="00541128">
        <w:t>-2</w:t>
      </w:r>
      <w:r w:rsidR="002D4FE5" w:rsidRPr="00541128">
        <w:fldChar w:fldCharType="begin" w:fldLock="1"/>
      </w:r>
      <w:r w:rsidR="00955429" w:rsidRPr="00541128">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541128">
        <w:fldChar w:fldCharType="separate"/>
      </w:r>
      <w:r w:rsidR="00955429" w:rsidRPr="00541128">
        <w:rPr>
          <w:noProof/>
          <w:vertAlign w:val="superscript"/>
        </w:rPr>
        <w:t>32</w:t>
      </w:r>
      <w:r w:rsidR="002D4FE5" w:rsidRPr="00541128">
        <w:fldChar w:fldCharType="end"/>
      </w:r>
      <w:r w:rsidR="00AE58F6" w:rsidRPr="00541128">
        <w:t xml:space="preserve"> or Landsat</w:t>
      </w:r>
      <w:r w:rsidR="002D4FE5" w:rsidRPr="00541128">
        <w:fldChar w:fldCharType="begin" w:fldLock="1"/>
      </w:r>
      <w:r w:rsidR="00955429" w:rsidRPr="00541128">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541128">
        <w:fldChar w:fldCharType="separate"/>
      </w:r>
      <w:r w:rsidR="00955429" w:rsidRPr="00541128">
        <w:rPr>
          <w:noProof/>
          <w:vertAlign w:val="superscript"/>
        </w:rPr>
        <w:t>33</w:t>
      </w:r>
      <w:r w:rsidR="002D4FE5" w:rsidRPr="00541128">
        <w:fldChar w:fldCharType="end"/>
      </w:r>
      <w:r w:rsidR="00AE58F6" w:rsidRPr="00541128">
        <w:t xml:space="preserve"> surface reflectance </w:t>
      </w:r>
      <w:r w:rsidR="002D4FE5" w:rsidRPr="00541128">
        <w:t xml:space="preserve">could also serve as reference data, no cloud-free imagery concurrent (or near-concurrent) to the aerial imagery was available from </w:t>
      </w:r>
      <w:r w:rsidR="00E633B0" w:rsidRPr="00541128">
        <w:t>tho</w:t>
      </w:r>
      <w:r w:rsidR="002D4FE5" w:rsidRPr="00541128">
        <w:t>se sources.</w:t>
      </w:r>
      <w:r w:rsidR="00AE58F6" w:rsidRPr="00541128">
        <w:t xml:space="preserve">  </w:t>
      </w:r>
      <w:r w:rsidR="0002449F" w:rsidRPr="00541128">
        <w:t>The relative spectral response</w:t>
      </w:r>
      <w:r w:rsidR="002360EF" w:rsidRPr="00541128">
        <w:t>s</w:t>
      </w:r>
      <w:r w:rsidR="0002449F" w:rsidRPr="00541128">
        <w:t xml:space="preserve"> (RSR</w:t>
      </w:r>
      <w:r w:rsidR="002360EF" w:rsidRPr="00541128">
        <w:t>’s</w:t>
      </w:r>
      <w:r w:rsidR="0002449F" w:rsidRPr="00541128">
        <w:t xml:space="preserve">) of the DMC and corresponding MODIS bands </w:t>
      </w:r>
      <w:r w:rsidR="002360EF" w:rsidRPr="00541128">
        <w:t>are</w:t>
      </w:r>
      <w:r w:rsidR="0002449F" w:rsidRPr="00541128">
        <w:t xml:space="preserve"> shown in </w:t>
      </w:r>
      <w:r w:rsidR="0002449F" w:rsidRPr="00541128">
        <w:fldChar w:fldCharType="begin"/>
      </w:r>
      <w:r w:rsidR="0002449F" w:rsidRPr="00541128">
        <w:instrText xml:space="preserve"> REF _Ref520463416 \h </w:instrText>
      </w:r>
      <w:r w:rsidR="0002449F" w:rsidRPr="00541128">
        <w:fldChar w:fldCharType="separate"/>
      </w:r>
      <w:r w:rsidR="00541128" w:rsidRPr="00541128">
        <w:t xml:space="preserve">Fig. </w:t>
      </w:r>
      <w:r w:rsidR="00541128">
        <w:rPr>
          <w:noProof/>
        </w:rPr>
        <w:t>5</w:t>
      </w:r>
      <w:r w:rsidR="0002449F" w:rsidRPr="00541128">
        <w:fldChar w:fldCharType="end"/>
      </w:r>
      <w:r w:rsidR="0002449F" w:rsidRPr="00541128">
        <w:t xml:space="preserve">.  </w:t>
      </w:r>
      <w:r w:rsidRPr="00541128">
        <w:t xml:space="preserve">Radiometric </w:t>
      </w:r>
      <w:r w:rsidR="001A48D1" w:rsidRPr="00541128">
        <w:t xml:space="preserve">correction </w:t>
      </w:r>
      <w:r w:rsidRPr="00541128">
        <w:t xml:space="preserve">is important as it allows accurate snapshot mapping </w:t>
      </w:r>
      <w:r w:rsidR="0048213D" w:rsidRPr="00541128">
        <w:t>of</w:t>
      </w:r>
      <w:r w:rsidRPr="00541128">
        <w:t xml:space="preserve"> large spatial </w:t>
      </w:r>
      <w:r w:rsidR="000130AD" w:rsidRPr="00541128">
        <w:t>extent</w:t>
      </w:r>
      <w:r w:rsidR="00A463C7" w:rsidRPr="00541128">
        <w:t>s</w:t>
      </w:r>
      <w:r w:rsidR="000130AD" w:rsidRPr="00541128">
        <w:t xml:space="preserve"> and</w:t>
      </w:r>
      <w:r w:rsidRPr="00541128">
        <w:t xml:space="preserve"> provides the possibility of repeating the canopy</w:t>
      </w:r>
      <w:r w:rsidR="00FF5235" w:rsidRPr="00541128">
        <w:t>-</w:t>
      </w:r>
      <w:r w:rsidRPr="00541128">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48A344BB" w:rsidR="00B31736" w:rsidRPr="00316413" w:rsidRDefault="00B31736" w:rsidP="00B31736">
      <w:pPr>
        <w:pStyle w:val="Caption"/>
        <w:jc w:val="center"/>
        <w:rPr>
          <w:b w:val="0"/>
          <w:color w:val="FF0000"/>
        </w:rPr>
      </w:pPr>
      <w:bookmarkStart w:id="13" w:name="_Ref520463416"/>
      <w:bookmarkStart w:id="14" w:name="_Toc521591122"/>
      <w:r w:rsidRPr="00541128">
        <w:t xml:space="preserve">Fig. </w:t>
      </w:r>
      <w:r w:rsidRPr="00541128">
        <w:fldChar w:fldCharType="begin"/>
      </w:r>
      <w:r w:rsidRPr="00541128">
        <w:instrText xml:space="preserve"> SEQ Figure \* ARABIC </w:instrText>
      </w:r>
      <w:r w:rsidRPr="00541128">
        <w:fldChar w:fldCharType="separate"/>
      </w:r>
      <w:r w:rsidR="00541128">
        <w:rPr>
          <w:noProof/>
        </w:rPr>
        <w:t>5</w:t>
      </w:r>
      <w:r w:rsidRPr="00541128">
        <w:fldChar w:fldCharType="end"/>
      </w:r>
      <w:bookmarkEnd w:id="13"/>
      <w:r w:rsidRPr="00541128">
        <w:t xml:space="preserve"> </w:t>
      </w:r>
      <w:r w:rsidR="00D50D02" w:rsidRPr="00541128">
        <w:t xml:space="preserve"> </w:t>
      </w:r>
      <w:r w:rsidRPr="00541128">
        <w:rPr>
          <w:b w:val="0"/>
        </w:rPr>
        <w:t>MODIS and DMC</w:t>
      </w:r>
      <w:r w:rsidRPr="00316413">
        <w:rPr>
          <w:b w:val="0"/>
          <w:color w:val="FF0000"/>
        </w:rPr>
        <w:t xml:space="preserve"> </w:t>
      </w:r>
      <w:bookmarkEnd w:id="14"/>
      <w:r w:rsidR="00316413" w:rsidRPr="00316413">
        <w:rPr>
          <w:b w:val="0"/>
          <w:color w:val="FF0000"/>
        </w:rPr>
        <w:t>relative spectral responses (RSR’s)</w:t>
      </w:r>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541128">
        <w:t xml:space="preserve">only </w:t>
      </w:r>
      <w:r w:rsidR="00AF592E" w:rsidRPr="00541128">
        <w:t xml:space="preserve">one </w:t>
      </w:r>
      <w:r w:rsidRPr="00541128">
        <w:t xml:space="preserve">pixel, </w:t>
      </w:r>
      <w:r w:rsidRPr="00B44B64">
        <w:t xml:space="preserve">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41128"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541128">
            <w:pPr>
              <w:pStyle w:val="BodyTextIndented"/>
              <w:jc w:val="right"/>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41128">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541128">
        <w:t xml:space="preserve">which is captured by the </w:t>
      </w:r>
      <w:r w:rsidR="00FA0CF9" w:rsidRPr="00541128">
        <w:t>DMC R and NIR wavelength ranges</w:t>
      </w:r>
      <w:r w:rsidR="00D50D02" w:rsidRPr="00541128">
        <w:t xml:space="preserve"> (see </w:t>
      </w:r>
      <w:r w:rsidR="00D50D02" w:rsidRPr="00541128">
        <w:fldChar w:fldCharType="begin"/>
      </w:r>
      <w:r w:rsidR="00D50D02" w:rsidRPr="00541128">
        <w:instrText xml:space="preserve"> REF _Ref520463416 \h </w:instrText>
      </w:r>
      <w:r w:rsidR="00D50D02" w:rsidRPr="00541128">
        <w:fldChar w:fldCharType="separate"/>
      </w:r>
      <w:r w:rsidR="00541128" w:rsidRPr="00541128">
        <w:t xml:space="preserve">Fig. </w:t>
      </w:r>
      <w:r w:rsidR="00541128">
        <w:rPr>
          <w:noProof/>
        </w:rPr>
        <w:t>5</w:t>
      </w:r>
      <w:r w:rsidR="00D50D02" w:rsidRPr="00541128">
        <w:fldChar w:fldCharType="end"/>
      </w:r>
      <w:r w:rsidR="00D50D02" w:rsidRPr="00541128">
        <w:t xml:space="preserve">). </w:t>
      </w:r>
      <w:r w:rsidRPr="00541128">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4D16C9F0" w:rsidR="00D61588" w:rsidRPr="00B44B64" w:rsidRDefault="00C95DDE" w:rsidP="00541128">
            <w:pPr>
              <w:pStyle w:val="BodyTextIndented"/>
              <w:jc w:val="right"/>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41128">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541128">
            <w:pPr>
              <w:pStyle w:val="BodyTextIndented"/>
              <w:jc w:val="right"/>
            </w:pPr>
            <w:r w:rsidRPr="00B44B64">
              <w:t>(</w:t>
            </w:r>
            <w:r w:rsidRPr="00B44B64">
              <w:fldChar w:fldCharType="begin"/>
            </w:r>
            <w:r w:rsidRPr="00B44B64">
              <w:instrText xml:space="preserve"> SEQ MyEquation \* ARABIC </w:instrText>
            </w:r>
            <w:r w:rsidRPr="00B44B64">
              <w:fldChar w:fldCharType="separate"/>
            </w:r>
            <w:r w:rsidR="00541128">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w:t>
      </w:r>
      <w:r w:rsidRPr="00B44B64">
        <w:lastRenderedPageBreak/>
        <w:t>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41128" w:rsidRPr="00B44B64">
        <w:t>(</w:t>
      </w:r>
      <w:r w:rsidR="00541128">
        <w:rPr>
          <w:rStyle w:val="MyEquationChar"/>
          <w:noProof/>
          <w:lang w:val="en-US"/>
        </w:rPr>
        <w:t>1</w:t>
      </w:r>
      <w:r w:rsidR="00541128"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541128">
            <w:pPr>
              <w:pStyle w:val="BodyTextIndented"/>
              <w:jc w:val="right"/>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41128">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41128" w:rsidRPr="00541128">
        <w:t xml:space="preserve">Table </w:t>
      </w:r>
      <w:r w:rsidR="00541128" w:rsidRPr="00541128">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41128">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541128">
        <w:t>is based on Harris</w:t>
      </w:r>
      <w:r w:rsidR="009F23E0" w:rsidRPr="00541128">
        <w:fldChar w:fldCharType="begin" w:fldLock="1"/>
      </w:r>
      <w:r w:rsidR="009F23E0" w:rsidRPr="00541128">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541128">
        <w:fldChar w:fldCharType="separate"/>
      </w:r>
      <w:r w:rsidR="009F23E0" w:rsidRPr="00541128">
        <w:rPr>
          <w:noProof/>
          <w:vertAlign w:val="superscript"/>
        </w:rPr>
        <w:t>47</w:t>
      </w:r>
      <w:r w:rsidR="009F23E0" w:rsidRPr="00541128">
        <w:fldChar w:fldCharType="end"/>
      </w:r>
      <w:r w:rsidR="009F23E0" w:rsidRPr="00541128">
        <w:t xml:space="preserve"> but uses hierarchical clustering instead of affinity propagation to group redundant features.</w:t>
      </w:r>
      <w:r w:rsidR="006655A0" w:rsidRPr="00541128">
        <w:t xml:space="preserve"> </w:t>
      </w:r>
      <w:r w:rsidR="009F23E0" w:rsidRPr="00541128">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541128">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w:t>
      </w:r>
      <w:r w:rsidRPr="00541128">
        <w:t xml:space="preserve">as </w:t>
      </w:r>
      <w:r w:rsidR="00475CCF" w:rsidRPr="00541128">
        <w:t xml:space="preserve">they </w:t>
      </w:r>
      <w:r w:rsidR="00875BEA" w:rsidRPr="00541128">
        <w:t xml:space="preserve">are non-parametric (i.e. </w:t>
      </w:r>
      <w:r w:rsidRPr="00541128">
        <w:t xml:space="preserve">they make no assumption </w:t>
      </w:r>
      <w:r w:rsidR="00C45804" w:rsidRPr="00541128">
        <w:t>about</w:t>
      </w:r>
      <w:r w:rsidRPr="00541128">
        <w:t xml:space="preserve"> the form of class distributions</w:t>
      </w:r>
      <w:r w:rsidR="00875BEA" w:rsidRPr="00541128">
        <w:t>)</w:t>
      </w:r>
      <w:r w:rsidRPr="00541128">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541128">
        <w:t xml:space="preserve">In kernel form, the SVM can be considered a non-parametric classifier.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541128">
        <w:t>Maximum Likelihood (</w:t>
      </w:r>
      <w:r w:rsidR="000B7347" w:rsidRPr="00541128">
        <w:t>ML</w:t>
      </w:r>
      <w:r w:rsidR="00235249" w:rsidRPr="00541128">
        <w:t>)</w:t>
      </w:r>
      <w:r w:rsidRPr="00541128">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r w:rsidRPr="00541128">
        <w:t xml:space="preserve">This classifier is a useful benchmark as it almost always performs reasonably well, requires only one parameter and </w:t>
      </w:r>
      <w:r w:rsidR="00475CCF" w:rsidRPr="00541128">
        <w:t>is non-parametric</w:t>
      </w:r>
      <w:r w:rsidR="006C758D" w:rsidRPr="00541128">
        <w:t>.</w:t>
      </w:r>
      <w:r w:rsidRPr="00541128">
        <w:fldChar w:fldCharType="begin" w:fldLock="1"/>
      </w:r>
      <w:r w:rsidR="002D4FE5" w:rsidRPr="00541128">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541128">
        <w:fldChar w:fldCharType="separate"/>
      </w:r>
      <w:r w:rsidR="007A38B5" w:rsidRPr="00541128">
        <w:rPr>
          <w:noProof/>
          <w:vertAlign w:val="superscript"/>
        </w:rPr>
        <w:t>29</w:t>
      </w:r>
      <w:r w:rsidRPr="00541128">
        <w:fldChar w:fldCharType="end"/>
      </w:r>
      <w:r w:rsidRPr="00541128">
        <w:t xml:space="preserve">  It requires finding distances to the full training set</w:t>
      </w:r>
      <w:r w:rsidR="006658E6" w:rsidRPr="00541128">
        <w:t xml:space="preserve">, </w:t>
      </w:r>
      <w:r w:rsidRPr="00541128">
        <w:t xml:space="preserve">which can </w:t>
      </w:r>
      <w:r w:rsidR="006658E6" w:rsidRPr="00541128">
        <w:t xml:space="preserve">slow </w:t>
      </w:r>
      <w:r w:rsidRPr="00541128">
        <w:t xml:space="preserve">execution </w:t>
      </w:r>
      <w:r w:rsidR="006658E6" w:rsidRPr="00541128">
        <w:t>for large datasets</w:t>
      </w:r>
      <w:r w:rsidRPr="00541128">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41128" w:rsidRPr="00541128">
        <w:t xml:space="preserve">Table </w:t>
      </w:r>
      <w:r w:rsidR="00541128" w:rsidRPr="00541128">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41128">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445CA636" w:rsidR="00F826D7" w:rsidRPr="00B44B64" w:rsidRDefault="00240917" w:rsidP="00A27834">
      <w:pPr>
        <w:pStyle w:val="Heading2"/>
      </w:pPr>
      <w:r w:rsidRPr="00240917">
        <w:rPr>
          <w:color w:val="FF0000"/>
        </w:rPr>
        <w:t>Evaluation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10883321" w:rsidR="006C40B8" w:rsidRDefault="006C40B8" w:rsidP="00A76FA9">
      <w:pPr>
        <w:pStyle w:val="BodyText"/>
      </w:pPr>
    </w:p>
    <w:p w14:paraId="6DAF1E83" w14:textId="6C7DBC0F" w:rsidR="003C78AA" w:rsidRDefault="00452559" w:rsidP="00A76FA9">
      <w:pPr>
        <w:pStyle w:val="BodyText"/>
      </w:pPr>
      <w:r>
        <w:rPr>
          <w:noProof/>
          <w:lang w:val="en-GB" w:eastAsia="en-GB"/>
        </w:rPr>
        <mc:AlternateContent>
          <mc:Choice Requires="wpc">
            <w:drawing>
              <wp:inline distT="0" distB="0" distL="0" distR="0" wp14:anchorId="2EA48D4D" wp14:editId="0FD003B8">
                <wp:extent cx="5734050" cy="5610225"/>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7" name="Flowchart: Process 127"/>
                        <wps:cNvSpPr/>
                        <wps:spPr>
                          <a:xfrm>
                            <a:off x="1324953" y="4530090"/>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Flowchart: Process 126"/>
                        <wps:cNvSpPr/>
                        <wps:spPr>
                          <a:xfrm>
                            <a:off x="1324952" y="2771776"/>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Data 22"/>
                        <wps:cNvSpPr/>
                        <wps:spPr>
                          <a:xfrm>
                            <a:off x="1403396" y="436666"/>
                            <a:ext cx="1176402" cy="5943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51C027F" w14:textId="65B5FE08" w:rsidR="00452559" w:rsidRPr="00676A70" w:rsidRDefault="00452559" w:rsidP="00452559">
                              <w:pPr>
                                <w:jc w:val="center"/>
                                <w:rPr>
                                  <w:sz w:val="20"/>
                                  <w:szCs w:val="20"/>
                                </w:rPr>
                              </w:pPr>
                              <w:r w:rsidRPr="00676A70">
                                <w:rPr>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Data 23"/>
                        <wps:cNvSpPr/>
                        <wps:spPr>
                          <a:xfrm>
                            <a:off x="62231" y="446700"/>
                            <a:ext cx="1176402" cy="5943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B53F364" w14:textId="0F154BDA" w:rsidR="00452559" w:rsidRPr="00676A70" w:rsidRDefault="00452559" w:rsidP="00452559">
                              <w:pPr>
                                <w:jc w:val="center"/>
                                <w:rPr>
                                  <w:sz w:val="20"/>
                                  <w:szCs w:val="20"/>
                                </w:rPr>
                              </w:pPr>
                              <w:r w:rsidRPr="00676A70">
                                <w:rPr>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Flowchart: Process 24"/>
                        <wps:cNvSpPr/>
                        <wps:spPr>
                          <a:xfrm>
                            <a:off x="135597" y="1284605"/>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371D93A" w14:textId="37CE9EB3" w:rsidR="00452559" w:rsidRPr="00676A70" w:rsidRDefault="00C5532A" w:rsidP="00452559">
                              <w:pPr>
                                <w:jc w:val="center"/>
                                <w:rPr>
                                  <w:sz w:val="20"/>
                                  <w:szCs w:val="20"/>
                                </w:rPr>
                              </w:pPr>
                              <w:r w:rsidRPr="00676A70">
                                <w:rPr>
                                  <w:sz w:val="20"/>
                                  <w:szCs w:val="20"/>
                                </w:rPr>
                                <w:t>Radiometric homogeniz</w:t>
                              </w:r>
                              <w:r w:rsidR="00452559" w:rsidRPr="00676A70">
                                <w:rPr>
                                  <w:sz w:val="20"/>
                                  <w:szCs w:val="20"/>
                                </w:rPr>
                                <w: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Elbow Connector 26"/>
                        <wps:cNvCnPr>
                          <a:stCxn id="22" idx="4"/>
                          <a:endCxn id="24" idx="0"/>
                        </wps:cNvCnPr>
                        <wps:spPr>
                          <a:xfrm rot="5400000">
                            <a:off x="1194146" y="487153"/>
                            <a:ext cx="253579" cy="1341324"/>
                          </a:xfrm>
                          <a:prstGeom prst="bentConnector3">
                            <a:avLst>
                              <a:gd name="adj1" fmla="val 50000"/>
                            </a:avLst>
                          </a:prstGeom>
                          <a:ln>
                            <a:tailEnd type="triangle"/>
                          </a:ln>
                        </wps:spPr>
                        <wps:style>
                          <a:lnRef idx="2">
                            <a:schemeClr val="dk1"/>
                          </a:lnRef>
                          <a:fillRef idx="1">
                            <a:schemeClr val="lt1"/>
                          </a:fillRef>
                          <a:effectRef idx="0">
                            <a:schemeClr val="dk1"/>
                          </a:effectRef>
                          <a:fontRef idx="minor">
                            <a:schemeClr val="dk1"/>
                          </a:fontRef>
                        </wps:style>
                        <wps:bodyPr/>
                      </wps:wsp>
                      <wps:wsp>
                        <wps:cNvPr id="27" name="Flowchart: Process 27"/>
                        <wps:cNvSpPr/>
                        <wps:spPr>
                          <a:xfrm>
                            <a:off x="1467891" y="1284900"/>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3AD22A0" w14:textId="6D3687B8" w:rsidR="00D035A8" w:rsidRPr="00676A70" w:rsidRDefault="00D035A8" w:rsidP="00D035A8">
                              <w:pPr>
                                <w:pStyle w:val="NormalWeb"/>
                                <w:spacing w:before="0" w:beforeAutospacing="0" w:after="0" w:afterAutospacing="0"/>
                                <w:jc w:val="center"/>
                                <w:rPr>
                                  <w:sz w:val="20"/>
                                  <w:szCs w:val="20"/>
                                </w:rPr>
                              </w:pPr>
                              <w:r w:rsidRPr="00676A70">
                                <w:rPr>
                                  <w:sz w:val="20"/>
                                  <w:szCs w:val="20"/>
                                </w:rPr>
                                <w:t>Pixel labelling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Flowchart: Data 28"/>
                        <wps:cNvSpPr/>
                        <wps:spPr>
                          <a:xfrm>
                            <a:off x="2709864" y="1284900"/>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874296B" w14:textId="7911F048" w:rsidR="00D035A8" w:rsidRPr="00676A70" w:rsidRDefault="00D035A8" w:rsidP="00D035A8">
                              <w:pPr>
                                <w:pStyle w:val="NormalWeb"/>
                                <w:spacing w:before="0" w:beforeAutospacing="0" w:after="0" w:afterAutospacing="0"/>
                                <w:jc w:val="center"/>
                                <w:rPr>
                                  <w:sz w:val="20"/>
                                  <w:szCs w:val="20"/>
                                </w:rPr>
                              </w:pPr>
                              <w:r w:rsidRPr="00676A70">
                                <w:rPr>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a:stCxn id="24" idx="3"/>
                          <a:endCxn id="27" idx="1"/>
                        </wps:cNvCnPr>
                        <wps:spPr>
                          <a:xfrm>
                            <a:off x="1164948" y="1562735"/>
                            <a:ext cx="302943" cy="29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1" name="Flowchart: Process 31"/>
                        <wps:cNvSpPr/>
                        <wps:spPr>
                          <a:xfrm>
                            <a:off x="2784159" y="2102907"/>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7CAAE5A" w14:textId="7386E07F" w:rsidR="0043374C" w:rsidRPr="00676A70" w:rsidRDefault="0043374C" w:rsidP="0043374C">
                              <w:pPr>
                                <w:jc w:val="center"/>
                                <w:rPr>
                                  <w:sz w:val="20"/>
                                  <w:szCs w:val="20"/>
                                </w:rPr>
                              </w:pPr>
                              <w:r w:rsidRPr="00676A70">
                                <w:rPr>
                                  <w:sz w:val="20"/>
                                  <w:szCs w:val="20"/>
                                </w:rPr>
                                <w:t>Feature extraction</w:t>
                              </w:r>
                              <w:r w:rsidR="008E6A4A" w:rsidRPr="00676A70">
                                <w:rPr>
                                  <w:sz w:val="20"/>
                                  <w:szCs w:val="20"/>
                                </w:rPr>
                                <w:t xml:space="preserve">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Process 33"/>
                        <wps:cNvSpPr/>
                        <wps:spPr>
                          <a:xfrm>
                            <a:off x="2742886" y="2914944"/>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0D94D3A" w14:textId="0DA96422" w:rsidR="0043374C" w:rsidRPr="00676A70" w:rsidRDefault="0043374C" w:rsidP="0043374C">
                              <w:pPr>
                                <w:pStyle w:val="NormalWeb"/>
                                <w:spacing w:before="0" w:beforeAutospacing="0" w:after="0" w:afterAutospacing="0"/>
                                <w:jc w:val="center"/>
                                <w:rPr>
                                  <w:sz w:val="20"/>
                                  <w:szCs w:val="20"/>
                                </w:rPr>
                              </w:pPr>
                              <w:r w:rsidRPr="00676A70">
                                <w:rPr>
                                  <w:sz w:val="20"/>
                                  <w:szCs w:val="20"/>
                                </w:rPr>
                                <w:t>Classifier training</w:t>
                              </w:r>
                              <w:r w:rsidR="008E6A4A" w:rsidRPr="00676A70">
                                <w:rPr>
                                  <w:sz w:val="20"/>
                                  <w:szCs w:val="20"/>
                                </w:rPr>
                                <w:t xml:space="preserve"> </w:t>
                              </w:r>
                              <w:r w:rsidR="00C33FB4" w:rsidRPr="00676A70">
                                <w:rPr>
                                  <w:sz w:val="20"/>
                                  <w:szCs w:val="20"/>
                                </w:rPr>
                                <w:t xml:space="preserve">and </w:t>
                              </w:r>
                              <w:r w:rsidR="005456CC" w:rsidRPr="00676A70">
                                <w:rPr>
                                  <w:sz w:val="20"/>
                                  <w:szCs w:val="20"/>
                                </w:rPr>
                                <w:t>per-</w:t>
                              </w:r>
                              <w:r w:rsidR="00C33FB4" w:rsidRPr="00676A70">
                                <w:rPr>
                                  <w:sz w:val="20"/>
                                  <w:szCs w:val="20"/>
                                </w:rPr>
                                <w:t xml:space="preserve">pixel </w:t>
                              </w:r>
                              <w:r w:rsidR="00531A66" w:rsidRPr="00676A70">
                                <w:rPr>
                                  <w:sz w:val="20"/>
                                  <w:szCs w:val="20"/>
                                </w:rPr>
                                <w:t>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Flowchart: Process 38"/>
                        <wps:cNvSpPr/>
                        <wps:spPr>
                          <a:xfrm>
                            <a:off x="1467826" y="2914945"/>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6DC33C4" w14:textId="6219EF1B" w:rsidR="0043374C" w:rsidRPr="00676A70" w:rsidRDefault="0043374C" w:rsidP="0043374C">
                              <w:pPr>
                                <w:pStyle w:val="NormalWeb"/>
                                <w:spacing w:before="0" w:beforeAutospacing="0" w:after="0" w:afterAutospacing="0"/>
                                <w:jc w:val="center"/>
                                <w:rPr>
                                  <w:sz w:val="20"/>
                                  <w:szCs w:val="20"/>
                                </w:rPr>
                              </w:pPr>
                              <w:r w:rsidRPr="00676A70">
                                <w:rPr>
                                  <w:sz w:val="20"/>
                                  <w:szCs w:val="20"/>
                                </w:rPr>
                                <w:t>Classification</w:t>
                              </w:r>
                              <w:r w:rsidR="00931013" w:rsidRPr="00676A70">
                                <w:rPr>
                                  <w:sz w:val="20"/>
                                  <w:szCs w:val="20"/>
                                </w:rPr>
                                <w:t xml:space="preserve"> &amp;</w:t>
                              </w:r>
                              <w:r w:rsidR="00FF491A">
                                <w:rPr>
                                  <w:sz w:val="20"/>
                                  <w:szCs w:val="20"/>
                                </w:rPr>
                                <w:t xml:space="preserve"> </w:t>
                              </w:r>
                              <w:r w:rsidR="00931013" w:rsidRPr="00676A70">
                                <w:rPr>
                                  <w:sz w:val="20"/>
                                  <w:szCs w:val="20"/>
                                </w:rPr>
                                <w:t>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Flowchart: Process 44"/>
                        <wps:cNvSpPr/>
                        <wps:spPr>
                          <a:xfrm>
                            <a:off x="1467826" y="3735025"/>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81CED8" w14:textId="668695E4" w:rsidR="008E6A4A" w:rsidRPr="00676A70" w:rsidRDefault="00045E32" w:rsidP="008E6A4A">
                              <w:pPr>
                                <w:pStyle w:val="NormalWeb"/>
                                <w:spacing w:before="0" w:beforeAutospacing="0" w:after="0" w:afterAutospacing="0"/>
                                <w:jc w:val="center"/>
                                <w:rPr>
                                  <w:sz w:val="20"/>
                                  <w:szCs w:val="20"/>
                                </w:rPr>
                              </w:pPr>
                              <w:r w:rsidRPr="00676A70">
                                <w:rPr>
                                  <w:sz w:val="20"/>
                                  <w:szCs w:val="20"/>
                                </w:rPr>
                                <w:t>Canopy cover</w:t>
                              </w:r>
                              <w:r w:rsidR="008E6A4A" w:rsidRPr="00676A70">
                                <w:rPr>
                                  <w:sz w:val="20"/>
                                  <w:szCs w:val="20"/>
                                </w:rPr>
                                <w:t xml:space="preserve">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Flowchart: Data 45"/>
                        <wps:cNvSpPr/>
                        <wps:spPr>
                          <a:xfrm>
                            <a:off x="42545" y="3735025"/>
                            <a:ext cx="12145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05A1D4D" w14:textId="7CE96703" w:rsidR="008E6A4A" w:rsidRPr="00676A70" w:rsidRDefault="008E6A4A" w:rsidP="008E6A4A">
                              <w:pPr>
                                <w:pStyle w:val="NormalWeb"/>
                                <w:spacing w:before="0" w:beforeAutospacing="0" w:after="0" w:afterAutospacing="0"/>
                                <w:jc w:val="center"/>
                                <w:rPr>
                                  <w:sz w:val="20"/>
                                  <w:szCs w:val="20"/>
                                </w:rPr>
                              </w:pPr>
                              <w:r w:rsidRPr="00676A70">
                                <w:rPr>
                                  <w:sz w:val="20"/>
                                  <w:szCs w:val="20"/>
                                </w:rPr>
                                <w:t>In-situ canopy cover</w:t>
                              </w:r>
                              <w:r w:rsidR="00EF2F84">
                                <w:rPr>
                                  <w:sz w:val="20"/>
                                  <w:szCs w:val="20"/>
                                </w:rPr>
                                <w:t xml:space="preserve"> </w:t>
                              </w:r>
                              <w:r w:rsidRPr="00676A70">
                                <w:rPr>
                                  <w:sz w:val="20"/>
                                  <w:szCs w:val="20"/>
                                </w:rPr>
                                <w:t>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Data 52"/>
                        <wps:cNvSpPr/>
                        <wps:spPr>
                          <a:xfrm>
                            <a:off x="2710139" y="4672965"/>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60649C5" w14:textId="269D2AEA" w:rsidR="005456CC" w:rsidRPr="00676A70" w:rsidRDefault="005456CC" w:rsidP="005456CC">
                              <w:pPr>
                                <w:pStyle w:val="NormalWeb"/>
                                <w:spacing w:before="0" w:beforeAutospacing="0" w:after="0" w:afterAutospacing="0"/>
                                <w:jc w:val="center"/>
                                <w:rPr>
                                  <w:sz w:val="20"/>
                                  <w:szCs w:val="20"/>
                                </w:rPr>
                              </w:pPr>
                              <w:r w:rsidRPr="00676A70">
                                <w:rPr>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Data 53"/>
                        <wps:cNvSpPr/>
                        <wps:spPr>
                          <a:xfrm>
                            <a:off x="1383371" y="4682490"/>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F32CC32" w14:textId="4860190F" w:rsidR="00531A66" w:rsidRPr="00676A70" w:rsidRDefault="00531A66" w:rsidP="00531A66">
                              <w:pPr>
                                <w:pStyle w:val="NormalWeb"/>
                                <w:spacing w:before="0" w:beforeAutospacing="0" w:after="0" w:afterAutospacing="0"/>
                                <w:jc w:val="center"/>
                                <w:rPr>
                                  <w:sz w:val="20"/>
                                  <w:szCs w:val="20"/>
                                </w:rPr>
                              </w:pPr>
                              <w:r w:rsidRPr="00676A70">
                                <w:rPr>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a:stCxn id="27" idx="3"/>
                          <a:endCxn id="28" idx="2"/>
                        </wps:cNvCnPr>
                        <wps:spPr>
                          <a:xfrm>
                            <a:off x="2497242" y="1563030"/>
                            <a:ext cx="33026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2" name="Straight Arrow Connector 92"/>
                        <wps:cNvCnPr>
                          <a:stCxn id="23" idx="4"/>
                          <a:endCxn id="24" idx="0"/>
                        </wps:cNvCnPr>
                        <wps:spPr>
                          <a:xfrm flipH="1">
                            <a:off x="650273" y="1041060"/>
                            <a:ext cx="159" cy="24354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Straight Arrow Connector 93"/>
                        <wps:cNvCnPr>
                          <a:stCxn id="28" idx="4"/>
                          <a:endCxn id="31" idx="0"/>
                        </wps:cNvCnPr>
                        <wps:spPr>
                          <a:xfrm>
                            <a:off x="3298065" y="1841160"/>
                            <a:ext cx="770" cy="26174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4" name="Straight Arrow Connector 94"/>
                        <wps:cNvCnPr>
                          <a:stCxn id="31" idx="2"/>
                          <a:endCxn id="33" idx="0"/>
                        </wps:cNvCnPr>
                        <wps:spPr>
                          <a:xfrm flipH="1">
                            <a:off x="3298351" y="2659167"/>
                            <a:ext cx="484" cy="25577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5" name="Straight Arrow Connector 95"/>
                        <wps:cNvCnPr>
                          <a:stCxn id="33" idx="1"/>
                          <a:endCxn id="38" idx="3"/>
                        </wps:cNvCnPr>
                        <wps:spPr>
                          <a:xfrm flipH="1">
                            <a:off x="2497177" y="3193074"/>
                            <a:ext cx="245709" cy="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6" name="Straight Arrow Connector 96"/>
                        <wps:cNvCnPr>
                          <a:stCxn id="38" idx="2"/>
                          <a:endCxn id="44" idx="0"/>
                        </wps:cNvCnPr>
                        <wps:spPr>
                          <a:xfrm>
                            <a:off x="1982502" y="3471205"/>
                            <a:ext cx="0" cy="2638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7" name="Straight Arrow Connector 97"/>
                        <wps:cNvCnPr>
                          <a:stCxn id="45" idx="5"/>
                          <a:endCxn id="44" idx="1"/>
                        </wps:cNvCnPr>
                        <wps:spPr>
                          <a:xfrm>
                            <a:off x="1135597" y="4013155"/>
                            <a:ext cx="332229"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8" name="Straight Arrow Connector 98"/>
                        <wps:cNvCnPr>
                          <a:stCxn id="44" idx="2"/>
                          <a:endCxn id="53" idx="1"/>
                        </wps:cNvCnPr>
                        <wps:spPr>
                          <a:xfrm flipH="1">
                            <a:off x="1971572" y="4291285"/>
                            <a:ext cx="10930" cy="39120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9" name="Straight Arrow Connector 99"/>
                        <wps:cNvCnPr>
                          <a:stCxn id="33" idx="2"/>
                          <a:endCxn id="52" idx="1"/>
                        </wps:cNvCnPr>
                        <wps:spPr>
                          <a:xfrm flipH="1">
                            <a:off x="3298340" y="3471204"/>
                            <a:ext cx="11" cy="120176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00" name="Elbow Connector 100"/>
                        <wps:cNvCnPr>
                          <a:stCxn id="24" idx="2"/>
                          <a:endCxn id="38" idx="1"/>
                        </wps:cNvCnPr>
                        <wps:spPr>
                          <a:xfrm rot="16200000" flipH="1">
                            <a:off x="382944" y="2108193"/>
                            <a:ext cx="1352210" cy="817553"/>
                          </a:xfrm>
                          <a:prstGeom prst="bentConnector2">
                            <a:avLst/>
                          </a:prstGeom>
                          <a:ln>
                            <a:tailEnd type="triangle"/>
                          </a:ln>
                        </wps:spPr>
                        <wps:style>
                          <a:lnRef idx="2">
                            <a:schemeClr val="dk1"/>
                          </a:lnRef>
                          <a:fillRef idx="1">
                            <a:schemeClr val="lt1"/>
                          </a:fillRef>
                          <a:effectRef idx="0">
                            <a:schemeClr val="dk1"/>
                          </a:effectRef>
                          <a:fontRef idx="minor">
                            <a:schemeClr val="dk1"/>
                          </a:fontRef>
                        </wps:style>
                        <wps:bodyPr/>
                      </wps:wsp>
                      <wps:wsp>
                        <wps:cNvPr id="192" name="Text Box 192"/>
                        <wps:cNvSpPr txBox="1"/>
                        <wps:spPr>
                          <a:xfrm>
                            <a:off x="4010024" y="3390900"/>
                            <a:ext cx="1647826"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2444E" w14:textId="7B2F1465" w:rsidR="002F2AAD" w:rsidRPr="002F2AAD" w:rsidRDefault="002F2AAD">
                              <w:pPr>
                                <w:rPr>
                                  <w:sz w:val="20"/>
                                  <w:szCs w:val="20"/>
                                </w:rPr>
                              </w:pPr>
                              <w:r w:rsidRPr="002F2AAD">
                                <w:rPr>
                                  <w:sz w:val="20"/>
                                  <w:szCs w:val="20"/>
                                </w:rPr>
                                <w:t>Classificatio</w:t>
                              </w:r>
                              <w:r>
                                <w:rPr>
                                  <w:sz w:val="20"/>
                                  <w:szCs w:val="20"/>
                                </w:rPr>
                                <w:t>n and e</w:t>
                              </w:r>
                              <w:r w:rsidRPr="002F2AAD">
                                <w:rPr>
                                  <w:sz w:val="20"/>
                                  <w:szCs w:val="20"/>
                                </w:rPr>
                                <w:t>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92"/>
                        <wps:cNvSpPr txBox="1"/>
                        <wps:spPr>
                          <a:xfrm>
                            <a:off x="4038600" y="4879000"/>
                            <a:ext cx="1647825"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EA254" w14:textId="626F5037" w:rsidR="00EF2F84" w:rsidRDefault="00EF2F84" w:rsidP="00EF2F84">
                              <w:pPr>
                                <w:pStyle w:val="NormalWeb"/>
                                <w:spacing w:before="0" w:beforeAutospacing="0" w:after="0" w:afterAutospacing="0"/>
                              </w:pPr>
                              <w:r>
                                <w:rPr>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A48D4D" id="Canvas 21" o:spid="_x0000_s1027" editas="canvas" style="width:451.5pt;height:441.75pt;mso-position-horizontal-relative:char;mso-position-vertical-relative:line" coordsize="57340,5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340;height:56102;visibility:visible;mso-wrap-style:square">
                  <v:fill o:detectmouseclick="t"/>
                  <v:path o:connecttype="none"/>
                </v:shape>
                <v:shapetype id="_x0000_t109" coordsize="21600,21600" o:spt="109" path="m,l,21600r21600,l21600,xe">
                  <v:stroke joinstyle="miter"/>
                  <v:path gradientshapeok="t" o:connecttype="rect"/>
                </v:shapetype>
                <v:shape id="Flowchart: Process 127" o:spid="_x0000_s1029" type="#_x0000_t109" style="position:absolute;left:13249;top:45300;width:26375;height:8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lA8EA&#10;AADcAAAADwAAAGRycy9kb3ducmV2LnhtbERPS2sCMRC+F/wPYQq9FE2UUsu6WRHBUo9V6XlIZh90&#10;M1mSVFd/vSkUepuP7znlenS9OFOInWcN85kCQWy87bjRcDrupm8gYkK22HsmDVeKsK4mDyUW1l/4&#10;k86H1IgcwrFADW1KQyFlNC05jDM/EGeu9sFhyjA00ga85HDXy4VSr9Jhx7mhxYG2LZnvw4/ToNT1&#10;ZXPb3p7NV3wPhkOddvta66fHcbMCkWhM/+I/94fN8xdL+H0mXy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IZQPBAAAA3AAAAA8AAAAAAAAAAAAAAAAAmAIAAGRycy9kb3du&#10;cmV2LnhtbFBLBQYAAAAABAAEAPUAAACGAwAAAAA=&#10;" fillcolor="white [3201]" strokecolor="black [3200]" strokeweight="1pt">
                  <v:stroke dashstyle="dash"/>
                </v:shape>
                <v:shape id="Flowchart: Process 126" o:spid="_x0000_s1030" type="#_x0000_t109" style="position:absolute;left:13249;top:27717;width:26375;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AmL8A&#10;AADcAAAADwAAAGRycy9kb3ducmV2LnhtbERPS2sCMRC+F/wPYQQvRZNKEVmNIoJFj7XieUhmH7iZ&#10;LEnU1V9vCoXe5uN7znLdu1bcKMTGs4aPiQJBbLxtuNJw+tmN5yBiQrbYeiYND4qwXg3ellhYf+dv&#10;uh1TJXIIxwI11Cl1hZTR1OQwTnxHnLnSB4cpw1BJG/Cew10rp0rNpMOGc0ONHW1rMpfj1WlQ6vG5&#10;eW6f7+Ycv4LhUKbdodR6NOw3CxCJ+vQv/nPvbZ4/ncHvM/kC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xMCYvwAAANwAAAAPAAAAAAAAAAAAAAAAAJgCAABkcnMvZG93bnJl&#10;di54bWxQSwUGAAAAAAQABAD1AAAAhAMAAAAA&#10;" fillcolor="white [3201]" strokecolor="black [3200]" strokeweight="1pt">
                  <v:stroke dashstyle="dash"/>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2" o:spid="_x0000_s1031" type="#_x0000_t111" style="position:absolute;left:14033;top:4366;width:11764;height:5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oE8UA&#10;AADbAAAADwAAAGRycy9kb3ducmV2LnhtbESPQWvCQBSE74X+h+UVvNWNOUhJXUWFiFArNNaDt0f2&#10;mUSzb5fs1sR/3y0UPA4z8w0zWwymFTfqfGNZwWScgCAurW64UvB9yF/fQPiArLG1TAru5GExf36a&#10;YaZtz190K0IlIoR9hgrqEFwmpS9rMujH1hFH72w7gyHKrpK6wz7CTSvTJJlKgw3HhRodrWsqr8WP&#10;UeDK/nJy++L4oTe5/9zvLnm7Oig1ehmW7yACDeER/m9vtYI0hb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KgTxQAAANsAAAAPAAAAAAAAAAAAAAAAAJgCAABkcnMv&#10;ZG93bnJldi54bWxQSwUGAAAAAAQABAD1AAAAigMAAAAA&#10;" fillcolor="white [3201]" strokecolor="black [3200]" strokeweight="1pt">
                  <v:textbox>
                    <w:txbxContent>
                      <w:p w14:paraId="151C027F" w14:textId="65B5FE08" w:rsidR="00452559" w:rsidRPr="00676A70" w:rsidRDefault="00452559" w:rsidP="00452559">
                        <w:pPr>
                          <w:jc w:val="center"/>
                          <w:rPr>
                            <w:sz w:val="20"/>
                            <w:szCs w:val="20"/>
                          </w:rPr>
                        </w:pPr>
                        <w:r w:rsidRPr="00676A70">
                          <w:rPr>
                            <w:sz w:val="20"/>
                            <w:szCs w:val="20"/>
                          </w:rPr>
                          <w:t>MODIS reference image</w:t>
                        </w:r>
                      </w:p>
                    </w:txbxContent>
                  </v:textbox>
                </v:shape>
                <v:shape id="Flowchart: Data 23" o:spid="_x0000_s1032" type="#_x0000_t111" style="position:absolute;left:622;top:4467;width:11764;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NiMUA&#10;AADbAAAADwAAAGRycy9kb3ducmV2LnhtbESPQWvCQBSE70L/w/IK3nRThVJSV7GFiGAVGuvB2yP7&#10;TGKzb5fsauK/d4VCj8PMfMPMFr1pxJVaX1tW8DJOQBAXVtdcKvjZZ6M3ED4ga2wsk4IbeVjMnwYz&#10;TLXt+JuueShFhLBPUUEVgkul9EVFBv3YOuLonWxrMETZllK32EW4aeQkSV6lwZrjQoWOPisqfvOL&#10;UeCK7nx0u/yw0avMb3df56z52Cs1fO6X7yAC9eE//NdeawWTK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A2IxQAAANsAAAAPAAAAAAAAAAAAAAAAAJgCAABkcnMv&#10;ZG93bnJldi54bWxQSwUGAAAAAAQABAD1AAAAigMAAAAA&#10;" fillcolor="white [3201]" strokecolor="black [3200]" strokeweight="1pt">
                  <v:textbox>
                    <w:txbxContent>
                      <w:p w14:paraId="5B53F364" w14:textId="0F154BDA" w:rsidR="00452559" w:rsidRPr="00676A70" w:rsidRDefault="00452559" w:rsidP="00452559">
                        <w:pPr>
                          <w:jc w:val="center"/>
                          <w:rPr>
                            <w:sz w:val="20"/>
                            <w:szCs w:val="20"/>
                          </w:rPr>
                        </w:pPr>
                        <w:r w:rsidRPr="00676A70">
                          <w:rPr>
                            <w:sz w:val="20"/>
                            <w:szCs w:val="20"/>
                          </w:rPr>
                          <w:t>VHR aerial imagery</w:t>
                        </w:r>
                      </w:p>
                    </w:txbxContent>
                  </v:textbox>
                </v:shape>
                <v:shape id="Flowchart: Process 24" o:spid="_x0000_s1033" type="#_x0000_t109" style="position:absolute;left:1355;top:12846;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O6sQA&#10;AADbAAAADwAAAGRycy9kb3ducmV2LnhtbESPQWsCMRSE7wX/Q3iFXqRmFVHZGkULBY91leLxdfOa&#10;3XbzsiTp7vrvG0HocZiZb5j1drCN6MiH2rGC6SQDQVw6XbNRcD69Pa9AhIissXFMCq4UYLsZPawx&#10;167nI3VFNCJBOOSooIqxzaUMZUUWw8S1xMn7ct5iTNIbqT32CW4bOcuyhbRYc1qosKXXisqf4tcq&#10;MGb5vfefdd8d5x/vl/FlJbuiVOrpcdi9gIg0xP/wvX3QCmZzuH1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zurEAAAA2wAAAA8AAAAAAAAAAAAAAAAAmAIAAGRycy9k&#10;b3ducmV2LnhtbFBLBQYAAAAABAAEAPUAAACJAwAAAAA=&#10;" fillcolor="white [3201]" strokecolor="black [3200]" strokeweight="1pt">
                  <v:textbox>
                    <w:txbxContent>
                      <w:p w14:paraId="2371D93A" w14:textId="37CE9EB3" w:rsidR="00452559" w:rsidRPr="00676A70" w:rsidRDefault="00C5532A" w:rsidP="00452559">
                        <w:pPr>
                          <w:jc w:val="center"/>
                          <w:rPr>
                            <w:sz w:val="20"/>
                            <w:szCs w:val="20"/>
                          </w:rPr>
                        </w:pPr>
                        <w:r w:rsidRPr="00676A70">
                          <w:rPr>
                            <w:sz w:val="20"/>
                            <w:szCs w:val="20"/>
                          </w:rPr>
                          <w:t>Radiometric homogeniz</w:t>
                        </w:r>
                        <w:r w:rsidR="00452559" w:rsidRPr="00676A70">
                          <w:rPr>
                            <w:sz w:val="20"/>
                            <w:szCs w:val="20"/>
                          </w:rPr>
                          <w:t>ation</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34" type="#_x0000_t34" style="position:absolute;left:11941;top:4871;width:2536;height:134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ZaWsIAAADbAAAADwAAAGRycy9kb3ducmV2LnhtbESPQWvCQBSE70L/w/KE3nSjFpHUVaxo&#10;69UopcdH9jUJ5r2N2VXTf98VBI/DzHzDzJcd1+pKra+cGBgNE1AkubOVFAaOh+1gBsoHFIu1EzLw&#10;Rx6Wi5feHFPrbrKnaxYKFSHiUzRQhtCkWvu8JEY/dA1J9H5dyxiibAttW7xFONd6nCRTzVhJXCix&#10;oXVJ+Sm7sIGLy7n5ypjfjj/JZPP5/XH2586Y1363egcVqAvP8KO9swbGU7h/iT9A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ZaWsIAAADbAAAADwAAAAAAAAAAAAAA&#10;AAChAgAAZHJzL2Rvd25yZXYueG1sUEsFBgAAAAAEAAQA+QAAAJADAAAAAA==&#10;" filled="t" fillcolor="white [3201]" strokecolor="black [3200]" strokeweight="1pt">
                  <v:stroke endarrow="block"/>
                </v:shape>
                <v:shape id="Flowchart: Process 27" o:spid="_x0000_s1035" type="#_x0000_t109" style="position:absolute;left:14678;top:1284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QncQA&#10;AADbAAAADwAAAGRycy9kb3ducmV2LnhtbESPQWsCMRSE74X+h/AKXkrNKlJlaxQVCh51LcXj6+Y1&#10;u+3mZUnS3fXfG0HocZiZb5jlerCN6MiH2rGCyTgDQVw6XbNR8HF6f1mACBFZY+OYFFwowHr1+LDE&#10;XLuej9QV0YgE4ZCjgirGNpcylBVZDGPXEifv23mLMUlvpPbYJ7ht5DTLXqXFmtNChS3tKip/iz+r&#10;wJj5z9Z/1X13nH0ezs/nheyKUqnR07B5AxFpiP/he3uvFUzncPu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UJ3EAAAA2wAAAA8AAAAAAAAAAAAAAAAAmAIAAGRycy9k&#10;b3ducmV2LnhtbFBLBQYAAAAABAAEAPUAAACJAwAAAAA=&#10;" fillcolor="white [3201]" strokecolor="black [3200]" strokeweight="1pt">
                  <v:textbox>
                    <w:txbxContent>
                      <w:p w14:paraId="03AD22A0" w14:textId="6D3687B8" w:rsidR="00D035A8" w:rsidRPr="00676A70" w:rsidRDefault="00D035A8" w:rsidP="00D035A8">
                        <w:pPr>
                          <w:pStyle w:val="NormalWeb"/>
                          <w:spacing w:before="0" w:beforeAutospacing="0" w:after="0" w:afterAutospacing="0"/>
                          <w:jc w:val="center"/>
                          <w:rPr>
                            <w:sz w:val="20"/>
                            <w:szCs w:val="20"/>
                          </w:rPr>
                        </w:pPr>
                        <w:r w:rsidRPr="00676A70">
                          <w:rPr>
                            <w:sz w:val="20"/>
                            <w:szCs w:val="20"/>
                          </w:rPr>
                          <w:t>Pixel labelling</w:t>
                        </w:r>
                      </w:p>
                    </w:txbxContent>
                  </v:textbox>
                </v:shape>
                <v:shape id="Flowchart: Data 28" o:spid="_x0000_s1036" type="#_x0000_t111" style="position:absolute;left:27098;top:12849;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f+cIA&#10;AADbAAAADwAAAGRycy9kb3ducmV2LnhtbERPz2vCMBS+D/Y/hDfwNlM9yOhMixM6BnOCdR68PZpn&#10;W9e8hCaz9b83B8Hjx/d7mY+mExfqfWtZwWyagCCurG65VvC7L17fQPiArLGzTAqu5CHPnp+WmGo7&#10;8I4uZahFDGGfooImBJdK6auGDPqpdcSRO9neYIiwr6XucYjhppPzJFlIgy3HhgYdrRuq/sp/o8BV&#10;w/notuXhW38W/me7ORfdx16pycu4egcRaAwP8d39pRXM49j4Jf4A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J/5wgAAANsAAAAPAAAAAAAAAAAAAAAAAJgCAABkcnMvZG93&#10;bnJldi54bWxQSwUGAAAAAAQABAD1AAAAhwMAAAAA&#10;" fillcolor="white [3201]" strokecolor="black [3200]" strokeweight="1pt">
                  <v:textbox>
                    <w:txbxContent>
                      <w:p w14:paraId="3874296B" w14:textId="7911F048" w:rsidR="00D035A8" w:rsidRPr="00676A70" w:rsidRDefault="00D035A8" w:rsidP="00D035A8">
                        <w:pPr>
                          <w:pStyle w:val="NormalWeb"/>
                          <w:spacing w:before="0" w:beforeAutospacing="0" w:after="0" w:afterAutospacing="0"/>
                          <w:jc w:val="center"/>
                          <w:rPr>
                            <w:sz w:val="20"/>
                            <w:szCs w:val="20"/>
                          </w:rPr>
                        </w:pPr>
                        <w:r w:rsidRPr="00676A70">
                          <w:rPr>
                            <w:sz w:val="20"/>
                            <w:szCs w:val="20"/>
                          </w:rPr>
                          <w:t>Labelled pixel data</w:t>
                        </w:r>
                      </w:p>
                    </w:txbxContent>
                  </v:textbox>
                </v:shape>
                <v:shapetype id="_x0000_t32" coordsize="21600,21600" o:spt="32" o:oned="t" path="m,l21600,21600e" filled="f">
                  <v:path arrowok="t" fillok="f" o:connecttype="none"/>
                  <o:lock v:ext="edit" shapetype="t"/>
                </v:shapetype>
                <v:shape id="Straight Arrow Connector 29" o:spid="_x0000_s1037" type="#_x0000_t32" style="position:absolute;left:11649;top:15627;width:3029;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0g6MAAAADbAAAADwAAAGRycy9kb3ducmV2LnhtbESPQYvCMBSE7wv+h/AEb2tqD6LVKCoI&#10;vYio654fzbMtNi8liVr/vREEj8PMfMPMl51pxJ2cry0rGA0TEMSF1TWXCv5O298JCB+QNTaWScGT&#10;PCwXvZ85Zto++ED3YyhFhLDPUEEVQptJ6YuKDPqhbYmjd7HOYIjSlVI7fES4aWSaJGNpsOa4UGFL&#10;m4qK6/FmFGzW+e62zdP9+X/UlWcn/fQavFKDfreagQjUhW/40861gnQK7y/xB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NIOjAAAAA2wAAAA8AAAAAAAAAAAAAAAAA&#10;oQIAAGRycy9kb3ducmV2LnhtbFBLBQYAAAAABAAEAPkAAACOAwAAAAA=&#10;" filled="t" fillcolor="white [3201]" strokecolor="black [3200]" strokeweight="1pt">
                  <v:stroke endarrow="block" joinstyle="miter"/>
                </v:shape>
                <v:shape id="Flowchart: Process 31" o:spid="_x0000_s1038" type="#_x0000_t109" style="position:absolute;left:27841;top:2102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7r8QA&#10;AADbAAAADwAAAGRycy9kb3ducmV2LnhtbESPQWsCMRSE74X+h/CEXopmbYvK1ihtodCjrqV4fN08&#10;s6ublyVJd9d/b4SCx2FmvmGW68E2oiMfascKppMMBHHpdM1Gwffuc7wAESKyxsYxKThTgPXq/m6J&#10;uXY9b6krohEJwiFHBVWMbS5lKCuyGCauJU7ewXmLMUlvpPbYJ7ht5FOWzaTFmtNChS19VFSeij+r&#10;wJj58d3/1n23ffnZ7B/3C9kVpVIPo+HtFUSkId7C/+0vreB5Ctcv6Q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r+6/EAAAA2wAAAA8AAAAAAAAAAAAAAAAAmAIAAGRycy9k&#10;b3ducmV2LnhtbFBLBQYAAAAABAAEAPUAAACJAwAAAAA=&#10;" fillcolor="white [3201]" strokecolor="black [3200]" strokeweight="1pt">
                  <v:textbox>
                    <w:txbxContent>
                      <w:p w14:paraId="17CAAE5A" w14:textId="7386E07F" w:rsidR="0043374C" w:rsidRPr="00676A70" w:rsidRDefault="0043374C" w:rsidP="0043374C">
                        <w:pPr>
                          <w:jc w:val="center"/>
                          <w:rPr>
                            <w:sz w:val="20"/>
                            <w:szCs w:val="20"/>
                          </w:rPr>
                        </w:pPr>
                        <w:r w:rsidRPr="00676A70">
                          <w:rPr>
                            <w:sz w:val="20"/>
                            <w:szCs w:val="20"/>
                          </w:rPr>
                          <w:t>Feature extraction</w:t>
                        </w:r>
                        <w:r w:rsidR="008E6A4A" w:rsidRPr="00676A70">
                          <w:rPr>
                            <w:sz w:val="20"/>
                            <w:szCs w:val="20"/>
                          </w:rPr>
                          <w:t xml:space="preserve"> and selection</w:t>
                        </w:r>
                      </w:p>
                    </w:txbxContent>
                  </v:textbox>
                </v:shape>
                <v:shape id="Flowchart: Process 33" o:spid="_x0000_s1039" type="#_x0000_t109" style="position:absolute;left:27428;top:29149;width:11110;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AQ8QA&#10;AADbAAAADwAAAGRycy9kb3ducmV2LnhtbESPQWsCMRSE74X+h/AEL6VmW4uVrVHaguBR11I8vm5e&#10;s1s3L0sSd9d/b4SCx2FmvmEWq8E2oiMfascKniYZCOLS6ZqNgq/9+nEOIkRkjY1jUnCmAKvl/d0C&#10;c+163lFXRCMShEOOCqoY21zKUFZkMUxcS5y8X+ctxiS9kdpjn+C2kc9ZNpMWa04LFbb0WVF5LE5W&#10;gTGvfx/+p+673cv39vBwmMuuKJUaj4b3NxCRhngL/7c3WsF0Ctcv6Q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1wEPEAAAA2wAAAA8AAAAAAAAAAAAAAAAAmAIAAGRycy9k&#10;b3ducmV2LnhtbFBLBQYAAAAABAAEAPUAAACJAwAAAAA=&#10;" fillcolor="white [3201]" strokecolor="black [3200]" strokeweight="1pt">
                  <v:textbox>
                    <w:txbxContent>
                      <w:p w14:paraId="30D94D3A" w14:textId="0DA96422" w:rsidR="0043374C" w:rsidRPr="00676A70" w:rsidRDefault="0043374C" w:rsidP="0043374C">
                        <w:pPr>
                          <w:pStyle w:val="NormalWeb"/>
                          <w:spacing w:before="0" w:beforeAutospacing="0" w:after="0" w:afterAutospacing="0"/>
                          <w:jc w:val="center"/>
                          <w:rPr>
                            <w:sz w:val="20"/>
                            <w:szCs w:val="20"/>
                          </w:rPr>
                        </w:pPr>
                        <w:r w:rsidRPr="00676A70">
                          <w:rPr>
                            <w:sz w:val="20"/>
                            <w:szCs w:val="20"/>
                          </w:rPr>
                          <w:t>Classifier training</w:t>
                        </w:r>
                        <w:r w:rsidR="008E6A4A" w:rsidRPr="00676A70">
                          <w:rPr>
                            <w:sz w:val="20"/>
                            <w:szCs w:val="20"/>
                          </w:rPr>
                          <w:t xml:space="preserve"> </w:t>
                        </w:r>
                        <w:r w:rsidR="00C33FB4" w:rsidRPr="00676A70">
                          <w:rPr>
                            <w:sz w:val="20"/>
                            <w:szCs w:val="20"/>
                          </w:rPr>
                          <w:t xml:space="preserve">and </w:t>
                        </w:r>
                        <w:r w:rsidR="005456CC" w:rsidRPr="00676A70">
                          <w:rPr>
                            <w:sz w:val="20"/>
                            <w:szCs w:val="20"/>
                          </w:rPr>
                          <w:t>per-</w:t>
                        </w:r>
                        <w:r w:rsidR="00C33FB4" w:rsidRPr="00676A70">
                          <w:rPr>
                            <w:sz w:val="20"/>
                            <w:szCs w:val="20"/>
                          </w:rPr>
                          <w:t xml:space="preserve">pixel </w:t>
                        </w:r>
                        <w:r w:rsidR="00531A66" w:rsidRPr="00676A70">
                          <w:rPr>
                            <w:sz w:val="20"/>
                            <w:szCs w:val="20"/>
                          </w:rPr>
                          <w:t>evaluation</w:t>
                        </w:r>
                      </w:p>
                    </w:txbxContent>
                  </v:textbox>
                </v:shape>
                <v:shape id="Flowchart: Process 38" o:spid="_x0000_s1040" type="#_x0000_t109" style="position:absolute;left:14678;top:29149;width:10293;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FSMsEA&#10;AADbAAAADwAAAGRycy9kb3ducmV2LnhtbERPz2vCMBS+D/Y/hCd4GZq6yZTOKHMw2FE7EY9vzVva&#10;2byUJLbdf28OgseP7/dqM9hGdORD7VjBbJqBIC6drtkoOHx/TpYgQkTW2DgmBf8UYLN+fFhhrl3P&#10;e+qKaEQK4ZCjgirGNpcylBVZDFPXEifu13mLMUFvpPbYp3DbyOcse5UWa04NFbb0UVF5Li5WgTGL&#10;v63/qftuPz/uTk+npeyKUqnxaHh/AxFpiHfxzf2lFbykselL+gF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RUjLBAAAA2wAAAA8AAAAAAAAAAAAAAAAAmAIAAGRycy9kb3du&#10;cmV2LnhtbFBLBQYAAAAABAAEAPUAAACGAwAAAAA=&#10;" fillcolor="white [3201]" strokecolor="black [3200]" strokeweight="1pt">
                  <v:textbox>
                    <w:txbxContent>
                      <w:p w14:paraId="46DC33C4" w14:textId="6219EF1B" w:rsidR="0043374C" w:rsidRPr="00676A70" w:rsidRDefault="0043374C" w:rsidP="0043374C">
                        <w:pPr>
                          <w:pStyle w:val="NormalWeb"/>
                          <w:spacing w:before="0" w:beforeAutospacing="0" w:after="0" w:afterAutospacing="0"/>
                          <w:jc w:val="center"/>
                          <w:rPr>
                            <w:sz w:val="20"/>
                            <w:szCs w:val="20"/>
                          </w:rPr>
                        </w:pPr>
                        <w:r w:rsidRPr="00676A70">
                          <w:rPr>
                            <w:sz w:val="20"/>
                            <w:szCs w:val="20"/>
                          </w:rPr>
                          <w:t>Classification</w:t>
                        </w:r>
                        <w:r w:rsidR="00931013" w:rsidRPr="00676A70">
                          <w:rPr>
                            <w:sz w:val="20"/>
                            <w:szCs w:val="20"/>
                          </w:rPr>
                          <w:t xml:space="preserve"> &amp;</w:t>
                        </w:r>
                        <w:r w:rsidR="00FF491A">
                          <w:rPr>
                            <w:sz w:val="20"/>
                            <w:szCs w:val="20"/>
                          </w:rPr>
                          <w:t xml:space="preserve"> </w:t>
                        </w:r>
                        <w:r w:rsidR="00931013" w:rsidRPr="00676A70">
                          <w:rPr>
                            <w:sz w:val="20"/>
                            <w:szCs w:val="20"/>
                          </w:rPr>
                          <w:t>post-processing</w:t>
                        </w:r>
                      </w:p>
                    </w:txbxContent>
                  </v:textbox>
                </v:shape>
                <v:shape id="Flowchart: Process 44" o:spid="_x0000_s1041" type="#_x0000_t109" style="position:absolute;left:14678;top:37350;width:10293;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rSsQA&#10;AADbAAAADwAAAGRycy9kb3ducmV2LnhtbESPQUvDQBSE70L/w/IKXsRulGBLzKa0guDRRik9PrPP&#10;Tdrs27C7JvHfu4LgcZiZb5hyO9tejORD51jB3SoDQdw43bFR8P72fLsBESKyxt4xKfimANtqcVVi&#10;od3EBxrraESCcChQQRvjUEgZmpYshpUbiJP36bzFmKQ3UnucEtz28j7LHqTFjtNCiwM9tdRc6i+r&#10;wJj1ee8/umk85MfX081pI8e6Uep6Oe8eQUSa43/4r/2iFeQ5/H5JP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aK0rEAAAA2wAAAA8AAAAAAAAAAAAAAAAAmAIAAGRycy9k&#10;b3ducmV2LnhtbFBLBQYAAAAABAAEAPUAAACJAwAAAAA=&#10;" fillcolor="white [3201]" strokecolor="black [3200]" strokeweight="1pt">
                  <v:textbox>
                    <w:txbxContent>
                      <w:p w14:paraId="2081CED8" w14:textId="668695E4" w:rsidR="008E6A4A" w:rsidRPr="00676A70" w:rsidRDefault="00045E32" w:rsidP="008E6A4A">
                        <w:pPr>
                          <w:pStyle w:val="NormalWeb"/>
                          <w:spacing w:before="0" w:beforeAutospacing="0" w:after="0" w:afterAutospacing="0"/>
                          <w:jc w:val="center"/>
                          <w:rPr>
                            <w:sz w:val="20"/>
                            <w:szCs w:val="20"/>
                          </w:rPr>
                        </w:pPr>
                        <w:r w:rsidRPr="00676A70">
                          <w:rPr>
                            <w:sz w:val="20"/>
                            <w:szCs w:val="20"/>
                          </w:rPr>
                          <w:t>Canopy cover</w:t>
                        </w:r>
                        <w:r w:rsidR="008E6A4A" w:rsidRPr="00676A70">
                          <w:rPr>
                            <w:sz w:val="20"/>
                            <w:szCs w:val="20"/>
                          </w:rPr>
                          <w:t xml:space="preserve"> evaluation</w:t>
                        </w:r>
                      </w:p>
                    </w:txbxContent>
                  </v:textbox>
                </v:shape>
                <v:shape id="Flowchart: Data 45" o:spid="_x0000_s1042" type="#_x0000_t111" style="position:absolute;left:425;top:37350;width:12145;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rVx8UA&#10;AADbAAAADwAAAGRycy9kb3ducmV2LnhtbESPQWvCQBSE7wX/w/IEb3Wj2CKpq9hCpFArGNtDb4/s&#10;M4lm3y7ZrYn/3hUKPQ4z8w2zWPWmERdqfW1ZwWScgCAurK65VPB1yB7nIHxA1thYJgVX8rBaDh4W&#10;mGrb8Z4ueShFhLBPUUEVgkul9EVFBv3YOuLoHW1rMETZllK32EW4aeQ0SZ6lwZrjQoWO3ioqzvmv&#10;UeCK7vTjdvn3h95k/nO3PWXN60Gp0bBfv4AI1If/8F/7XSuYPcH9S/w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tXHxQAAANsAAAAPAAAAAAAAAAAAAAAAAJgCAABkcnMv&#10;ZG93bnJldi54bWxQSwUGAAAAAAQABAD1AAAAigMAAAAA&#10;" fillcolor="white [3201]" strokecolor="black [3200]" strokeweight="1pt">
                  <v:textbox>
                    <w:txbxContent>
                      <w:p w14:paraId="705A1D4D" w14:textId="7CE96703" w:rsidR="008E6A4A" w:rsidRPr="00676A70" w:rsidRDefault="008E6A4A" w:rsidP="008E6A4A">
                        <w:pPr>
                          <w:pStyle w:val="NormalWeb"/>
                          <w:spacing w:before="0" w:beforeAutospacing="0" w:after="0" w:afterAutospacing="0"/>
                          <w:jc w:val="center"/>
                          <w:rPr>
                            <w:sz w:val="20"/>
                            <w:szCs w:val="20"/>
                          </w:rPr>
                        </w:pPr>
                        <w:r w:rsidRPr="00676A70">
                          <w:rPr>
                            <w:sz w:val="20"/>
                            <w:szCs w:val="20"/>
                          </w:rPr>
                          <w:t>In-situ canopy cover</w:t>
                        </w:r>
                        <w:r w:rsidR="00EF2F84">
                          <w:rPr>
                            <w:sz w:val="20"/>
                            <w:szCs w:val="20"/>
                          </w:rPr>
                          <w:t xml:space="preserve"> </w:t>
                        </w:r>
                        <w:r w:rsidRPr="00676A70">
                          <w:rPr>
                            <w:sz w:val="20"/>
                            <w:szCs w:val="20"/>
                          </w:rPr>
                          <w:t>data</w:t>
                        </w:r>
                      </w:p>
                    </w:txbxContent>
                  </v:textbox>
                </v:shape>
                <v:shape id="Flowchart: Data 52" o:spid="_x0000_s1043" type="#_x0000_t111" style="position:absolute;left:27101;top:46729;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bsUA&#10;AADbAAAADwAAAGRycy9kb3ducmV2LnhtbESPQWvCQBSE70L/w/IK3nRTwVJSV7GFiGAVGuvB2yP7&#10;TGKzb5fsauK/d4VCj8PMfMPMFr1pxJVaX1tW8DJOQBAXVtdcKvjZZ6M3ED4ga2wsk4IbeVjMnwYz&#10;TLXt+JuueShFhLBPUUEVgkul9EVFBv3YOuLonWxrMETZllK32EW4aeQkSV6lwZrjQoWOPisqfvOL&#10;UeCK7nx0u/yw0avMb3df56z52Cs1fO6X7yAC9eE//NdeawXT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ttuxQAAANsAAAAPAAAAAAAAAAAAAAAAAJgCAABkcnMv&#10;ZG93bnJldi54bWxQSwUGAAAAAAQABAD1AAAAigMAAAAA&#10;" fillcolor="white [3201]" strokecolor="black [3200]" strokeweight="1pt">
                  <v:textbox>
                    <w:txbxContent>
                      <w:p w14:paraId="360649C5" w14:textId="269D2AEA" w:rsidR="005456CC" w:rsidRPr="00676A70" w:rsidRDefault="005456CC" w:rsidP="005456CC">
                        <w:pPr>
                          <w:pStyle w:val="NormalWeb"/>
                          <w:spacing w:before="0" w:beforeAutospacing="0" w:after="0" w:afterAutospacing="0"/>
                          <w:jc w:val="center"/>
                          <w:rPr>
                            <w:sz w:val="20"/>
                            <w:szCs w:val="20"/>
                          </w:rPr>
                        </w:pPr>
                        <w:r w:rsidRPr="00676A70">
                          <w:rPr>
                            <w:sz w:val="20"/>
                            <w:szCs w:val="20"/>
                          </w:rPr>
                          <w:t xml:space="preserve">Per-pixel results </w:t>
                        </w:r>
                      </w:p>
                    </w:txbxContent>
                  </v:textbox>
                </v:shape>
                <v:shape id="Flowchart: Data 53" o:spid="_x0000_s1044" type="#_x0000_t111" style="position:absolute;left:13833;top:46824;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9cUA&#10;AADbAAAADwAAAGRycy9kb3ducmV2LnhtbESPQWvCQBSE7wX/w/IEb3Wj0iKpq9hCpFArGNtDb4/s&#10;M4lm3y7ZrYn/3hUKPQ4z8w2zWPWmERdqfW1ZwWScgCAurK65VPB1yB7nIHxA1thYJgVX8rBaDh4W&#10;mGrb8Z4ueShFhLBPUUEVgkul9EVFBv3YOuLoHW1rMETZllK32EW4aeQ0SZ6lwZrjQoWO3ioqzvmv&#10;UeCK7vTjdvn3h95k/nO3PWXN60Gp0bBfv4AI1If/8F/7XSt4msH9S/w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n71xQAAANsAAAAPAAAAAAAAAAAAAAAAAJgCAABkcnMv&#10;ZG93bnJldi54bWxQSwUGAAAAAAQABAD1AAAAigMAAAAA&#10;" fillcolor="white [3201]" strokecolor="black [3200]" strokeweight="1pt">
                  <v:textbox>
                    <w:txbxContent>
                      <w:p w14:paraId="1F32CC32" w14:textId="4860190F" w:rsidR="00531A66" w:rsidRPr="00676A70" w:rsidRDefault="00531A66" w:rsidP="00531A66">
                        <w:pPr>
                          <w:pStyle w:val="NormalWeb"/>
                          <w:spacing w:before="0" w:beforeAutospacing="0" w:after="0" w:afterAutospacing="0"/>
                          <w:jc w:val="center"/>
                          <w:rPr>
                            <w:sz w:val="20"/>
                            <w:szCs w:val="20"/>
                          </w:rPr>
                        </w:pPr>
                        <w:r w:rsidRPr="00676A70">
                          <w:rPr>
                            <w:sz w:val="20"/>
                            <w:szCs w:val="20"/>
                          </w:rPr>
                          <w:t>Canopy cover results</w:t>
                        </w:r>
                      </w:p>
                    </w:txbxContent>
                  </v:textbox>
                </v:shape>
                <v:shape id="Straight Arrow Connector 91" o:spid="_x0000_s1045" type="#_x0000_t32" style="position:absolute;left:24972;top:15630;width:33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lCcMAAADbAAAADwAAAGRycy9kb3ducmV2LnhtbESPwWrDMBBE74H+g9hCb4lsH0rtRjFJ&#10;IOBLKXWTnBdraxtbKyPJifv3VaHQ4zAzb5htuZhR3Mj53rKCdJOAIG6s7rlVcP48rV9A+ICscbRM&#10;Cr7JQ7l7WG2x0PbOH3SrQysihH2BCroQpkJK33Rk0G/sRBy9L+sMhihdK7XDe4SbUWZJ8iwN9hwX&#10;Opzo2FEz1LNRcDxUb/Opyt4v13RpL076fAheqafHZf8KItAS/sN/7UoryFP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E5QnDAAAA2wAAAA8AAAAAAAAAAAAA&#10;AAAAoQIAAGRycy9kb3ducmV2LnhtbFBLBQYAAAAABAAEAPkAAACRAwAAAAA=&#10;" filled="t" fillcolor="white [3201]" strokecolor="black [3200]" strokeweight="1pt">
                  <v:stroke endarrow="block" joinstyle="miter"/>
                </v:shape>
                <v:shape id="Straight Arrow Connector 92" o:spid="_x0000_s1046" type="#_x0000_t32" style="position:absolute;left:6502;top:10410;width:2;height:24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 Arrow Connector 93" o:spid="_x0000_s1047" type="#_x0000_t32" style="position:absolute;left:32980;top:18411;width:8;height:26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re5cEAAADbAAAADwAAAGRycy9kb3ducmV2LnhtbESPzarCMBSE9xd8h3AEd9dUBblWo6gg&#10;dCPi7/rQHNtic1KSqPXtjSDc5TAz3zCzRWtq8SDnK8sKBv0EBHFudcWFgtNx8/sHwgdkjbVlUvAi&#10;D4t552eGqbZP3tPjEAoRIexTVFCG0KRS+rwkg75vG+LoXa0zGKJ0hdQOnxFuajlMkrE0WHFcKLGh&#10;dUn57XA3CtarbHvfZMPd+TJoi7OTfnILXqlet11OQQRqw3/42860gskIPl/iD5Dz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mt7lwQAAANsAAAAPAAAAAAAAAAAAAAAA&#10;AKECAABkcnMvZG93bnJldi54bWxQSwUGAAAAAAQABAD5AAAAjwMAAAAA&#10;" filled="t" fillcolor="white [3201]" strokecolor="black [3200]" strokeweight="1pt">
                  <v:stroke endarrow="block" joinstyle="miter"/>
                </v:shape>
                <v:shape id="Straight Arrow Connector 94" o:spid="_x0000_s1048" type="#_x0000_t32" style="position:absolute;left:32983;top:26591;width:5;height:25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oVhcQAAADbAAAADwAAAGRycy9kb3ducmV2LnhtbESPQWvCQBSE74L/YXmCN90opdo0q4gg&#10;lVIKajz09si+bEKzb0N2jem/7xYKHoeZ+YbJtoNtRE+drx0rWMwTEMSF0zUbBfnlMFuD8AFZY+OY&#10;FPyQh+1mPMow1e7OJ+rPwYgIYZ+igiqENpXSFxVZ9HPXEkevdJ3FEGVnpO7wHuG2kcskeZYWa44L&#10;Fba0r6j4Pt+sgq9ygfs34/KP1Wd+fb+Za2/woNR0MuxeQQQawiP83z5qBS9P8Pc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WhWFxAAAANsAAAAPAAAAAAAAAAAA&#10;AAAAAKECAABkcnMvZG93bnJldi54bWxQSwUGAAAAAAQABAD5AAAAkgMAAAAA&#10;" filled="t" fillcolor="white [3201]" strokecolor="black [3200]" strokeweight="1pt">
                  <v:stroke endarrow="block" joinstyle="miter"/>
                </v:shape>
                <v:shape id="Straight Arrow Connector 95" o:spid="_x0000_s1049" type="#_x0000_t32" style="position:absolute;left:24971;top:31930;width:24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awHsQAAADbAAAADwAAAGRycy9kb3ducmV2LnhtbESPQWvCQBSE74L/YXmCN90otNo0q4gg&#10;lVIKajz09si+bEKzb0N2jem/7xYKHoeZ+YbJtoNtRE+drx0rWMwTEMSF0zUbBfnlMFuD8AFZY+OY&#10;FPyQh+1mPMow1e7OJ+rPwYgIYZ+igiqENpXSFxVZ9HPXEkevdJ3FEGVnpO7wHuG2kcskeZYWa44L&#10;Fba0r6j4Pt+sgq9ygfs34/KP1Wd+fb+Za2/woNR0MuxeQQQawiP83z5qBS9P8Pc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rAexAAAANsAAAAPAAAAAAAAAAAA&#10;AAAAAKECAABkcnMvZG93bnJldi54bWxQSwUGAAAAAAQABAD5AAAAkgMAAAAA&#10;" filled="t" fillcolor="white [3201]" strokecolor="black [3200]" strokeweight="1pt">
                  <v:stroke endarrow="block" joinstyle="miter"/>
                </v:shape>
                <v:shape id="Straight Arrow Connector 96" o:spid="_x0000_s1050" type="#_x0000_t32" style="position:absolute;left:19825;top:34712;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v:shape id="Straight Arrow Connector 97" o:spid="_x0000_s1051" type="#_x0000_t32" style="position:absolute;left:11355;top:40131;width:33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Y5sEAAADbAAAADwAAAGRycy9kb3ducmV2LnhtbESPzarCMBSE9xd8h3AEd9dUF3qtRlFB&#10;6EbE3/WhObbF5qQkUevbG0G4y2FmvmFmi9bU4kHOV5YVDPoJCOLc6ooLBafj5vcPhA/IGmvLpOBF&#10;Hhbzzs8MU22fvKfHIRQiQtinqKAMoUml9HlJBn3fNsTRu1pnMETpCqkdPiPc1HKYJCNpsOK4UGJD&#10;65Ly2+FuFKxX2fa+yYa782XQFmcn/eQWvFK9brucggjUhv/wt51pBZMxfL7EHyD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djmwQAAANsAAAAPAAAAAAAAAAAAAAAA&#10;AKECAABkcnMvZG93bnJldi54bWxQSwUGAAAAAAQABAD5AAAAjwMAAAAA&#10;" filled="t" fillcolor="white [3201]" strokecolor="black [3200]" strokeweight="1pt">
                  <v:stroke endarrow="block" joinstyle="miter"/>
                </v:shape>
                <v:shape id="Straight Arrow Connector 98" o:spid="_x0000_s1052" type="#_x0000_t32" style="position:absolute;left:19715;top:42912;width:110;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cfgMEAAADbAAAADwAAAGRycy9kb3ducmV2LnhtbERPz2vCMBS+D/wfwhO8rWk9uFmNIgXZ&#10;GGMwbQ/eHs0zLTYvpYm1+++Xw2DHj+/3dj/ZTow0+NaxgixJQRDXTrdsFJTn4/MrCB+QNXaOScEP&#10;edjvZk9bzLV78DeNp2BEDGGfo4ImhD6X0tcNWfSJ64kjd3WDxRDhYKQe8BHDbSeXabqSFluODQ32&#10;VDRU3053q+ByzbB4M678fPkqq4+7qUaDR6UW8+mwARFoCv/iP/e7VrCOY+OX+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Fx+AwQAAANsAAAAPAAAAAAAAAAAAAAAA&#10;AKECAABkcnMvZG93bnJldi54bWxQSwUGAAAAAAQABAD5AAAAjwMAAAAA&#10;" filled="t" fillcolor="white [3201]" strokecolor="black [3200]" strokeweight="1pt">
                  <v:stroke endarrow="block" joinstyle="miter"/>
                </v:shape>
                <v:shape id="Straight Arrow Connector 99" o:spid="_x0000_s1053" type="#_x0000_t32" style="position:absolute;left:32983;top:34712;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u6G8UAAADbAAAADwAAAGRycy9kb3ducmV2LnhtbESPQWvCQBSE74X+h+UVeqsbPbRNdJUi&#10;BEsphcZ48PbIPjeh2bchu4nx37sFweMwM98wq81kWzFS7xvHCuazBARx5XTDRkG5z1/eQfiArLF1&#10;TAou5GGzfnxYYabdmX9pLIIREcI+QwV1CF0mpa9qsuhnriOO3sn1FkOUvZG6x3OE21YukuRVWmw4&#10;LtTY0bam6q8YrILjaY7bnXHl99tPefgazGE0mCv1/DR9LEEEmsI9fGt/agVpCv9f4g+Q6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u6G8UAAADbAAAADwAAAAAAAAAA&#10;AAAAAAChAgAAZHJzL2Rvd25yZXYueG1sUEsFBgAAAAAEAAQA+QAAAJMDAAAAAA==&#10;" filled="t" fillcolor="white [3201]" strokecolor="black [3200]" strokeweight="1pt">
                  <v:stroke endarrow="block" joinstyle="miter"/>
                </v:shape>
                <v:shapetype id="_x0000_t33" coordsize="21600,21600" o:spt="33" o:oned="t" path="m,l21600,r,21600e" filled="f">
                  <v:stroke joinstyle="miter"/>
                  <v:path arrowok="t" fillok="f" o:connecttype="none"/>
                  <o:lock v:ext="edit" shapetype="t"/>
                </v:shapetype>
                <v:shape id="Elbow Connector 100" o:spid="_x0000_s1054" type="#_x0000_t33" style="position:absolute;left:3829;top:21081;width:13522;height:81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ogmsUAAADcAAAADwAAAGRycy9kb3ducmV2LnhtbESPQWvCQBCF7wX/wzKCt7pRSynRVUQI&#10;CvaipuBxyI5JNDsbsqvGf985FHqb4b1575vFqneNelAXas8GJuMEFHHhbc2lgfyUvX+BChHZYuOZ&#10;DLwowGo5eFtgav2TD/Q4xlJJCIcUDVQxtqnWoajIYRj7lli0i+8cRlm7UtsOnxLuGj1Nkk/tsGZp&#10;qLClTUXF7Xh3Bi737e6j2R+u559TNgvfeZ7NbG7MaNiv56Ai9fHf/He9s4KfCL48IxP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ogmsUAAADcAAAADwAAAAAAAAAA&#10;AAAAAAChAgAAZHJzL2Rvd25yZXYueG1sUEsFBgAAAAAEAAQA+QAAAJMDAAAAAA==&#10;" filled="t" fillcolor="white [3201]" strokecolor="black [3200]" strokeweight="1pt">
                  <v:stroke endarrow="block"/>
                </v:shape>
                <v:shape id="Text Box 192" o:spid="_x0000_s1055" type="#_x0000_t202" style="position:absolute;left:40100;top:33909;width:1647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14:paraId="2312444E" w14:textId="7B2F1465" w:rsidR="002F2AAD" w:rsidRPr="002F2AAD" w:rsidRDefault="002F2AAD">
                        <w:pPr>
                          <w:rPr>
                            <w:sz w:val="20"/>
                            <w:szCs w:val="20"/>
                          </w:rPr>
                        </w:pPr>
                        <w:r w:rsidRPr="002F2AAD">
                          <w:rPr>
                            <w:sz w:val="20"/>
                            <w:szCs w:val="20"/>
                          </w:rPr>
                          <w:t>Classificatio</w:t>
                        </w:r>
                        <w:r>
                          <w:rPr>
                            <w:sz w:val="20"/>
                            <w:szCs w:val="20"/>
                          </w:rPr>
                          <w:t>n and e</w:t>
                        </w:r>
                        <w:r w:rsidRPr="002F2AAD">
                          <w:rPr>
                            <w:sz w:val="20"/>
                            <w:szCs w:val="20"/>
                          </w:rPr>
                          <w:t>valuation</w:t>
                        </w:r>
                      </w:p>
                    </w:txbxContent>
                  </v:textbox>
                </v:shape>
                <v:shape id="Text Box 192" o:spid="_x0000_s1056" type="#_x0000_t202" style="position:absolute;left:40386;top:48790;width:16478;height:2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14:paraId="00CEA254" w14:textId="626F5037" w:rsidR="00EF2F84" w:rsidRDefault="00EF2F84" w:rsidP="00EF2F84">
                        <w:pPr>
                          <w:pStyle w:val="NormalWeb"/>
                          <w:spacing w:before="0" w:beforeAutospacing="0" w:after="0" w:afterAutospacing="0"/>
                        </w:pPr>
                        <w:r>
                          <w:rPr>
                            <w:sz w:val="20"/>
                            <w:szCs w:val="20"/>
                          </w:rPr>
                          <w:t>Results</w:t>
                        </w:r>
                      </w:p>
                    </w:txbxContent>
                  </v:textbox>
                </v:shape>
                <w10:anchorlock/>
              </v:group>
            </w:pict>
          </mc:Fallback>
        </mc:AlternateContent>
      </w:r>
    </w:p>
    <w:p w14:paraId="099580AD" w14:textId="4B518C0F" w:rsidR="003C78AA" w:rsidRDefault="003C78AA" w:rsidP="00A76FA9">
      <w:pPr>
        <w:pStyle w:val="BodyText"/>
      </w:pPr>
    </w:p>
    <w:p w14:paraId="68ABFD66" w14:textId="7D0ECCFC" w:rsidR="003C78AA" w:rsidRDefault="00A66807" w:rsidP="00A76FA9">
      <w:pPr>
        <w:pStyle w:val="BodyText"/>
      </w:pPr>
      <w:r>
        <w:rPr>
          <w:noProof/>
          <w:lang w:val="en-GB" w:eastAsia="en-GB"/>
        </w:rPr>
        <w:lastRenderedPageBreak/>
        <mc:AlternateContent>
          <mc:Choice Requires="wpc">
            <w:drawing>
              <wp:inline distT="0" distB="0" distL="0" distR="0" wp14:anchorId="5849864D" wp14:editId="29357588">
                <wp:extent cx="5731510" cy="5607740"/>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4" name="Flowchart: Process 224"/>
                        <wps:cNvSpPr/>
                        <wps:spPr>
                          <a:xfrm>
                            <a:off x="1561514" y="1423836"/>
                            <a:ext cx="2637155" cy="81280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1561515" y="4107907"/>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Flowchart: Process 128"/>
                        <wps:cNvSpPr/>
                        <wps:spPr>
                          <a:xfrm>
                            <a:off x="1561514" y="2349593"/>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Process 132"/>
                        <wps:cNvSpPr/>
                        <wps:spPr>
                          <a:xfrm>
                            <a:off x="1693593" y="1552454"/>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5C948AA" w14:textId="77777777" w:rsidR="00A66807" w:rsidRPr="00676A70" w:rsidRDefault="00A66807" w:rsidP="00A66807">
                              <w:pPr>
                                <w:jc w:val="center"/>
                                <w:rPr>
                                  <w:sz w:val="20"/>
                                  <w:szCs w:val="20"/>
                                </w:rPr>
                              </w:pPr>
                              <w:r w:rsidRPr="00676A70">
                                <w:rPr>
                                  <w:sz w:val="20"/>
                                  <w:szCs w:val="20"/>
                                </w:rPr>
                                <w:t>Radiometric homogenization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Process 137"/>
                        <wps:cNvSpPr/>
                        <wps:spPr>
                          <a:xfrm>
                            <a:off x="3020721" y="1551819"/>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AC63F28" w14:textId="77777777" w:rsidR="00A66807" w:rsidRPr="00676A70" w:rsidRDefault="00A66807" w:rsidP="00A66807">
                              <w:pPr>
                                <w:jc w:val="center"/>
                                <w:rPr>
                                  <w:sz w:val="20"/>
                                  <w:szCs w:val="20"/>
                                </w:rPr>
                              </w:pPr>
                              <w:r w:rsidRPr="00676A70">
                                <w:rPr>
                                  <w:sz w:val="20"/>
                                  <w:szCs w:val="20"/>
                                </w:rPr>
                                <w:t>Feature extraction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2979448" y="2492761"/>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271BCDF"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Classifier training and per-pixel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1693593" y="2492762"/>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0677A98"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Classification &amp;</w:t>
                              </w:r>
                              <w:r>
                                <w:rPr>
                                  <w:sz w:val="20"/>
                                  <w:szCs w:val="20"/>
                                </w:rPr>
                                <w:t xml:space="preserve"> </w:t>
                              </w:r>
                              <w:r w:rsidRPr="00676A70">
                                <w:rPr>
                                  <w:sz w:val="20"/>
                                  <w:szCs w:val="20"/>
                                </w:rPr>
                                <w:t>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Flowchart: Process 140"/>
                        <wps:cNvSpPr/>
                        <wps:spPr>
                          <a:xfrm>
                            <a:off x="1693593" y="3312842"/>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CD71347"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Canopy cover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Flowchart: Process 231"/>
                        <wps:cNvSpPr/>
                        <wps:spPr>
                          <a:xfrm>
                            <a:off x="428624" y="472305"/>
                            <a:ext cx="4591051" cy="800089"/>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Flowchart: Data 129"/>
                        <wps:cNvSpPr/>
                        <wps:spPr>
                          <a:xfrm>
                            <a:off x="2683873" y="601038"/>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43170BC2" w14:textId="77777777" w:rsidR="00A66807" w:rsidRPr="00676A70" w:rsidRDefault="00A66807" w:rsidP="00A66807">
                              <w:pPr>
                                <w:jc w:val="center"/>
                                <w:rPr>
                                  <w:sz w:val="20"/>
                                  <w:szCs w:val="20"/>
                                </w:rPr>
                              </w:pPr>
                              <w:r w:rsidRPr="00676A70">
                                <w:rPr>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ata 131"/>
                        <wps:cNvSpPr/>
                        <wps:spPr>
                          <a:xfrm>
                            <a:off x="1622473" y="6015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62ADF66" w14:textId="77777777" w:rsidR="00A66807" w:rsidRPr="00676A70" w:rsidRDefault="00A66807" w:rsidP="00A66807">
                              <w:pPr>
                                <w:jc w:val="center"/>
                                <w:rPr>
                                  <w:sz w:val="20"/>
                                  <w:szCs w:val="20"/>
                                </w:rPr>
                              </w:pPr>
                              <w:r w:rsidRPr="00676A70">
                                <w:rPr>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3752216" y="6010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0384BF2"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519772" y="601718"/>
                            <a:ext cx="12145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20B7783"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In-situ canopy cover</w:t>
                              </w:r>
                              <w:r>
                                <w:rPr>
                                  <w:sz w:val="20"/>
                                  <w:szCs w:val="20"/>
                                </w:rPr>
                                <w:t xml:space="preserve"> </w:t>
                              </w:r>
                              <w:r w:rsidRPr="00676A70">
                                <w:rPr>
                                  <w:sz w:val="20"/>
                                  <w:szCs w:val="20"/>
                                </w:rPr>
                                <w:t>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Data 142"/>
                        <wps:cNvSpPr/>
                        <wps:spPr>
                          <a:xfrm>
                            <a:off x="2946701" y="4250782"/>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CF4CC01"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Data 143"/>
                        <wps:cNvSpPr/>
                        <wps:spPr>
                          <a:xfrm>
                            <a:off x="1619933" y="4260307"/>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06434664"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37" idx="2"/>
                          <a:endCxn id="138" idx="0"/>
                        </wps:cNvCnPr>
                        <wps:spPr>
                          <a:xfrm flipH="1">
                            <a:off x="3534913" y="2108079"/>
                            <a:ext cx="484" cy="38468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8" name="Straight Arrow Connector 148"/>
                        <wps:cNvCnPr>
                          <a:stCxn id="138" idx="1"/>
                          <a:endCxn id="139" idx="3"/>
                        </wps:cNvCnPr>
                        <wps:spPr>
                          <a:xfrm flipH="1">
                            <a:off x="2722944" y="2770891"/>
                            <a:ext cx="256504" cy="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9" name="Straight Arrow Connector 149"/>
                        <wps:cNvCnPr>
                          <a:stCxn id="139" idx="2"/>
                          <a:endCxn id="140" idx="0"/>
                        </wps:cNvCnPr>
                        <wps:spPr>
                          <a:xfrm>
                            <a:off x="2208269" y="3049022"/>
                            <a:ext cx="0" cy="2638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1" name="Straight Arrow Connector 151"/>
                        <wps:cNvCnPr>
                          <a:stCxn id="140" idx="2"/>
                          <a:endCxn id="143" idx="1"/>
                        </wps:cNvCnPr>
                        <wps:spPr>
                          <a:xfrm flipH="1">
                            <a:off x="2208134" y="3869102"/>
                            <a:ext cx="135" cy="39120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2" name="Straight Arrow Connector 152"/>
                        <wps:cNvCnPr>
                          <a:stCxn id="138" idx="2"/>
                          <a:endCxn id="142" idx="1"/>
                        </wps:cNvCnPr>
                        <wps:spPr>
                          <a:xfrm flipH="1">
                            <a:off x="3534902" y="3049021"/>
                            <a:ext cx="11" cy="120176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4" name="Text Box 154"/>
                        <wps:cNvSpPr txBox="1"/>
                        <wps:spPr>
                          <a:xfrm>
                            <a:off x="4227537" y="2968633"/>
                            <a:ext cx="1085214"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F01FE6" w14:textId="77777777" w:rsidR="00A66807" w:rsidRPr="002F2AAD" w:rsidRDefault="00A66807" w:rsidP="00A66807">
                              <w:pPr>
                                <w:rPr>
                                  <w:sz w:val="20"/>
                                  <w:szCs w:val="20"/>
                                </w:rPr>
                              </w:pPr>
                              <w:r w:rsidRPr="002F2AAD">
                                <w:rPr>
                                  <w:sz w:val="20"/>
                                  <w:szCs w:val="20"/>
                                </w:rPr>
                                <w:t>Classificatio</w:t>
                              </w:r>
                              <w:r>
                                <w:rPr>
                                  <w:sz w:val="20"/>
                                  <w:szCs w:val="20"/>
                                </w:rPr>
                                <w:t>n and e</w:t>
                              </w:r>
                              <w:r w:rsidRPr="002F2AAD">
                                <w:rPr>
                                  <w:sz w:val="20"/>
                                  <w:szCs w:val="20"/>
                                </w:rPr>
                                <w:t>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92"/>
                        <wps:cNvSpPr txBox="1"/>
                        <wps:spPr>
                          <a:xfrm>
                            <a:off x="4275163" y="4428158"/>
                            <a:ext cx="573404"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4B5E3" w14:textId="77777777" w:rsidR="00A66807" w:rsidRDefault="00A66807" w:rsidP="00A66807">
                              <w:pPr>
                                <w:pStyle w:val="NormalWeb"/>
                                <w:spacing w:before="0" w:beforeAutospacing="0" w:after="0" w:afterAutospacing="0"/>
                              </w:pPr>
                              <w:r>
                                <w:rPr>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stCxn id="132" idx="3"/>
                          <a:endCxn id="137" idx="1"/>
                        </wps:cNvCnPr>
                        <wps:spPr>
                          <a:xfrm flipV="1">
                            <a:off x="2722944" y="1829949"/>
                            <a:ext cx="297777" cy="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154"/>
                        <wps:cNvSpPr txBox="1"/>
                        <wps:spPr>
                          <a:xfrm>
                            <a:off x="4216402" y="1719035"/>
                            <a:ext cx="965540" cy="248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326DD" w14:textId="1F37E5F8" w:rsidR="00BB6684" w:rsidRDefault="00BB6684" w:rsidP="00BB6684">
                              <w:pPr>
                                <w:pStyle w:val="NormalWeb"/>
                                <w:spacing w:before="0" w:beforeAutospacing="0" w:after="0" w:afterAutospacing="0"/>
                              </w:pPr>
                              <w:r>
                                <w:rPr>
                                  <w:sz w:val="20"/>
                                  <w:szCs w:val="20"/>
                                </w:rPr>
                                <w:t>Pre-processing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Elbow Connector 226"/>
                        <wps:cNvCnPr>
                          <a:stCxn id="141" idx="4"/>
                          <a:endCxn id="140" idx="1"/>
                        </wps:cNvCnPr>
                        <wps:spPr>
                          <a:xfrm rot="16200000" flipH="1">
                            <a:off x="194573" y="2091952"/>
                            <a:ext cx="2431470" cy="56657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129" idx="4"/>
                          <a:endCxn id="132" idx="0"/>
                        </wps:cNvCnPr>
                        <wps:spPr>
                          <a:xfrm rot="5400000">
                            <a:off x="2543356" y="823736"/>
                            <a:ext cx="393632" cy="1063805"/>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a:stCxn id="135" idx="4"/>
                          <a:endCxn id="137" idx="0"/>
                        </wps:cNvCnPr>
                        <wps:spPr>
                          <a:xfrm rot="5400000">
                            <a:off x="3741415" y="952803"/>
                            <a:ext cx="392984" cy="80502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131" idx="4"/>
                          <a:endCxn id="132" idx="0"/>
                        </wps:cNvCnPr>
                        <wps:spPr>
                          <a:xfrm flipH="1">
                            <a:off x="2208269" y="1159320"/>
                            <a:ext cx="2405" cy="3931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154"/>
                        <wps:cNvSpPr txBox="1"/>
                        <wps:spPr>
                          <a:xfrm>
                            <a:off x="2095068" y="205876"/>
                            <a:ext cx="139000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7CFC4" w14:textId="125C1151" w:rsidR="00881150" w:rsidRDefault="00881150" w:rsidP="00881150">
                              <w:pPr>
                                <w:pStyle w:val="NormalWeb"/>
                                <w:spacing w:before="0" w:beforeAutospacing="0" w:after="0" w:afterAutospacing="0"/>
                              </w:pPr>
                              <w:r>
                                <w:rPr>
                                  <w:sz w:val="20"/>
                                  <w:szCs w:val="20"/>
                                </w:rPr>
                                <w:t>Imagery and data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849864D" id="Canvas 156" o:spid="_x0000_s1057" editas="canvas" style="width:451.3pt;height:441.55pt;mso-position-horizontal-relative:char;mso-position-vertical-relative:line" coordsize="57315,56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">
                <v:shape id="_x0000_s1058" type="#_x0000_t75" style="position:absolute;width:57315;height:56076;visibility:visible;mso-wrap-style:square">
                  <v:fill o:detectmouseclick="t"/>
                  <v:path o:connecttype="none"/>
                </v:shape>
                <v:shape id="Flowchart: Process 224" o:spid="_x0000_s1059" type="#_x0000_t109" style="position:absolute;left:15615;top:14238;width:26371;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CMIA&#10;AADcAAAADwAAAGRycy9kb3ducmV2LnhtbESPT2sCMRTE7wW/Q3iCl1KTLlJkaxQRLPZYK54fyds/&#10;uHlZkqirn74pCB6HmfkNs1gNrhMXCrH1rOF9qkAQG29brjUcfrdvcxAxIVvsPJOGG0VYLUcvCyyt&#10;v/IPXfapFhnCsUQNTUp9KWU0DTmMU98TZ6/ywWHKMtTSBrxmuOtkodSHdNhyXmiwp01D5rQ/Ow1K&#10;3Wbr++b+ao7xKxgOVdp+V1pPxsP6E0SiIT3Dj/bOaiiKGfyfy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oIwgAAANwAAAAPAAAAAAAAAAAAAAAAAJgCAABkcnMvZG93&#10;bnJldi54bWxQSwUGAAAAAAQABAD1AAAAhwMAAAAA&#10;" fillcolor="white [3201]" strokecolor="black [3200]" strokeweight="1pt">
                  <v:stroke dashstyle="dash"/>
                </v:shape>
                <v:shape id="Flowchart: Process 223" o:spid="_x0000_s1060" type="#_x0000_t109" style="position:absolute;left:15615;top:41079;width:26374;height: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CfMIA&#10;AADcAAAADwAAAGRycy9kb3ducmV2LnhtbESPT2sCMRTE74V+h/AKXoomXUspq1FEUPRYLT0/krd/&#10;6OZlSaKufnojFHocZuY3zHw5uE6cKcTWs4a3iQJBbLxtudbwfdyMP0HEhGyx80warhRhuXh+mmNp&#10;/YW/6HxItcgQjiVqaFLqSymjachhnPieOHuVDw5TlqGWNuAlw10nC6U+pMOW80KDPa0bMr+Hk9Og&#10;1PV9dVvfXs1P3AbDoUqbfaX16GVYzUAkGtJ/+K+9sxqKYgqPM/k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gJ8wgAAANwAAAAPAAAAAAAAAAAAAAAAAJgCAABkcnMvZG93&#10;bnJldi54bWxQSwUGAAAAAAQABAD1AAAAhwMAAAAA&#10;" fillcolor="white [3201]" strokecolor="black [3200]" strokeweight="1pt">
                  <v:stroke dashstyle="dash"/>
                </v:shape>
                <v:shape id="Flowchart: Process 128" o:spid="_x0000_s1061" type="#_x0000_t109" style="position:absolute;left:15615;top:23495;width:26374;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xccMA&#10;AADcAAAADwAAAGRycy9kb3ducmV2LnhtbESPT2sCMRDF7wW/Qxihl1KTSimyNYoIlvZYK56HZPYP&#10;biZLEnX103cOhd5meG/e+81yPYZeXSjlLrKFl5kBReyi77ixcPjZPS9A5YLssY9MFm6UYb2aPCyx&#10;8vHK33TZl0ZJCOcKLbSlDJXW2bUUMM/iQCxaHVPAImtqtE94lfDQ67kxbzpgx9LQ4kDbltxpfw4W&#10;jLm9bu7b+5M75o/kONVl91Vb+zgdN++gCo3l3/x3/ekFfy60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fxccMAAADcAAAADwAAAAAAAAAAAAAAAACYAgAAZHJzL2Rv&#10;d25yZXYueG1sUEsFBgAAAAAEAAQA9QAAAIgDAAAAAA==&#10;" fillcolor="white [3201]" strokecolor="black [3200]" strokeweight="1pt">
                  <v:stroke dashstyle="dash"/>
                </v:shape>
                <v:shape id="Flowchart: Process 132" o:spid="_x0000_s1062" type="#_x0000_t109" style="position:absolute;left:16935;top:15524;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JG8MA&#10;AADcAAAADwAAAGRycy9kb3ducmV2LnhtbERP32vCMBB+H/g/hBN8GTOdG06qUZww2OOsIj6ezS3t&#10;bC4lydruv18GA9/u4/t5q81gG9GRD7VjBY/TDARx6XTNRsHx8PawABEissbGMSn4oQCb9ehuhbl2&#10;Pe+pK6IRKYRDjgqqGNtcylBWZDFMXUucuE/nLcYEvZHaY5/CbSNnWTaXFmtODRW2tKuovBbfVoEx&#10;L1+v/lL33f759HG+Py9kV5RKTcbDdgki0hBv4n/3u07zn2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JG8MAAADcAAAADwAAAAAAAAAAAAAAAACYAgAAZHJzL2Rv&#10;d25yZXYueG1sUEsFBgAAAAAEAAQA9QAAAIgDAAAAAA==&#10;" fillcolor="white [3201]" strokecolor="black [3200]" strokeweight="1pt">
                  <v:textbox>
                    <w:txbxContent>
                      <w:p w14:paraId="15C948AA" w14:textId="77777777" w:rsidR="00A66807" w:rsidRPr="00676A70" w:rsidRDefault="00A66807" w:rsidP="00A66807">
                        <w:pPr>
                          <w:jc w:val="center"/>
                          <w:rPr>
                            <w:sz w:val="20"/>
                            <w:szCs w:val="20"/>
                          </w:rPr>
                        </w:pPr>
                        <w:r w:rsidRPr="00676A70">
                          <w:rPr>
                            <w:sz w:val="20"/>
                            <w:szCs w:val="20"/>
                          </w:rPr>
                          <w:t>Radiometric homogenization</w:t>
                        </w:r>
                      </w:p>
                    </w:txbxContent>
                  </v:textbox>
                </v:shape>
                <v:shape id="Flowchart: Process 137" o:spid="_x0000_s1063" type="#_x0000_t109" style="position:absolute;left:30207;top:15518;width:10293;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qg8MA&#10;AADcAAAADwAAAGRycy9kb3ducmV2LnhtbERP32vCMBB+H/g/hBN8GTPVDZXOKG4w2OOsIj7emlta&#10;bS4lydruv18GA9/u4/t56+1gG9GRD7VjBbNpBoK4dLpmo+B4eHtYgQgRWWPjmBT8UIDtZnS3xly7&#10;nvfUFdGIFMIhRwVVjG0uZSgrshimriVO3JfzFmOC3kjtsU/htpHzLFtIizWnhgpbeq2ovBbfVoEx&#10;y8uL/6z7bv90+jjfn1eyK0qlJuNh9wwi0hBv4n/3u07zH5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qg8MAAADcAAAADwAAAAAAAAAAAAAAAACYAgAAZHJzL2Rv&#10;d25yZXYueG1sUEsFBgAAAAAEAAQA9QAAAIgDAAAAAA==&#10;" fillcolor="white [3201]" strokecolor="black [3200]" strokeweight="1pt">
                  <v:textbox>
                    <w:txbxContent>
                      <w:p w14:paraId="5AC63F28" w14:textId="77777777" w:rsidR="00A66807" w:rsidRPr="00676A70" w:rsidRDefault="00A66807" w:rsidP="00A66807">
                        <w:pPr>
                          <w:jc w:val="center"/>
                          <w:rPr>
                            <w:sz w:val="20"/>
                            <w:szCs w:val="20"/>
                          </w:rPr>
                        </w:pPr>
                        <w:r w:rsidRPr="00676A70">
                          <w:rPr>
                            <w:sz w:val="20"/>
                            <w:szCs w:val="20"/>
                          </w:rPr>
                          <w:t>Feature extraction and selection</w:t>
                        </w:r>
                      </w:p>
                    </w:txbxContent>
                  </v:textbox>
                </v:shape>
                <v:shape id="Flowchart: Process 138" o:spid="_x0000_s1064" type="#_x0000_t109" style="position:absolute;left:29794;top:24927;width:1110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cYA&#10;AADcAAAADwAAAGRycy9kb3ducmV2LnhtbESPT0/DMAzF70h8h8iTuKAt5Y/YVJZNgITEkZVp2tE0&#10;Ji1rnCoJbfn2+IC0m633/N7P6+3kOzVQTG1gAzeLAhRxHWzLzsD+43W+ApUyssUuMBn4pQTbzeXF&#10;GksbRt7RUGWnJIRTiQaanPtS61Q35DEtQk8s2leIHrOs0WkbcZRw3+nbonjQHluWhgZ7emmoPlU/&#10;3oBzy+/n+NmOw+7+8H68Pq70UNXGXM2mp0dQmaZ8Nv9fv1nBvxNaeUY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8cYAAADcAAAADwAAAAAAAAAAAAAAAACYAgAAZHJz&#10;L2Rvd25yZXYueG1sUEsFBgAAAAAEAAQA9QAAAIsDAAAAAA==&#10;" fillcolor="white [3201]" strokecolor="black [3200]" strokeweight="1pt">
                  <v:textbox>
                    <w:txbxContent>
                      <w:p w14:paraId="0271BCDF"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Classifier training and per-pixel evaluation</w:t>
                        </w:r>
                      </w:p>
                    </w:txbxContent>
                  </v:textbox>
                </v:shape>
                <v:shape id="Flowchart: Process 139" o:spid="_x0000_s1065" type="#_x0000_t109" style="position:absolute;left:16935;top:24927;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basMA&#10;AADcAAAADwAAAGRycy9kb3ducmV2LnhtbERP32vCMBB+H/g/hBN8GTOdG5urRtHBwMfZjeHjrbml&#10;dc2lJFlb/3sjCHu7j+/nLdeDbURHPtSOFdxPMxDEpdM1GwWfH293cxAhImtsHJOCEwVYr0Y3S8y1&#10;63lPXRGNSCEcclRQxdjmUoayIoth6lrixP04bzEm6I3UHvsUbhs5y7InabHm1FBhS68Vlb/Fn1Vg&#10;zPNx67/rvts/fr0fbg9z2RWlUpPxsFmAiDTEf/HVvdNp/sML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3basMAAADcAAAADwAAAAAAAAAAAAAAAACYAgAAZHJzL2Rv&#10;d25yZXYueG1sUEsFBgAAAAAEAAQA9QAAAIgDAAAAAA==&#10;" fillcolor="white [3201]" strokecolor="black [3200]" strokeweight="1pt">
                  <v:textbox>
                    <w:txbxContent>
                      <w:p w14:paraId="60677A98"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Classification &amp;</w:t>
                        </w:r>
                        <w:r>
                          <w:rPr>
                            <w:sz w:val="20"/>
                            <w:szCs w:val="20"/>
                          </w:rPr>
                          <w:t xml:space="preserve"> </w:t>
                        </w:r>
                        <w:r w:rsidRPr="00676A70">
                          <w:rPr>
                            <w:sz w:val="20"/>
                            <w:szCs w:val="20"/>
                          </w:rPr>
                          <w:t>post-processing</w:t>
                        </w:r>
                      </w:p>
                    </w:txbxContent>
                  </v:textbox>
                </v:shape>
                <v:shape id="Flowchart: Process 140" o:spid="_x0000_s1066" type="#_x0000_t109" style="position:absolute;left:16935;top:33128;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EBisUA&#10;AADcAAAADwAAAGRycy9kb3ducmV2LnhtbESPQUvDQBCF70L/wzIFL2I3StGSdluqIHi0qUiP0+y4&#10;ic3Oht01if/eOQjeZnhv3vtms5t8pwaKqQ1s4G5RgCKug23ZGXg/vtyuQKWMbLELTAZ+KMFuO7va&#10;YGnDyAcaquyUhHAq0UCTc19qneqGPKZF6IlF+wzRY5Y1Om0jjhLuO31fFA/aY8vS0GBPzw3Vl+rb&#10;G3Du8espnttxOCw/3k43p5UeqtqY6/m0X4PKNOV/89/1qxX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QGKxQAAANwAAAAPAAAAAAAAAAAAAAAAAJgCAABkcnMv&#10;ZG93bnJldi54bWxQSwUGAAAAAAQABAD1AAAAigMAAAAA&#10;" fillcolor="white [3201]" strokecolor="black [3200]" strokeweight="1pt">
                  <v:textbox>
                    <w:txbxContent>
                      <w:p w14:paraId="7CD71347"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Canopy cover evaluation</w:t>
                        </w:r>
                      </w:p>
                    </w:txbxContent>
                  </v:textbox>
                </v:shape>
                <v:shape id="Flowchart: Process 231" o:spid="_x0000_s1067" type="#_x0000_t109" style="position:absolute;left:4286;top:4723;width:45910;height: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vTcIA&#10;AADcAAAADwAAAGRycy9kb3ducmV2LnhtbESPS2tCMRSE94X+h3AKbkpN1FLK1SgiWHTpg64PybkP&#10;vDm5JKle/fVGELocZuYbZrboXSvOFGLjWcNoqEAQG28brjQcD+uPbxAxIVtsPZOGK0VYzF9fZlhY&#10;f+EdnfepEhnCsUANdUpdIWU0NTmMQ98RZ6/0wWHKMlTSBrxkuGvlWKkv6bDhvFBjR6uazGn/5zQo&#10;df1c3la3d/Mbf4LhUKb1ttR68NYvpyAS9ek//GxvrIbxZAS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a9NwgAAANwAAAAPAAAAAAAAAAAAAAAAAJgCAABkcnMvZG93&#10;bnJldi54bWxQSwUGAAAAAAQABAD1AAAAhwMAAAAA&#10;" fillcolor="white [3201]" strokecolor="black [3200]" strokeweight="1pt">
                  <v:stroke dashstyle="dash"/>
                </v:shape>
                <v:shape id="Flowchart: Data 129" o:spid="_x0000_s1068" type="#_x0000_t111" style="position:absolute;left:26838;top:6010;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xwsMA&#10;AADcAAAADwAAAGRycy9kb3ducmV2LnhtbERPTWvCQBC9F/wPywje6kYP0kZXUSGlYCs06sHbkB2T&#10;aHZ2ya4m/ffdQqG3ebzPWax604gHtb62rGAyTkAQF1bXXCo4HrLnFxA+IGtsLJOCb/KwWg6eFphq&#10;2/EXPfJQihjCPkUFVQguldIXFRn0Y+uII3exrcEQYVtK3WIXw00jp0kykwZrjg0VOtpWVNzyu1Hg&#10;iu56dvv8tNNvmf/cf1yzZnNQajTs13MQgfrwL/5zv+s4f/oK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wxwsMAAADcAAAADwAAAAAAAAAAAAAAAACYAgAAZHJzL2Rv&#10;d25yZXYueG1sUEsFBgAAAAAEAAQA9QAAAIgDAAAAAA==&#10;" fillcolor="white [3201]" strokecolor="black [3200]" strokeweight="1pt">
                  <v:textbox>
                    <w:txbxContent>
                      <w:p w14:paraId="43170BC2" w14:textId="77777777" w:rsidR="00A66807" w:rsidRPr="00676A70" w:rsidRDefault="00A66807" w:rsidP="00A66807">
                        <w:pPr>
                          <w:jc w:val="center"/>
                          <w:rPr>
                            <w:sz w:val="20"/>
                            <w:szCs w:val="20"/>
                          </w:rPr>
                        </w:pPr>
                        <w:r w:rsidRPr="00676A70">
                          <w:rPr>
                            <w:sz w:val="20"/>
                            <w:szCs w:val="20"/>
                          </w:rPr>
                          <w:t>MODIS reference image</w:t>
                        </w:r>
                      </w:p>
                    </w:txbxContent>
                  </v:textbox>
                </v:shape>
                <v:shape id="Flowchart: Data 131" o:spid="_x0000_s1069" type="#_x0000_t111" style="position:absolute;left:16224;top:6015;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rGcMA&#10;AADcAAAADwAAAGRycy9kb3ducmV2LnhtbERPTWvCQBC9C/0PyxS86cYK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OrGcMAAADcAAAADwAAAAAAAAAAAAAAAACYAgAAZHJzL2Rv&#10;d25yZXYueG1sUEsFBgAAAAAEAAQA9QAAAIgDAAAAAA==&#10;" fillcolor="white [3201]" strokecolor="black [3200]" strokeweight="1pt">
                  <v:textbox>
                    <w:txbxContent>
                      <w:p w14:paraId="662ADF66" w14:textId="77777777" w:rsidR="00A66807" w:rsidRPr="00676A70" w:rsidRDefault="00A66807" w:rsidP="00A66807">
                        <w:pPr>
                          <w:jc w:val="center"/>
                          <w:rPr>
                            <w:sz w:val="20"/>
                            <w:szCs w:val="20"/>
                          </w:rPr>
                        </w:pPr>
                        <w:r w:rsidRPr="00676A70">
                          <w:rPr>
                            <w:sz w:val="20"/>
                            <w:szCs w:val="20"/>
                          </w:rPr>
                          <w:t>VHR aerial imagery</w:t>
                        </w:r>
                      </w:p>
                    </w:txbxContent>
                  </v:textbox>
                </v:shape>
                <v:shape id="Flowchart: Data 135" o:spid="_x0000_s1070" type="#_x0000_t111" style="position:absolute;left:37522;top:6010;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GsQA&#10;AADcAAAADwAAAGRycy9kb3ducmV2LnhtbERPTWvCQBC9F/wPywje6kalRVJXsYVIoVYwtofehuyY&#10;RLOzS3Zr4r93hUJv83ifs1j1phEXan1tWcFknIAgLqyuuVTwdcge5yB8QNbYWCYFV/KwWg4eFphq&#10;2/GeLnkoRQxhn6KCKgSXSumLigz6sXXEkTva1mCIsC2lbrGL4aaR0yR5lgZrjg0VOnqrqDjnv0aB&#10;K7rTj9vl3x96k/nP3faUNa8HpUbDfv0CIlAf/sV/7ncd58+e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orRrEAAAA3AAAAA8AAAAAAAAAAAAAAAAAmAIAAGRycy9k&#10;b3ducmV2LnhtbFBLBQYAAAAABAAEAPUAAACJAwAAAAA=&#10;" fillcolor="white [3201]" strokecolor="black [3200]" strokeweight="1pt">
                  <v:textbox>
                    <w:txbxContent>
                      <w:p w14:paraId="10384BF2"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Labelled pixel data</w:t>
                        </w:r>
                      </w:p>
                    </w:txbxContent>
                  </v:textbox>
                </v:shape>
                <v:shape id="Flowchart: Data 141" o:spid="_x0000_s1071" type="#_x0000_t111" style="position:absolute;left:5197;top:6017;width:12145;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YZMMA&#10;AADcAAAADwAAAGRycy9kb3ducmV2LnhtbERPTWvCQBC9C/0PyxS86cYi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YZMMAAADcAAAADwAAAAAAAAAAAAAAAACYAgAAZHJzL2Rv&#10;d25yZXYueG1sUEsFBgAAAAAEAAQA9QAAAIgDAAAAAA==&#10;" fillcolor="white [3201]" strokecolor="black [3200]" strokeweight="1pt">
                  <v:textbox>
                    <w:txbxContent>
                      <w:p w14:paraId="620B7783"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In-situ canopy cover</w:t>
                        </w:r>
                        <w:r>
                          <w:rPr>
                            <w:sz w:val="20"/>
                            <w:szCs w:val="20"/>
                          </w:rPr>
                          <w:t xml:space="preserve"> </w:t>
                        </w:r>
                        <w:r w:rsidRPr="00676A70">
                          <w:rPr>
                            <w:sz w:val="20"/>
                            <w:szCs w:val="20"/>
                          </w:rPr>
                          <w:t>data</w:t>
                        </w:r>
                      </w:p>
                    </w:txbxContent>
                  </v:textbox>
                </v:shape>
                <v:shape id="Flowchart: Data 142" o:spid="_x0000_s1072" type="#_x0000_t111" style="position:absolute;left:29467;top:42507;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GE8MA&#10;AADcAAAADwAAAGRycy9kb3ducmV2LnhtbERPTWvCQBC9F/wPywje6kaRUqKrqJBSsBUa9eBtyI5J&#10;NDu7ZFeT/vtuodDbPN7nLFa9acSDWl9bVjAZJyCIC6trLhUcD9nzKwgfkDU2lknBN3lYLQdPC0y1&#10;7fiLHnkoRQxhn6KCKgSXSumLigz6sXXEkbvY1mCIsC2lbrGL4aaR0yR5kQZrjg0VOtpWVNzyu1Hg&#10;iu56dvv8tNNvmf/cf1yzZnNQajTs13MQgfrwL/5zv+s4fzaF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dGE8MAAADcAAAADwAAAAAAAAAAAAAAAACYAgAAZHJzL2Rv&#10;d25yZXYueG1sUEsFBgAAAAAEAAQA9QAAAIgDAAAAAA==&#10;" fillcolor="white [3201]" strokecolor="black [3200]" strokeweight="1pt">
                  <v:textbox>
                    <w:txbxContent>
                      <w:p w14:paraId="6CF4CC01"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 xml:space="preserve">Per-pixel results </w:t>
                        </w:r>
                      </w:p>
                    </w:txbxContent>
                  </v:textbox>
                </v:shape>
                <v:shape id="Flowchart: Data 143" o:spid="_x0000_s1073" type="#_x0000_t111" style="position:absolute;left:16199;top:42603;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jiMQA&#10;AADcAAAADwAAAGRycy9kb3ducmV2LnhtbERPTWvCQBC9F/wPywje6kYtRVJXsYVIoVYwtofehuyY&#10;RLOzS3Zr4r93hUJv83ifs1j1phEXan1tWcFknIAgLqyuuVTwdcge5yB8QNbYWCYFV/KwWg4eFphq&#10;2/GeLnkoRQxhn6KCKgSXSumLigz6sXXEkTva1mCIsC2lbrGL4aaR0yR5lgZrjg0VOnqrqDjnv0aB&#10;K7rTj9vl3x96k/nP3faUNa8HpUbDfv0CIlAf/sV/7ncd5z/N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44jEAAAA3AAAAA8AAAAAAAAAAAAAAAAAmAIAAGRycy9k&#10;b3ducmV2LnhtbFBLBQYAAAAABAAEAPUAAACJAwAAAAA=&#10;" fillcolor="white [3201]" strokecolor="black [3200]" strokeweight="1pt">
                  <v:textbox>
                    <w:txbxContent>
                      <w:p w14:paraId="06434664" w14:textId="77777777" w:rsidR="00A66807" w:rsidRPr="00676A70" w:rsidRDefault="00A66807" w:rsidP="00A66807">
                        <w:pPr>
                          <w:pStyle w:val="NormalWeb"/>
                          <w:spacing w:before="0" w:beforeAutospacing="0" w:after="0" w:afterAutospacing="0"/>
                          <w:jc w:val="center"/>
                          <w:rPr>
                            <w:sz w:val="20"/>
                            <w:szCs w:val="20"/>
                          </w:rPr>
                        </w:pPr>
                        <w:r w:rsidRPr="00676A70">
                          <w:rPr>
                            <w:sz w:val="20"/>
                            <w:szCs w:val="20"/>
                          </w:rPr>
                          <w:t>Canopy cover results</w:t>
                        </w:r>
                      </w:p>
                    </w:txbxContent>
                  </v:textbox>
                </v:shape>
                <v:shape id="Straight Arrow Connector 147" o:spid="_x0000_s1074" type="#_x0000_t32" style="position:absolute;left:35349;top:21080;width:4;height:3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FAMMAAADcAAAADwAAAGRycy9kb3ducmV2LnhtbERPS2vCQBC+F/wPyxS8NRtFqqSuUgRp&#10;kVJojAdvQ3bchGZnQ3bz8N93C4Xe5uN7znY/2UYM1PnasYJFkoIgLp2u2SgozsenDQgfkDU2jknB&#10;nTzsd7OHLWbajfxFQx6MiCHsM1RQhdBmUvqyIos+cS1x5G6usxgi7IzUHY4x3DZymabP0mLNsaHC&#10;lg4Vld95bxVcbws8vBlXfKw/i8upN5fB4FGp+eP0+gIi0BT+xX/udx3nr9b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xQDDAAAA3AAAAA8AAAAAAAAAAAAA&#10;AAAAoQIAAGRycy9kb3ducmV2LnhtbFBLBQYAAAAABAAEAPkAAACRAwAAAAA=&#10;" filled="t" fillcolor="white [3201]" strokecolor="black [3200]" strokeweight="1pt">
                  <v:stroke endarrow="block" joinstyle="miter"/>
                </v:shape>
                <v:shape id="Straight Arrow Connector 148" o:spid="_x0000_s1075" type="#_x0000_t32" style="position:absolute;left:27229;top:27708;width:2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5RcsUAAADcAAAADwAAAGRycy9kb3ducmV2LnhtbESPQWvCQBCF70L/wzKF3nRjKbVEVymC&#10;tBQR1HjobciOm2B2NmTXmP5751DwNsN78943i9XgG9VTF+vABqaTDBRxGWzNzkBx3Iw/QMWEbLEJ&#10;TAb+KMJq+TRaYG7DjffUH5JTEsIxRwNVSm2udSwr8hgnoSUW7Rw6j0nWzmnb4U3CfaNfs+xde6xZ&#10;GipsaV1ReTlcvYHf8xTXXy4U29muOP1c3al3uDHm5Xn4nINKNKSH+f/62wr+m9DKMzKB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5RcsUAAADcAAAADwAAAAAAAAAA&#10;AAAAAAChAgAAZHJzL2Rvd25yZXYueG1sUEsFBgAAAAAEAAQA+QAAAJMDAAAAAA==&#10;" filled="t" fillcolor="white [3201]" strokecolor="black [3200]" strokeweight="1pt">
                  <v:stroke endarrow="block" joinstyle="miter"/>
                </v:shape>
                <v:shape id="Straight Arrow Connector 149" o:spid="_x0000_s1076" type="#_x0000_t32" style="position:absolute;left:22082;top:30490;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shape id="Straight Arrow Connector 151" o:spid="_x0000_s1077" type="#_x0000_t32" style="position:absolute;left:22081;top:38691;width:1;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1uMsMAAADcAAAADwAAAGRycy9kb3ducmV2LnhtbERPTWvCQBC9F/oflil4q5sUtCW6CSJI&#10;RaRQGw/ehuy4CWZnQ3aN6b/vFgRv83ifsyxG24qBet84VpBOExDEldMNGwXlz+b1A4QPyBpbx6Tg&#10;lzwU+fPTEjPtbvxNwyEYEUPYZ6igDqHLpPRVTRb91HXEkTu73mKIsDdS93iL4baVb0kylxYbjg01&#10;drSuqbocrlbB6Zzi+tO4cv/+VR53V3McDG6UmryMqwWIQGN4iO/urY7zZyn8PxMv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9bjLDAAAA3AAAAA8AAAAAAAAAAAAA&#10;AAAAoQIAAGRycy9kb3ducmV2LnhtbFBLBQYAAAAABAAEAPkAAACRAwAAAAA=&#10;" filled="t" fillcolor="white [3201]" strokecolor="black [3200]" strokeweight="1pt">
                  <v:stroke endarrow="block" joinstyle="miter"/>
                </v:shape>
                <v:shape id="Straight Arrow Connector 152" o:spid="_x0000_s1078" type="#_x0000_t32" style="position:absolute;left:35349;top:30490;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cMAAADcAAAADwAAAGRycy9kb3ducmV2LnhtbERPTWvCQBC9F/wPyxS8NRsDb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v8EXDAAAA3AAAAA8AAAAAAAAAAAAA&#10;AAAAoQIAAGRycy9kb3ducmV2LnhtbFBLBQYAAAAABAAEAPkAAACRAwAAAAA=&#10;" filled="t" fillcolor="white [3201]" strokecolor="black [3200]" strokeweight="1pt">
                  <v:stroke endarrow="block" joinstyle="miter"/>
                </v:shape>
                <v:shape id="Text Box 154" o:spid="_x0000_s1079" type="#_x0000_t202" style="position:absolute;left:42275;top:29686;width:10852;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14:paraId="5DF01FE6" w14:textId="77777777" w:rsidR="00A66807" w:rsidRPr="002F2AAD" w:rsidRDefault="00A66807" w:rsidP="00A66807">
                        <w:pPr>
                          <w:rPr>
                            <w:sz w:val="20"/>
                            <w:szCs w:val="20"/>
                          </w:rPr>
                        </w:pPr>
                        <w:r w:rsidRPr="002F2AAD">
                          <w:rPr>
                            <w:sz w:val="20"/>
                            <w:szCs w:val="20"/>
                          </w:rPr>
                          <w:t>Classificatio</w:t>
                        </w:r>
                        <w:r>
                          <w:rPr>
                            <w:sz w:val="20"/>
                            <w:szCs w:val="20"/>
                          </w:rPr>
                          <w:t>n and e</w:t>
                        </w:r>
                        <w:r w:rsidRPr="002F2AAD">
                          <w:rPr>
                            <w:sz w:val="20"/>
                            <w:szCs w:val="20"/>
                          </w:rPr>
                          <w:t>valuation</w:t>
                        </w:r>
                      </w:p>
                    </w:txbxContent>
                  </v:textbox>
                </v:shape>
                <v:shape id="Text Box 192" o:spid="_x0000_s1080" type="#_x0000_t202" style="position:absolute;left:42751;top:44281;width:5734;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6004B5E3" w14:textId="77777777" w:rsidR="00A66807" w:rsidRDefault="00A66807" w:rsidP="00A66807">
                        <w:pPr>
                          <w:pStyle w:val="NormalWeb"/>
                          <w:spacing w:before="0" w:beforeAutospacing="0" w:after="0" w:afterAutospacing="0"/>
                        </w:pPr>
                        <w:r>
                          <w:rPr>
                            <w:sz w:val="20"/>
                            <w:szCs w:val="20"/>
                          </w:rPr>
                          <w:t>Results</w:t>
                        </w:r>
                      </w:p>
                    </w:txbxContent>
                  </v:textbox>
                </v:shape>
                <v:shape id="Straight Arrow Connector 158" o:spid="_x0000_s1081" type="#_x0000_t32" style="position:absolute;left:27229;top:18299;width:2978;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pTvcUAAADcAAAADwAAAGRycy9kb3ducmV2LnhtbESP0WrCQBBF34X+wzKFvojutlAr0VVK&#10;UVGkhUY/YMhOk9DsbJpdNf5950HwbYZ7594z82XvG3WmLtaBLTyPDSjiIriaSwvHw3o0BRUTssMm&#10;MFm4UoTl4mEwx8yFC3/TOU+lkhCOGVqoUmozrWNRkcc4Di2xaD+h85hk7UrtOrxIuG/0izET7bFm&#10;aaiwpY+Kit/85C341Wb71g+vn0Pf/B3cPprdVzLWPj327zNQifp0N9+ut07wX4VWnpEJ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pTvcUAAADcAAAADwAAAAAAAAAA&#10;AAAAAAChAgAAZHJzL2Rvd25yZXYueG1sUEsFBgAAAAAEAAQA+QAAAJMDAAAAAA==&#10;" strokecolor="black [3213]" strokeweight=".5pt">
                  <v:stroke endarrow="block" joinstyle="miter"/>
                </v:shape>
                <v:shape id="Text Box 154" o:spid="_x0000_s1082" type="#_x0000_t202" style="position:absolute;left:42164;top:17190;width:9655;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hescA&#10;AADcAAAADwAAAGRycy9kb3ducmV2LnhtbESPT2vCQBTE7wW/w/IEL6VujNhK6ipFtC3eavyDt0f2&#10;NQnNvg3ZNYnf3i0Uehxm5jfMYtWbSrTUuNKygsk4AkGcWV1yruCQbp/mIJxH1lhZJgU3crBaDh4W&#10;mGjb8Re1e5+LAGGXoILC+zqR0mUFGXRjWxMH79s2Bn2QTS51g12Am0rGUfQsDZYcFgqsaV1Q9rO/&#10;GgWXx/y8c/37sZvOpvXmo01fTjpVajTs315BeOr9f/iv/akVxPEM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oXrHAAAA3AAAAA8AAAAAAAAAAAAAAAAAmAIAAGRy&#10;cy9kb3ducmV2LnhtbFBLBQYAAAAABAAEAPUAAACMAwAAAAA=&#10;" fillcolor="white [3201]" stroked="f" strokeweight=".5pt">
                  <v:textbox>
                    <w:txbxContent>
                      <w:p w14:paraId="38F326DD" w14:textId="1F37E5F8" w:rsidR="00BB6684" w:rsidRDefault="00BB6684" w:rsidP="00BB6684">
                        <w:pPr>
                          <w:pStyle w:val="NormalWeb"/>
                          <w:spacing w:before="0" w:beforeAutospacing="0" w:after="0" w:afterAutospacing="0"/>
                        </w:pPr>
                        <w:r>
                          <w:rPr>
                            <w:sz w:val="20"/>
                            <w:szCs w:val="20"/>
                          </w:rPr>
                          <w:t>Pre-processing</w:t>
                        </w:r>
                      </w:p>
                    </w:txbxContent>
                  </v:textbox>
                </v:shape>
                <v:shape id="Elbow Connector 226" o:spid="_x0000_s1083" type="#_x0000_t33" style="position:absolute;left:1946;top:20919;width:24314;height:566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btpsMAAADcAAAADwAAAGRycy9kb3ducmV2LnhtbESPwWrDMBBE74X+g9hCb7UUE0Jwo4QQ&#10;aGihh8bKByzWRja1Vq6lJO7fV4VAjsPMvGFWm8n34kJj7AJrmBUKBHETbMdOw9G8vSxBxIRssQ9M&#10;Gn4pwmb9+LDCyoYrH+hSJycyhGOFGtqUhkrK2LTkMRZhIM7eKYweU5ajk3bEa4b7XpZKLaTHjvNC&#10;iwPtWmq+67PX4MKX+pBYz/dztTXS/JhPdzJaPz9N21cQiaZ0D9/a71ZDWS7g/0w+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7abDAAAA3AAAAA8AAAAAAAAAAAAA&#10;AAAAoQIAAGRycy9kb3ducmV2LnhtbFBLBQYAAAAABAAEAPkAAACRAwAAAAA=&#10;" strokecolor="black [3213]" strokeweight=".5pt">
                  <v:stroke endarrow="block"/>
                </v:shape>
                <v:shape id="Elbow Connector 229" o:spid="_x0000_s1084" type="#_x0000_t34" style="position:absolute;left:25433;top:8237;width:3936;height:10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Fxi8UAAADcAAAADwAAAGRycy9kb3ducmV2LnhtbESPQWsCMRSE70L/Q3iF3jTrQq1ujVIK&#10;hR60oBa8PjbPzWryst2k6+qvN4WCx2FmvmHmy95Z0VEbas8KxqMMBHHpdc2Vgu/dx3AKIkRkjdYz&#10;KbhQgOXiYTDHQvszb6jbxkokCIcCFZgYm0LKUBpyGEa+IU7ewbcOY5JtJXWL5wR3VuZZNpEOa04L&#10;Bht6N1Setr9OgX2hzXFWxp9ns7Jd16yv+/3XTqmnx/7tFUSkPt7D/+1PrSDPZ/B3Jh0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Fxi8UAAADcAAAADwAAAAAAAAAA&#10;AAAAAAChAgAAZHJzL2Rvd25yZXYueG1sUEsFBgAAAAAEAAQA+QAAAJMDAAAAAA==&#10;" strokecolor="black [3213]" strokeweight=".5pt">
                  <v:stroke endarrow="block"/>
                </v:shape>
                <v:shape id="Elbow Connector 234" o:spid="_x0000_s1085" type="#_x0000_t34" style="position:absolute;left:37414;top:9527;width:3930;height:805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lIyMYAAADcAAAADwAAAGRycy9kb3ducmV2LnhtbESPT2sCMRTE7wW/Q3hCbzWrrVVXo5SC&#10;0EMr+Ae8PjbPzbbJy7qJ67afvikIPQ4z8xtmseqcFS01ofKsYDjIQBAXXldcKjjs1w9TECEia7Se&#10;ScE3BVgte3cLzLW/8pbaXSxFgnDIUYGJsc6lDIUhh2Hga+LknXzjMCbZlFI3eE1wZ+Uoy56lw4rT&#10;gsGaXg0VX7uLU2AntP2cFfE8Nu+2beuPn+Nxs1fqvt+9zEFE6uJ/+NZ+0wpGj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SMjGAAAA3AAAAA8AAAAAAAAA&#10;AAAAAAAAoQIAAGRycy9kb3ducmV2LnhtbFBLBQYAAAAABAAEAPkAAACUAwAAAAA=&#10;" strokecolor="black [3213]" strokeweight=".5pt">
                  <v:stroke endarrow="block"/>
                </v:shape>
                <v:shape id="Straight Arrow Connector 235" o:spid="_x0000_s1086" type="#_x0000_t32" style="position:absolute;left:22082;top:11593;width:24;height:39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F4/8UAAADcAAAADwAAAGRycy9kb3ducmV2LnhtbESP0WrCQBRE3wX/YblCX0R3G6mW6Bqk&#10;tMUiFhr7AZfsNQlm76bZrca/dwsFH4eZOcOsst424kydrx1reJwqEMSFMzWXGr4Pb5NnED4gG2wc&#10;k4YrecjWw8EKU+Mu/EXnPJQiQtinqKEKoU2l9EVFFv3UtcTRO7rOYoiyK6Xp8BLhtpGJUnNpsea4&#10;UGFLLxUVp/zXarCv79tFP77ux7b5OZidVx+fQWn9MOo3SxCB+nAP/7e3RkMye4K/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F4/8UAAADcAAAADwAAAAAAAAAA&#10;AAAAAAChAgAAZHJzL2Rvd25yZXYueG1sUEsFBgAAAAAEAAQA+QAAAJMDAAAAAA==&#10;" strokecolor="black [3213]" strokeweight=".5pt">
                  <v:stroke endarrow="block" joinstyle="miter"/>
                </v:shape>
                <v:shape id="Text Box 154" o:spid="_x0000_s1087" type="#_x0000_t202" style="position:absolute;left:20950;top:2058;width:1390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p0McA&#10;AADcAAAADwAAAGRycy9kb3ducmV2LnhtbESPW2vCQBSE3wX/w3IEX6RuaqiV1FWk2Au+abzg2yF7&#10;mgSzZ0N2m6T/vlso+DjMzDfMct2bSrTUuNKygsdpBII4s7rkXMExfXtYgHAeWWNlmRT8kIP1ajhY&#10;YqJtx3tqDz4XAcIuQQWF93UipcsKMuimtiYO3pdtDPogm1zqBrsAN5WcRdFcGiw5LBRY02tB2e3w&#10;bRRcJ/ll5/r3Uxc/xfX2o02fzzpVajzqNy8gPPX+Hv5vf2oFs3g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qdDHAAAA3AAAAA8AAAAAAAAAAAAAAAAAmAIAAGRy&#10;cy9kb3ducmV2LnhtbFBLBQYAAAAABAAEAPUAAACMAwAAAAA=&#10;" fillcolor="white [3201]" stroked="f" strokeweight=".5pt">
                  <v:textbox>
                    <w:txbxContent>
                      <w:p w14:paraId="1DA7CFC4" w14:textId="125C1151" w:rsidR="00881150" w:rsidRDefault="00881150" w:rsidP="00881150">
                        <w:pPr>
                          <w:pStyle w:val="NormalWeb"/>
                          <w:spacing w:before="0" w:beforeAutospacing="0" w:after="0" w:afterAutospacing="0"/>
                        </w:pPr>
                        <w:r>
                          <w:rPr>
                            <w:sz w:val="20"/>
                            <w:szCs w:val="20"/>
                          </w:rPr>
                          <w:t>Imagery and data sets</w:t>
                        </w:r>
                      </w:p>
                    </w:txbxContent>
                  </v:textbox>
                </v:shape>
                <w10:anchorlock/>
              </v:group>
            </w:pict>
          </mc:Fallback>
        </mc:AlternateContent>
      </w:r>
      <w:bookmarkStart w:id="21" w:name="_GoBack"/>
      <w:bookmarkEnd w:id="21"/>
    </w:p>
    <w:p w14:paraId="406CD5C5" w14:textId="79B330F3" w:rsidR="003C78AA" w:rsidRDefault="003C78AA" w:rsidP="00A76FA9">
      <w:pPr>
        <w:pStyle w:val="BodyText"/>
      </w:pPr>
    </w:p>
    <w:p w14:paraId="2E76F054" w14:textId="77777777" w:rsidR="003C78AA" w:rsidRDefault="003C78AA" w:rsidP="00A76FA9">
      <w:pPr>
        <w:pStyle w:val="BodyText"/>
      </w:pPr>
    </w:p>
    <w:p w14:paraId="150D9B12" w14:textId="77777777" w:rsidR="003C78AA" w:rsidRPr="00B44B64" w:rsidRDefault="003C78AA"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41128" w:rsidRPr="00541128">
        <w:t>Fig.</w:t>
      </w:r>
      <w:r w:rsidR="00541128" w:rsidRPr="00541128">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t>
      </w:r>
      <w:r w:rsidRPr="00B44B64">
        <w:lastRenderedPageBreak/>
        <w:t xml:space="preserve">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541128" w:rsidRDefault="00D61588" w:rsidP="00CA517C">
      <w:pPr>
        <w:pStyle w:val="Caption"/>
        <w:jc w:val="center"/>
        <w:rPr>
          <w:b w:val="0"/>
        </w:rPr>
      </w:pPr>
      <w:bookmarkStart w:id="22" w:name="_Ref466458068"/>
      <w:bookmarkStart w:id="23" w:name="_Toc394582259"/>
      <w:bookmarkStart w:id="24" w:name="_Toc448324368"/>
      <w:bookmarkStart w:id="25" w:name="_Toc521591123"/>
      <w:r w:rsidRPr="00541128">
        <w:t>Fig</w:t>
      </w:r>
      <w:r w:rsidR="00CA517C" w:rsidRPr="00541128">
        <w:t>.</w:t>
      </w:r>
      <w:r w:rsidRPr="00541128">
        <w:t xml:space="preserve"> </w:t>
      </w:r>
      <w:r w:rsidR="00F4774D" w:rsidRPr="00541128">
        <w:fldChar w:fldCharType="begin"/>
      </w:r>
      <w:r w:rsidR="00F4774D" w:rsidRPr="00541128">
        <w:instrText xml:space="preserve"> SEQ Figure \* ARABIC </w:instrText>
      </w:r>
      <w:r w:rsidR="00F4774D" w:rsidRPr="00541128">
        <w:fldChar w:fldCharType="separate"/>
      </w:r>
      <w:r w:rsidR="00541128" w:rsidRPr="00541128">
        <w:rPr>
          <w:noProof/>
        </w:rPr>
        <w:t>6</w:t>
      </w:r>
      <w:r w:rsidR="00F4774D" w:rsidRPr="00541128">
        <w:fldChar w:fldCharType="end"/>
      </w:r>
      <w:bookmarkEnd w:id="22"/>
      <w:r w:rsidRPr="00541128">
        <w:rPr>
          <w:b w:val="0"/>
        </w:rPr>
        <w:t xml:space="preserve">  Clustering of correlated features</w:t>
      </w:r>
      <w:bookmarkEnd w:id="23"/>
      <w:bookmarkEnd w:id="24"/>
      <w:bookmarkEnd w:id="25"/>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541128" w:rsidRPr="00541128">
        <w:t xml:space="preserve">Table </w:t>
      </w:r>
      <w:r w:rsidR="00541128" w:rsidRPr="00541128">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6" w:name="_Ref395121413"/>
      <w:bookmarkStart w:id="27" w:name="_Toc394582241"/>
      <w:bookmarkStart w:id="28"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41128">
        <w:rPr>
          <w:b/>
          <w:noProof/>
        </w:rPr>
        <w:t>6</w:t>
      </w:r>
      <w:r w:rsidR="00F4774D" w:rsidRPr="00785D14">
        <w:rPr>
          <w:b/>
        </w:rPr>
        <w:fldChar w:fldCharType="end"/>
      </w:r>
      <w:bookmarkEnd w:id="26"/>
      <w:r w:rsidRPr="00B44B64">
        <w:t xml:space="preserve">   Ranked clusters</w:t>
      </w:r>
      <w:bookmarkEnd w:id="27"/>
      <w:bookmarkEnd w:id="28"/>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9" w:name="_Toc394607659"/>
      <w:bookmarkStart w:id="30" w:name="_Toc448324321"/>
      <w:r w:rsidRPr="00B44B64">
        <w:t>Classification</w:t>
      </w:r>
      <w:bookmarkEnd w:id="29"/>
      <w:bookmarkEnd w:id="30"/>
      <w:r w:rsidR="003638E8" w:rsidRPr="00B44B64">
        <w:t xml:space="preserve"> and Canopy</w:t>
      </w:r>
      <w:r w:rsidR="00FA2071" w:rsidRPr="00B44B64">
        <w:t>-</w:t>
      </w:r>
      <w:r w:rsidR="003638E8" w:rsidRPr="00B44B64">
        <w:t xml:space="preserve">Cover Estimation </w:t>
      </w:r>
    </w:p>
    <w:bookmarkStart w:id="31" w:name="_Ref394403248"/>
    <w:p w14:paraId="268F445C" w14:textId="17B8B67E" w:rsidR="00D61588" w:rsidRPr="00541128" w:rsidRDefault="001F579A" w:rsidP="00A76FA9">
      <w:pPr>
        <w:pStyle w:val="BodyText"/>
      </w:pPr>
      <w:r w:rsidRPr="00541128">
        <w:fldChar w:fldCharType="begin"/>
      </w:r>
      <w:r w:rsidRPr="00541128">
        <w:instrText xml:space="preserve"> REF _Ref521583920 \h  \* MERGEFORMAT </w:instrText>
      </w:r>
      <w:r w:rsidRPr="00541128">
        <w:fldChar w:fldCharType="separate"/>
      </w:r>
      <w:r w:rsidR="00541128" w:rsidRPr="00541128">
        <w:t xml:space="preserve">Table </w:t>
      </w:r>
      <w:r w:rsidR="00541128" w:rsidRPr="00541128">
        <w:rPr>
          <w:noProof/>
        </w:rPr>
        <w:t>7</w:t>
      </w:r>
      <w:r w:rsidRPr="00541128">
        <w:fldChar w:fldCharType="end"/>
      </w:r>
      <w:r w:rsidR="00D61588" w:rsidRPr="00541128">
        <w:t xml:space="preserve"> compares the performance of the candidate classifiers.  The table results are sorted according to the </w:t>
      </w:r>
      <w:r w:rsidR="001A5C3A" w:rsidRPr="00541128">
        <w:t>m</w:t>
      </w:r>
      <w:r w:rsidR="00D61588" w:rsidRPr="00541128">
        <w:t xml:space="preserve">ean </w:t>
      </w:r>
      <w:r w:rsidR="001A5C3A" w:rsidRPr="00541128">
        <w:t>a</w:t>
      </w:r>
      <w:r w:rsidR="00D61588" w:rsidRPr="00541128">
        <w:t>bsolute canopy</w:t>
      </w:r>
      <w:r w:rsidR="00FA2071" w:rsidRPr="00541128">
        <w:t>-cover</w:t>
      </w:r>
      <w:r w:rsidR="00D61588" w:rsidRPr="00541128">
        <w:t xml:space="preserve"> </w:t>
      </w:r>
      <w:r w:rsidR="001A5C3A" w:rsidRPr="00541128">
        <w:t>e</w:t>
      </w:r>
      <w:r w:rsidR="00D61588" w:rsidRPr="00541128">
        <w:t xml:space="preserve">rror (MAE) in the last column.  Of the performance measures in the table, this is the only one evaluated against the </w:t>
      </w:r>
      <w:r w:rsidR="00844D0F" w:rsidRPr="00541128">
        <w:t>in situ canopy</w:t>
      </w:r>
      <w:r w:rsidR="00FA2071" w:rsidRPr="00541128">
        <w:t>-cover</w:t>
      </w:r>
      <w:r w:rsidR="00844D0F" w:rsidRPr="00541128">
        <w:t xml:space="preserve"> data</w:t>
      </w:r>
      <w:r w:rsidR="00CD1C51" w:rsidRPr="00541128">
        <w:t>;</w:t>
      </w:r>
      <w:r w:rsidR="00D61588" w:rsidRPr="00541128">
        <w:t xml:space="preserve"> the rest were evaluated against the </w:t>
      </w:r>
      <w:r w:rsidR="00844D0F" w:rsidRPr="00541128">
        <w:t>label</w:t>
      </w:r>
      <w:r w:rsidR="000B7347" w:rsidRPr="00541128">
        <w:t>ed</w:t>
      </w:r>
      <w:r w:rsidR="00844D0F" w:rsidRPr="00541128">
        <w:t xml:space="preserve"> pixel data</w:t>
      </w:r>
      <w:r w:rsidR="00F41037" w:rsidRPr="00541128">
        <w:t xml:space="preserve"> using cross-validation</w:t>
      </w:r>
      <w:r w:rsidR="00D61588" w:rsidRPr="00541128">
        <w:t xml:space="preserve">.   </w:t>
      </w:r>
      <w:r w:rsidR="00226C57" w:rsidRPr="00541128">
        <w:t>T</w:t>
      </w:r>
      <w:r w:rsidR="00D61588" w:rsidRPr="00541128">
        <w:t>hree</w:t>
      </w:r>
      <w:r w:rsidR="000C2698" w:rsidRPr="00541128">
        <w:t>-</w:t>
      </w:r>
      <w:r w:rsidR="00D61588" w:rsidRPr="00541128">
        <w:t xml:space="preserve"> and two</w:t>
      </w:r>
      <w:r w:rsidR="000C2698" w:rsidRPr="00541128">
        <w:t>-</w:t>
      </w:r>
      <w:r w:rsidR="00D61588" w:rsidRPr="00541128">
        <w:t xml:space="preserve">class errors are reported as the class prior weighted errors i.e. the mean of the errors of omission.  Cohen’s Kappa and </w:t>
      </w:r>
      <w:r w:rsidR="00666C30" w:rsidRPr="00666C30">
        <w:rPr>
          <w:color w:val="FF0000"/>
        </w:rPr>
        <w:t>user</w:t>
      </w:r>
      <w:r w:rsidR="00D61588" w:rsidRPr="00666C30">
        <w:rPr>
          <w:color w:val="FF0000"/>
        </w:rPr>
        <w:t xml:space="preserve">’s </w:t>
      </w:r>
      <w:r w:rsidR="00D61588" w:rsidRPr="00541128">
        <w:t>and producer’s accuracies are given for the two</w:t>
      </w:r>
      <w:r w:rsidR="000C2698" w:rsidRPr="00541128">
        <w:t>-</w:t>
      </w:r>
      <w:r w:rsidR="00D61588" w:rsidRPr="00541128">
        <w:t xml:space="preserve">class case.  </w:t>
      </w:r>
      <w:r w:rsidR="008B32B4" w:rsidRPr="00541128">
        <w:t>Standard error</w:t>
      </w:r>
      <w:r w:rsidR="001A3972" w:rsidRPr="00541128">
        <w:t xml:space="preserve">s are </w:t>
      </w:r>
      <w:r w:rsidR="00BB6363" w:rsidRPr="00541128">
        <w:t xml:space="preserve">given for </w:t>
      </w:r>
      <w:r w:rsidR="00251313" w:rsidRPr="00541128">
        <w:t>all</w:t>
      </w:r>
      <w:r w:rsidR="00BB6363" w:rsidRPr="00541128">
        <w:t xml:space="preserve"> cross-validat</w:t>
      </w:r>
      <w:r w:rsidR="0081188A" w:rsidRPr="00541128">
        <w:t>ed</w:t>
      </w:r>
      <w:r w:rsidR="00BB6363" w:rsidRPr="00541128">
        <w:t xml:space="preserve"> </w:t>
      </w:r>
      <w:r w:rsidR="008B32B4" w:rsidRPr="00541128">
        <w:t>performance measures</w:t>
      </w:r>
      <w:r w:rsidR="00585595" w:rsidRPr="00541128">
        <w:t xml:space="preserve"> </w:t>
      </w:r>
      <w:r w:rsidR="002F205F" w:rsidRPr="00541128">
        <w:t xml:space="preserve">that were </w:t>
      </w:r>
      <w:r w:rsidR="00585595" w:rsidRPr="00541128">
        <w:t xml:space="preserve">evaluated on the labelled pixel data.  The standard deviation of absolute errors (SAE) gives an </w:t>
      </w:r>
      <w:r w:rsidR="00585595" w:rsidRPr="00541128">
        <w:lastRenderedPageBreak/>
        <w:t>indication of the variability in the canopy cover performance</w:t>
      </w:r>
      <w:r w:rsidR="008B32B4" w:rsidRPr="00541128">
        <w:t>.</w:t>
      </w:r>
      <w:r w:rsidR="00BB6363" w:rsidRPr="00541128">
        <w:t xml:space="preserve">  </w:t>
      </w:r>
      <w:r w:rsidR="00585595" w:rsidRPr="00541128">
        <w:t>T</w:t>
      </w:r>
      <w:r w:rsidR="00251313" w:rsidRPr="00541128">
        <w:t xml:space="preserve">imes taken for each classifier to process a </w:t>
      </w:r>
      <w:r w:rsidR="00BB6363" w:rsidRPr="00541128">
        <w:t xml:space="preserve">single </w:t>
      </w:r>
      <w:r w:rsidR="00251313" w:rsidRPr="00541128">
        <w:t>12</w:t>
      </w:r>
      <w:r w:rsidR="00BB6363" w:rsidRPr="00541128">
        <w:t xml:space="preserve">000 </w:t>
      </w:r>
      <w:r w:rsidR="00251313" w:rsidRPr="00541128">
        <w:t xml:space="preserve">pixel </w:t>
      </w:r>
      <w:r w:rsidR="00BB6363" w:rsidRPr="00541128">
        <w:t xml:space="preserve">× </w:t>
      </w:r>
      <w:r w:rsidR="00251313" w:rsidRPr="00541128">
        <w:t>8</w:t>
      </w:r>
      <w:r w:rsidR="00BB6363" w:rsidRPr="00541128">
        <w:t xml:space="preserve">000 pixel image </w:t>
      </w:r>
      <w:r w:rsidR="00251313" w:rsidRPr="00541128">
        <w:t xml:space="preserve">are listed in </w:t>
      </w:r>
      <w:r w:rsidR="00251313" w:rsidRPr="00541128">
        <w:fldChar w:fldCharType="begin"/>
      </w:r>
      <w:r w:rsidR="00251313" w:rsidRPr="00541128">
        <w:instrText xml:space="preserve"> REF _Ref520753869 \h </w:instrText>
      </w:r>
      <w:r w:rsidR="00251313" w:rsidRPr="00541128">
        <w:fldChar w:fldCharType="separate"/>
      </w:r>
      <w:r w:rsidR="00541128" w:rsidRPr="00541128">
        <w:t xml:space="preserve">Table </w:t>
      </w:r>
      <w:r w:rsidR="00541128" w:rsidRPr="00541128">
        <w:rPr>
          <w:noProof/>
        </w:rPr>
        <w:t>8</w:t>
      </w:r>
      <w:r w:rsidR="00251313" w:rsidRPr="00541128">
        <w:fldChar w:fldCharType="end"/>
      </w:r>
      <w:r w:rsidR="00BB6363" w:rsidRPr="00541128">
        <w:t>.</w:t>
      </w:r>
      <w:r w:rsidR="00F1655B" w:rsidRPr="00541128">
        <w:t xml:space="preserve"> </w:t>
      </w:r>
      <w:r w:rsidR="001A3972" w:rsidRPr="00541128">
        <w:t xml:space="preserve"> </w:t>
      </w:r>
    </w:p>
    <w:p w14:paraId="7C463875" w14:textId="77777777" w:rsidR="003C7A4E" w:rsidRPr="00541128" w:rsidRDefault="003C7A4E" w:rsidP="005F4C65">
      <w:pPr>
        <w:spacing w:line="360" w:lineRule="auto"/>
        <w:jc w:val="both"/>
      </w:pPr>
    </w:p>
    <w:p w14:paraId="65B273DE" w14:textId="77777777" w:rsidR="0079779B" w:rsidRPr="00541128" w:rsidRDefault="0079779B" w:rsidP="0079779B">
      <w:pPr>
        <w:pStyle w:val="1Tablecaption"/>
      </w:pPr>
      <w:bookmarkStart w:id="32" w:name="_Ref521583920"/>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41128" w:rsidRPr="00541128">
        <w:rPr>
          <w:b/>
          <w:noProof/>
        </w:rPr>
        <w:t>7</w:t>
      </w:r>
      <w:r w:rsidRPr="00541128">
        <w:rPr>
          <w:b/>
        </w:rPr>
        <w:fldChar w:fldCharType="end"/>
      </w:r>
      <w:bookmarkEnd w:id="32"/>
      <w:r w:rsidRPr="00541128">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541128" w:rsidRPr="00541128"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Classifier</w:t>
            </w:r>
          </w:p>
        </w:tc>
        <w:tc>
          <w:tcPr>
            <w:tcW w:w="1080" w:type="dxa"/>
          </w:tcPr>
          <w:p w14:paraId="3D8D8213" w14:textId="61F7A2C0" w:rsidR="0079779B" w:rsidRPr="00541128" w:rsidRDefault="0079779B" w:rsidP="008F3AD0">
            <w:pPr>
              <w:spacing w:before="40" w:after="40" w:line="276" w:lineRule="auto"/>
              <w:jc w:val="center"/>
              <w:rPr>
                <w:rFonts w:cs="Arial"/>
                <w:sz w:val="16"/>
                <w:szCs w:val="16"/>
              </w:rPr>
            </w:pPr>
            <w:r w:rsidRPr="00541128">
              <w:rPr>
                <w:rFonts w:cs="Arial"/>
                <w:sz w:val="16"/>
                <w:szCs w:val="16"/>
              </w:rPr>
              <w:t>3 Class Error (%)</w:t>
            </w:r>
            <w:r w:rsidRPr="00541128">
              <w:rPr>
                <w:rFonts w:cs="Arial"/>
                <w:sz w:val="16"/>
                <w:szCs w:val="16"/>
                <w:vertAlign w:val="superscript"/>
              </w:rPr>
              <w:t>a</w:t>
            </w:r>
          </w:p>
        </w:tc>
        <w:tc>
          <w:tcPr>
            <w:tcW w:w="1080" w:type="dxa"/>
          </w:tcPr>
          <w:p w14:paraId="78C3F248" w14:textId="3A53CAA4" w:rsidR="0079779B" w:rsidRPr="00541128" w:rsidRDefault="0079779B" w:rsidP="008F3AD0">
            <w:pPr>
              <w:spacing w:before="40" w:after="40" w:line="276" w:lineRule="auto"/>
              <w:jc w:val="center"/>
              <w:rPr>
                <w:rFonts w:cs="Arial"/>
                <w:sz w:val="16"/>
                <w:szCs w:val="16"/>
              </w:rPr>
            </w:pPr>
            <w:r w:rsidRPr="00541128">
              <w:rPr>
                <w:rFonts w:cs="Arial"/>
                <w:sz w:val="16"/>
                <w:szCs w:val="16"/>
              </w:rPr>
              <w:t>2 Class Error (%)</w:t>
            </w:r>
            <w:r w:rsidRPr="00541128">
              <w:rPr>
                <w:rFonts w:cs="Arial"/>
                <w:sz w:val="16"/>
                <w:szCs w:val="16"/>
                <w:vertAlign w:val="superscript"/>
              </w:rPr>
              <w:t>a</w:t>
            </w:r>
          </w:p>
        </w:tc>
        <w:tc>
          <w:tcPr>
            <w:tcW w:w="2070" w:type="dxa"/>
          </w:tcPr>
          <w:p w14:paraId="1032BD21" w14:textId="59056275" w:rsidR="0079779B" w:rsidRPr="00541128" w:rsidRDefault="00666C30" w:rsidP="008F3AD0">
            <w:pPr>
              <w:spacing w:before="40" w:after="40" w:line="276" w:lineRule="auto"/>
              <w:jc w:val="center"/>
              <w:rPr>
                <w:rFonts w:cs="Arial"/>
                <w:sz w:val="16"/>
                <w:szCs w:val="16"/>
                <w:vertAlign w:val="superscript"/>
              </w:rPr>
            </w:pPr>
            <w:r w:rsidRPr="00666C30">
              <w:rPr>
                <w:rFonts w:cs="Arial"/>
                <w:color w:val="FF0000"/>
                <w:sz w:val="16"/>
                <w:szCs w:val="16"/>
              </w:rPr>
              <w:t>U</w:t>
            </w:r>
            <w:r w:rsidR="0079779B" w:rsidRPr="00666C30">
              <w:rPr>
                <w:rFonts w:cs="Arial"/>
                <w:color w:val="FF0000"/>
                <w:sz w:val="16"/>
                <w:szCs w:val="16"/>
              </w:rPr>
              <w:t xml:space="preserve">A </w:t>
            </w:r>
            <w:r w:rsidR="0079779B" w:rsidRPr="00541128">
              <w:rPr>
                <w:rFonts w:cs="Arial"/>
                <w:sz w:val="16"/>
                <w:szCs w:val="16"/>
              </w:rPr>
              <w:t>(</w:t>
            </w:r>
            <w:proofErr w:type="spellStart"/>
            <w:r w:rsidR="0079779B" w:rsidRPr="00541128">
              <w:rPr>
                <w:rFonts w:cs="Arial"/>
                <w:sz w:val="16"/>
                <w:szCs w:val="16"/>
              </w:rPr>
              <w:t>Bg</w:t>
            </w:r>
            <w:proofErr w:type="spellEnd"/>
            <w:r w:rsidR="0079779B" w:rsidRPr="00541128">
              <w:rPr>
                <w:rFonts w:cs="Arial"/>
                <w:sz w:val="16"/>
                <w:szCs w:val="16"/>
              </w:rPr>
              <w:t xml:space="preserve"> / Sb)</w:t>
            </w:r>
            <w:r w:rsidR="0079779B" w:rsidRPr="00541128">
              <w:rPr>
                <w:rFonts w:cs="Arial"/>
                <w:sz w:val="16"/>
                <w:szCs w:val="16"/>
                <w:vertAlign w:val="superscript"/>
              </w:rPr>
              <w:t>a</w:t>
            </w:r>
          </w:p>
        </w:tc>
        <w:tc>
          <w:tcPr>
            <w:tcW w:w="2070" w:type="dxa"/>
          </w:tcPr>
          <w:p w14:paraId="058E4FF7" w14:textId="77777777" w:rsidR="0079779B" w:rsidRPr="00541128" w:rsidRDefault="0079779B" w:rsidP="008F3AD0">
            <w:pPr>
              <w:spacing w:before="40" w:after="40" w:line="276" w:lineRule="auto"/>
              <w:jc w:val="center"/>
              <w:rPr>
                <w:rFonts w:cs="Arial"/>
                <w:sz w:val="16"/>
                <w:szCs w:val="16"/>
                <w:vertAlign w:val="superscript"/>
              </w:rPr>
            </w:pPr>
            <w:r w:rsidRPr="00541128">
              <w:rPr>
                <w:rFonts w:cs="Arial"/>
                <w:sz w:val="16"/>
                <w:szCs w:val="16"/>
              </w:rPr>
              <w:t>PA (</w:t>
            </w:r>
            <w:proofErr w:type="spellStart"/>
            <w:r w:rsidRPr="00541128">
              <w:rPr>
                <w:rFonts w:cs="Arial"/>
                <w:sz w:val="16"/>
                <w:szCs w:val="16"/>
              </w:rPr>
              <w:t>Bg</w:t>
            </w:r>
            <w:proofErr w:type="spellEnd"/>
            <w:r w:rsidRPr="00541128">
              <w:rPr>
                <w:rFonts w:cs="Arial"/>
                <w:sz w:val="16"/>
                <w:szCs w:val="16"/>
              </w:rPr>
              <w:t xml:space="preserve"> / Sb)</w:t>
            </w:r>
            <w:r w:rsidRPr="00541128">
              <w:rPr>
                <w:rFonts w:cs="Arial"/>
                <w:sz w:val="16"/>
                <w:szCs w:val="16"/>
                <w:vertAlign w:val="superscript"/>
              </w:rPr>
              <w:t>a</w:t>
            </w:r>
          </w:p>
        </w:tc>
        <w:tc>
          <w:tcPr>
            <w:tcW w:w="1170" w:type="dxa"/>
          </w:tcPr>
          <w:p w14:paraId="3F9E7A51" w14:textId="590F6263" w:rsidR="0079779B" w:rsidRPr="00541128" w:rsidRDefault="0079779B" w:rsidP="008F3AD0">
            <w:pPr>
              <w:spacing w:before="40" w:after="40" w:line="276" w:lineRule="auto"/>
              <w:jc w:val="center"/>
              <w:rPr>
                <w:rFonts w:cs="Arial"/>
                <w:sz w:val="16"/>
                <w:szCs w:val="16"/>
              </w:rPr>
            </w:pPr>
            <w:r w:rsidRPr="00541128">
              <w:rPr>
                <w:rFonts w:cs="Arial"/>
                <w:sz w:val="16"/>
                <w:szCs w:val="16"/>
              </w:rPr>
              <w:t>Kappa</w:t>
            </w:r>
            <w:r w:rsidR="00251313" w:rsidRPr="00541128">
              <w:rPr>
                <w:rFonts w:cs="Arial"/>
                <w:sz w:val="16"/>
                <w:szCs w:val="16"/>
                <w:vertAlign w:val="superscript"/>
              </w:rPr>
              <w:t xml:space="preserve"> a</w:t>
            </w:r>
          </w:p>
        </w:tc>
        <w:tc>
          <w:tcPr>
            <w:tcW w:w="987" w:type="dxa"/>
          </w:tcPr>
          <w:p w14:paraId="3DC7491F"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MAE (SAE)</w:t>
            </w:r>
            <w:r w:rsidRPr="00541128">
              <w:rPr>
                <w:rFonts w:cs="Arial"/>
                <w:sz w:val="16"/>
                <w:szCs w:val="16"/>
                <w:vertAlign w:val="superscript"/>
              </w:rPr>
              <w:t>a</w:t>
            </w:r>
          </w:p>
        </w:tc>
      </w:tr>
      <w:tr w:rsidR="00541128" w:rsidRPr="00541128" w14:paraId="3204E9E5" w14:textId="77777777" w:rsidTr="0096173C">
        <w:trPr>
          <w:trHeight w:val="340"/>
          <w:jc w:val="center"/>
        </w:trPr>
        <w:tc>
          <w:tcPr>
            <w:tcW w:w="900" w:type="dxa"/>
          </w:tcPr>
          <w:p w14:paraId="2205123B" w14:textId="77777777" w:rsidR="0079779B" w:rsidRPr="00541128" w:rsidRDefault="0079779B" w:rsidP="008F3AD0">
            <w:pPr>
              <w:rPr>
                <w:sz w:val="16"/>
                <w:szCs w:val="16"/>
              </w:rPr>
            </w:pPr>
            <w:r w:rsidRPr="00541128">
              <w:rPr>
                <w:sz w:val="16"/>
                <w:szCs w:val="16"/>
              </w:rPr>
              <w:t>Decision tree</w:t>
            </w:r>
          </w:p>
        </w:tc>
        <w:tc>
          <w:tcPr>
            <w:tcW w:w="1080" w:type="dxa"/>
          </w:tcPr>
          <w:p w14:paraId="3799374D" w14:textId="4F683B3D" w:rsidR="0079779B" w:rsidRPr="00541128" w:rsidRDefault="00053CE5" w:rsidP="008F3AD0">
            <w:pPr>
              <w:jc w:val="right"/>
              <w:rPr>
                <w:sz w:val="16"/>
                <w:szCs w:val="16"/>
              </w:rPr>
            </w:pPr>
            <w:r w:rsidRPr="00541128">
              <w:rPr>
                <w:sz w:val="16"/>
                <w:szCs w:val="16"/>
              </w:rPr>
              <w:t>9.49 ± 0.47</w:t>
            </w:r>
          </w:p>
        </w:tc>
        <w:tc>
          <w:tcPr>
            <w:tcW w:w="1080" w:type="dxa"/>
          </w:tcPr>
          <w:p w14:paraId="0BEB64F6" w14:textId="14BE7AA5" w:rsidR="0079779B" w:rsidRPr="00541128" w:rsidRDefault="00053CE5" w:rsidP="008F3AD0">
            <w:pPr>
              <w:jc w:val="right"/>
              <w:rPr>
                <w:sz w:val="16"/>
                <w:szCs w:val="16"/>
              </w:rPr>
            </w:pPr>
            <w:r w:rsidRPr="00541128">
              <w:rPr>
                <w:sz w:val="16"/>
                <w:szCs w:val="16"/>
              </w:rPr>
              <w:t>3.59 ± 0.31</w:t>
            </w:r>
          </w:p>
        </w:tc>
        <w:tc>
          <w:tcPr>
            <w:tcW w:w="2070" w:type="dxa"/>
          </w:tcPr>
          <w:p w14:paraId="608CD8A1" w14:textId="28BE4318" w:rsidR="0079779B" w:rsidRPr="00541128" w:rsidRDefault="00053CE5" w:rsidP="008D133C">
            <w:pPr>
              <w:jc w:val="right"/>
              <w:rPr>
                <w:sz w:val="16"/>
                <w:szCs w:val="16"/>
              </w:rPr>
            </w:pPr>
            <w:r w:rsidRPr="00541128">
              <w:rPr>
                <w:sz w:val="16"/>
                <w:szCs w:val="16"/>
              </w:rPr>
              <w:t>95.26 ± 0.44 / 98.05 ± 0.37</w:t>
            </w:r>
          </w:p>
        </w:tc>
        <w:tc>
          <w:tcPr>
            <w:tcW w:w="2070" w:type="dxa"/>
          </w:tcPr>
          <w:p w14:paraId="165F7939" w14:textId="1F4DC7A1" w:rsidR="0079779B" w:rsidRPr="00541128" w:rsidRDefault="00053CE5" w:rsidP="008F3AD0">
            <w:pPr>
              <w:jc w:val="right"/>
              <w:rPr>
                <w:sz w:val="16"/>
                <w:szCs w:val="16"/>
              </w:rPr>
            </w:pPr>
            <w:r w:rsidRPr="00541128">
              <w:rPr>
                <w:sz w:val="16"/>
                <w:szCs w:val="16"/>
              </w:rPr>
              <w:t>98.32 ± 0.32 / 94.50 ± 0.53</w:t>
            </w:r>
          </w:p>
        </w:tc>
        <w:tc>
          <w:tcPr>
            <w:tcW w:w="1170" w:type="dxa"/>
          </w:tcPr>
          <w:p w14:paraId="67BA464A" w14:textId="5E4E8D6E" w:rsidR="0079779B" w:rsidRPr="00541128" w:rsidRDefault="003B3A39" w:rsidP="008F3AD0">
            <w:pPr>
              <w:jc w:val="right"/>
              <w:rPr>
                <w:sz w:val="16"/>
                <w:szCs w:val="16"/>
              </w:rPr>
            </w:pPr>
            <w:r w:rsidRPr="00541128">
              <w:rPr>
                <w:sz w:val="16"/>
                <w:szCs w:val="16"/>
              </w:rPr>
              <w:t>0.930 ± 0.006</w:t>
            </w:r>
          </w:p>
        </w:tc>
        <w:tc>
          <w:tcPr>
            <w:tcW w:w="987" w:type="dxa"/>
          </w:tcPr>
          <w:p w14:paraId="702762C4" w14:textId="77777777" w:rsidR="0079779B" w:rsidRPr="00541128" w:rsidRDefault="0079779B" w:rsidP="008F3AD0">
            <w:pPr>
              <w:jc w:val="right"/>
              <w:rPr>
                <w:sz w:val="16"/>
                <w:szCs w:val="16"/>
              </w:rPr>
            </w:pPr>
            <w:r w:rsidRPr="00541128">
              <w:rPr>
                <w:sz w:val="16"/>
                <w:szCs w:val="16"/>
              </w:rPr>
              <w:t>5.85 (4.65)</w:t>
            </w:r>
          </w:p>
        </w:tc>
      </w:tr>
      <w:tr w:rsidR="00541128" w:rsidRPr="00541128" w14:paraId="2912966A" w14:textId="77777777" w:rsidTr="0096173C">
        <w:trPr>
          <w:trHeight w:val="340"/>
          <w:jc w:val="center"/>
        </w:trPr>
        <w:tc>
          <w:tcPr>
            <w:tcW w:w="900" w:type="dxa"/>
          </w:tcPr>
          <w:p w14:paraId="018DD73A" w14:textId="77777777" w:rsidR="0079779B" w:rsidRPr="00541128" w:rsidRDefault="0079779B" w:rsidP="008F3AD0">
            <w:pPr>
              <w:rPr>
                <w:sz w:val="16"/>
                <w:szCs w:val="16"/>
              </w:rPr>
            </w:pPr>
            <w:r w:rsidRPr="00541128">
              <w:rPr>
                <w:sz w:val="16"/>
                <w:szCs w:val="16"/>
              </w:rPr>
              <w:t>Random forest</w:t>
            </w:r>
          </w:p>
        </w:tc>
        <w:tc>
          <w:tcPr>
            <w:tcW w:w="1080" w:type="dxa"/>
          </w:tcPr>
          <w:p w14:paraId="3986882A" w14:textId="4A118092" w:rsidR="0079779B" w:rsidRPr="00541128" w:rsidRDefault="008D133C" w:rsidP="008F3AD0">
            <w:pPr>
              <w:jc w:val="right"/>
              <w:rPr>
                <w:sz w:val="16"/>
                <w:szCs w:val="16"/>
              </w:rPr>
            </w:pPr>
            <w:r w:rsidRPr="00541128">
              <w:rPr>
                <w:sz w:val="16"/>
                <w:szCs w:val="16"/>
              </w:rPr>
              <w:t>9.15 ± 0.95</w:t>
            </w:r>
          </w:p>
        </w:tc>
        <w:tc>
          <w:tcPr>
            <w:tcW w:w="1080" w:type="dxa"/>
          </w:tcPr>
          <w:p w14:paraId="792280A8" w14:textId="5F698CF2" w:rsidR="0079779B" w:rsidRPr="00541128" w:rsidRDefault="008D133C" w:rsidP="008F3AD0">
            <w:pPr>
              <w:jc w:val="right"/>
              <w:rPr>
                <w:sz w:val="16"/>
                <w:szCs w:val="16"/>
              </w:rPr>
            </w:pPr>
            <w:r w:rsidRPr="00541128">
              <w:rPr>
                <w:sz w:val="16"/>
                <w:szCs w:val="16"/>
              </w:rPr>
              <w:t>2.69 ± 0.23</w:t>
            </w:r>
          </w:p>
        </w:tc>
        <w:tc>
          <w:tcPr>
            <w:tcW w:w="2070" w:type="dxa"/>
          </w:tcPr>
          <w:p w14:paraId="3BAEAAB0" w14:textId="29B5D28D" w:rsidR="0079779B" w:rsidRPr="00541128" w:rsidRDefault="008D133C" w:rsidP="008F3AD0">
            <w:pPr>
              <w:jc w:val="right"/>
              <w:rPr>
                <w:sz w:val="16"/>
                <w:szCs w:val="16"/>
              </w:rPr>
            </w:pPr>
            <w:r w:rsidRPr="00541128">
              <w:rPr>
                <w:sz w:val="16"/>
                <w:szCs w:val="16"/>
              </w:rPr>
              <w:t>97.24 ± 0.25 / 97.45 ± 0.30</w:t>
            </w:r>
          </w:p>
        </w:tc>
        <w:tc>
          <w:tcPr>
            <w:tcW w:w="2070" w:type="dxa"/>
          </w:tcPr>
          <w:p w14:paraId="36D6ECF1" w14:textId="4235897C" w:rsidR="0079779B" w:rsidRPr="00541128" w:rsidRDefault="008D133C" w:rsidP="008F3AD0">
            <w:pPr>
              <w:jc w:val="right"/>
              <w:rPr>
                <w:sz w:val="16"/>
                <w:szCs w:val="16"/>
              </w:rPr>
            </w:pPr>
            <w:r w:rsidRPr="00541128">
              <w:rPr>
                <w:sz w:val="16"/>
                <w:szCs w:val="16"/>
              </w:rPr>
              <w:t>97.74 ± 0.27 / 96.89 ± 0.28</w:t>
            </w:r>
          </w:p>
        </w:tc>
        <w:tc>
          <w:tcPr>
            <w:tcW w:w="1170" w:type="dxa"/>
          </w:tcPr>
          <w:p w14:paraId="6E4CAC92" w14:textId="3BF58053" w:rsidR="0079779B" w:rsidRPr="00541128" w:rsidRDefault="008D133C" w:rsidP="008F3AD0">
            <w:pPr>
              <w:jc w:val="right"/>
              <w:rPr>
                <w:sz w:val="16"/>
                <w:szCs w:val="16"/>
              </w:rPr>
            </w:pPr>
            <w:r w:rsidRPr="00541128">
              <w:rPr>
                <w:sz w:val="16"/>
                <w:szCs w:val="16"/>
              </w:rPr>
              <w:t>0.947 ± 0.005</w:t>
            </w:r>
          </w:p>
        </w:tc>
        <w:tc>
          <w:tcPr>
            <w:tcW w:w="987" w:type="dxa"/>
          </w:tcPr>
          <w:p w14:paraId="0E8540C6" w14:textId="77777777" w:rsidR="0079779B" w:rsidRPr="00541128" w:rsidRDefault="0079779B" w:rsidP="008F3AD0">
            <w:pPr>
              <w:jc w:val="right"/>
              <w:rPr>
                <w:sz w:val="16"/>
                <w:szCs w:val="16"/>
              </w:rPr>
            </w:pPr>
            <w:r w:rsidRPr="00541128">
              <w:rPr>
                <w:sz w:val="16"/>
                <w:szCs w:val="16"/>
              </w:rPr>
              <w:t>7.09 (6.07)</w:t>
            </w:r>
          </w:p>
        </w:tc>
      </w:tr>
      <w:tr w:rsidR="00541128" w:rsidRPr="00541128" w14:paraId="6D69E0DF" w14:textId="77777777" w:rsidTr="0096173C">
        <w:trPr>
          <w:trHeight w:val="340"/>
          <w:jc w:val="center"/>
        </w:trPr>
        <w:tc>
          <w:tcPr>
            <w:tcW w:w="900" w:type="dxa"/>
          </w:tcPr>
          <w:p w14:paraId="492139F9" w14:textId="77777777" w:rsidR="0079779B" w:rsidRPr="00541128" w:rsidRDefault="0079779B" w:rsidP="008F3AD0">
            <w:pPr>
              <w:rPr>
                <w:sz w:val="16"/>
                <w:szCs w:val="16"/>
              </w:rPr>
            </w:pPr>
            <w:proofErr w:type="spellStart"/>
            <w:r w:rsidRPr="00541128">
              <w:rPr>
                <w:sz w:val="16"/>
                <w:szCs w:val="16"/>
              </w:rPr>
              <w:t>kNN</w:t>
            </w:r>
            <w:proofErr w:type="spellEnd"/>
          </w:p>
        </w:tc>
        <w:tc>
          <w:tcPr>
            <w:tcW w:w="1080" w:type="dxa"/>
          </w:tcPr>
          <w:p w14:paraId="1AB9DAA7" w14:textId="1C4B47E0" w:rsidR="0079779B" w:rsidRPr="00541128" w:rsidRDefault="0067566A" w:rsidP="0067566A">
            <w:pPr>
              <w:jc w:val="right"/>
              <w:rPr>
                <w:sz w:val="16"/>
                <w:szCs w:val="16"/>
              </w:rPr>
            </w:pPr>
            <w:r w:rsidRPr="00541128">
              <w:rPr>
                <w:sz w:val="16"/>
                <w:szCs w:val="16"/>
              </w:rPr>
              <w:t>10.28 ± 0.41</w:t>
            </w:r>
          </w:p>
        </w:tc>
        <w:tc>
          <w:tcPr>
            <w:tcW w:w="1080" w:type="dxa"/>
          </w:tcPr>
          <w:p w14:paraId="6706004C" w14:textId="0007C442" w:rsidR="0079779B" w:rsidRPr="00541128" w:rsidRDefault="0067566A" w:rsidP="008F3AD0">
            <w:pPr>
              <w:jc w:val="right"/>
              <w:rPr>
                <w:sz w:val="16"/>
                <w:szCs w:val="16"/>
              </w:rPr>
            </w:pPr>
            <w:r w:rsidRPr="00541128">
              <w:rPr>
                <w:sz w:val="16"/>
                <w:szCs w:val="16"/>
              </w:rPr>
              <w:t>1.70 ± 0.13</w:t>
            </w:r>
          </w:p>
        </w:tc>
        <w:tc>
          <w:tcPr>
            <w:tcW w:w="2070" w:type="dxa"/>
          </w:tcPr>
          <w:p w14:paraId="6C465652" w14:textId="6932DB98" w:rsidR="0079779B" w:rsidRPr="00541128" w:rsidRDefault="0067566A" w:rsidP="008F3AD0">
            <w:pPr>
              <w:jc w:val="right"/>
              <w:rPr>
                <w:sz w:val="16"/>
                <w:szCs w:val="16"/>
              </w:rPr>
            </w:pPr>
            <w:r w:rsidRPr="00541128">
              <w:rPr>
                <w:sz w:val="16"/>
                <w:szCs w:val="16"/>
              </w:rPr>
              <w:t>98.95 ± 0.18 / 97.52 ± 0.25</w:t>
            </w:r>
          </w:p>
        </w:tc>
        <w:tc>
          <w:tcPr>
            <w:tcW w:w="2070" w:type="dxa"/>
          </w:tcPr>
          <w:p w14:paraId="616A8B83" w14:textId="3C6C93AB" w:rsidR="0079779B" w:rsidRPr="00541128" w:rsidRDefault="00253E58" w:rsidP="00253E58">
            <w:pPr>
              <w:jc w:val="right"/>
              <w:rPr>
                <w:sz w:val="16"/>
                <w:szCs w:val="16"/>
              </w:rPr>
            </w:pPr>
            <w:r w:rsidRPr="00541128">
              <w:rPr>
                <w:sz w:val="16"/>
                <w:szCs w:val="16"/>
              </w:rPr>
              <w:t xml:space="preserve">97.05 </w:t>
            </w:r>
            <w:r w:rsidR="0067566A" w:rsidRPr="00541128">
              <w:rPr>
                <w:sz w:val="16"/>
                <w:szCs w:val="16"/>
              </w:rPr>
              <w:t xml:space="preserve">± </w:t>
            </w:r>
            <w:r w:rsidRPr="00541128">
              <w:rPr>
                <w:sz w:val="16"/>
                <w:szCs w:val="16"/>
              </w:rPr>
              <w:t xml:space="preserve">0.42 </w:t>
            </w:r>
            <w:r w:rsidR="0067566A" w:rsidRPr="00541128">
              <w:rPr>
                <w:sz w:val="16"/>
                <w:szCs w:val="16"/>
              </w:rPr>
              <w:t xml:space="preserve">/ </w:t>
            </w:r>
            <w:r w:rsidRPr="00541128">
              <w:rPr>
                <w:sz w:val="16"/>
                <w:szCs w:val="16"/>
              </w:rPr>
              <w:t>98.84</w:t>
            </w:r>
            <w:r w:rsidR="0067566A" w:rsidRPr="00541128">
              <w:rPr>
                <w:sz w:val="16"/>
                <w:szCs w:val="16"/>
              </w:rPr>
              <w:t xml:space="preserve"> ±</w:t>
            </w:r>
            <w:r w:rsidRPr="00541128">
              <w:rPr>
                <w:sz w:val="16"/>
                <w:szCs w:val="16"/>
              </w:rPr>
              <w:t xml:space="preserve"> 0.20</w:t>
            </w:r>
          </w:p>
        </w:tc>
        <w:tc>
          <w:tcPr>
            <w:tcW w:w="1170" w:type="dxa"/>
          </w:tcPr>
          <w:p w14:paraId="4F770704" w14:textId="2752364B" w:rsidR="0079779B" w:rsidRPr="00541128" w:rsidRDefault="00E94264" w:rsidP="008F3AD0">
            <w:pPr>
              <w:jc w:val="right"/>
              <w:rPr>
                <w:sz w:val="16"/>
                <w:szCs w:val="16"/>
              </w:rPr>
            </w:pPr>
            <w:r w:rsidRPr="00541128">
              <w:rPr>
                <w:sz w:val="16"/>
                <w:szCs w:val="16"/>
              </w:rPr>
              <w:t xml:space="preserve">0.965 </w:t>
            </w:r>
            <w:r w:rsidR="0067566A" w:rsidRPr="00541128">
              <w:rPr>
                <w:sz w:val="16"/>
                <w:szCs w:val="16"/>
              </w:rPr>
              <w:t>±</w:t>
            </w:r>
            <w:r w:rsidRPr="00541128">
              <w:rPr>
                <w:sz w:val="16"/>
                <w:szCs w:val="16"/>
              </w:rPr>
              <w:t xml:space="preserve"> 0.002</w:t>
            </w:r>
          </w:p>
        </w:tc>
        <w:tc>
          <w:tcPr>
            <w:tcW w:w="987" w:type="dxa"/>
          </w:tcPr>
          <w:p w14:paraId="245509E8" w14:textId="77777777" w:rsidR="0079779B" w:rsidRPr="00541128" w:rsidRDefault="0079779B" w:rsidP="008F3AD0">
            <w:pPr>
              <w:jc w:val="right"/>
              <w:rPr>
                <w:sz w:val="16"/>
                <w:szCs w:val="16"/>
              </w:rPr>
            </w:pPr>
            <w:r w:rsidRPr="00541128">
              <w:rPr>
                <w:sz w:val="16"/>
                <w:szCs w:val="16"/>
              </w:rPr>
              <w:t>7.60 (6.20)</w:t>
            </w:r>
          </w:p>
        </w:tc>
      </w:tr>
      <w:tr w:rsidR="00541128" w:rsidRPr="00541128" w14:paraId="7475252F" w14:textId="77777777" w:rsidTr="0096173C">
        <w:trPr>
          <w:trHeight w:val="340"/>
          <w:jc w:val="center"/>
        </w:trPr>
        <w:tc>
          <w:tcPr>
            <w:tcW w:w="900" w:type="dxa"/>
          </w:tcPr>
          <w:p w14:paraId="11E4B1D1" w14:textId="77777777" w:rsidR="0079779B" w:rsidRPr="00541128" w:rsidRDefault="0079779B" w:rsidP="008F3AD0">
            <w:pPr>
              <w:rPr>
                <w:sz w:val="16"/>
                <w:szCs w:val="16"/>
              </w:rPr>
            </w:pPr>
            <w:r w:rsidRPr="00541128">
              <w:rPr>
                <w:sz w:val="16"/>
                <w:szCs w:val="16"/>
              </w:rPr>
              <w:t>SVM</w:t>
            </w:r>
          </w:p>
        </w:tc>
        <w:tc>
          <w:tcPr>
            <w:tcW w:w="1080" w:type="dxa"/>
          </w:tcPr>
          <w:p w14:paraId="0D865A7F" w14:textId="3025FD45" w:rsidR="0079779B" w:rsidRPr="00541128" w:rsidRDefault="008D133C" w:rsidP="008F3AD0">
            <w:pPr>
              <w:jc w:val="right"/>
              <w:rPr>
                <w:sz w:val="16"/>
                <w:szCs w:val="16"/>
              </w:rPr>
            </w:pPr>
            <w:r w:rsidRPr="00541128">
              <w:rPr>
                <w:sz w:val="16"/>
                <w:szCs w:val="16"/>
              </w:rPr>
              <w:t>9.98 ± 1.51</w:t>
            </w:r>
          </w:p>
        </w:tc>
        <w:tc>
          <w:tcPr>
            <w:tcW w:w="1080" w:type="dxa"/>
          </w:tcPr>
          <w:p w14:paraId="764A7D1F" w14:textId="1E3AA0C9" w:rsidR="0079779B" w:rsidRPr="00541128" w:rsidRDefault="008D133C" w:rsidP="008F3AD0">
            <w:pPr>
              <w:jc w:val="right"/>
              <w:rPr>
                <w:sz w:val="16"/>
                <w:szCs w:val="16"/>
              </w:rPr>
            </w:pPr>
            <w:r w:rsidRPr="00541128">
              <w:rPr>
                <w:sz w:val="16"/>
                <w:szCs w:val="16"/>
              </w:rPr>
              <w:t>2.47 ± 1.95</w:t>
            </w:r>
          </w:p>
        </w:tc>
        <w:tc>
          <w:tcPr>
            <w:tcW w:w="2070" w:type="dxa"/>
          </w:tcPr>
          <w:p w14:paraId="22AEF6F0" w14:textId="22A5B53F" w:rsidR="0079779B" w:rsidRPr="00541128" w:rsidRDefault="008D133C" w:rsidP="008F3AD0">
            <w:pPr>
              <w:jc w:val="right"/>
              <w:rPr>
                <w:sz w:val="16"/>
                <w:szCs w:val="16"/>
              </w:rPr>
            </w:pPr>
            <w:r w:rsidRPr="00541128">
              <w:rPr>
                <w:sz w:val="16"/>
                <w:szCs w:val="16"/>
              </w:rPr>
              <w:t>98.90 ± 0.21 / 96.08 ± 3.85</w:t>
            </w:r>
          </w:p>
        </w:tc>
        <w:tc>
          <w:tcPr>
            <w:tcW w:w="2070" w:type="dxa"/>
          </w:tcPr>
          <w:p w14:paraId="2D442596" w14:textId="1A961985" w:rsidR="0079779B" w:rsidRPr="00541128" w:rsidRDefault="008D133C" w:rsidP="008F3AD0">
            <w:pPr>
              <w:jc w:val="right"/>
              <w:rPr>
                <w:sz w:val="16"/>
                <w:szCs w:val="16"/>
              </w:rPr>
            </w:pPr>
            <w:r w:rsidRPr="00541128">
              <w:rPr>
                <w:sz w:val="16"/>
                <w:szCs w:val="16"/>
              </w:rPr>
              <w:t>96.27 ± 3.90 / 98.80 ± 0.22</w:t>
            </w:r>
          </w:p>
        </w:tc>
        <w:tc>
          <w:tcPr>
            <w:tcW w:w="1170" w:type="dxa"/>
          </w:tcPr>
          <w:p w14:paraId="2A62C183" w14:textId="1BCA5F27" w:rsidR="0079779B" w:rsidRPr="00541128" w:rsidRDefault="008D133C" w:rsidP="008F3AD0">
            <w:pPr>
              <w:jc w:val="right"/>
              <w:rPr>
                <w:sz w:val="16"/>
                <w:szCs w:val="16"/>
              </w:rPr>
            </w:pPr>
            <w:r w:rsidRPr="00541128">
              <w:rPr>
                <w:sz w:val="16"/>
                <w:szCs w:val="16"/>
              </w:rPr>
              <w:t>0.949 ± 0.041</w:t>
            </w:r>
          </w:p>
        </w:tc>
        <w:tc>
          <w:tcPr>
            <w:tcW w:w="987" w:type="dxa"/>
          </w:tcPr>
          <w:p w14:paraId="29A68626" w14:textId="77777777" w:rsidR="0079779B" w:rsidRPr="00541128" w:rsidRDefault="0079779B" w:rsidP="008F3AD0">
            <w:pPr>
              <w:jc w:val="right"/>
              <w:rPr>
                <w:sz w:val="16"/>
                <w:szCs w:val="16"/>
              </w:rPr>
            </w:pPr>
            <w:r w:rsidRPr="00541128">
              <w:rPr>
                <w:sz w:val="16"/>
                <w:szCs w:val="16"/>
              </w:rPr>
              <w:t>7.99 (8.33)</w:t>
            </w:r>
          </w:p>
        </w:tc>
      </w:tr>
      <w:tr w:rsidR="00541128" w:rsidRPr="00541128"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541128" w:rsidRDefault="0079779B" w:rsidP="008F3AD0">
            <w:pPr>
              <w:rPr>
                <w:sz w:val="16"/>
                <w:szCs w:val="16"/>
              </w:rPr>
            </w:pPr>
            <w:r w:rsidRPr="00541128">
              <w:rPr>
                <w:sz w:val="16"/>
                <w:szCs w:val="16"/>
              </w:rPr>
              <w:t>Bayes normal</w:t>
            </w:r>
          </w:p>
        </w:tc>
        <w:tc>
          <w:tcPr>
            <w:tcW w:w="1080" w:type="dxa"/>
            <w:tcBorders>
              <w:bottom w:val="single" w:sz="12" w:space="0" w:color="000000" w:themeColor="text1"/>
            </w:tcBorders>
          </w:tcPr>
          <w:p w14:paraId="7371B458" w14:textId="3CA70F6F" w:rsidR="0079779B" w:rsidRPr="00541128" w:rsidRDefault="00FC09CF" w:rsidP="00FC09CF">
            <w:pPr>
              <w:jc w:val="right"/>
              <w:rPr>
                <w:sz w:val="16"/>
                <w:szCs w:val="16"/>
              </w:rPr>
            </w:pPr>
            <w:r w:rsidRPr="00541128">
              <w:rPr>
                <w:sz w:val="16"/>
                <w:szCs w:val="16"/>
              </w:rPr>
              <w:t>16.31 ± 0.86</w:t>
            </w:r>
          </w:p>
        </w:tc>
        <w:tc>
          <w:tcPr>
            <w:tcW w:w="1080" w:type="dxa"/>
            <w:tcBorders>
              <w:bottom w:val="single" w:sz="12" w:space="0" w:color="000000" w:themeColor="text1"/>
            </w:tcBorders>
          </w:tcPr>
          <w:p w14:paraId="6C209C56" w14:textId="6AF0A993" w:rsidR="0079779B" w:rsidRPr="00541128" w:rsidRDefault="00AF74C9" w:rsidP="008F3AD0">
            <w:pPr>
              <w:jc w:val="right"/>
              <w:rPr>
                <w:sz w:val="16"/>
                <w:szCs w:val="16"/>
              </w:rPr>
            </w:pPr>
            <w:r w:rsidRPr="00541128">
              <w:rPr>
                <w:sz w:val="16"/>
                <w:szCs w:val="16"/>
              </w:rPr>
              <w:t>9.03 ± 0.50</w:t>
            </w:r>
          </w:p>
        </w:tc>
        <w:tc>
          <w:tcPr>
            <w:tcW w:w="2070" w:type="dxa"/>
            <w:tcBorders>
              <w:bottom w:val="single" w:sz="12" w:space="0" w:color="000000" w:themeColor="text1"/>
            </w:tcBorders>
          </w:tcPr>
          <w:p w14:paraId="3A1A7F8F" w14:textId="1D2FCFDF" w:rsidR="0079779B" w:rsidRPr="00541128" w:rsidRDefault="00AF74C9" w:rsidP="008F3AD0">
            <w:pPr>
              <w:jc w:val="right"/>
              <w:rPr>
                <w:sz w:val="16"/>
                <w:szCs w:val="16"/>
              </w:rPr>
            </w:pPr>
            <w:r w:rsidRPr="00541128">
              <w:rPr>
                <w:sz w:val="16"/>
                <w:szCs w:val="16"/>
              </w:rPr>
              <w:t>86.95 ± 0.62 / 98.09 ± 0.28</w:t>
            </w:r>
          </w:p>
        </w:tc>
        <w:tc>
          <w:tcPr>
            <w:tcW w:w="2070" w:type="dxa"/>
            <w:tcBorders>
              <w:bottom w:val="single" w:sz="12" w:space="0" w:color="000000" w:themeColor="text1"/>
            </w:tcBorders>
          </w:tcPr>
          <w:p w14:paraId="259C7594" w14:textId="3C9C48F1" w:rsidR="0079779B" w:rsidRPr="00541128" w:rsidRDefault="00AF74C9" w:rsidP="008F3AD0">
            <w:pPr>
              <w:jc w:val="right"/>
              <w:rPr>
                <w:sz w:val="16"/>
                <w:szCs w:val="16"/>
              </w:rPr>
            </w:pPr>
            <w:r w:rsidRPr="00541128">
              <w:rPr>
                <w:sz w:val="16"/>
                <w:szCs w:val="16"/>
              </w:rPr>
              <w:t>98.55 ± 0.21 / 83.38 ± 0.88</w:t>
            </w:r>
          </w:p>
        </w:tc>
        <w:tc>
          <w:tcPr>
            <w:tcW w:w="1170" w:type="dxa"/>
            <w:tcBorders>
              <w:bottom w:val="single" w:sz="12" w:space="0" w:color="000000" w:themeColor="text1"/>
            </w:tcBorders>
          </w:tcPr>
          <w:p w14:paraId="7E57866E" w14:textId="06D1EFA7" w:rsidR="0079779B" w:rsidRPr="00541128" w:rsidRDefault="00AF74C9" w:rsidP="008F3AD0">
            <w:pPr>
              <w:jc w:val="right"/>
              <w:rPr>
                <w:sz w:val="16"/>
                <w:szCs w:val="16"/>
              </w:rPr>
            </w:pPr>
            <w:r w:rsidRPr="00541128">
              <w:rPr>
                <w:sz w:val="16"/>
                <w:szCs w:val="16"/>
              </w:rPr>
              <w:t>0.826 ± 0.010</w:t>
            </w:r>
          </w:p>
        </w:tc>
        <w:tc>
          <w:tcPr>
            <w:tcW w:w="987" w:type="dxa"/>
            <w:tcBorders>
              <w:bottom w:val="single" w:sz="12" w:space="0" w:color="000000" w:themeColor="text1"/>
            </w:tcBorders>
          </w:tcPr>
          <w:p w14:paraId="7ECD17BA" w14:textId="77777777" w:rsidR="0079779B" w:rsidRPr="00541128" w:rsidRDefault="0079779B" w:rsidP="008F3AD0">
            <w:pPr>
              <w:jc w:val="right"/>
              <w:rPr>
                <w:sz w:val="16"/>
                <w:szCs w:val="16"/>
              </w:rPr>
            </w:pPr>
            <w:r w:rsidRPr="00541128">
              <w:rPr>
                <w:sz w:val="16"/>
                <w:szCs w:val="16"/>
              </w:rPr>
              <w:t>8.08 (8.35)</w:t>
            </w:r>
          </w:p>
        </w:tc>
      </w:tr>
    </w:tbl>
    <w:p w14:paraId="2CBAC8B2" w14:textId="1934D08B" w:rsidR="0079779B" w:rsidRPr="00541128" w:rsidRDefault="0079779B" w:rsidP="0079779B">
      <w:pP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 = </w:t>
      </w:r>
      <w:r w:rsidR="007B2241" w:rsidRPr="00541128">
        <w:rPr>
          <w:rFonts w:ascii="Arial" w:hAnsi="Arial" w:cs="Arial"/>
          <w:sz w:val="16"/>
          <w:szCs w:val="16"/>
        </w:rPr>
        <w:t>s</w:t>
      </w:r>
      <w:r w:rsidRPr="00541128">
        <w:rPr>
          <w:rFonts w:ascii="Arial" w:hAnsi="Arial" w:cs="Arial"/>
          <w:sz w:val="16"/>
          <w:szCs w:val="16"/>
        </w:rPr>
        <w:t xml:space="preserve">tandard </w:t>
      </w:r>
      <w:r w:rsidR="00BD3329" w:rsidRPr="00541128">
        <w:rPr>
          <w:rFonts w:ascii="Arial" w:hAnsi="Arial" w:cs="Arial"/>
          <w:sz w:val="16"/>
          <w:szCs w:val="16"/>
        </w:rPr>
        <w:t>e</w:t>
      </w:r>
      <w:r w:rsidRPr="00541128">
        <w:rPr>
          <w:rFonts w:ascii="Arial" w:hAnsi="Arial" w:cs="Arial"/>
          <w:sz w:val="16"/>
          <w:szCs w:val="16"/>
        </w:rPr>
        <w:t>rror</w:t>
      </w:r>
      <w:r w:rsidR="00DD11F4" w:rsidRPr="00541128">
        <w:rPr>
          <w:rFonts w:ascii="Arial" w:hAnsi="Arial" w:cs="Arial"/>
          <w:sz w:val="16"/>
          <w:szCs w:val="16"/>
        </w:rPr>
        <w:t xml:space="preserve"> </w:t>
      </w:r>
      <w:r w:rsidR="00251313" w:rsidRPr="00541128">
        <w:rPr>
          <w:rFonts w:ascii="Arial" w:hAnsi="Arial" w:cs="Arial"/>
          <w:sz w:val="16"/>
          <w:szCs w:val="16"/>
        </w:rPr>
        <w:t>of</w:t>
      </w:r>
      <w:r w:rsidR="00DD11F4" w:rsidRPr="00541128">
        <w:rPr>
          <w:rFonts w:ascii="Arial" w:hAnsi="Arial" w:cs="Arial"/>
          <w:sz w:val="16"/>
          <w:szCs w:val="16"/>
        </w:rPr>
        <w:t xml:space="preserve"> cross</w:t>
      </w:r>
      <w:r w:rsidR="008B32B4" w:rsidRPr="00541128">
        <w:rPr>
          <w:rFonts w:ascii="Arial" w:hAnsi="Arial" w:cs="Arial"/>
          <w:sz w:val="16"/>
          <w:szCs w:val="16"/>
        </w:rPr>
        <w:t xml:space="preserve"> </w:t>
      </w:r>
      <w:r w:rsidR="00DD11F4" w:rsidRPr="00541128">
        <w:rPr>
          <w:rFonts w:ascii="Arial" w:hAnsi="Arial" w:cs="Arial"/>
          <w:sz w:val="16"/>
          <w:szCs w:val="16"/>
        </w:rPr>
        <w:t>validat</w:t>
      </w:r>
      <w:r w:rsidR="00251313" w:rsidRPr="00541128">
        <w:rPr>
          <w:rFonts w:ascii="Arial" w:hAnsi="Arial" w:cs="Arial"/>
          <w:sz w:val="16"/>
          <w:szCs w:val="16"/>
        </w:rPr>
        <w:t>ed</w:t>
      </w:r>
      <w:r w:rsidR="00DD11F4" w:rsidRPr="00541128">
        <w:rPr>
          <w:rFonts w:ascii="Arial" w:hAnsi="Arial" w:cs="Arial"/>
          <w:sz w:val="16"/>
          <w:szCs w:val="16"/>
        </w:rPr>
        <w:t xml:space="preserve"> </w:t>
      </w:r>
      <w:r w:rsidR="00251313" w:rsidRPr="00541128">
        <w:rPr>
          <w:rFonts w:ascii="Arial" w:hAnsi="Arial" w:cs="Arial"/>
          <w:sz w:val="16"/>
          <w:szCs w:val="16"/>
        </w:rPr>
        <w:t>performance measure</w:t>
      </w:r>
      <w:r w:rsidRPr="00541128">
        <w:rPr>
          <w:rFonts w:ascii="Arial" w:hAnsi="Arial" w:cs="Arial"/>
          <w:sz w:val="16"/>
          <w:szCs w:val="16"/>
        </w:rPr>
        <w:t xml:space="preserve">, </w:t>
      </w:r>
      <w:r w:rsidR="00666C30" w:rsidRPr="00666C30">
        <w:rPr>
          <w:rFonts w:ascii="Arial" w:hAnsi="Arial" w:cs="Arial"/>
          <w:color w:val="FF0000"/>
          <w:sz w:val="16"/>
          <w:szCs w:val="16"/>
        </w:rPr>
        <w:t>U</w:t>
      </w:r>
      <w:r w:rsidRPr="00666C30">
        <w:rPr>
          <w:rFonts w:ascii="Arial" w:hAnsi="Arial" w:cs="Arial"/>
          <w:color w:val="FF0000"/>
          <w:sz w:val="16"/>
          <w:szCs w:val="16"/>
        </w:rPr>
        <w:t xml:space="preserve">A = </w:t>
      </w:r>
      <w:r w:rsidR="00666C30" w:rsidRPr="00666C30">
        <w:rPr>
          <w:rFonts w:ascii="Arial" w:hAnsi="Arial" w:cs="Arial"/>
          <w:color w:val="FF0000"/>
          <w:sz w:val="16"/>
          <w:szCs w:val="16"/>
        </w:rPr>
        <w:t>User</w:t>
      </w:r>
      <w:r w:rsidRPr="00666C30">
        <w:rPr>
          <w:rFonts w:ascii="Arial" w:hAnsi="Arial" w:cs="Arial"/>
          <w:color w:val="FF0000"/>
          <w:sz w:val="16"/>
          <w:szCs w:val="16"/>
        </w:rPr>
        <w:t>’s accuracy</w:t>
      </w:r>
      <w:r w:rsidRPr="00541128">
        <w:rPr>
          <w:rFonts w:ascii="Arial" w:hAnsi="Arial" w:cs="Arial"/>
          <w:sz w:val="16"/>
          <w:szCs w:val="16"/>
        </w:rPr>
        <w:t xml:space="preserve"> (%), PA = Producer’s accuracy (%), </w:t>
      </w:r>
      <w:proofErr w:type="spellStart"/>
      <w:r w:rsidRPr="00541128">
        <w:rPr>
          <w:rFonts w:ascii="Arial" w:hAnsi="Arial" w:cs="Arial"/>
          <w:sz w:val="16"/>
          <w:szCs w:val="16"/>
        </w:rPr>
        <w:t>Bg</w:t>
      </w:r>
      <w:proofErr w:type="spellEnd"/>
      <w:r w:rsidRPr="00541128">
        <w:rPr>
          <w:rFonts w:ascii="Arial" w:hAnsi="Arial" w:cs="Arial"/>
          <w:sz w:val="16"/>
          <w:szCs w:val="16"/>
        </w:rPr>
        <w:t xml:space="preserve"> = Background, Sb = </w:t>
      </w:r>
      <w:proofErr w:type="spellStart"/>
      <w:proofErr w:type="gramStart"/>
      <w:r w:rsidRPr="00541128">
        <w:rPr>
          <w:rFonts w:ascii="Arial" w:hAnsi="Arial" w:cs="Arial"/>
          <w:sz w:val="16"/>
          <w:szCs w:val="16"/>
        </w:rPr>
        <w:t>Spekboom</w:t>
      </w:r>
      <w:proofErr w:type="spellEnd"/>
      <w:r w:rsidRPr="00541128">
        <w:rPr>
          <w:rFonts w:ascii="Arial" w:hAnsi="Arial" w:cs="Arial"/>
          <w:sz w:val="16"/>
          <w:szCs w:val="16"/>
        </w:rPr>
        <w:t xml:space="preserve"> ,</w:t>
      </w:r>
      <w:proofErr w:type="gramEnd"/>
      <w:r w:rsidRPr="00541128">
        <w:rPr>
          <w:rFonts w:ascii="Arial" w:hAnsi="Arial" w:cs="Arial"/>
          <w:sz w:val="16"/>
          <w:szCs w:val="16"/>
        </w:rPr>
        <w:t xml:space="preserve"> MAE = Mean absolute canopy-cover error on in situ canopy-cover data (%), SAE = Standard deviation of absolute canopy-cover errors on in situ canopy-cover data (%)</w:t>
      </w:r>
    </w:p>
    <w:p w14:paraId="321468B8" w14:textId="77777777" w:rsidR="008B691C" w:rsidRPr="00541128" w:rsidRDefault="008B691C" w:rsidP="0079779B">
      <w:pPr>
        <w:rPr>
          <w:rFonts w:ascii="Arial" w:hAnsi="Arial" w:cs="Arial"/>
          <w:sz w:val="16"/>
          <w:szCs w:val="16"/>
        </w:rPr>
      </w:pPr>
    </w:p>
    <w:p w14:paraId="1B7254F5" w14:textId="77777777" w:rsidR="008B691C" w:rsidRPr="00541128" w:rsidRDefault="008B691C" w:rsidP="0079779B">
      <w:pPr>
        <w:rPr>
          <w:rFonts w:ascii="Arial" w:hAnsi="Arial" w:cs="Arial"/>
          <w:sz w:val="16"/>
          <w:szCs w:val="16"/>
        </w:rPr>
      </w:pPr>
    </w:p>
    <w:p w14:paraId="6ED7A8FC" w14:textId="77777777" w:rsidR="005E6A2D" w:rsidRPr="00541128" w:rsidRDefault="005E6A2D" w:rsidP="0079779B">
      <w:pPr>
        <w:rPr>
          <w:rFonts w:ascii="Arial" w:hAnsi="Arial" w:cs="Arial"/>
          <w:sz w:val="16"/>
          <w:szCs w:val="16"/>
        </w:rPr>
      </w:pPr>
    </w:p>
    <w:p w14:paraId="3A70C66D" w14:textId="03BB8F59" w:rsidR="005E6A2D" w:rsidRPr="00541128" w:rsidRDefault="005E6A2D" w:rsidP="00700BF8">
      <w:pPr>
        <w:pStyle w:val="Caption"/>
        <w:keepNext/>
        <w:spacing w:line="360" w:lineRule="auto"/>
        <w:jc w:val="center"/>
      </w:pPr>
      <w:bookmarkStart w:id="33" w:name="_Ref520753869"/>
      <w:r w:rsidRPr="00541128">
        <w:t xml:space="preserve">Table </w:t>
      </w:r>
      <w:r w:rsidRPr="00541128">
        <w:fldChar w:fldCharType="begin"/>
      </w:r>
      <w:r w:rsidRPr="00541128">
        <w:instrText xml:space="preserve"> SEQ Table \* ARABIC </w:instrText>
      </w:r>
      <w:r w:rsidRPr="00541128">
        <w:fldChar w:fldCharType="separate"/>
      </w:r>
      <w:r w:rsidR="00541128" w:rsidRPr="00541128">
        <w:rPr>
          <w:noProof/>
        </w:rPr>
        <w:t>8</w:t>
      </w:r>
      <w:r w:rsidRPr="00541128">
        <w:fldChar w:fldCharType="end"/>
      </w:r>
      <w:bookmarkEnd w:id="33"/>
      <w:r w:rsidRPr="00541128">
        <w:t xml:space="preserve"> </w:t>
      </w:r>
      <w:r w:rsidR="00BB6363" w:rsidRPr="00541128">
        <w:t xml:space="preserve"> </w:t>
      </w:r>
      <w:r w:rsidRPr="00541128">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541128" w:rsidRPr="0054112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541128" w:rsidRDefault="008B691C" w:rsidP="008F3AD0">
            <w:pPr>
              <w:spacing w:before="40" w:after="40" w:line="276" w:lineRule="auto"/>
              <w:jc w:val="center"/>
              <w:rPr>
                <w:rFonts w:cs="Arial"/>
                <w:sz w:val="16"/>
                <w:szCs w:val="16"/>
              </w:rPr>
            </w:pPr>
            <w:r w:rsidRPr="00541128">
              <w:rPr>
                <w:rFonts w:cs="Arial"/>
                <w:sz w:val="16"/>
                <w:szCs w:val="16"/>
              </w:rPr>
              <w:t>Classifier</w:t>
            </w:r>
          </w:p>
        </w:tc>
        <w:tc>
          <w:tcPr>
            <w:tcW w:w="1447" w:type="dxa"/>
          </w:tcPr>
          <w:p w14:paraId="59528063" w14:textId="73EC2AD7" w:rsidR="008B691C" w:rsidRPr="00541128" w:rsidRDefault="006B4248" w:rsidP="006B4248">
            <w:pPr>
              <w:spacing w:before="40" w:after="40" w:line="276" w:lineRule="auto"/>
              <w:jc w:val="center"/>
              <w:rPr>
                <w:rFonts w:cs="Arial"/>
                <w:sz w:val="16"/>
                <w:szCs w:val="16"/>
              </w:rPr>
            </w:pPr>
            <w:r w:rsidRPr="00541128">
              <w:rPr>
                <w:rFonts w:cs="Arial"/>
                <w:sz w:val="16"/>
                <w:szCs w:val="16"/>
              </w:rPr>
              <w:t>T</w:t>
            </w:r>
            <w:r w:rsidR="008B691C" w:rsidRPr="00541128">
              <w:rPr>
                <w:rFonts w:cs="Arial"/>
                <w:sz w:val="16"/>
                <w:szCs w:val="16"/>
              </w:rPr>
              <w:t>ime (secs)</w:t>
            </w:r>
            <w:r w:rsidR="008B691C" w:rsidRPr="00541128">
              <w:rPr>
                <w:rFonts w:cs="Arial"/>
                <w:sz w:val="16"/>
                <w:szCs w:val="16"/>
                <w:vertAlign w:val="superscript"/>
              </w:rPr>
              <w:t>a</w:t>
            </w:r>
          </w:p>
        </w:tc>
      </w:tr>
      <w:tr w:rsidR="00541128" w:rsidRPr="00541128" w14:paraId="5348DD0E" w14:textId="77777777" w:rsidTr="00700BF8">
        <w:trPr>
          <w:trHeight w:val="340"/>
          <w:jc w:val="center"/>
        </w:trPr>
        <w:tc>
          <w:tcPr>
            <w:tcW w:w="1163" w:type="dxa"/>
          </w:tcPr>
          <w:p w14:paraId="1A9D41F5" w14:textId="77777777" w:rsidR="008B691C" w:rsidRPr="00541128" w:rsidRDefault="008B691C" w:rsidP="008F3AD0">
            <w:pPr>
              <w:rPr>
                <w:sz w:val="16"/>
                <w:szCs w:val="16"/>
              </w:rPr>
            </w:pPr>
            <w:r w:rsidRPr="00541128">
              <w:rPr>
                <w:sz w:val="16"/>
                <w:szCs w:val="16"/>
              </w:rPr>
              <w:t>Decision tree</w:t>
            </w:r>
          </w:p>
        </w:tc>
        <w:tc>
          <w:tcPr>
            <w:tcW w:w="1447" w:type="dxa"/>
          </w:tcPr>
          <w:p w14:paraId="1DF8224E" w14:textId="0B64A8B7" w:rsidR="008B691C" w:rsidRPr="00541128" w:rsidRDefault="008B691C" w:rsidP="008F3AD0">
            <w:pPr>
              <w:jc w:val="right"/>
              <w:rPr>
                <w:sz w:val="16"/>
                <w:szCs w:val="16"/>
              </w:rPr>
            </w:pPr>
            <w:r w:rsidRPr="00541128">
              <w:rPr>
                <w:sz w:val="16"/>
                <w:szCs w:val="16"/>
              </w:rPr>
              <w:t>47</w:t>
            </w:r>
          </w:p>
        </w:tc>
      </w:tr>
      <w:tr w:rsidR="00541128" w:rsidRPr="00541128" w14:paraId="5CA21537" w14:textId="77777777" w:rsidTr="00700BF8">
        <w:trPr>
          <w:trHeight w:val="340"/>
          <w:jc w:val="center"/>
        </w:trPr>
        <w:tc>
          <w:tcPr>
            <w:tcW w:w="1163" w:type="dxa"/>
          </w:tcPr>
          <w:p w14:paraId="2D55504F" w14:textId="77777777" w:rsidR="008B691C" w:rsidRPr="00541128" w:rsidRDefault="008B691C" w:rsidP="008F3AD0">
            <w:pPr>
              <w:rPr>
                <w:sz w:val="16"/>
                <w:szCs w:val="16"/>
              </w:rPr>
            </w:pPr>
            <w:r w:rsidRPr="00541128">
              <w:rPr>
                <w:sz w:val="16"/>
                <w:szCs w:val="16"/>
              </w:rPr>
              <w:t>Random forest</w:t>
            </w:r>
          </w:p>
        </w:tc>
        <w:tc>
          <w:tcPr>
            <w:tcW w:w="1447" w:type="dxa"/>
          </w:tcPr>
          <w:p w14:paraId="3CF6A198" w14:textId="6D3E86E8" w:rsidR="008B691C" w:rsidRPr="00541128" w:rsidRDefault="008B691C" w:rsidP="008F3AD0">
            <w:pPr>
              <w:jc w:val="right"/>
              <w:rPr>
                <w:sz w:val="16"/>
                <w:szCs w:val="16"/>
              </w:rPr>
            </w:pPr>
            <w:r w:rsidRPr="00541128">
              <w:rPr>
                <w:sz w:val="16"/>
                <w:szCs w:val="16"/>
              </w:rPr>
              <w:t>138</w:t>
            </w:r>
          </w:p>
        </w:tc>
      </w:tr>
      <w:tr w:rsidR="00541128" w:rsidRPr="00541128" w14:paraId="420391F8" w14:textId="77777777" w:rsidTr="00700BF8">
        <w:trPr>
          <w:trHeight w:val="340"/>
          <w:jc w:val="center"/>
        </w:trPr>
        <w:tc>
          <w:tcPr>
            <w:tcW w:w="1163" w:type="dxa"/>
          </w:tcPr>
          <w:p w14:paraId="5114C661" w14:textId="77777777" w:rsidR="008B691C" w:rsidRPr="00541128" w:rsidRDefault="008B691C" w:rsidP="008F3AD0">
            <w:pPr>
              <w:rPr>
                <w:sz w:val="16"/>
                <w:szCs w:val="16"/>
              </w:rPr>
            </w:pPr>
            <w:proofErr w:type="spellStart"/>
            <w:r w:rsidRPr="00541128">
              <w:rPr>
                <w:sz w:val="16"/>
                <w:szCs w:val="16"/>
              </w:rPr>
              <w:t>kNN</w:t>
            </w:r>
            <w:proofErr w:type="spellEnd"/>
          </w:p>
        </w:tc>
        <w:tc>
          <w:tcPr>
            <w:tcW w:w="1447" w:type="dxa"/>
          </w:tcPr>
          <w:p w14:paraId="250B6A8E" w14:textId="3FCA3512" w:rsidR="008B691C" w:rsidRPr="00541128" w:rsidRDefault="008B691C" w:rsidP="008F3AD0">
            <w:pPr>
              <w:jc w:val="right"/>
              <w:rPr>
                <w:sz w:val="16"/>
                <w:szCs w:val="16"/>
              </w:rPr>
            </w:pPr>
            <w:r w:rsidRPr="00541128">
              <w:rPr>
                <w:sz w:val="16"/>
                <w:szCs w:val="16"/>
              </w:rPr>
              <w:t>2067</w:t>
            </w:r>
          </w:p>
        </w:tc>
      </w:tr>
      <w:tr w:rsidR="00541128" w:rsidRPr="00541128" w14:paraId="464E957C" w14:textId="77777777" w:rsidTr="00700BF8">
        <w:trPr>
          <w:trHeight w:val="340"/>
          <w:jc w:val="center"/>
        </w:trPr>
        <w:tc>
          <w:tcPr>
            <w:tcW w:w="1163" w:type="dxa"/>
          </w:tcPr>
          <w:p w14:paraId="1E039C68" w14:textId="77777777" w:rsidR="008B691C" w:rsidRPr="00541128" w:rsidRDefault="008B691C" w:rsidP="008F3AD0">
            <w:pPr>
              <w:rPr>
                <w:sz w:val="16"/>
                <w:szCs w:val="16"/>
              </w:rPr>
            </w:pPr>
            <w:r w:rsidRPr="00541128">
              <w:rPr>
                <w:sz w:val="16"/>
                <w:szCs w:val="16"/>
              </w:rPr>
              <w:t>SVM</w:t>
            </w:r>
          </w:p>
        </w:tc>
        <w:tc>
          <w:tcPr>
            <w:tcW w:w="1447" w:type="dxa"/>
          </w:tcPr>
          <w:p w14:paraId="0B93F5EF" w14:textId="00E3D0F7" w:rsidR="008B691C" w:rsidRPr="00541128" w:rsidRDefault="008B691C" w:rsidP="008F3AD0">
            <w:pPr>
              <w:jc w:val="right"/>
              <w:rPr>
                <w:sz w:val="16"/>
                <w:szCs w:val="16"/>
              </w:rPr>
            </w:pPr>
            <w:r w:rsidRPr="00541128">
              <w:rPr>
                <w:sz w:val="16"/>
                <w:szCs w:val="16"/>
              </w:rPr>
              <w:t>788</w:t>
            </w:r>
          </w:p>
        </w:tc>
      </w:tr>
      <w:tr w:rsidR="00541128" w:rsidRPr="0054112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541128" w:rsidRDefault="008B691C" w:rsidP="008F3AD0">
            <w:pPr>
              <w:rPr>
                <w:sz w:val="16"/>
                <w:szCs w:val="16"/>
              </w:rPr>
            </w:pPr>
            <w:r w:rsidRPr="00541128">
              <w:rPr>
                <w:sz w:val="16"/>
                <w:szCs w:val="16"/>
              </w:rPr>
              <w:t>Bayes normal</w:t>
            </w:r>
          </w:p>
        </w:tc>
        <w:tc>
          <w:tcPr>
            <w:tcW w:w="1447" w:type="dxa"/>
            <w:tcBorders>
              <w:bottom w:val="single" w:sz="12" w:space="0" w:color="000000" w:themeColor="text1"/>
            </w:tcBorders>
          </w:tcPr>
          <w:p w14:paraId="02C167B8" w14:textId="6AA985D3" w:rsidR="008B691C" w:rsidRPr="00541128" w:rsidRDefault="008B691C" w:rsidP="008F3AD0">
            <w:pPr>
              <w:jc w:val="right"/>
              <w:rPr>
                <w:sz w:val="16"/>
                <w:szCs w:val="16"/>
              </w:rPr>
            </w:pPr>
            <w:r w:rsidRPr="00541128">
              <w:rPr>
                <w:sz w:val="16"/>
                <w:szCs w:val="16"/>
              </w:rPr>
              <w:t>61</w:t>
            </w:r>
          </w:p>
        </w:tc>
      </w:tr>
    </w:tbl>
    <w:p w14:paraId="59A9B8A1" w14:textId="095E35C6" w:rsidR="0079779B" w:rsidRPr="00541128" w:rsidRDefault="00700BF8" w:rsidP="00700BF8">
      <w:pPr>
        <w:spacing w:line="360" w:lineRule="auto"/>
        <w:jc w:val="center"/>
        <w:rPr>
          <w:sz w:val="16"/>
          <w:szCs w:val="16"/>
        </w:rPr>
      </w:pPr>
      <w:proofErr w:type="gramStart"/>
      <w:r w:rsidRPr="00541128">
        <w:rPr>
          <w:rFonts w:ascii="Arial" w:hAnsi="Arial" w:cs="Arial"/>
          <w:sz w:val="16"/>
          <w:szCs w:val="16"/>
          <w:vertAlign w:val="superscript"/>
        </w:rPr>
        <w:t>a</w:t>
      </w:r>
      <w:proofErr w:type="gramEnd"/>
      <w:r w:rsidR="006B4248" w:rsidRPr="00541128">
        <w:rPr>
          <w:rFonts w:ascii="Arial" w:hAnsi="Arial" w:cs="Arial"/>
          <w:sz w:val="16"/>
          <w:szCs w:val="16"/>
          <w:vertAlign w:val="superscript"/>
        </w:rPr>
        <w:t xml:space="preserve"> </w:t>
      </w:r>
      <w:r w:rsidRPr="00541128">
        <w:rPr>
          <w:sz w:val="16"/>
          <w:szCs w:val="16"/>
        </w:rPr>
        <w:t xml:space="preserve">computation time per </w:t>
      </w:r>
      <w:r w:rsidR="008B32B4" w:rsidRPr="00541128">
        <w:rPr>
          <w:sz w:val="16"/>
          <w:szCs w:val="16"/>
        </w:rPr>
        <w:t>12000 pixel ×</w:t>
      </w:r>
      <w:r w:rsidR="005A714E" w:rsidRPr="00541128">
        <w:rPr>
          <w:sz w:val="16"/>
          <w:szCs w:val="16"/>
        </w:rPr>
        <w:t xml:space="preserve"> </w:t>
      </w:r>
      <w:r w:rsidR="008B32B4" w:rsidRPr="00541128">
        <w:rPr>
          <w:sz w:val="16"/>
          <w:szCs w:val="16"/>
        </w:rPr>
        <w:t xml:space="preserve">8000 pixel </w:t>
      </w:r>
      <w:r w:rsidRPr="00541128">
        <w:rPr>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541128" w:rsidRPr="00541128">
        <w:t xml:space="preserve">Table </w:t>
      </w:r>
      <w:r w:rsidR="00541128" w:rsidRPr="00541128">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541128" w:rsidRPr="00541128">
        <w:t xml:space="preserve">Table </w:t>
      </w:r>
      <w:r w:rsidR="00541128" w:rsidRPr="00541128">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41128" w:rsidRPr="00541128">
        <w:t xml:space="preserve">Table </w:t>
      </w:r>
      <w:r w:rsidR="00541128" w:rsidRPr="00541128">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541128" w:rsidRDefault="00053CE5" w:rsidP="00053CE5">
      <w:pPr>
        <w:pStyle w:val="1Tablecaption"/>
      </w:pPr>
      <w:bookmarkStart w:id="34" w:name="_Ref521584934"/>
      <w:r w:rsidRPr="00541128">
        <w:rPr>
          <w:b/>
        </w:rPr>
        <w:lastRenderedPageBreak/>
        <w:t xml:space="preserve">Table </w:t>
      </w:r>
      <w:r w:rsidRPr="00541128">
        <w:rPr>
          <w:b/>
        </w:rPr>
        <w:fldChar w:fldCharType="begin"/>
      </w:r>
      <w:r w:rsidRPr="00541128">
        <w:rPr>
          <w:b/>
        </w:rPr>
        <w:instrText xml:space="preserve"> SEQ Table \* ARABIC </w:instrText>
      </w:r>
      <w:r w:rsidRPr="00541128">
        <w:rPr>
          <w:b/>
        </w:rPr>
        <w:fldChar w:fldCharType="separate"/>
      </w:r>
      <w:r w:rsidR="00541128" w:rsidRPr="00541128">
        <w:rPr>
          <w:b/>
          <w:noProof/>
        </w:rPr>
        <w:t>9</w:t>
      </w:r>
      <w:r w:rsidRPr="00541128">
        <w:rPr>
          <w:b/>
        </w:rPr>
        <w:fldChar w:fldCharType="end"/>
      </w:r>
      <w:bookmarkEnd w:id="34"/>
      <w:r w:rsidRPr="00541128">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541128" w:rsidRPr="00541128"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541128" w:rsidRDefault="00053CE5" w:rsidP="008F3AD0">
            <w:pPr>
              <w:spacing w:before="40" w:after="40" w:line="276" w:lineRule="auto"/>
              <w:rPr>
                <w:rFonts w:cs="Arial"/>
                <w:sz w:val="16"/>
                <w:szCs w:val="16"/>
              </w:rPr>
            </w:pPr>
          </w:p>
        </w:tc>
        <w:tc>
          <w:tcPr>
            <w:tcW w:w="1489" w:type="dxa"/>
          </w:tcPr>
          <w:p w14:paraId="50F1C05A" w14:textId="77777777" w:rsidR="00053CE5" w:rsidRPr="00541128" w:rsidRDefault="00053CE5" w:rsidP="008F3AD0">
            <w:pPr>
              <w:spacing w:before="40" w:after="40" w:line="276" w:lineRule="auto"/>
              <w:rPr>
                <w:rFonts w:cs="Arial"/>
                <w:sz w:val="16"/>
                <w:szCs w:val="16"/>
              </w:rPr>
            </w:pPr>
            <w:r w:rsidRPr="00541128">
              <w:rPr>
                <w:rFonts w:cs="Arial"/>
                <w:sz w:val="16"/>
                <w:szCs w:val="16"/>
              </w:rPr>
              <w:t>Background</w:t>
            </w:r>
          </w:p>
        </w:tc>
        <w:tc>
          <w:tcPr>
            <w:tcW w:w="1489" w:type="dxa"/>
          </w:tcPr>
          <w:p w14:paraId="656D2CF0" w14:textId="77777777" w:rsidR="00053CE5" w:rsidRPr="00541128" w:rsidRDefault="00053CE5"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541128" w:rsidRDefault="00053CE5" w:rsidP="008F3AD0">
            <w:pPr>
              <w:spacing w:before="40" w:after="40" w:line="276" w:lineRule="auto"/>
              <w:rPr>
                <w:rFonts w:cs="Arial"/>
                <w:sz w:val="16"/>
                <w:szCs w:val="16"/>
              </w:rPr>
            </w:pPr>
            <w:r w:rsidRPr="00541128">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541128" w:rsidRDefault="00053CE5"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63F660E7" w14:textId="77777777" w:rsidR="00053CE5" w:rsidRPr="00541128" w:rsidRDefault="00053CE5" w:rsidP="008F3AD0">
            <w:pPr>
              <w:spacing w:before="40" w:after="40" w:line="276" w:lineRule="auto"/>
              <w:rPr>
                <w:rFonts w:cs="Arial"/>
                <w:sz w:val="16"/>
                <w:szCs w:val="16"/>
                <w:vertAlign w:val="superscript"/>
              </w:rPr>
            </w:pPr>
            <w:r w:rsidRPr="00541128">
              <w:rPr>
                <w:rFonts w:cs="Arial"/>
                <w:sz w:val="16"/>
                <w:szCs w:val="16"/>
              </w:rPr>
              <w:t>PA (%)</w:t>
            </w:r>
            <w:r w:rsidRPr="00541128">
              <w:rPr>
                <w:rFonts w:cs="Arial"/>
                <w:sz w:val="16"/>
                <w:szCs w:val="16"/>
                <w:vertAlign w:val="superscript"/>
              </w:rPr>
              <w:t>a</w:t>
            </w:r>
          </w:p>
        </w:tc>
      </w:tr>
      <w:tr w:rsidR="00541128" w:rsidRPr="00541128" w14:paraId="6FF3ACEB" w14:textId="77777777" w:rsidTr="007B2241">
        <w:trPr>
          <w:trHeight w:val="299"/>
          <w:jc w:val="center"/>
        </w:trPr>
        <w:tc>
          <w:tcPr>
            <w:tcW w:w="1488" w:type="dxa"/>
          </w:tcPr>
          <w:p w14:paraId="097492DE" w14:textId="77777777" w:rsidR="007B2241" w:rsidRPr="00541128" w:rsidRDefault="007B2241" w:rsidP="007B2241">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5832F9E2" w14:textId="62124B9A" w:rsidR="007B2241" w:rsidRPr="00541128" w:rsidRDefault="007B2241" w:rsidP="007B2241">
            <w:pPr>
              <w:spacing w:before="40" w:after="40" w:line="276" w:lineRule="auto"/>
              <w:rPr>
                <w:rFonts w:cs="Arial"/>
                <w:sz w:val="16"/>
                <w:szCs w:val="16"/>
              </w:rPr>
            </w:pPr>
            <w:r w:rsidRPr="00541128">
              <w:rPr>
                <w:sz w:val="16"/>
                <w:szCs w:val="16"/>
              </w:rPr>
              <w:t>24776</w:t>
            </w:r>
          </w:p>
        </w:tc>
        <w:tc>
          <w:tcPr>
            <w:tcW w:w="1489" w:type="dxa"/>
            <w:vAlign w:val="top"/>
          </w:tcPr>
          <w:p w14:paraId="36A92586" w14:textId="72EB3540" w:rsidR="007B2241" w:rsidRPr="00541128" w:rsidRDefault="007B2241" w:rsidP="007B2241">
            <w:pPr>
              <w:spacing w:before="40" w:after="40" w:line="276" w:lineRule="auto"/>
              <w:rPr>
                <w:rFonts w:cs="Arial"/>
                <w:sz w:val="16"/>
                <w:szCs w:val="16"/>
              </w:rPr>
            </w:pPr>
            <w:r w:rsidRPr="00541128">
              <w:rPr>
                <w:sz w:val="16"/>
                <w:szCs w:val="16"/>
              </w:rPr>
              <w:t>330</w:t>
            </w:r>
          </w:p>
        </w:tc>
        <w:tc>
          <w:tcPr>
            <w:tcW w:w="1489" w:type="dxa"/>
            <w:tcBorders>
              <w:right w:val="single" w:sz="12" w:space="0" w:color="000000" w:themeColor="text1"/>
            </w:tcBorders>
            <w:vAlign w:val="top"/>
          </w:tcPr>
          <w:p w14:paraId="12115807" w14:textId="4466BE14" w:rsidR="007B2241" w:rsidRPr="00541128" w:rsidRDefault="007B2241" w:rsidP="007B2241">
            <w:pPr>
              <w:spacing w:before="40" w:after="40" w:line="276" w:lineRule="auto"/>
              <w:rPr>
                <w:rFonts w:cs="Arial"/>
                <w:sz w:val="16"/>
                <w:szCs w:val="16"/>
              </w:rPr>
            </w:pPr>
            <w:r w:rsidRPr="00541128">
              <w:rPr>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22B7603C" w14:textId="0DD024BD" w:rsidR="007B2241" w:rsidRPr="00541128" w:rsidRDefault="007B2241" w:rsidP="007B2241">
            <w:pPr>
              <w:spacing w:before="40" w:after="40" w:line="276" w:lineRule="auto"/>
              <w:rPr>
                <w:rFonts w:cs="Arial"/>
                <w:sz w:val="16"/>
                <w:szCs w:val="16"/>
              </w:rPr>
            </w:pPr>
            <w:r w:rsidRPr="00541128">
              <w:rPr>
                <w:rFonts w:cs="Arial"/>
                <w:sz w:val="16"/>
                <w:szCs w:val="16"/>
              </w:rPr>
              <w:t>90.89 ± 0.49</w:t>
            </w:r>
          </w:p>
        </w:tc>
      </w:tr>
      <w:tr w:rsidR="00541128" w:rsidRPr="00541128" w14:paraId="0C5F0D0D" w14:textId="77777777" w:rsidTr="007B2241">
        <w:trPr>
          <w:trHeight w:val="284"/>
          <w:jc w:val="center"/>
        </w:trPr>
        <w:tc>
          <w:tcPr>
            <w:tcW w:w="1488" w:type="dxa"/>
          </w:tcPr>
          <w:p w14:paraId="723DAC61" w14:textId="77777777" w:rsidR="007B2241" w:rsidRPr="00541128" w:rsidRDefault="007B2241" w:rsidP="007B2241">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430AEC91" w14:textId="1A1F6A50" w:rsidR="007B2241" w:rsidRPr="00541128" w:rsidRDefault="007B2241" w:rsidP="007B2241">
            <w:pPr>
              <w:spacing w:before="40" w:after="40" w:line="276" w:lineRule="auto"/>
              <w:rPr>
                <w:rFonts w:cs="Arial"/>
                <w:sz w:val="16"/>
                <w:szCs w:val="16"/>
              </w:rPr>
            </w:pPr>
            <w:r w:rsidRPr="00541128">
              <w:rPr>
                <w:sz w:val="16"/>
                <w:szCs w:val="16"/>
              </w:rPr>
              <w:t>297</w:t>
            </w:r>
          </w:p>
        </w:tc>
        <w:tc>
          <w:tcPr>
            <w:tcW w:w="1489" w:type="dxa"/>
            <w:vAlign w:val="top"/>
          </w:tcPr>
          <w:p w14:paraId="15223CBD" w14:textId="423E3862" w:rsidR="007B2241" w:rsidRPr="00541128" w:rsidRDefault="007B2241" w:rsidP="007B2241">
            <w:pPr>
              <w:spacing w:before="40" w:after="40" w:line="276" w:lineRule="auto"/>
              <w:rPr>
                <w:rFonts w:cs="Arial"/>
                <w:sz w:val="16"/>
                <w:szCs w:val="16"/>
              </w:rPr>
            </w:pPr>
            <w:r w:rsidRPr="00541128">
              <w:rPr>
                <w:sz w:val="16"/>
                <w:szCs w:val="16"/>
              </w:rPr>
              <w:t>25762</w:t>
            </w:r>
          </w:p>
        </w:tc>
        <w:tc>
          <w:tcPr>
            <w:tcW w:w="1489" w:type="dxa"/>
            <w:tcBorders>
              <w:right w:val="single" w:sz="12" w:space="0" w:color="000000" w:themeColor="text1"/>
            </w:tcBorders>
            <w:vAlign w:val="top"/>
          </w:tcPr>
          <w:p w14:paraId="5D80CBC4" w14:textId="6805DFB7" w:rsidR="007B2241" w:rsidRPr="00541128" w:rsidRDefault="007B2241" w:rsidP="007B2241">
            <w:pPr>
              <w:spacing w:before="40" w:after="40" w:line="276" w:lineRule="auto"/>
              <w:rPr>
                <w:rFonts w:cs="Arial"/>
                <w:sz w:val="16"/>
                <w:szCs w:val="16"/>
              </w:rPr>
            </w:pPr>
            <w:r w:rsidRPr="00541128">
              <w:rPr>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34D938A6" w14:textId="542975FE" w:rsidR="007B2241" w:rsidRPr="00541128" w:rsidRDefault="007B2241" w:rsidP="007B2241">
            <w:pPr>
              <w:spacing w:before="40" w:after="40" w:line="276" w:lineRule="auto"/>
              <w:rPr>
                <w:rFonts w:cs="Arial"/>
                <w:sz w:val="16"/>
                <w:szCs w:val="16"/>
              </w:rPr>
            </w:pPr>
            <w:r w:rsidRPr="00541128">
              <w:rPr>
                <w:rFonts w:cs="Arial"/>
                <w:sz w:val="16"/>
                <w:szCs w:val="16"/>
              </w:rPr>
              <w:t>94.50 ± 0.53</w:t>
            </w:r>
          </w:p>
        </w:tc>
      </w:tr>
      <w:tr w:rsidR="00541128" w:rsidRPr="00541128"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Tree</w:t>
            </w:r>
          </w:p>
        </w:tc>
        <w:tc>
          <w:tcPr>
            <w:tcW w:w="1489" w:type="dxa"/>
            <w:tcBorders>
              <w:bottom w:val="single" w:sz="12" w:space="0" w:color="000000" w:themeColor="text1"/>
            </w:tcBorders>
            <w:vAlign w:val="top"/>
          </w:tcPr>
          <w:p w14:paraId="34C5FC5C" w14:textId="59DE781C" w:rsidR="007B2241" w:rsidRPr="00541128" w:rsidRDefault="007B2241" w:rsidP="007B2241">
            <w:pPr>
              <w:spacing w:before="40" w:after="40" w:line="276" w:lineRule="auto"/>
              <w:rPr>
                <w:rFonts w:cs="Arial"/>
                <w:sz w:val="16"/>
                <w:szCs w:val="16"/>
              </w:rPr>
            </w:pPr>
            <w:r w:rsidRPr="00541128">
              <w:rPr>
                <w:sz w:val="16"/>
                <w:szCs w:val="16"/>
              </w:rPr>
              <w:t>282</w:t>
            </w:r>
          </w:p>
        </w:tc>
        <w:tc>
          <w:tcPr>
            <w:tcW w:w="1489" w:type="dxa"/>
            <w:tcBorders>
              <w:bottom w:val="single" w:sz="12" w:space="0" w:color="000000" w:themeColor="text1"/>
            </w:tcBorders>
            <w:vAlign w:val="top"/>
          </w:tcPr>
          <w:p w14:paraId="2A6F3089" w14:textId="46B2B625" w:rsidR="007B2241" w:rsidRPr="00541128" w:rsidRDefault="007B2241" w:rsidP="007B2241">
            <w:pPr>
              <w:spacing w:before="40" w:after="40" w:line="276" w:lineRule="auto"/>
              <w:rPr>
                <w:rFonts w:cs="Arial"/>
                <w:sz w:val="16"/>
                <w:szCs w:val="16"/>
              </w:rPr>
            </w:pPr>
            <w:r w:rsidRPr="00541128">
              <w:rPr>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541128" w:rsidRDefault="007B2241" w:rsidP="007B2241">
            <w:pPr>
              <w:spacing w:before="40" w:after="40" w:line="276" w:lineRule="auto"/>
              <w:rPr>
                <w:rFonts w:cs="Arial"/>
                <w:sz w:val="16"/>
                <w:szCs w:val="16"/>
              </w:rPr>
            </w:pPr>
            <w:r w:rsidRPr="00541128">
              <w:rPr>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541128" w:rsidRDefault="007B2241" w:rsidP="007B2241">
            <w:pPr>
              <w:spacing w:before="40" w:after="40" w:line="276" w:lineRule="auto"/>
              <w:rPr>
                <w:rFonts w:cs="Arial"/>
                <w:sz w:val="16"/>
                <w:szCs w:val="16"/>
              </w:rPr>
            </w:pPr>
            <w:r w:rsidRPr="00541128">
              <w:rPr>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541128" w:rsidRDefault="007B2241" w:rsidP="007B2241">
            <w:pPr>
              <w:spacing w:before="40" w:after="40" w:line="276" w:lineRule="auto"/>
              <w:rPr>
                <w:rFonts w:cs="Arial"/>
                <w:sz w:val="16"/>
                <w:szCs w:val="16"/>
              </w:rPr>
            </w:pPr>
            <w:r w:rsidRPr="00541128">
              <w:rPr>
                <w:rFonts w:cs="Arial"/>
                <w:sz w:val="16"/>
                <w:szCs w:val="16"/>
              </w:rPr>
              <w:t>86.15 ± 1.33</w:t>
            </w:r>
          </w:p>
        </w:tc>
      </w:tr>
      <w:tr w:rsidR="00541128" w:rsidRPr="00541128"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541128" w:rsidRDefault="007B2241" w:rsidP="007B2241">
            <w:pPr>
              <w:spacing w:before="40" w:after="40" w:line="276" w:lineRule="auto"/>
              <w:rPr>
                <w:rFonts w:cs="Arial"/>
                <w:sz w:val="16"/>
                <w:szCs w:val="16"/>
              </w:rPr>
            </w:pPr>
            <w:r w:rsidRPr="00541128">
              <w:rPr>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541128" w:rsidRDefault="007B2241" w:rsidP="007B2241">
            <w:pPr>
              <w:spacing w:before="40" w:after="40" w:line="276" w:lineRule="auto"/>
              <w:rPr>
                <w:rFonts w:cs="Arial"/>
                <w:sz w:val="16"/>
                <w:szCs w:val="16"/>
              </w:rPr>
            </w:pPr>
            <w:r w:rsidRPr="00541128">
              <w:rPr>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541128" w:rsidRDefault="007B2241" w:rsidP="007B2241">
            <w:pPr>
              <w:spacing w:before="40" w:after="40" w:line="276" w:lineRule="auto"/>
              <w:rPr>
                <w:rFonts w:cs="Arial"/>
                <w:sz w:val="16"/>
                <w:szCs w:val="16"/>
              </w:rPr>
            </w:pPr>
            <w:r w:rsidRPr="00541128">
              <w:rPr>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541128" w:rsidRDefault="007B2241" w:rsidP="007B2241">
            <w:pPr>
              <w:spacing w:before="40" w:after="40" w:line="276" w:lineRule="auto"/>
              <w:rPr>
                <w:rFonts w:cs="Arial"/>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541128" w:rsidRDefault="007B2241" w:rsidP="007B2241">
            <w:pPr>
              <w:spacing w:before="40" w:after="40" w:line="276" w:lineRule="auto"/>
              <w:rPr>
                <w:rFonts w:cs="Arial"/>
                <w:sz w:val="16"/>
                <w:szCs w:val="16"/>
              </w:rPr>
            </w:pPr>
          </w:p>
        </w:tc>
      </w:tr>
      <w:tr w:rsidR="00541128" w:rsidRPr="00541128" w14:paraId="62C376BB" w14:textId="77777777" w:rsidTr="008F3AD0">
        <w:trPr>
          <w:trHeight w:val="299"/>
          <w:jc w:val="center"/>
        </w:trPr>
        <w:tc>
          <w:tcPr>
            <w:tcW w:w="1488" w:type="dxa"/>
            <w:tcBorders>
              <w:top w:val="single" w:sz="12" w:space="0" w:color="000000" w:themeColor="text1"/>
            </w:tcBorders>
          </w:tcPr>
          <w:p w14:paraId="15FA9E98" w14:textId="2A0E0589" w:rsidR="00053CE5" w:rsidRPr="00541128" w:rsidRDefault="00666C30" w:rsidP="008F3AD0">
            <w:pPr>
              <w:spacing w:before="40" w:after="40" w:line="276" w:lineRule="auto"/>
              <w:rPr>
                <w:rFonts w:cs="Arial"/>
                <w:b/>
                <w:sz w:val="16"/>
                <w:szCs w:val="16"/>
                <w:vertAlign w:val="superscript"/>
              </w:rPr>
            </w:pPr>
            <w:r>
              <w:rPr>
                <w:rFonts w:cs="Arial"/>
                <w:b/>
                <w:color w:val="FF0000"/>
                <w:sz w:val="16"/>
                <w:szCs w:val="16"/>
              </w:rPr>
              <w:t>UA</w:t>
            </w:r>
            <w:r w:rsidR="00053CE5" w:rsidRPr="00666C30">
              <w:rPr>
                <w:rFonts w:cs="Arial"/>
                <w:b/>
                <w:color w:val="FF0000"/>
                <w:sz w:val="16"/>
                <w:szCs w:val="16"/>
              </w:rPr>
              <w:t xml:space="preserve"> </w:t>
            </w:r>
            <w:r w:rsidR="00053CE5" w:rsidRPr="00541128">
              <w:rPr>
                <w:rFonts w:cs="Arial"/>
                <w:b/>
                <w:sz w:val="16"/>
                <w:szCs w:val="16"/>
              </w:rPr>
              <w:t>(%)</w:t>
            </w:r>
            <w:r w:rsidR="00053CE5" w:rsidRPr="00541128">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541128" w:rsidRDefault="007B2241" w:rsidP="008F3AD0">
            <w:pPr>
              <w:spacing w:before="40" w:after="40" w:line="276" w:lineRule="auto"/>
              <w:rPr>
                <w:rFonts w:cs="Arial"/>
                <w:sz w:val="16"/>
                <w:szCs w:val="16"/>
              </w:rPr>
            </w:pPr>
            <w:r w:rsidRPr="00541128">
              <w:rPr>
                <w:rFonts w:cs="Arial"/>
                <w:sz w:val="16"/>
                <w:szCs w:val="16"/>
              </w:rPr>
              <w:t>97.72 ± 0.29</w:t>
            </w:r>
          </w:p>
        </w:tc>
        <w:tc>
          <w:tcPr>
            <w:tcW w:w="1489" w:type="dxa"/>
            <w:tcBorders>
              <w:top w:val="single" w:sz="12" w:space="0" w:color="000000" w:themeColor="text1"/>
            </w:tcBorders>
          </w:tcPr>
          <w:p w14:paraId="694D3366" w14:textId="4092BF5D" w:rsidR="00053CE5" w:rsidRPr="00541128" w:rsidRDefault="007B2241" w:rsidP="008F3AD0">
            <w:pPr>
              <w:spacing w:before="40" w:after="40" w:line="276" w:lineRule="auto"/>
              <w:rPr>
                <w:rFonts w:cs="Arial"/>
                <w:sz w:val="16"/>
                <w:szCs w:val="16"/>
              </w:rPr>
            </w:pPr>
            <w:r w:rsidRPr="00541128">
              <w:rPr>
                <w:rFonts w:cs="Arial"/>
                <w:sz w:val="16"/>
                <w:szCs w:val="16"/>
              </w:rPr>
              <w:t>98.05 ± 0.37</w:t>
            </w:r>
          </w:p>
        </w:tc>
        <w:tc>
          <w:tcPr>
            <w:tcW w:w="1489" w:type="dxa"/>
            <w:tcBorders>
              <w:top w:val="single" w:sz="12" w:space="0" w:color="000000" w:themeColor="text1"/>
            </w:tcBorders>
          </w:tcPr>
          <w:p w14:paraId="51B9B655" w14:textId="071491F0" w:rsidR="00053CE5" w:rsidRPr="00541128" w:rsidRDefault="007B2241" w:rsidP="008F3AD0">
            <w:pPr>
              <w:spacing w:before="40" w:after="40" w:line="276" w:lineRule="auto"/>
              <w:rPr>
                <w:rFonts w:cs="Arial"/>
                <w:sz w:val="16"/>
                <w:szCs w:val="16"/>
              </w:rPr>
            </w:pPr>
            <w:r w:rsidRPr="00541128">
              <w:rPr>
                <w:rFonts w:cs="Arial"/>
                <w:sz w:val="16"/>
                <w:szCs w:val="16"/>
              </w:rPr>
              <w:t>46.34 ± 1.50</w:t>
            </w:r>
          </w:p>
        </w:tc>
        <w:tc>
          <w:tcPr>
            <w:tcW w:w="1489" w:type="dxa"/>
            <w:tcBorders>
              <w:top w:val="single" w:sz="12" w:space="0" w:color="000000" w:themeColor="text1"/>
            </w:tcBorders>
          </w:tcPr>
          <w:p w14:paraId="5C94B265" w14:textId="77777777" w:rsidR="00053CE5" w:rsidRPr="00541128" w:rsidRDefault="00053CE5" w:rsidP="008F3AD0">
            <w:pPr>
              <w:spacing w:before="40" w:after="40" w:line="276" w:lineRule="auto"/>
              <w:rPr>
                <w:rFonts w:cs="Arial"/>
                <w:sz w:val="16"/>
                <w:szCs w:val="16"/>
              </w:rPr>
            </w:pPr>
          </w:p>
        </w:tc>
        <w:tc>
          <w:tcPr>
            <w:tcW w:w="1489" w:type="dxa"/>
            <w:tcBorders>
              <w:top w:val="single" w:sz="12" w:space="0" w:color="000000" w:themeColor="text1"/>
            </w:tcBorders>
          </w:tcPr>
          <w:p w14:paraId="4F8CAC86" w14:textId="77777777" w:rsidR="00053CE5" w:rsidRPr="00541128" w:rsidRDefault="00053CE5" w:rsidP="008F3AD0">
            <w:pPr>
              <w:spacing w:before="40" w:after="40" w:line="276" w:lineRule="auto"/>
              <w:rPr>
                <w:rFonts w:cs="Arial"/>
                <w:sz w:val="16"/>
                <w:szCs w:val="16"/>
              </w:rPr>
            </w:pPr>
          </w:p>
        </w:tc>
      </w:tr>
      <w:tr w:rsidR="00541128" w:rsidRPr="00541128" w14:paraId="1F9E5FFD" w14:textId="77777777" w:rsidTr="008F3AD0">
        <w:trPr>
          <w:trHeight w:val="284"/>
          <w:jc w:val="center"/>
        </w:trPr>
        <w:tc>
          <w:tcPr>
            <w:tcW w:w="1488" w:type="dxa"/>
          </w:tcPr>
          <w:p w14:paraId="7FAECCE8" w14:textId="77777777" w:rsidR="00053CE5" w:rsidRPr="00541128" w:rsidRDefault="00053CE5" w:rsidP="008F3AD0">
            <w:pPr>
              <w:spacing w:before="40" w:after="40" w:line="276" w:lineRule="auto"/>
              <w:rPr>
                <w:rFonts w:cs="Arial"/>
                <w:b/>
                <w:sz w:val="16"/>
                <w:szCs w:val="16"/>
              </w:rPr>
            </w:pPr>
            <w:r w:rsidRPr="00541128">
              <w:rPr>
                <w:rFonts w:cs="Arial"/>
                <w:b/>
                <w:sz w:val="16"/>
                <w:szCs w:val="16"/>
              </w:rPr>
              <w:t>Kappa</w:t>
            </w:r>
          </w:p>
        </w:tc>
        <w:tc>
          <w:tcPr>
            <w:tcW w:w="1489" w:type="dxa"/>
          </w:tcPr>
          <w:p w14:paraId="6FF7CC7A" w14:textId="1886CFBB" w:rsidR="00053CE5" w:rsidRPr="00541128" w:rsidRDefault="007B2241" w:rsidP="008F3AD0">
            <w:pPr>
              <w:spacing w:before="40" w:after="40" w:line="276" w:lineRule="auto"/>
              <w:rPr>
                <w:rFonts w:cs="Arial"/>
                <w:sz w:val="16"/>
                <w:szCs w:val="16"/>
              </w:rPr>
            </w:pPr>
            <w:r w:rsidRPr="00541128">
              <w:rPr>
                <w:rFonts w:cs="Arial"/>
                <w:sz w:val="16"/>
                <w:szCs w:val="16"/>
              </w:rPr>
              <w:t>0.866 ± 0.007</w:t>
            </w:r>
          </w:p>
        </w:tc>
        <w:tc>
          <w:tcPr>
            <w:tcW w:w="1489" w:type="dxa"/>
          </w:tcPr>
          <w:p w14:paraId="106C4941" w14:textId="77777777" w:rsidR="00053CE5" w:rsidRPr="00541128" w:rsidRDefault="00053CE5" w:rsidP="008F3AD0">
            <w:pPr>
              <w:spacing w:before="40" w:after="40" w:line="276" w:lineRule="auto"/>
              <w:rPr>
                <w:rFonts w:cs="Arial"/>
                <w:sz w:val="16"/>
                <w:szCs w:val="16"/>
              </w:rPr>
            </w:pPr>
          </w:p>
        </w:tc>
        <w:tc>
          <w:tcPr>
            <w:tcW w:w="1489" w:type="dxa"/>
          </w:tcPr>
          <w:p w14:paraId="2542E981" w14:textId="77777777" w:rsidR="00053CE5" w:rsidRPr="00541128" w:rsidRDefault="00053CE5" w:rsidP="008F3AD0">
            <w:pPr>
              <w:spacing w:before="40" w:after="40" w:line="276" w:lineRule="auto"/>
              <w:rPr>
                <w:rFonts w:cs="Arial"/>
                <w:sz w:val="16"/>
                <w:szCs w:val="16"/>
              </w:rPr>
            </w:pPr>
          </w:p>
        </w:tc>
        <w:tc>
          <w:tcPr>
            <w:tcW w:w="1489" w:type="dxa"/>
          </w:tcPr>
          <w:p w14:paraId="1304B7C2" w14:textId="77777777" w:rsidR="00053CE5" w:rsidRPr="00541128" w:rsidRDefault="00053CE5" w:rsidP="008F3AD0">
            <w:pPr>
              <w:spacing w:before="40" w:after="40" w:line="276" w:lineRule="auto"/>
              <w:rPr>
                <w:rFonts w:cs="Arial"/>
                <w:sz w:val="16"/>
                <w:szCs w:val="16"/>
              </w:rPr>
            </w:pPr>
          </w:p>
        </w:tc>
        <w:tc>
          <w:tcPr>
            <w:tcW w:w="1489" w:type="dxa"/>
          </w:tcPr>
          <w:p w14:paraId="370A424D" w14:textId="77777777" w:rsidR="00053CE5" w:rsidRPr="00541128" w:rsidRDefault="00053CE5" w:rsidP="008F3AD0">
            <w:pPr>
              <w:spacing w:before="40" w:after="40" w:line="276" w:lineRule="auto"/>
              <w:rPr>
                <w:rFonts w:cs="Arial"/>
                <w:sz w:val="16"/>
                <w:szCs w:val="16"/>
              </w:rPr>
            </w:pPr>
          </w:p>
        </w:tc>
      </w:tr>
      <w:tr w:rsidR="00541128" w:rsidRPr="00541128" w14:paraId="09A7A63E" w14:textId="77777777" w:rsidTr="008F3AD0">
        <w:trPr>
          <w:trHeight w:val="284"/>
          <w:jc w:val="center"/>
        </w:trPr>
        <w:tc>
          <w:tcPr>
            <w:tcW w:w="1488" w:type="dxa"/>
          </w:tcPr>
          <w:p w14:paraId="19D5227D" w14:textId="77777777" w:rsidR="00053CE5" w:rsidRPr="00541128" w:rsidRDefault="00053CE5" w:rsidP="008F3AD0">
            <w:pPr>
              <w:spacing w:before="40" w:after="40" w:line="276" w:lineRule="auto"/>
              <w:rPr>
                <w:rFonts w:cs="Arial"/>
                <w:b/>
                <w:sz w:val="16"/>
                <w:szCs w:val="16"/>
              </w:rPr>
            </w:pPr>
            <w:r w:rsidRPr="00541128">
              <w:rPr>
                <w:rFonts w:cs="Arial"/>
                <w:b/>
                <w:sz w:val="16"/>
                <w:szCs w:val="16"/>
              </w:rPr>
              <w:t>Overall Error (%)</w:t>
            </w:r>
          </w:p>
        </w:tc>
        <w:tc>
          <w:tcPr>
            <w:tcW w:w="1489" w:type="dxa"/>
          </w:tcPr>
          <w:p w14:paraId="2098C405" w14:textId="79E0200B" w:rsidR="00053CE5" w:rsidRPr="00541128" w:rsidRDefault="007B2241" w:rsidP="008F3AD0">
            <w:pPr>
              <w:spacing w:before="40" w:after="40" w:line="276" w:lineRule="auto"/>
              <w:rPr>
                <w:rFonts w:cs="Arial"/>
                <w:sz w:val="16"/>
                <w:szCs w:val="16"/>
              </w:rPr>
            </w:pPr>
            <w:r w:rsidRPr="00541128">
              <w:rPr>
                <w:rFonts w:cs="Arial"/>
                <w:sz w:val="16"/>
                <w:szCs w:val="16"/>
              </w:rPr>
              <w:t>9.49 ± 0.47</w:t>
            </w:r>
          </w:p>
        </w:tc>
        <w:tc>
          <w:tcPr>
            <w:tcW w:w="1489" w:type="dxa"/>
          </w:tcPr>
          <w:p w14:paraId="1FA4A68C" w14:textId="77777777" w:rsidR="00053CE5" w:rsidRPr="00541128" w:rsidRDefault="00053CE5" w:rsidP="008F3AD0">
            <w:pPr>
              <w:spacing w:before="40" w:after="40" w:line="276" w:lineRule="auto"/>
              <w:rPr>
                <w:rFonts w:cs="Arial"/>
                <w:sz w:val="16"/>
                <w:szCs w:val="16"/>
              </w:rPr>
            </w:pPr>
          </w:p>
        </w:tc>
        <w:tc>
          <w:tcPr>
            <w:tcW w:w="1489" w:type="dxa"/>
          </w:tcPr>
          <w:p w14:paraId="0A95FB37" w14:textId="77777777" w:rsidR="00053CE5" w:rsidRPr="00541128" w:rsidRDefault="00053CE5" w:rsidP="008F3AD0">
            <w:pPr>
              <w:spacing w:before="40" w:after="40" w:line="276" w:lineRule="auto"/>
              <w:rPr>
                <w:rFonts w:cs="Arial"/>
                <w:sz w:val="16"/>
                <w:szCs w:val="16"/>
              </w:rPr>
            </w:pPr>
          </w:p>
        </w:tc>
        <w:tc>
          <w:tcPr>
            <w:tcW w:w="1489" w:type="dxa"/>
          </w:tcPr>
          <w:p w14:paraId="36D322DB" w14:textId="77777777" w:rsidR="00053CE5" w:rsidRPr="00541128" w:rsidRDefault="00053CE5" w:rsidP="008F3AD0">
            <w:pPr>
              <w:spacing w:before="40" w:after="40" w:line="276" w:lineRule="auto"/>
              <w:rPr>
                <w:rFonts w:cs="Arial"/>
                <w:sz w:val="16"/>
                <w:szCs w:val="16"/>
              </w:rPr>
            </w:pPr>
          </w:p>
        </w:tc>
        <w:tc>
          <w:tcPr>
            <w:tcW w:w="1489" w:type="dxa"/>
          </w:tcPr>
          <w:p w14:paraId="5CECF609" w14:textId="77777777" w:rsidR="00053CE5" w:rsidRPr="00541128" w:rsidRDefault="00053CE5" w:rsidP="008F3AD0">
            <w:pPr>
              <w:spacing w:before="40" w:after="40" w:line="276" w:lineRule="auto"/>
              <w:rPr>
                <w:rFonts w:cs="Arial"/>
                <w:sz w:val="16"/>
                <w:szCs w:val="16"/>
              </w:rPr>
            </w:pPr>
          </w:p>
        </w:tc>
      </w:tr>
    </w:tbl>
    <w:p w14:paraId="7FA14C5F" w14:textId="582109AA" w:rsidR="00053CE5" w:rsidRPr="00541128" w:rsidRDefault="00053CE5" w:rsidP="00053CE5">
      <w:pPr>
        <w:spacing w:line="360" w:lineRule="auto"/>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7B2241"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r w:rsidR="008B32B4" w:rsidRPr="00541128">
        <w:rPr>
          <w:rFonts w:ascii="Arial" w:hAnsi="Arial" w:cs="Arial"/>
          <w:sz w:val="16"/>
          <w:szCs w:val="16"/>
        </w:rPr>
        <w:t xml:space="preserve"> </w:t>
      </w:r>
    </w:p>
    <w:p w14:paraId="31FA49E0" w14:textId="77777777" w:rsidR="00D61588" w:rsidRPr="00541128" w:rsidRDefault="00D61588" w:rsidP="00D61588">
      <w:pPr>
        <w:spacing w:line="360" w:lineRule="auto"/>
        <w:jc w:val="both"/>
        <w:rPr>
          <w:rFonts w:ascii="Arial" w:hAnsi="Arial" w:cs="Arial"/>
          <w:sz w:val="16"/>
          <w:szCs w:val="16"/>
        </w:rPr>
      </w:pPr>
    </w:p>
    <w:p w14:paraId="405D4335" w14:textId="77777777" w:rsidR="0082559B" w:rsidRPr="00541128" w:rsidRDefault="0082559B" w:rsidP="0082559B">
      <w:pPr>
        <w:pStyle w:val="1Tablecaption"/>
      </w:pPr>
      <w:bookmarkStart w:id="35" w:name="_Ref521584939"/>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41128" w:rsidRPr="00541128">
        <w:rPr>
          <w:b/>
          <w:noProof/>
        </w:rPr>
        <w:t>10</w:t>
      </w:r>
      <w:r w:rsidRPr="00541128">
        <w:rPr>
          <w:b/>
        </w:rPr>
        <w:fldChar w:fldCharType="end"/>
      </w:r>
      <w:bookmarkEnd w:id="35"/>
      <w:r w:rsidRPr="00541128">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541128" w:rsidRPr="00541128"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541128" w:rsidRDefault="0082559B" w:rsidP="008F3AD0">
            <w:pPr>
              <w:spacing w:before="40" w:after="40" w:line="276" w:lineRule="auto"/>
              <w:rPr>
                <w:rFonts w:cs="Arial"/>
                <w:sz w:val="16"/>
                <w:szCs w:val="16"/>
              </w:rPr>
            </w:pPr>
          </w:p>
        </w:tc>
        <w:tc>
          <w:tcPr>
            <w:tcW w:w="1489" w:type="dxa"/>
          </w:tcPr>
          <w:p w14:paraId="69623986" w14:textId="77777777" w:rsidR="0082559B" w:rsidRPr="00541128" w:rsidRDefault="0082559B" w:rsidP="008F3AD0">
            <w:pPr>
              <w:spacing w:before="40" w:after="40" w:line="276" w:lineRule="auto"/>
              <w:rPr>
                <w:rFonts w:cs="Arial"/>
                <w:sz w:val="16"/>
                <w:szCs w:val="16"/>
              </w:rPr>
            </w:pPr>
            <w:r w:rsidRPr="00541128">
              <w:rPr>
                <w:rFonts w:cs="Arial"/>
                <w:sz w:val="16"/>
                <w:szCs w:val="16"/>
              </w:rPr>
              <w:t>Background</w:t>
            </w:r>
          </w:p>
        </w:tc>
        <w:tc>
          <w:tcPr>
            <w:tcW w:w="1489" w:type="dxa"/>
          </w:tcPr>
          <w:p w14:paraId="7845C888" w14:textId="77777777" w:rsidR="0082559B" w:rsidRPr="00541128" w:rsidRDefault="0082559B"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541128" w:rsidRDefault="0082559B"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1356774A" w14:textId="77777777" w:rsidR="0082559B" w:rsidRPr="00541128" w:rsidRDefault="0082559B" w:rsidP="008F3AD0">
            <w:pPr>
              <w:spacing w:before="40" w:after="40" w:line="276" w:lineRule="auto"/>
              <w:rPr>
                <w:rFonts w:cs="Arial"/>
                <w:sz w:val="16"/>
                <w:szCs w:val="16"/>
              </w:rPr>
            </w:pPr>
            <w:r w:rsidRPr="00541128">
              <w:rPr>
                <w:rFonts w:cs="Arial"/>
                <w:sz w:val="16"/>
                <w:szCs w:val="16"/>
              </w:rPr>
              <w:t>PA (%)</w:t>
            </w:r>
            <w:r w:rsidRPr="00541128">
              <w:rPr>
                <w:rFonts w:cs="Arial"/>
                <w:b w:val="0"/>
                <w:sz w:val="16"/>
                <w:szCs w:val="16"/>
                <w:vertAlign w:val="superscript"/>
              </w:rPr>
              <w:t>a</w:t>
            </w:r>
          </w:p>
        </w:tc>
      </w:tr>
      <w:tr w:rsidR="00541128" w:rsidRPr="00541128" w14:paraId="41756EB6" w14:textId="77777777" w:rsidTr="008F3AD0">
        <w:trPr>
          <w:trHeight w:val="299"/>
          <w:jc w:val="center"/>
        </w:trPr>
        <w:tc>
          <w:tcPr>
            <w:tcW w:w="1488" w:type="dxa"/>
          </w:tcPr>
          <w:p w14:paraId="4B78E990" w14:textId="77777777" w:rsidR="0082559B" w:rsidRPr="00541128" w:rsidRDefault="0082559B" w:rsidP="0082559B">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78A51EFD" w14:textId="757F5F0A" w:rsidR="0082559B" w:rsidRPr="00541128" w:rsidRDefault="0082559B" w:rsidP="0082559B">
            <w:pPr>
              <w:rPr>
                <w:sz w:val="16"/>
                <w:szCs w:val="16"/>
              </w:rPr>
            </w:pPr>
            <w:r w:rsidRPr="00541128">
              <w:rPr>
                <w:sz w:val="16"/>
                <w:szCs w:val="16"/>
              </w:rPr>
              <w:t>30104</w:t>
            </w:r>
          </w:p>
        </w:tc>
        <w:tc>
          <w:tcPr>
            <w:tcW w:w="1489" w:type="dxa"/>
            <w:vAlign w:val="top"/>
          </w:tcPr>
          <w:p w14:paraId="71A2BC67" w14:textId="326DFD11" w:rsidR="0082559B" w:rsidRPr="00541128" w:rsidRDefault="0082559B" w:rsidP="0082559B">
            <w:pPr>
              <w:rPr>
                <w:sz w:val="16"/>
                <w:szCs w:val="16"/>
              </w:rPr>
            </w:pPr>
            <w:r w:rsidRPr="00541128">
              <w:rPr>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541128" w:rsidRDefault="0082559B" w:rsidP="0082559B">
            <w:pPr>
              <w:rPr>
                <w:sz w:val="16"/>
                <w:szCs w:val="16"/>
              </w:rPr>
            </w:pPr>
            <w:r w:rsidRPr="00541128">
              <w:rPr>
                <w:sz w:val="16"/>
                <w:szCs w:val="16"/>
              </w:rPr>
              <w:t>30617</w:t>
            </w:r>
          </w:p>
        </w:tc>
        <w:tc>
          <w:tcPr>
            <w:tcW w:w="1489" w:type="dxa"/>
            <w:tcBorders>
              <w:left w:val="single" w:sz="12" w:space="0" w:color="000000" w:themeColor="text1"/>
            </w:tcBorders>
            <w:vAlign w:val="top"/>
          </w:tcPr>
          <w:p w14:paraId="4E9B9379" w14:textId="34BB39CA" w:rsidR="0082559B" w:rsidRPr="00541128" w:rsidRDefault="0082559B" w:rsidP="0082559B">
            <w:pPr>
              <w:rPr>
                <w:sz w:val="16"/>
                <w:szCs w:val="16"/>
              </w:rPr>
            </w:pPr>
            <w:r w:rsidRPr="00541128">
              <w:rPr>
                <w:sz w:val="16"/>
                <w:szCs w:val="16"/>
              </w:rPr>
              <w:t>98.32 ± 0.32</w:t>
            </w:r>
          </w:p>
        </w:tc>
      </w:tr>
      <w:tr w:rsidR="00541128" w:rsidRPr="00541128" w14:paraId="466EC6BA" w14:textId="77777777" w:rsidTr="008F3AD0">
        <w:trPr>
          <w:trHeight w:val="284"/>
          <w:jc w:val="center"/>
        </w:trPr>
        <w:tc>
          <w:tcPr>
            <w:tcW w:w="1488" w:type="dxa"/>
          </w:tcPr>
          <w:p w14:paraId="51250938" w14:textId="77777777" w:rsidR="0082559B" w:rsidRPr="00541128" w:rsidRDefault="0082559B" w:rsidP="0082559B">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14DF7FAA" w14:textId="46CEAB0F" w:rsidR="0082559B" w:rsidRPr="00541128" w:rsidRDefault="0082559B" w:rsidP="0082559B">
            <w:pPr>
              <w:rPr>
                <w:sz w:val="16"/>
                <w:szCs w:val="16"/>
              </w:rPr>
            </w:pPr>
            <w:r w:rsidRPr="00541128">
              <w:rPr>
                <w:sz w:val="16"/>
                <w:szCs w:val="16"/>
              </w:rPr>
              <w:t>1498</w:t>
            </w:r>
          </w:p>
        </w:tc>
        <w:tc>
          <w:tcPr>
            <w:tcW w:w="1489" w:type="dxa"/>
            <w:vAlign w:val="top"/>
          </w:tcPr>
          <w:p w14:paraId="5D3159D3" w14:textId="01852DF4" w:rsidR="0082559B" w:rsidRPr="00541128" w:rsidRDefault="0082559B" w:rsidP="0082559B">
            <w:pPr>
              <w:rPr>
                <w:sz w:val="16"/>
                <w:szCs w:val="16"/>
              </w:rPr>
            </w:pPr>
            <w:r w:rsidRPr="00541128">
              <w:rPr>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541128" w:rsidRDefault="0082559B" w:rsidP="0082559B">
            <w:pPr>
              <w:rPr>
                <w:sz w:val="16"/>
                <w:szCs w:val="16"/>
              </w:rPr>
            </w:pPr>
            <w:r w:rsidRPr="00541128">
              <w:rPr>
                <w:sz w:val="16"/>
                <w:szCs w:val="16"/>
              </w:rPr>
              <w:t>27260</w:t>
            </w:r>
          </w:p>
        </w:tc>
        <w:tc>
          <w:tcPr>
            <w:tcW w:w="1489" w:type="dxa"/>
            <w:tcBorders>
              <w:left w:val="single" w:sz="12" w:space="0" w:color="000000" w:themeColor="text1"/>
            </w:tcBorders>
            <w:vAlign w:val="top"/>
          </w:tcPr>
          <w:p w14:paraId="15C1C9FE" w14:textId="6EDED93F" w:rsidR="0082559B" w:rsidRPr="00541128" w:rsidRDefault="0082559B" w:rsidP="0082559B">
            <w:pPr>
              <w:rPr>
                <w:sz w:val="16"/>
                <w:szCs w:val="16"/>
              </w:rPr>
            </w:pPr>
            <w:r w:rsidRPr="00541128">
              <w:rPr>
                <w:sz w:val="16"/>
                <w:szCs w:val="16"/>
              </w:rPr>
              <w:t>94.50 ± 0.53</w:t>
            </w:r>
          </w:p>
        </w:tc>
      </w:tr>
      <w:tr w:rsidR="00541128" w:rsidRPr="00541128"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541128" w:rsidRDefault="0082559B" w:rsidP="0082559B">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541128" w:rsidRDefault="0082559B" w:rsidP="0082559B">
            <w:pPr>
              <w:rPr>
                <w:sz w:val="16"/>
                <w:szCs w:val="16"/>
              </w:rPr>
            </w:pPr>
            <w:r w:rsidRPr="00541128">
              <w:rPr>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541128" w:rsidRDefault="0082559B" w:rsidP="0082559B">
            <w:pPr>
              <w:rPr>
                <w:sz w:val="16"/>
                <w:szCs w:val="16"/>
              </w:rPr>
            </w:pPr>
            <w:r w:rsidRPr="00541128">
              <w:rPr>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541128" w:rsidRDefault="0082559B" w:rsidP="0082559B">
            <w:pPr>
              <w:rPr>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541128" w:rsidRDefault="0082559B" w:rsidP="0082559B">
            <w:pPr>
              <w:rPr>
                <w:sz w:val="16"/>
                <w:szCs w:val="16"/>
              </w:rPr>
            </w:pPr>
          </w:p>
        </w:tc>
      </w:tr>
      <w:tr w:rsidR="00541128" w:rsidRPr="00541128" w14:paraId="234A348E" w14:textId="77777777" w:rsidTr="008F3AD0">
        <w:trPr>
          <w:trHeight w:val="299"/>
          <w:jc w:val="center"/>
        </w:trPr>
        <w:tc>
          <w:tcPr>
            <w:tcW w:w="1488" w:type="dxa"/>
            <w:tcBorders>
              <w:top w:val="single" w:sz="12" w:space="0" w:color="000000" w:themeColor="text1"/>
            </w:tcBorders>
          </w:tcPr>
          <w:p w14:paraId="0655882E" w14:textId="021FA9E9" w:rsidR="0082559B" w:rsidRPr="00541128" w:rsidRDefault="00666C30" w:rsidP="008F3AD0">
            <w:pPr>
              <w:spacing w:before="40" w:after="40" w:line="276" w:lineRule="auto"/>
              <w:rPr>
                <w:rFonts w:cs="Arial"/>
                <w:b/>
                <w:sz w:val="16"/>
                <w:szCs w:val="16"/>
              </w:rPr>
            </w:pPr>
            <w:r w:rsidRPr="00666C30">
              <w:rPr>
                <w:rFonts w:cs="Arial"/>
                <w:b/>
                <w:color w:val="FF0000"/>
                <w:sz w:val="16"/>
                <w:szCs w:val="16"/>
              </w:rPr>
              <w:t>U</w:t>
            </w:r>
            <w:r w:rsidR="0082559B" w:rsidRPr="00666C30">
              <w:rPr>
                <w:rFonts w:cs="Arial"/>
                <w:b/>
                <w:color w:val="FF0000"/>
                <w:sz w:val="16"/>
                <w:szCs w:val="16"/>
              </w:rPr>
              <w:t>A</w:t>
            </w:r>
            <w:r w:rsidR="0082559B" w:rsidRPr="00541128">
              <w:rPr>
                <w:rFonts w:cs="Arial"/>
                <w:b/>
                <w:sz w:val="16"/>
                <w:szCs w:val="16"/>
              </w:rPr>
              <w:t xml:space="preserve"> (%)</w:t>
            </w:r>
            <w:r w:rsidR="0082559B" w:rsidRPr="00541128">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541128" w:rsidRDefault="0082559B" w:rsidP="008F3AD0">
            <w:pPr>
              <w:rPr>
                <w:sz w:val="16"/>
                <w:szCs w:val="16"/>
              </w:rPr>
            </w:pPr>
            <w:r w:rsidRPr="00541128">
              <w:rPr>
                <w:sz w:val="16"/>
                <w:szCs w:val="16"/>
              </w:rPr>
              <w:t>95.26 ± 0.44</w:t>
            </w:r>
          </w:p>
        </w:tc>
        <w:tc>
          <w:tcPr>
            <w:tcW w:w="1489" w:type="dxa"/>
            <w:tcBorders>
              <w:top w:val="single" w:sz="12" w:space="0" w:color="000000" w:themeColor="text1"/>
            </w:tcBorders>
            <w:vAlign w:val="top"/>
          </w:tcPr>
          <w:p w14:paraId="730C83AE" w14:textId="3C3B2BD5" w:rsidR="0082559B" w:rsidRPr="00541128" w:rsidRDefault="0082559B" w:rsidP="008F3AD0">
            <w:pPr>
              <w:rPr>
                <w:sz w:val="16"/>
                <w:szCs w:val="16"/>
              </w:rPr>
            </w:pPr>
            <w:r w:rsidRPr="00541128">
              <w:rPr>
                <w:sz w:val="16"/>
                <w:szCs w:val="16"/>
              </w:rPr>
              <w:t>98.05 ± 0.37</w:t>
            </w:r>
          </w:p>
        </w:tc>
        <w:tc>
          <w:tcPr>
            <w:tcW w:w="1489" w:type="dxa"/>
            <w:tcBorders>
              <w:top w:val="single" w:sz="12" w:space="0" w:color="000000" w:themeColor="text1"/>
            </w:tcBorders>
            <w:vAlign w:val="top"/>
          </w:tcPr>
          <w:p w14:paraId="4224A5FE" w14:textId="77777777" w:rsidR="0082559B" w:rsidRPr="00541128" w:rsidRDefault="0082559B" w:rsidP="008F3AD0">
            <w:pPr>
              <w:rPr>
                <w:sz w:val="16"/>
                <w:szCs w:val="16"/>
              </w:rPr>
            </w:pPr>
          </w:p>
        </w:tc>
        <w:tc>
          <w:tcPr>
            <w:tcW w:w="1489" w:type="dxa"/>
            <w:tcBorders>
              <w:top w:val="single" w:sz="12" w:space="0" w:color="000000" w:themeColor="text1"/>
            </w:tcBorders>
            <w:vAlign w:val="top"/>
          </w:tcPr>
          <w:p w14:paraId="1300DDD0" w14:textId="77777777" w:rsidR="0082559B" w:rsidRPr="00541128" w:rsidRDefault="0082559B" w:rsidP="008F3AD0">
            <w:pPr>
              <w:rPr>
                <w:sz w:val="16"/>
                <w:szCs w:val="16"/>
              </w:rPr>
            </w:pPr>
          </w:p>
        </w:tc>
      </w:tr>
      <w:tr w:rsidR="00541128" w:rsidRPr="00541128" w14:paraId="6E546B04" w14:textId="77777777" w:rsidTr="008F3AD0">
        <w:trPr>
          <w:trHeight w:val="284"/>
          <w:jc w:val="center"/>
        </w:trPr>
        <w:tc>
          <w:tcPr>
            <w:tcW w:w="1488" w:type="dxa"/>
          </w:tcPr>
          <w:p w14:paraId="70CEE3B4" w14:textId="77777777" w:rsidR="0082559B" w:rsidRPr="00541128" w:rsidRDefault="0082559B" w:rsidP="008F3AD0">
            <w:pPr>
              <w:spacing w:before="40" w:after="40" w:line="276" w:lineRule="auto"/>
              <w:rPr>
                <w:rFonts w:cs="Arial"/>
                <w:b/>
                <w:sz w:val="16"/>
                <w:szCs w:val="16"/>
              </w:rPr>
            </w:pPr>
            <w:r w:rsidRPr="00541128">
              <w:rPr>
                <w:rFonts w:cs="Arial"/>
                <w:b/>
                <w:sz w:val="16"/>
                <w:szCs w:val="16"/>
              </w:rPr>
              <w:t>Kappa</w:t>
            </w:r>
          </w:p>
        </w:tc>
        <w:tc>
          <w:tcPr>
            <w:tcW w:w="1489" w:type="dxa"/>
            <w:vAlign w:val="top"/>
          </w:tcPr>
          <w:p w14:paraId="4C027277" w14:textId="1860BE6A" w:rsidR="0082559B" w:rsidRPr="00541128" w:rsidRDefault="0082559B" w:rsidP="008F3AD0">
            <w:pPr>
              <w:rPr>
                <w:sz w:val="16"/>
                <w:szCs w:val="16"/>
              </w:rPr>
            </w:pPr>
            <w:r w:rsidRPr="00541128">
              <w:rPr>
                <w:sz w:val="16"/>
                <w:szCs w:val="16"/>
              </w:rPr>
              <w:t>0.930 ± 0.006</w:t>
            </w:r>
          </w:p>
        </w:tc>
        <w:tc>
          <w:tcPr>
            <w:tcW w:w="1489" w:type="dxa"/>
            <w:vAlign w:val="top"/>
          </w:tcPr>
          <w:p w14:paraId="14EE25A9" w14:textId="77777777" w:rsidR="0082559B" w:rsidRPr="00541128" w:rsidRDefault="0082559B" w:rsidP="008F3AD0">
            <w:pPr>
              <w:rPr>
                <w:sz w:val="16"/>
                <w:szCs w:val="16"/>
              </w:rPr>
            </w:pPr>
          </w:p>
        </w:tc>
        <w:tc>
          <w:tcPr>
            <w:tcW w:w="1489" w:type="dxa"/>
            <w:vAlign w:val="top"/>
          </w:tcPr>
          <w:p w14:paraId="0F27837D" w14:textId="77777777" w:rsidR="0082559B" w:rsidRPr="00541128" w:rsidRDefault="0082559B" w:rsidP="008F3AD0">
            <w:pPr>
              <w:rPr>
                <w:sz w:val="16"/>
                <w:szCs w:val="16"/>
              </w:rPr>
            </w:pPr>
          </w:p>
        </w:tc>
        <w:tc>
          <w:tcPr>
            <w:tcW w:w="1489" w:type="dxa"/>
            <w:vAlign w:val="top"/>
          </w:tcPr>
          <w:p w14:paraId="79EC03A3" w14:textId="77777777" w:rsidR="0082559B" w:rsidRPr="00541128" w:rsidRDefault="0082559B" w:rsidP="008F3AD0">
            <w:pPr>
              <w:rPr>
                <w:sz w:val="16"/>
                <w:szCs w:val="16"/>
              </w:rPr>
            </w:pPr>
          </w:p>
        </w:tc>
      </w:tr>
      <w:tr w:rsidR="00541128" w:rsidRPr="00541128" w14:paraId="376849B4" w14:textId="77777777" w:rsidTr="008F3AD0">
        <w:trPr>
          <w:trHeight w:val="284"/>
          <w:jc w:val="center"/>
        </w:trPr>
        <w:tc>
          <w:tcPr>
            <w:tcW w:w="1488" w:type="dxa"/>
          </w:tcPr>
          <w:p w14:paraId="379A5A63" w14:textId="77777777" w:rsidR="0082559B" w:rsidRPr="00541128" w:rsidRDefault="0082559B" w:rsidP="008F3AD0">
            <w:pPr>
              <w:spacing w:before="40" w:after="40" w:line="276" w:lineRule="auto"/>
              <w:rPr>
                <w:rFonts w:cs="Arial"/>
                <w:b/>
                <w:sz w:val="16"/>
                <w:szCs w:val="16"/>
              </w:rPr>
            </w:pPr>
            <w:r w:rsidRPr="00541128">
              <w:rPr>
                <w:rFonts w:cs="Arial"/>
                <w:b/>
                <w:sz w:val="16"/>
                <w:szCs w:val="16"/>
              </w:rPr>
              <w:t>Overall Error (%)</w:t>
            </w:r>
          </w:p>
        </w:tc>
        <w:tc>
          <w:tcPr>
            <w:tcW w:w="1489" w:type="dxa"/>
            <w:vAlign w:val="top"/>
          </w:tcPr>
          <w:p w14:paraId="378A4B07" w14:textId="7AAEB19F" w:rsidR="0082559B" w:rsidRPr="00541128" w:rsidRDefault="0082559B" w:rsidP="008F3AD0">
            <w:pPr>
              <w:rPr>
                <w:sz w:val="16"/>
                <w:szCs w:val="16"/>
              </w:rPr>
            </w:pPr>
            <w:r w:rsidRPr="00541128">
              <w:rPr>
                <w:sz w:val="16"/>
                <w:szCs w:val="16"/>
              </w:rPr>
              <w:t>3.59 ± 0.31</w:t>
            </w:r>
          </w:p>
        </w:tc>
        <w:tc>
          <w:tcPr>
            <w:tcW w:w="1489" w:type="dxa"/>
            <w:vAlign w:val="top"/>
          </w:tcPr>
          <w:p w14:paraId="4F6D14D2" w14:textId="77777777" w:rsidR="0082559B" w:rsidRPr="00541128" w:rsidRDefault="0082559B" w:rsidP="008F3AD0">
            <w:pPr>
              <w:rPr>
                <w:sz w:val="16"/>
                <w:szCs w:val="16"/>
              </w:rPr>
            </w:pPr>
          </w:p>
        </w:tc>
        <w:tc>
          <w:tcPr>
            <w:tcW w:w="1489" w:type="dxa"/>
            <w:vAlign w:val="top"/>
          </w:tcPr>
          <w:p w14:paraId="26C4AEDB" w14:textId="77777777" w:rsidR="0082559B" w:rsidRPr="00541128" w:rsidRDefault="0082559B" w:rsidP="008F3AD0">
            <w:pPr>
              <w:rPr>
                <w:sz w:val="16"/>
                <w:szCs w:val="16"/>
              </w:rPr>
            </w:pPr>
          </w:p>
        </w:tc>
        <w:tc>
          <w:tcPr>
            <w:tcW w:w="1489" w:type="dxa"/>
            <w:vAlign w:val="top"/>
          </w:tcPr>
          <w:p w14:paraId="6274D6FB" w14:textId="77777777" w:rsidR="0082559B" w:rsidRPr="00541128" w:rsidRDefault="0082559B" w:rsidP="008F3AD0">
            <w:pPr>
              <w:rPr>
                <w:sz w:val="16"/>
                <w:szCs w:val="16"/>
              </w:rPr>
            </w:pPr>
          </w:p>
        </w:tc>
      </w:tr>
    </w:tbl>
    <w:p w14:paraId="36E05529" w14:textId="5ED6F231" w:rsidR="0082559B" w:rsidRPr="00541128" w:rsidRDefault="0082559B" w:rsidP="0082559B">
      <w:pPr>
        <w:spacing w:line="360" w:lineRule="auto"/>
        <w:ind w:firstLine="720"/>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96173C"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6" w:name="_Ref395175360"/>
      <w:bookmarkStart w:id="37"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41128">
        <w:rPr>
          <w:b/>
          <w:noProof/>
        </w:rPr>
        <w:t>11</w:t>
      </w:r>
      <w:r w:rsidR="00F4774D" w:rsidRPr="006C32D3">
        <w:rPr>
          <w:b/>
        </w:rPr>
        <w:fldChar w:fldCharType="end"/>
      </w:r>
      <w:bookmarkEnd w:id="36"/>
      <w:r w:rsidRPr="00B44B64">
        <w:t xml:space="preserve">   Decision </w:t>
      </w:r>
      <w:r w:rsidR="00CF403F" w:rsidRPr="00B44B64">
        <w:t>t</w:t>
      </w:r>
      <w:r w:rsidRPr="00B44B64">
        <w:t>ree canopy</w:t>
      </w:r>
      <w:r w:rsidR="00FA2071" w:rsidRPr="00B44B64">
        <w:t>-</w:t>
      </w:r>
      <w:r w:rsidRPr="00B44B64">
        <w:t>cover estimates</w:t>
      </w:r>
      <w:bookmarkEnd w:id="3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r w:rsidRPr="00B44B64">
        <w:rPr>
          <w:rFonts w:ascii="Arial" w:hAnsi="Arial" w:cs="Arial"/>
          <w:sz w:val="16"/>
          <w:szCs w:val="16"/>
          <w:vertAlign w:val="superscript"/>
        </w:rPr>
        <w:t>a</w:t>
      </w:r>
      <w:r w:rsidRPr="00B44B64">
        <w:rPr>
          <w:rFonts w:ascii="Arial" w:hAnsi="Arial" w:cs="Arial"/>
          <w:sz w:val="16"/>
          <w:szCs w:val="16"/>
        </w:rPr>
        <w:t>MAE</w:t>
      </w:r>
      <w:proofErr w:type="spell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541128" w:rsidRDefault="00D61588" w:rsidP="006C40B8">
      <w:pPr>
        <w:pStyle w:val="BodyTextIndented"/>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rsidRPr="00541128">
        <w:fldChar w:fldCharType="begin"/>
      </w:r>
      <w:r w:rsidR="006C40B8" w:rsidRPr="00541128">
        <w:instrText xml:space="preserve"> REF _Ref521583627 \h </w:instrText>
      </w:r>
      <w:r w:rsidR="006C40B8" w:rsidRPr="00541128">
        <w:fldChar w:fldCharType="separate"/>
      </w:r>
      <w:r w:rsidR="00541128" w:rsidRPr="00541128">
        <w:t xml:space="preserve">Fig. </w:t>
      </w:r>
      <w:r w:rsidR="00541128" w:rsidRPr="00541128">
        <w:rPr>
          <w:noProof/>
        </w:rPr>
        <w:t>7</w:t>
      </w:r>
      <w:r w:rsidR="006C40B8" w:rsidRPr="00541128">
        <w:fldChar w:fldCharType="end"/>
      </w:r>
      <w:r w:rsidR="006C40B8" w:rsidRPr="00541128">
        <w:t xml:space="preserve"> </w:t>
      </w:r>
      <w:r w:rsidRPr="00541128">
        <w:t>show</w:t>
      </w:r>
      <w:r w:rsidR="00986929" w:rsidRPr="00541128">
        <w:t>s</w:t>
      </w:r>
      <w:r w:rsidRPr="00541128">
        <w:t xml:space="preserve"> close-up example</w:t>
      </w:r>
      <w:r w:rsidR="001C6C2F" w:rsidRPr="00541128">
        <w:t>s</w:t>
      </w:r>
      <w:r w:rsidRPr="00541128">
        <w:t xml:space="preserve"> </w:t>
      </w:r>
      <w:r w:rsidR="001C6C2F" w:rsidRPr="00541128">
        <w:t xml:space="preserve">of </w:t>
      </w:r>
      <w:r w:rsidRPr="00541128">
        <w:t xml:space="preserve">the </w:t>
      </w:r>
      <w:r w:rsidR="001C6C2F" w:rsidRPr="00541128">
        <w:t xml:space="preserve">resulting </w:t>
      </w:r>
      <w:r w:rsidRPr="00541128">
        <w:t>canopy</w:t>
      </w:r>
      <w:r w:rsidR="006D799B" w:rsidRPr="00541128">
        <w:t>-</w:t>
      </w:r>
      <w:r w:rsidRPr="00541128">
        <w:t>cover map</w:t>
      </w:r>
      <w:r w:rsidR="00A07E23" w:rsidRPr="00541128">
        <w:t xml:space="preserve"> for each of the canopy</w:t>
      </w:r>
      <w:r w:rsidR="00CD1C51" w:rsidRPr="00541128">
        <w:t>-</w:t>
      </w:r>
      <w:r w:rsidR="00A07E23" w:rsidRPr="00541128">
        <w:t>cover ground truth areas (</w:t>
      </w:r>
      <w:r w:rsidR="006330AB" w:rsidRPr="00541128">
        <w:t>as described in</w:t>
      </w:r>
      <w:r w:rsidR="00A07E23" w:rsidRPr="00541128">
        <w:t xml:space="preserve"> </w:t>
      </w:r>
      <w:r w:rsidR="006C40B8" w:rsidRPr="00541128">
        <w:fldChar w:fldCharType="begin"/>
      </w:r>
      <w:r w:rsidR="006C40B8" w:rsidRPr="00541128">
        <w:instrText xml:space="preserve"> REF _Ref521582395 \h </w:instrText>
      </w:r>
      <w:r w:rsidR="006C40B8" w:rsidRPr="00541128">
        <w:fldChar w:fldCharType="separate"/>
      </w:r>
      <w:r w:rsidR="00541128" w:rsidRPr="00541128">
        <w:t xml:space="preserve">Table </w:t>
      </w:r>
      <w:r w:rsidR="00541128" w:rsidRPr="00541128">
        <w:rPr>
          <w:noProof/>
        </w:rPr>
        <w:t>1</w:t>
      </w:r>
      <w:r w:rsidR="006C40B8" w:rsidRPr="00541128">
        <w:fldChar w:fldCharType="end"/>
      </w:r>
      <w:r w:rsidR="00A07E23" w:rsidRPr="00541128">
        <w:t>)</w:t>
      </w:r>
      <w:r w:rsidRPr="00541128">
        <w:t xml:space="preserve">.  </w:t>
      </w:r>
      <w:proofErr w:type="spellStart"/>
      <w:r w:rsidR="002F205F" w:rsidRPr="00541128">
        <w:t>Spekboom</w:t>
      </w:r>
      <w:proofErr w:type="spellEnd"/>
      <w:r w:rsidR="002F205F" w:rsidRPr="00541128">
        <w:t xml:space="preserve"> boundaries</w:t>
      </w:r>
      <w:r w:rsidR="005A714E" w:rsidRPr="00541128">
        <w:t>,</w:t>
      </w:r>
      <w:r w:rsidR="002F205F" w:rsidRPr="00541128">
        <w:t xml:space="preserve"> shown in blue</w:t>
      </w:r>
      <w:r w:rsidR="005A714E" w:rsidRPr="00541128">
        <w:t>,</w:t>
      </w:r>
      <w:r w:rsidR="002F205F" w:rsidRPr="00541128">
        <w:t xml:space="preserve"> are overlaid on color-infrared (CIR) aerial imagery.  </w:t>
      </w:r>
      <w:r w:rsidR="00D4102C" w:rsidRPr="00541128">
        <w:fldChar w:fldCharType="begin"/>
      </w:r>
      <w:r w:rsidR="00D4102C" w:rsidRPr="00541128">
        <w:instrText xml:space="preserve"> REF _Ref520999298 \h </w:instrText>
      </w:r>
      <w:r w:rsidR="006C40B8" w:rsidRPr="00541128">
        <w:instrText xml:space="preserve"> \* MERGEFORMAT </w:instrText>
      </w:r>
      <w:r w:rsidR="00D4102C" w:rsidRPr="00541128">
        <w:fldChar w:fldCharType="separate"/>
      </w:r>
      <w:r w:rsidR="00541128" w:rsidRPr="00541128">
        <w:t>Fig. 8</w:t>
      </w:r>
      <w:r w:rsidR="00D4102C" w:rsidRPr="00541128">
        <w:fldChar w:fldCharType="end"/>
      </w:r>
      <w:r w:rsidR="00D4102C" w:rsidRPr="00541128">
        <w:t xml:space="preserve"> shows the final </w:t>
      </w:r>
      <w:proofErr w:type="spellStart"/>
      <w:r w:rsidR="00B3302D" w:rsidRPr="00541128">
        <w:t>s</w:t>
      </w:r>
      <w:r w:rsidR="00D4102C" w:rsidRPr="00541128">
        <w:t>pekboom</w:t>
      </w:r>
      <w:proofErr w:type="spellEnd"/>
      <w:r w:rsidR="00D4102C" w:rsidRPr="00541128">
        <w:t xml:space="preserve"> canopy cover map of the study area</w:t>
      </w:r>
      <w:r w:rsidR="00CF0708" w:rsidRPr="00541128">
        <w:t xml:space="preserve"> (the vegetation map of </w:t>
      </w:r>
      <w:r w:rsidR="00CF0708" w:rsidRPr="00541128">
        <w:fldChar w:fldCharType="begin" w:fldLock="1"/>
      </w:r>
      <w:r w:rsidR="00CF0708" w:rsidRPr="0054112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541128">
        <w:fldChar w:fldCharType="separate"/>
      </w:r>
      <w:r w:rsidR="00CF0708" w:rsidRPr="00541128">
        <w:t>Vlok, Cowling and Wolf</w:t>
      </w:r>
      <w:r w:rsidR="00CF0708" w:rsidRPr="00541128">
        <w:fldChar w:fldCharType="end"/>
      </w:r>
      <w:r w:rsidR="00CF0708" w:rsidRPr="00541128">
        <w:rPr>
          <w:vertAlign w:val="superscript"/>
        </w:rPr>
        <w:fldChar w:fldCharType="begin" w:fldLock="1"/>
      </w:r>
      <w:r w:rsidR="00CF0708" w:rsidRPr="00541128">
        <w:rPr>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541128">
        <w:rPr>
          <w:vertAlign w:val="superscript"/>
        </w:rPr>
        <w:fldChar w:fldCharType="separate"/>
      </w:r>
      <w:r w:rsidR="00CF0708" w:rsidRPr="00541128">
        <w:rPr>
          <w:vertAlign w:val="superscript"/>
        </w:rPr>
        <w:t>1</w:t>
      </w:r>
      <w:r w:rsidR="00CF0708" w:rsidRPr="00541128">
        <w:rPr>
          <w:vertAlign w:val="superscript"/>
        </w:rPr>
        <w:fldChar w:fldCharType="end"/>
      </w:r>
      <w:r w:rsidR="00CF0708" w:rsidRPr="00541128">
        <w:t xml:space="preserve"> was used to mask areas not supporting</w:t>
      </w:r>
      <w:r w:rsidR="006C40B8" w:rsidRPr="00541128">
        <w:t xml:space="preserve"> </w:t>
      </w:r>
      <w:proofErr w:type="spellStart"/>
      <w:r w:rsidR="006C40B8" w:rsidRPr="00541128">
        <w:t>s</w:t>
      </w:r>
      <w:r w:rsidR="00CF0708" w:rsidRPr="00541128">
        <w:t>pekboom</w:t>
      </w:r>
      <w:proofErr w:type="spellEnd"/>
      <w:r w:rsidR="00CF0708" w:rsidRPr="00541128">
        <w:t>)</w:t>
      </w:r>
      <w:r w:rsidR="00D4102C" w:rsidRPr="00541128">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541128" w:rsidRDefault="00D5131F" w:rsidP="00D5131F">
      <w:pPr>
        <w:pStyle w:val="Caption"/>
        <w:jc w:val="center"/>
        <w:rPr>
          <w:b w:val="0"/>
        </w:rPr>
      </w:pPr>
      <w:bookmarkStart w:id="38" w:name="_Ref521583627"/>
      <w:bookmarkStart w:id="39" w:name="_Toc521591124"/>
      <w:r w:rsidRPr="00541128">
        <w:t xml:space="preserve">Fig. </w:t>
      </w:r>
      <w:r w:rsidRPr="00541128">
        <w:fldChar w:fldCharType="begin"/>
      </w:r>
      <w:r w:rsidRPr="00541128">
        <w:instrText xml:space="preserve"> SEQ Figure \* ARABIC </w:instrText>
      </w:r>
      <w:r w:rsidRPr="00541128">
        <w:fldChar w:fldCharType="separate"/>
      </w:r>
      <w:r w:rsidR="00541128" w:rsidRPr="00541128">
        <w:rPr>
          <w:noProof/>
        </w:rPr>
        <w:t>7</w:t>
      </w:r>
      <w:r w:rsidRPr="00541128">
        <w:fldChar w:fldCharType="end"/>
      </w:r>
      <w:bookmarkEnd w:id="38"/>
      <w:r w:rsidRPr="00541128">
        <w:t xml:space="preserve">   </w:t>
      </w:r>
      <w:r w:rsidRPr="00541128">
        <w:rPr>
          <w:b w:val="0"/>
        </w:rPr>
        <w:t xml:space="preserve">Example canopy cover maps showing </w:t>
      </w:r>
      <w:proofErr w:type="spellStart"/>
      <w:r w:rsidR="00581A12" w:rsidRPr="00541128">
        <w:rPr>
          <w:b w:val="0"/>
        </w:rPr>
        <w:t>s</w:t>
      </w:r>
      <w:r w:rsidRPr="00541128">
        <w:rPr>
          <w:b w:val="0"/>
        </w:rPr>
        <w:t>pekboom</w:t>
      </w:r>
      <w:proofErr w:type="spellEnd"/>
      <w:r w:rsidRPr="00541128">
        <w:rPr>
          <w:b w:val="0"/>
        </w:rPr>
        <w:t xml:space="preserve"> boundaries </w:t>
      </w:r>
      <w:r w:rsidR="009F7D08" w:rsidRPr="00541128">
        <w:rPr>
          <w:b w:val="0"/>
        </w:rPr>
        <w:t>(</w:t>
      </w:r>
      <w:r w:rsidRPr="00541128">
        <w:rPr>
          <w:b w:val="0"/>
        </w:rPr>
        <w:t xml:space="preserve">a) </w:t>
      </w:r>
      <w:proofErr w:type="spellStart"/>
      <w:r w:rsidRPr="00541128">
        <w:rPr>
          <w:b w:val="0"/>
        </w:rPr>
        <w:t>Matjiesvlei</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b) </w:t>
      </w:r>
      <w:proofErr w:type="spellStart"/>
      <w:r w:rsidRPr="00541128">
        <w:rPr>
          <w:b w:val="0"/>
        </w:rPr>
        <w:t>Groenfontein</w:t>
      </w:r>
      <w:proofErr w:type="spellEnd"/>
      <w:r w:rsidRPr="00541128">
        <w:rPr>
          <w:b w:val="0"/>
        </w:rPr>
        <w:t xml:space="preserve"> (Habitat: valley thicket with </w:t>
      </w:r>
      <w:proofErr w:type="spellStart"/>
      <w:r w:rsidRPr="00541128">
        <w:rPr>
          <w:b w:val="0"/>
        </w:rPr>
        <w:t>spekboom</w:t>
      </w:r>
      <w:proofErr w:type="spellEnd"/>
      <w:r w:rsidRPr="00541128">
        <w:rPr>
          <w:b w:val="0"/>
        </w:rPr>
        <w:t>)</w:t>
      </w:r>
      <w:r w:rsidR="009F7D08" w:rsidRPr="00541128">
        <w:rPr>
          <w:b w:val="0"/>
        </w:rPr>
        <w:t>;</w:t>
      </w:r>
      <w:r w:rsidRPr="00541128">
        <w:rPr>
          <w:b w:val="0"/>
        </w:rPr>
        <w:t xml:space="preserve"> </w:t>
      </w:r>
      <w:r w:rsidR="009F7D08" w:rsidRPr="00541128">
        <w:rPr>
          <w:b w:val="0"/>
        </w:rPr>
        <w:t>(</w:t>
      </w:r>
      <w:r w:rsidRPr="00541128">
        <w:rPr>
          <w:b w:val="0"/>
        </w:rPr>
        <w:t xml:space="preserve">c) </w:t>
      </w:r>
      <w:proofErr w:type="spellStart"/>
      <w:r w:rsidRPr="00541128">
        <w:rPr>
          <w:b w:val="0"/>
        </w:rPr>
        <w:t>Rooiberg</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fynbos mosaic)</w:t>
      </w:r>
      <w:r w:rsidR="009F7D08" w:rsidRPr="00541128">
        <w:rPr>
          <w:b w:val="0"/>
        </w:rPr>
        <w:t>; and</w:t>
      </w:r>
      <w:r w:rsidRPr="00541128">
        <w:rPr>
          <w:b w:val="0"/>
        </w:rPr>
        <w:t xml:space="preserve"> </w:t>
      </w:r>
      <w:r w:rsidR="009F7D08" w:rsidRPr="00541128">
        <w:rPr>
          <w:b w:val="0"/>
        </w:rPr>
        <w:t>(</w:t>
      </w:r>
      <w:r w:rsidRPr="00541128">
        <w:rPr>
          <w:b w:val="0"/>
        </w:rPr>
        <w:t xml:space="preserve">d) </w:t>
      </w:r>
      <w:proofErr w:type="spellStart"/>
      <w:r w:rsidRPr="00541128">
        <w:rPr>
          <w:b w:val="0"/>
        </w:rPr>
        <w:t>Grootkop</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succulent Karoo mosaic)</w:t>
      </w:r>
      <w:bookmarkEnd w:id="39"/>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Pr="00541128" w:rsidRDefault="00D4102C" w:rsidP="00D4102C">
      <w:pPr>
        <w:pStyle w:val="Caption"/>
        <w:jc w:val="center"/>
      </w:pPr>
      <w:bookmarkStart w:id="40" w:name="_Ref520999298"/>
      <w:bookmarkStart w:id="41" w:name="_Toc521591125"/>
      <w:r w:rsidRPr="00541128">
        <w:t xml:space="preserve">Fig. </w:t>
      </w:r>
      <w:r w:rsidRPr="00541128">
        <w:fldChar w:fldCharType="begin"/>
      </w:r>
      <w:r w:rsidRPr="00541128">
        <w:instrText xml:space="preserve"> SEQ Figure \* ARABIC </w:instrText>
      </w:r>
      <w:r w:rsidRPr="00541128">
        <w:fldChar w:fldCharType="separate"/>
      </w:r>
      <w:r w:rsidR="00541128" w:rsidRPr="00541128">
        <w:rPr>
          <w:noProof/>
        </w:rPr>
        <w:t>8</w:t>
      </w:r>
      <w:r w:rsidRPr="00541128">
        <w:fldChar w:fldCharType="end"/>
      </w:r>
      <w:bookmarkEnd w:id="40"/>
      <w:r w:rsidRPr="00541128">
        <w:t xml:space="preserve">   </w:t>
      </w:r>
      <w:r w:rsidRPr="00541128">
        <w:rPr>
          <w:b w:val="0"/>
        </w:rPr>
        <w:t xml:space="preserve">Global </w:t>
      </w:r>
      <w:proofErr w:type="spellStart"/>
      <w:r w:rsidR="00B3302D" w:rsidRPr="00541128">
        <w:rPr>
          <w:b w:val="0"/>
        </w:rPr>
        <w:t>s</w:t>
      </w:r>
      <w:r w:rsidRPr="00541128">
        <w:rPr>
          <w:b w:val="0"/>
        </w:rPr>
        <w:t>pekboom</w:t>
      </w:r>
      <w:proofErr w:type="spellEnd"/>
      <w:r w:rsidRPr="00541128">
        <w:rPr>
          <w:b w:val="0"/>
        </w:rPr>
        <w:t xml:space="preserve"> canopy cover map</w:t>
      </w:r>
      <w:bookmarkEnd w:id="41"/>
    </w:p>
    <w:p w14:paraId="39621BAD" w14:textId="77777777" w:rsidR="006C40B8" w:rsidRPr="0054112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41128" w:rsidRPr="00541128">
        <w:t xml:space="preserve">Table </w:t>
      </w:r>
      <w:r w:rsidR="00541128" w:rsidRPr="00541128">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r w:rsidR="00832542" w:rsidRPr="00B44B64">
        <w:t>gN</w:t>
      </w:r>
      <w:proofErr w:type="spell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r w:rsidRPr="00B44B64">
        <w:t>gN</w:t>
      </w:r>
      <w:proofErr w:type="spell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541128" w:rsidRPr="00541128">
        <w:t xml:space="preserve">Table </w:t>
      </w:r>
      <w:r w:rsidR="00541128" w:rsidRPr="00541128">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541128" w:rsidRPr="00541128">
        <w:t xml:space="preserve">Table </w:t>
      </w:r>
      <w:r w:rsidR="00541128" w:rsidRPr="00541128">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541128" w:rsidRPr="00541128">
        <w:t xml:space="preserve">Table </w:t>
      </w:r>
      <w:r w:rsidR="00541128" w:rsidRPr="00541128">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41128">
        <w:t xml:space="preserve">It has the best </w:t>
      </w:r>
      <w:r w:rsidR="00596E0C" w:rsidRPr="00541128">
        <w:t>canopy</w:t>
      </w:r>
      <w:r w:rsidR="00FA2071" w:rsidRPr="00541128">
        <w:t>-cover</w:t>
      </w:r>
      <w:r w:rsidRPr="00541128">
        <w:t xml:space="preserve"> performance and is the fastest option</w:t>
      </w:r>
      <w:r w:rsidR="00585595" w:rsidRPr="00541128">
        <w:t xml:space="preserve"> (see </w:t>
      </w:r>
      <w:r w:rsidR="00585595" w:rsidRPr="00541128">
        <w:fldChar w:fldCharType="begin"/>
      </w:r>
      <w:r w:rsidR="00585595" w:rsidRPr="00541128">
        <w:instrText xml:space="preserve"> REF _Ref520753869 \h </w:instrText>
      </w:r>
      <w:r w:rsidR="00585595" w:rsidRPr="00541128">
        <w:fldChar w:fldCharType="separate"/>
      </w:r>
      <w:r w:rsidR="00541128" w:rsidRPr="00541128">
        <w:t xml:space="preserve">Table </w:t>
      </w:r>
      <w:r w:rsidR="00541128" w:rsidRPr="00541128">
        <w:rPr>
          <w:noProof/>
        </w:rPr>
        <w:t>8</w:t>
      </w:r>
      <w:r w:rsidR="00585595" w:rsidRPr="00541128">
        <w:fldChar w:fldCharType="end"/>
      </w:r>
      <w:r w:rsidR="00585595" w:rsidRPr="00541128">
        <w:t>)</w:t>
      </w:r>
      <w:r w:rsidRPr="00541128">
        <w:t xml:space="preserve">.  </w:t>
      </w:r>
      <w:r w:rsidRPr="00B44B64">
        <w:t xml:space="preserve">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541128">
        <w:t>A visual inspection of the canopy</w:t>
      </w:r>
      <w:r w:rsidR="009509DA" w:rsidRPr="00541128">
        <w:t>-</w:t>
      </w:r>
      <w:r w:rsidRPr="00541128">
        <w:t>cover map reveal</w:t>
      </w:r>
      <w:r w:rsidR="00242BD7" w:rsidRPr="00541128">
        <w:t>ed</w:t>
      </w:r>
      <w:r w:rsidRPr="00541128">
        <w:t xml:space="preserve"> some spatial variation over the study area.  </w:t>
      </w:r>
      <w:r w:rsidR="001B14AB" w:rsidRPr="00541128">
        <w:fldChar w:fldCharType="begin"/>
      </w:r>
      <w:r w:rsidR="001B14AB" w:rsidRPr="00541128">
        <w:instrText xml:space="preserve"> REF _Ref521583627 \h </w:instrText>
      </w:r>
      <w:r w:rsidR="001B14AB" w:rsidRPr="00541128">
        <w:fldChar w:fldCharType="separate"/>
      </w:r>
      <w:r w:rsidR="00541128" w:rsidRPr="00541128">
        <w:t xml:space="preserve">Fig. </w:t>
      </w:r>
      <w:r w:rsidR="00541128" w:rsidRPr="00541128">
        <w:rPr>
          <w:noProof/>
        </w:rPr>
        <w:t>7</w:t>
      </w:r>
      <w:r w:rsidR="001B14AB" w:rsidRPr="00541128">
        <w:fldChar w:fldCharType="end"/>
      </w:r>
      <w:r w:rsidR="00D52290" w:rsidRPr="00541128">
        <w:t xml:space="preserve"> show</w:t>
      </w:r>
      <w:r w:rsidR="00792A2A" w:rsidRPr="00541128">
        <w:t>s</w:t>
      </w:r>
      <w:r w:rsidR="00D52290" w:rsidRPr="00541128">
        <w:t xml:space="preserve"> close-up canopy</w:t>
      </w:r>
      <w:r w:rsidR="00FA2071" w:rsidRPr="00541128">
        <w:t>-cover</w:t>
      </w:r>
      <w:r w:rsidR="00D52290" w:rsidRPr="00541128">
        <w:t xml:space="preserve"> map examples for each of the canopy</w:t>
      </w:r>
      <w:r w:rsidR="00FA2071" w:rsidRPr="00541128">
        <w:t>-cover</w:t>
      </w:r>
      <w:r w:rsidR="00D52290" w:rsidRPr="00541128">
        <w:t xml:space="preserve"> ground truth areas (as described in </w:t>
      </w:r>
      <w:r w:rsidR="001B14AB" w:rsidRPr="00541128">
        <w:fldChar w:fldCharType="begin"/>
      </w:r>
      <w:r w:rsidR="001B14AB" w:rsidRPr="00541128">
        <w:instrText xml:space="preserve"> REF _Ref521582395 \h </w:instrText>
      </w:r>
      <w:r w:rsidR="001B14AB" w:rsidRPr="00541128">
        <w:fldChar w:fldCharType="separate"/>
      </w:r>
      <w:r w:rsidR="00541128" w:rsidRPr="00541128">
        <w:t xml:space="preserve">Table </w:t>
      </w:r>
      <w:r w:rsidR="00541128" w:rsidRPr="00541128">
        <w:rPr>
          <w:noProof/>
        </w:rPr>
        <w:t>1</w:t>
      </w:r>
      <w:r w:rsidR="001B14AB" w:rsidRPr="00541128">
        <w:fldChar w:fldCharType="end"/>
      </w:r>
      <w:r w:rsidR="00D52290" w:rsidRPr="00541128">
        <w:t xml:space="preserve">).  </w:t>
      </w:r>
      <w:r w:rsidR="00D52290" w:rsidRPr="00B44B64">
        <w:t>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541128" w:rsidRDefault="002C6C67" w:rsidP="000104B9">
      <w:pPr>
        <w:pStyle w:val="BodyTextIndented"/>
      </w:pPr>
      <w:r w:rsidRPr="00541128">
        <w:t>This study is one of few examples of vegetation mapping using VHR imagery over a large area</w:t>
      </w:r>
      <w:r w:rsidR="000104B9" w:rsidRPr="00541128">
        <w:t>.</w:t>
      </w:r>
      <w:r w:rsidRPr="00541128">
        <w:fldChar w:fldCharType="begin" w:fldLock="1"/>
      </w:r>
      <w:r w:rsidR="002D4FE5" w:rsidRPr="00541128">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541128">
        <w:fldChar w:fldCharType="separate"/>
      </w:r>
      <w:r w:rsidR="007A38B5" w:rsidRPr="00541128">
        <w:rPr>
          <w:noProof/>
          <w:vertAlign w:val="superscript"/>
        </w:rPr>
        <w:t>12,14</w:t>
      </w:r>
      <w:r w:rsidRPr="00541128">
        <w:fldChar w:fldCharType="end"/>
      </w:r>
      <w:r w:rsidR="000104B9" w:rsidRPr="00541128">
        <w:rPr>
          <w:vanish/>
        </w:rPr>
        <w:t xml:space="preserve">. </w:t>
      </w:r>
      <w:r w:rsidR="000104B9" w:rsidRPr="00541128">
        <w:rPr>
          <w:vanish/>
        </w:rPr>
        <w:cr/>
        <w:t>brationro conflicts of interest to declare</w:t>
      </w:r>
      <w:r w:rsidR="000104B9" w:rsidRPr="00541128">
        <w:rPr>
          <w:vanish/>
        </w:rPr>
        <w:cr/>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Pr="00541128">
        <w:t xml:space="preserve">  </w:t>
      </w:r>
      <w:r w:rsidR="002C7CA1" w:rsidRPr="00541128">
        <w:t xml:space="preserve">While the mapping accuracies achieved compare well with related studies </w:t>
      </w:r>
      <w:r w:rsidR="002C7CA1" w:rsidRPr="00541128">
        <w:fldChar w:fldCharType="begin" w:fldLock="1"/>
      </w:r>
      <w:r w:rsidR="001C5D24" w:rsidRPr="00541128">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541128">
        <w:fldChar w:fldCharType="separate"/>
      </w:r>
      <w:r w:rsidR="006655A0" w:rsidRPr="00541128">
        <w:rPr>
          <w:noProof/>
          <w:vertAlign w:val="superscript"/>
        </w:rPr>
        <w:t>18,19,23,26,59</w:t>
      </w:r>
      <w:r w:rsidR="002C7CA1" w:rsidRPr="00541128">
        <w:fldChar w:fldCharType="end"/>
      </w:r>
      <w:r w:rsidR="002C7CA1" w:rsidRPr="00541128">
        <w:t xml:space="preserve">, there are possible avenues for improvement.  Ancillary information such as </w:t>
      </w:r>
      <w:r w:rsidR="00955429" w:rsidRPr="00541128">
        <w:t>elevation</w:t>
      </w:r>
      <w:r w:rsidR="008F3AD0" w:rsidRPr="00541128">
        <w:t xml:space="preserve">, </w:t>
      </w:r>
      <w:r w:rsidR="002C7CA1" w:rsidRPr="00541128">
        <w:t xml:space="preserve">slope aspect or habitat could be incorporated into the classifier, similarly to </w:t>
      </w:r>
      <w:r w:rsidR="00A57075" w:rsidRPr="00541128">
        <w:rPr>
          <w:noProof/>
        </w:rPr>
        <w:t>Thompson et al.</w:t>
      </w:r>
      <w:r w:rsidR="002C7CA1" w:rsidRPr="00541128">
        <w:fldChar w:fldCharType="begin" w:fldLock="1"/>
      </w:r>
      <w:r w:rsidR="002C7CA1" w:rsidRPr="00541128">
        <w:fldChar w:fldCharType="separate"/>
      </w:r>
      <w:r w:rsidR="002C7CA1" w:rsidRPr="00541128">
        <w:rPr>
          <w:noProof/>
        </w:rPr>
        <w:t>Thompson et al.</w:t>
      </w:r>
      <w:r w:rsidR="002C7CA1" w:rsidRPr="00541128">
        <w:fldChar w:fldCharType="end"/>
      </w:r>
      <w:r w:rsidR="00B02E8E" w:rsidRPr="00541128">
        <w:fldChar w:fldCharType="begin" w:fldLock="1"/>
      </w:r>
      <w:r w:rsidR="002D4FE5"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541128">
        <w:fldChar w:fldCharType="separate"/>
      </w:r>
      <w:r w:rsidR="00B02E8E" w:rsidRPr="00541128">
        <w:rPr>
          <w:noProof/>
          <w:vertAlign w:val="superscript"/>
        </w:rPr>
        <w:t>6</w:t>
      </w:r>
      <w:r w:rsidR="00B02E8E" w:rsidRPr="00541128">
        <w:fldChar w:fldCharType="end"/>
      </w:r>
      <w:r w:rsidR="008F3AD0" w:rsidRPr="00541128">
        <w:t xml:space="preserve"> and </w:t>
      </w:r>
      <w:r w:rsidR="00955429" w:rsidRPr="00541128">
        <w:t>Su</w:t>
      </w:r>
      <w:r w:rsidR="00955429" w:rsidRPr="00541128">
        <w:fldChar w:fldCharType="begin" w:fldLock="1"/>
      </w:r>
      <w:r w:rsidR="001C5D24" w:rsidRPr="00541128">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rsidRPr="00541128">
        <w:fldChar w:fldCharType="separate"/>
      </w:r>
      <w:r w:rsidR="006655A0" w:rsidRPr="00541128">
        <w:rPr>
          <w:noProof/>
          <w:vertAlign w:val="superscript"/>
        </w:rPr>
        <w:t>60</w:t>
      </w:r>
      <w:r w:rsidR="00955429" w:rsidRPr="00541128">
        <w:fldChar w:fldCharType="end"/>
      </w:r>
      <w:r w:rsidR="002C7CA1" w:rsidRPr="00541128">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541128" w:rsidRDefault="00BC6A85" w:rsidP="00BC6A85">
      <w:pPr>
        <w:pStyle w:val="Heading2"/>
        <w:numPr>
          <w:ilvl w:val="0"/>
          <w:numId w:val="0"/>
        </w:numPr>
      </w:pPr>
      <w:r w:rsidRPr="00541128">
        <w:lastRenderedPageBreak/>
        <w:t>Table of Figures</w:t>
      </w:r>
    </w:p>
    <w:p w14:paraId="7BA06A95" w14:textId="77777777" w:rsidR="00106B5D" w:rsidRPr="00541128"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541128">
        <w:fldChar w:fldCharType="begin"/>
      </w:r>
      <w:r w:rsidRPr="00541128">
        <w:instrText xml:space="preserve"> TOC \c "Figure" </w:instrText>
      </w:r>
      <w:r w:rsidRPr="00541128">
        <w:fldChar w:fldCharType="separate"/>
      </w:r>
      <w:r w:rsidR="00106B5D" w:rsidRPr="00541128">
        <w:rPr>
          <w:noProof/>
        </w:rPr>
        <w:t>Fig. 1  Little Karoo study area</w:t>
      </w:r>
      <w:r w:rsidR="00106B5D" w:rsidRPr="00541128">
        <w:rPr>
          <w:noProof/>
        </w:rPr>
        <w:tab/>
      </w:r>
      <w:r w:rsidR="00106B5D" w:rsidRPr="00541128">
        <w:rPr>
          <w:noProof/>
        </w:rPr>
        <w:fldChar w:fldCharType="begin"/>
      </w:r>
      <w:r w:rsidR="00106B5D" w:rsidRPr="00541128">
        <w:rPr>
          <w:noProof/>
        </w:rPr>
        <w:instrText xml:space="preserve"> PAGEREF _Toc521591118 \h </w:instrText>
      </w:r>
      <w:r w:rsidR="00106B5D" w:rsidRPr="00541128">
        <w:rPr>
          <w:noProof/>
        </w:rPr>
      </w:r>
      <w:r w:rsidR="00106B5D" w:rsidRPr="00541128">
        <w:rPr>
          <w:noProof/>
        </w:rPr>
        <w:fldChar w:fldCharType="separate"/>
      </w:r>
      <w:r w:rsidR="001F5F19" w:rsidRPr="00541128">
        <w:rPr>
          <w:noProof/>
        </w:rPr>
        <w:t>6</w:t>
      </w:r>
      <w:r w:rsidR="00106B5D" w:rsidRPr="00541128">
        <w:rPr>
          <w:noProof/>
        </w:rPr>
        <w:fldChar w:fldCharType="end"/>
      </w:r>
    </w:p>
    <w:p w14:paraId="5425D9A1"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2  Study area spekboom habitats and field ground truth sites</w:t>
      </w:r>
      <w:r w:rsidRPr="00541128">
        <w:rPr>
          <w:noProof/>
        </w:rPr>
        <w:tab/>
      </w:r>
      <w:r w:rsidRPr="00541128">
        <w:rPr>
          <w:noProof/>
        </w:rPr>
        <w:fldChar w:fldCharType="begin"/>
      </w:r>
      <w:r w:rsidRPr="00541128">
        <w:rPr>
          <w:noProof/>
        </w:rPr>
        <w:instrText xml:space="preserve"> PAGEREF _Toc521591119 \h </w:instrText>
      </w:r>
      <w:r w:rsidRPr="00541128">
        <w:rPr>
          <w:noProof/>
        </w:rPr>
      </w:r>
      <w:r w:rsidRPr="00541128">
        <w:rPr>
          <w:noProof/>
        </w:rPr>
        <w:fldChar w:fldCharType="separate"/>
      </w:r>
      <w:r w:rsidR="001F5F19" w:rsidRPr="00541128">
        <w:rPr>
          <w:noProof/>
        </w:rPr>
        <w:t>8</w:t>
      </w:r>
      <w:r w:rsidRPr="00541128">
        <w:rPr>
          <w:noProof/>
        </w:rPr>
        <w:fldChar w:fldCharType="end"/>
      </w:r>
    </w:p>
    <w:p w14:paraId="4B1AC6EF"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lang w:eastAsia="en-ZA"/>
        </w:rPr>
        <w:t>Fig.</w:t>
      </w:r>
      <w:r w:rsidRPr="00541128">
        <w:rPr>
          <w:noProof/>
        </w:rPr>
        <w:t xml:space="preserve"> 3  Matjiesvlei2 canopy-cover ground truth site</w:t>
      </w:r>
      <w:r w:rsidRPr="00541128">
        <w:rPr>
          <w:noProof/>
        </w:rPr>
        <w:tab/>
      </w:r>
      <w:r w:rsidRPr="00541128">
        <w:rPr>
          <w:noProof/>
        </w:rPr>
        <w:fldChar w:fldCharType="begin"/>
      </w:r>
      <w:r w:rsidRPr="00541128">
        <w:rPr>
          <w:noProof/>
        </w:rPr>
        <w:instrText xml:space="preserve"> PAGEREF _Toc521591120 \h </w:instrText>
      </w:r>
      <w:r w:rsidRPr="00541128">
        <w:rPr>
          <w:noProof/>
        </w:rPr>
      </w:r>
      <w:r w:rsidRPr="00541128">
        <w:rPr>
          <w:noProof/>
        </w:rPr>
        <w:fldChar w:fldCharType="separate"/>
      </w:r>
      <w:r w:rsidR="001F5F19" w:rsidRPr="00541128">
        <w:rPr>
          <w:noProof/>
        </w:rPr>
        <w:t>9</w:t>
      </w:r>
      <w:r w:rsidRPr="00541128">
        <w:rPr>
          <w:noProof/>
        </w:rPr>
        <w:fldChar w:fldCharType="end"/>
      </w:r>
    </w:p>
    <w:p w14:paraId="5D4EA9AC"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4  Example image class labels</w:t>
      </w:r>
      <w:r w:rsidRPr="00541128">
        <w:rPr>
          <w:noProof/>
        </w:rPr>
        <w:tab/>
      </w:r>
      <w:r w:rsidRPr="00541128">
        <w:rPr>
          <w:noProof/>
        </w:rPr>
        <w:fldChar w:fldCharType="begin"/>
      </w:r>
      <w:r w:rsidRPr="00541128">
        <w:rPr>
          <w:noProof/>
        </w:rPr>
        <w:instrText xml:space="preserve"> PAGEREF _Toc521591121 \h </w:instrText>
      </w:r>
      <w:r w:rsidRPr="00541128">
        <w:rPr>
          <w:noProof/>
        </w:rPr>
      </w:r>
      <w:r w:rsidRPr="00541128">
        <w:rPr>
          <w:noProof/>
        </w:rPr>
        <w:fldChar w:fldCharType="separate"/>
      </w:r>
      <w:r w:rsidR="001F5F19" w:rsidRPr="00541128">
        <w:rPr>
          <w:noProof/>
        </w:rPr>
        <w:t>11</w:t>
      </w:r>
      <w:r w:rsidRPr="00541128">
        <w:rPr>
          <w:noProof/>
        </w:rPr>
        <w:fldChar w:fldCharType="end"/>
      </w:r>
    </w:p>
    <w:p w14:paraId="2DD00613"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5  MODIS and DMC RSR’s</w:t>
      </w:r>
      <w:r w:rsidRPr="00541128">
        <w:rPr>
          <w:noProof/>
        </w:rPr>
        <w:tab/>
      </w:r>
      <w:r w:rsidRPr="00541128">
        <w:rPr>
          <w:noProof/>
        </w:rPr>
        <w:fldChar w:fldCharType="begin"/>
      </w:r>
      <w:r w:rsidRPr="00541128">
        <w:rPr>
          <w:noProof/>
        </w:rPr>
        <w:instrText xml:space="preserve"> PAGEREF _Toc521591122 \h </w:instrText>
      </w:r>
      <w:r w:rsidRPr="00541128">
        <w:rPr>
          <w:noProof/>
        </w:rPr>
      </w:r>
      <w:r w:rsidRPr="00541128">
        <w:rPr>
          <w:noProof/>
        </w:rPr>
        <w:fldChar w:fldCharType="separate"/>
      </w:r>
      <w:r w:rsidR="001F5F19" w:rsidRPr="00541128">
        <w:rPr>
          <w:noProof/>
        </w:rPr>
        <w:t>12</w:t>
      </w:r>
      <w:r w:rsidRPr="00541128">
        <w:rPr>
          <w:noProof/>
        </w:rPr>
        <w:fldChar w:fldCharType="end"/>
      </w:r>
    </w:p>
    <w:p w14:paraId="2085D188"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6  Clustering of correlated features</w:t>
      </w:r>
      <w:r w:rsidRPr="00541128">
        <w:rPr>
          <w:noProof/>
        </w:rPr>
        <w:tab/>
      </w:r>
      <w:r w:rsidRPr="00541128">
        <w:rPr>
          <w:noProof/>
        </w:rPr>
        <w:fldChar w:fldCharType="begin"/>
      </w:r>
      <w:r w:rsidRPr="00541128">
        <w:rPr>
          <w:noProof/>
        </w:rPr>
        <w:instrText xml:space="preserve"> PAGEREF _Toc521591123 \h </w:instrText>
      </w:r>
      <w:r w:rsidRPr="00541128">
        <w:rPr>
          <w:noProof/>
        </w:rPr>
      </w:r>
      <w:r w:rsidRPr="00541128">
        <w:rPr>
          <w:noProof/>
        </w:rPr>
        <w:fldChar w:fldCharType="separate"/>
      </w:r>
      <w:r w:rsidR="001F5F19" w:rsidRPr="00541128">
        <w:rPr>
          <w:noProof/>
        </w:rPr>
        <w:t>22</w:t>
      </w:r>
      <w:r w:rsidRPr="00541128">
        <w:rPr>
          <w:noProof/>
        </w:rPr>
        <w:fldChar w:fldCharType="end"/>
      </w:r>
    </w:p>
    <w:p w14:paraId="48C424F3"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541128">
        <w:rPr>
          <w:noProof/>
        </w:rPr>
        <w:tab/>
      </w:r>
      <w:r w:rsidRPr="00541128">
        <w:rPr>
          <w:noProof/>
        </w:rPr>
        <w:fldChar w:fldCharType="begin"/>
      </w:r>
      <w:r w:rsidRPr="00541128">
        <w:rPr>
          <w:noProof/>
        </w:rPr>
        <w:instrText xml:space="preserve"> PAGEREF _Toc521591124 \h </w:instrText>
      </w:r>
      <w:r w:rsidRPr="00541128">
        <w:rPr>
          <w:noProof/>
        </w:rPr>
      </w:r>
      <w:r w:rsidRPr="00541128">
        <w:rPr>
          <w:noProof/>
        </w:rPr>
        <w:fldChar w:fldCharType="separate"/>
      </w:r>
      <w:r w:rsidR="001F5F19" w:rsidRPr="00541128">
        <w:rPr>
          <w:noProof/>
        </w:rPr>
        <w:t>27</w:t>
      </w:r>
      <w:r w:rsidRPr="00541128">
        <w:rPr>
          <w:noProof/>
        </w:rPr>
        <w:fldChar w:fldCharType="end"/>
      </w:r>
    </w:p>
    <w:p w14:paraId="27CA5040" w14:textId="77777777" w:rsidR="00106B5D" w:rsidRPr="00541128"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541128">
        <w:rPr>
          <w:noProof/>
        </w:rPr>
        <w:t>Fig. 8   Global spekboom canopy cover map</w:t>
      </w:r>
      <w:r w:rsidRPr="00541128">
        <w:rPr>
          <w:noProof/>
        </w:rPr>
        <w:tab/>
      </w:r>
      <w:r w:rsidRPr="00541128">
        <w:rPr>
          <w:noProof/>
        </w:rPr>
        <w:fldChar w:fldCharType="begin"/>
      </w:r>
      <w:r w:rsidRPr="00541128">
        <w:rPr>
          <w:noProof/>
        </w:rPr>
        <w:instrText xml:space="preserve"> PAGEREF _Toc521591125 \h </w:instrText>
      </w:r>
      <w:r w:rsidRPr="00541128">
        <w:rPr>
          <w:noProof/>
        </w:rPr>
      </w:r>
      <w:r w:rsidRPr="00541128">
        <w:rPr>
          <w:noProof/>
        </w:rPr>
        <w:fldChar w:fldCharType="separate"/>
      </w:r>
      <w:r w:rsidR="001F5F19" w:rsidRPr="00541128">
        <w:rPr>
          <w:noProof/>
        </w:rPr>
        <w:t>28</w:t>
      </w:r>
      <w:r w:rsidRPr="00541128">
        <w:rPr>
          <w:noProof/>
        </w:rPr>
        <w:fldChar w:fldCharType="end"/>
      </w:r>
    </w:p>
    <w:p w14:paraId="3FB750A4" w14:textId="0F563766" w:rsidR="00BC6A85" w:rsidRPr="00B44B64" w:rsidRDefault="00BC6A85" w:rsidP="00AC1022">
      <w:pPr>
        <w:pStyle w:val="BodyTextIndented"/>
      </w:pPr>
      <w:r w:rsidRPr="00541128">
        <w:fldChar w:fldCharType="end"/>
      </w:r>
    </w:p>
    <w:bookmarkEnd w:id="31"/>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w:t>
      </w:r>
      <w:proofErr w:type="spellStart"/>
      <w:r w:rsidRPr="001B14AB">
        <w:rPr>
          <w:color w:val="C00000"/>
        </w:rPr>
        <w:t>Verhulp</w:t>
      </w:r>
      <w:proofErr w:type="spellEnd"/>
      <w:r w:rsidRPr="001B14AB">
        <w:rPr>
          <w:color w:val="C00000"/>
        </w:rPr>
        <w:t xml:space="preserve"> and NGI for provision of the aerial imagery, </w:t>
      </w:r>
      <w:r w:rsidR="00AE16C1" w:rsidRPr="001B14AB">
        <w:rPr>
          <w:color w:val="C00000"/>
        </w:rPr>
        <w:t xml:space="preserve">Adrian </w:t>
      </w:r>
      <w:proofErr w:type="spellStart"/>
      <w:r w:rsidR="00AE16C1" w:rsidRPr="001B14AB">
        <w:rPr>
          <w:color w:val="C00000"/>
        </w:rPr>
        <w:t>Roos</w:t>
      </w:r>
      <w:proofErr w:type="spellEnd"/>
      <w:r w:rsidR="00AE16C1" w:rsidRPr="001B14AB">
        <w:rPr>
          <w:color w:val="C00000"/>
        </w:rPr>
        <w:t xml:space="preserve"> and Intergraph South Africa for providing a license for Intergraph PPS, Bernard Jacobs of </w:t>
      </w:r>
      <w:proofErr w:type="spellStart"/>
      <w:r w:rsidR="00AE16C1" w:rsidRPr="001B14AB">
        <w:rPr>
          <w:color w:val="C00000"/>
        </w:rPr>
        <w:t>Geospace</w:t>
      </w:r>
      <w:proofErr w:type="spellEnd"/>
      <w:r w:rsidR="00AE16C1" w:rsidRPr="001B14AB">
        <w:rPr>
          <w:color w:val="C00000"/>
        </w:rPr>
        <w:t xml:space="preserv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w:t>
      </w:r>
      <w:proofErr w:type="spellStart"/>
      <w:r w:rsidR="00AE16C1" w:rsidRPr="001B14AB">
        <w:rPr>
          <w:color w:val="C00000"/>
        </w:rPr>
        <w:t>Pauw</w:t>
      </w:r>
      <w:proofErr w:type="spellEnd"/>
      <w:r w:rsidR="00AE16C1" w:rsidRPr="001B14AB">
        <w:rPr>
          <w:color w:val="C00000"/>
        </w:rPr>
        <w:t xml:space="preserve">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proofErr w:type="spellStart"/>
      <w:r w:rsidRPr="001B14AB">
        <w:rPr>
          <w:b/>
          <w:color w:val="C00000"/>
        </w:rPr>
        <w:t>Dugal</w:t>
      </w:r>
      <w:proofErr w:type="spellEnd"/>
      <w:r w:rsidRPr="001B14AB">
        <w:rPr>
          <w:b/>
          <w:color w:val="C00000"/>
        </w:rPr>
        <w:t xml:space="preserve">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w:t>
      </w:r>
      <w:proofErr w:type="spellStart"/>
      <w:r w:rsidRPr="001B14AB">
        <w:rPr>
          <w:color w:val="C00000"/>
        </w:rPr>
        <w:t>GeoInformatics</w:t>
      </w:r>
      <w:proofErr w:type="spellEnd"/>
      <w:r w:rsidRPr="001B14AB">
        <w:rPr>
          <w:color w:val="C00000"/>
        </w:rPr>
        <w:t xml:space="preserve">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2061269" w:rsidR="002F503B" w:rsidRPr="001B14AB" w:rsidRDefault="002F503B" w:rsidP="00467DDC">
      <w:pPr>
        <w:pStyle w:val="1TeksCharChar"/>
        <w:rPr>
          <w:color w:val="C00000"/>
        </w:rPr>
      </w:pPr>
      <w:r w:rsidRPr="001B14AB">
        <w:rPr>
          <w:b/>
          <w:color w:val="C00000"/>
        </w:rPr>
        <w:t xml:space="preserve">Jan </w:t>
      </w:r>
      <w:proofErr w:type="spellStart"/>
      <w:r w:rsidRPr="001B14AB">
        <w:rPr>
          <w:b/>
          <w:color w:val="C00000"/>
        </w:rPr>
        <w:t>Vlok</w:t>
      </w:r>
      <w:proofErr w:type="spellEnd"/>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1513F3">
        <w:rPr>
          <w:color w:val="C00000"/>
        </w:rPr>
        <w:t>Subtropical</w:t>
      </w:r>
      <w:r w:rsidR="00B55FE3" w:rsidRPr="001B14AB">
        <w:rPr>
          <w:color w:val="C00000"/>
        </w:rPr>
        <w:t xml:space="preserve"> </w:t>
      </w:r>
      <w:r w:rsidRPr="001B14AB">
        <w:rPr>
          <w:color w:val="C00000"/>
        </w:rPr>
        <w:t xml:space="preserve">Thicket, </w:t>
      </w:r>
      <w:r w:rsidR="001513F3">
        <w:rPr>
          <w:color w:val="C00000"/>
        </w:rPr>
        <w:t>Succulent</w:t>
      </w:r>
      <w:r w:rsidRPr="001B14AB">
        <w:rPr>
          <w:color w:val="C00000"/>
        </w:rPr>
        <w:t xml:space="preserv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proofErr w:type="spellStart"/>
      <w:r w:rsidRPr="001B14AB">
        <w:rPr>
          <w:b/>
          <w:color w:val="C00000"/>
        </w:rPr>
        <w:t>Adriaan</w:t>
      </w:r>
      <w:proofErr w:type="spellEnd"/>
      <w:r w:rsidRPr="001B14AB">
        <w:rPr>
          <w:b/>
          <w:color w:val="C00000"/>
        </w:rPr>
        <w:t xml:space="preserve"> van </w:t>
      </w:r>
      <w:proofErr w:type="spellStart"/>
      <w:r w:rsidRPr="001B14AB">
        <w:rPr>
          <w:b/>
          <w:color w:val="C00000"/>
        </w:rPr>
        <w:t>Niekerk</w:t>
      </w:r>
      <w:proofErr w:type="spellEnd"/>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764E2B" w14:textId="77777777" w:rsidR="00A600C1" w:rsidRDefault="00A600C1" w:rsidP="007C5F60">
      <w:r>
        <w:separator/>
      </w:r>
    </w:p>
  </w:endnote>
  <w:endnote w:type="continuationSeparator" w:id="0">
    <w:p w14:paraId="2C4C0E18" w14:textId="77777777" w:rsidR="00A600C1" w:rsidRDefault="00A600C1"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BEB4C6" w14:textId="77777777" w:rsidR="00A600C1" w:rsidRDefault="00A600C1" w:rsidP="007C5F60">
      <w:r>
        <w:separator/>
      </w:r>
    </w:p>
  </w:footnote>
  <w:footnote w:type="continuationSeparator" w:id="0">
    <w:p w14:paraId="5D2E7373" w14:textId="77777777" w:rsidR="00A600C1" w:rsidRDefault="00A600C1"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541128" w:rsidRDefault="00541128">
        <w:pPr>
          <w:pStyle w:val="Header"/>
          <w:jc w:val="right"/>
        </w:pPr>
        <w:r>
          <w:fldChar w:fldCharType="begin"/>
        </w:r>
        <w:r>
          <w:instrText xml:space="preserve"> PAGE   \* MERGEFORMAT </w:instrText>
        </w:r>
        <w:r>
          <w:fldChar w:fldCharType="separate"/>
        </w:r>
        <w:r w:rsidR="00881150">
          <w:rPr>
            <w:noProof/>
          </w:rPr>
          <w:t>31</w:t>
        </w:r>
        <w:r>
          <w:rPr>
            <w:noProof/>
          </w:rPr>
          <w:fldChar w:fldCharType="end"/>
        </w:r>
      </w:p>
    </w:sdtContent>
  </w:sdt>
  <w:p w14:paraId="40F080E7" w14:textId="77777777" w:rsidR="00541128" w:rsidRDefault="005411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5E32"/>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0C0"/>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C7BD4"/>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917"/>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2AAD"/>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6413"/>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8AA"/>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374C"/>
    <w:rsid w:val="0043542E"/>
    <w:rsid w:val="00436BA0"/>
    <w:rsid w:val="00440CC6"/>
    <w:rsid w:val="00441BEF"/>
    <w:rsid w:val="0044232B"/>
    <w:rsid w:val="0044726A"/>
    <w:rsid w:val="004478CC"/>
    <w:rsid w:val="00451F0C"/>
    <w:rsid w:val="00452152"/>
    <w:rsid w:val="00452559"/>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15B3"/>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31A66"/>
    <w:rsid w:val="00540F42"/>
    <w:rsid w:val="00541128"/>
    <w:rsid w:val="005425FD"/>
    <w:rsid w:val="00542837"/>
    <w:rsid w:val="0054313D"/>
    <w:rsid w:val="0054491E"/>
    <w:rsid w:val="005456CC"/>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66C30"/>
    <w:rsid w:val="00671064"/>
    <w:rsid w:val="00671757"/>
    <w:rsid w:val="0067273E"/>
    <w:rsid w:val="00672EE4"/>
    <w:rsid w:val="00674718"/>
    <w:rsid w:val="00675112"/>
    <w:rsid w:val="0067566A"/>
    <w:rsid w:val="00675B4F"/>
    <w:rsid w:val="00676333"/>
    <w:rsid w:val="00676A70"/>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23B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1150"/>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6A4A"/>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013"/>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0C1"/>
    <w:rsid w:val="00A6029E"/>
    <w:rsid w:val="00A6061C"/>
    <w:rsid w:val="00A61724"/>
    <w:rsid w:val="00A61B59"/>
    <w:rsid w:val="00A61FCB"/>
    <w:rsid w:val="00A64426"/>
    <w:rsid w:val="00A6663B"/>
    <w:rsid w:val="00A66807"/>
    <w:rsid w:val="00A678C0"/>
    <w:rsid w:val="00A70C4E"/>
    <w:rsid w:val="00A71072"/>
    <w:rsid w:val="00A712BA"/>
    <w:rsid w:val="00A73FEB"/>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52B1"/>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24F8"/>
    <w:rsid w:val="00B931F9"/>
    <w:rsid w:val="00B9460B"/>
    <w:rsid w:val="00B95E1E"/>
    <w:rsid w:val="00B9644C"/>
    <w:rsid w:val="00B97EB6"/>
    <w:rsid w:val="00BA31F1"/>
    <w:rsid w:val="00BA6268"/>
    <w:rsid w:val="00BA67C5"/>
    <w:rsid w:val="00BA6DBC"/>
    <w:rsid w:val="00BB13B0"/>
    <w:rsid w:val="00BB1598"/>
    <w:rsid w:val="00BB1DAD"/>
    <w:rsid w:val="00BB299B"/>
    <w:rsid w:val="00BB2F9E"/>
    <w:rsid w:val="00BB56D7"/>
    <w:rsid w:val="00BB6363"/>
    <w:rsid w:val="00BB64CD"/>
    <w:rsid w:val="00BB6684"/>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3FB4"/>
    <w:rsid w:val="00C365B6"/>
    <w:rsid w:val="00C36C9F"/>
    <w:rsid w:val="00C40019"/>
    <w:rsid w:val="00C41471"/>
    <w:rsid w:val="00C41A63"/>
    <w:rsid w:val="00C42F01"/>
    <w:rsid w:val="00C44174"/>
    <w:rsid w:val="00C45804"/>
    <w:rsid w:val="00C45C17"/>
    <w:rsid w:val="00C52359"/>
    <w:rsid w:val="00C541D4"/>
    <w:rsid w:val="00C5498D"/>
    <w:rsid w:val="00C5532A"/>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5A8"/>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153"/>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59B"/>
    <w:rsid w:val="00DC3702"/>
    <w:rsid w:val="00DD11F4"/>
    <w:rsid w:val="00DD1C62"/>
    <w:rsid w:val="00DD4674"/>
    <w:rsid w:val="00DD56DC"/>
    <w:rsid w:val="00DD6324"/>
    <w:rsid w:val="00DD6C5F"/>
    <w:rsid w:val="00DE0F7D"/>
    <w:rsid w:val="00DE1A9A"/>
    <w:rsid w:val="00DE4C78"/>
    <w:rsid w:val="00DE7A1D"/>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2F84"/>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91A"/>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32BCB-2FCA-436A-B735-AB0D43B96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4843</TotalTime>
  <Pages>40</Pages>
  <Words>52448</Words>
  <Characters>298958</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35</cp:revision>
  <cp:lastPrinted>2018-08-10T07:01:00Z</cp:lastPrinted>
  <dcterms:created xsi:type="dcterms:W3CDTF">2018-08-08T17:42:00Z</dcterms:created>
  <dcterms:modified xsi:type="dcterms:W3CDTF">2018-10-07T09:47:00Z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