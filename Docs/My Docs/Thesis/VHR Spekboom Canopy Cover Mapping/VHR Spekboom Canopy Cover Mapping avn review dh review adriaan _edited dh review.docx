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9FF9885" w14:textId="77777777" w:rsidR="008C7652" w:rsidRDefault="008C7652" w:rsidP="008C7652">
      <w:pPr>
        <w:pStyle w:val="ArticleTitle"/>
      </w:pPr>
      <w:bookmarkStart w:id="0" w:name="_Toc448324310"/>
      <w:r w:rsidRPr="00391FDE">
        <w:t xml:space="preserve">Regional mapping of </w:t>
      </w:r>
      <w:proofErr w:type="spellStart"/>
      <w:r w:rsidRPr="00391FDE">
        <w:t>spekboom</w:t>
      </w:r>
      <w:proofErr w:type="spellEnd"/>
      <w:r w:rsidRPr="00391FDE">
        <w:t xml:space="preserve"> canopy cover using very high resolution aerial imagery</w:t>
      </w:r>
    </w:p>
    <w:p w14:paraId="7D8ADDAF" w14:textId="77777777" w:rsidR="008C7652" w:rsidRDefault="008C7652" w:rsidP="008C7652">
      <w:pPr>
        <w:rPr>
          <w:rFonts w:ascii="Arial" w:hAnsi="Arial" w:cs="Arial"/>
        </w:rPr>
      </w:pPr>
    </w:p>
    <w:p w14:paraId="53678BB1" w14:textId="77777777" w:rsidR="008C7652" w:rsidRPr="00B03DEA" w:rsidRDefault="008C7652" w:rsidP="008C7652">
      <w:pPr>
        <w:pStyle w:val="AuthorNames"/>
      </w:pPr>
      <w:proofErr w:type="spellStart"/>
      <w:r>
        <w:t>Dugal</w:t>
      </w:r>
      <w:proofErr w:type="spellEnd"/>
      <w:r>
        <w:t xml:space="preserve"> </w:t>
      </w:r>
      <w:proofErr w:type="spellStart"/>
      <w:r>
        <w:t>Harris</w:t>
      </w:r>
      <w:r w:rsidRPr="00B03DEA">
        <w:t>,</w:t>
      </w:r>
      <w:r w:rsidRPr="00B03DEA">
        <w:rPr>
          <w:vertAlign w:val="superscript"/>
        </w:rPr>
        <w:t>a</w:t>
      </w:r>
      <w:proofErr w:type="spellEnd"/>
      <w:r>
        <w:rPr>
          <w:vertAlign w:val="superscript"/>
        </w:rPr>
        <w:t>*</w:t>
      </w:r>
      <w:r w:rsidRPr="00B03DEA">
        <w:t xml:space="preserve"> </w:t>
      </w:r>
      <w:r>
        <w:t xml:space="preserve">Jan </w:t>
      </w:r>
      <w:proofErr w:type="spellStart"/>
      <w:r>
        <w:t>Vlok</w:t>
      </w:r>
      <w:r w:rsidRPr="00B03DEA">
        <w:t>,</w:t>
      </w:r>
      <w:r w:rsidRPr="00B03DEA">
        <w:rPr>
          <w:vertAlign w:val="superscript"/>
        </w:rPr>
        <w:t>b</w:t>
      </w:r>
      <w:proofErr w:type="spellEnd"/>
      <w:r w:rsidRPr="00B03DEA">
        <w:t xml:space="preserve"> </w:t>
      </w:r>
      <w:proofErr w:type="spellStart"/>
      <w:r>
        <w:t>Adriaan</w:t>
      </w:r>
      <w:proofErr w:type="spellEnd"/>
      <w:r>
        <w:t xml:space="preserve"> van </w:t>
      </w:r>
      <w:proofErr w:type="spellStart"/>
      <w:r>
        <w:t>Niekerk</w:t>
      </w:r>
      <w:r w:rsidRPr="00B03DEA">
        <w:t>,</w:t>
      </w:r>
      <w:r w:rsidRPr="00B03DEA">
        <w:rPr>
          <w:vertAlign w:val="superscript"/>
        </w:rPr>
        <w:t>a</w:t>
      </w:r>
      <w:proofErr w:type="spellEnd"/>
    </w:p>
    <w:p w14:paraId="4666EEBA" w14:textId="77777777" w:rsidR="008C7652" w:rsidRPr="00CF2315" w:rsidRDefault="008C7652" w:rsidP="008C7652">
      <w:pPr>
        <w:pStyle w:val="AuthorAffiliations"/>
        <w:rPr>
          <w:vertAlign w:val="baseline"/>
        </w:rPr>
      </w:pPr>
      <w:proofErr w:type="spellStart"/>
      <w:r w:rsidRPr="00CF2315">
        <w:t>a</w:t>
      </w:r>
      <w:r w:rsidRPr="00391FDE">
        <w:rPr>
          <w:vertAlign w:val="baseline"/>
        </w:rPr>
        <w:t>Stellenbosch</w:t>
      </w:r>
      <w:proofErr w:type="spellEnd"/>
      <w:r w:rsidRPr="00391FDE">
        <w:rPr>
          <w:vertAlign w:val="baseline"/>
        </w:rPr>
        <w:t xml:space="preserve"> University, Department of Geography and Environmental Studies, Stellenbosch, South Africa</w:t>
      </w:r>
      <w:r>
        <w:rPr>
          <w:vertAlign w:val="baseline"/>
        </w:rPr>
        <w:t>, 7602</w:t>
      </w:r>
    </w:p>
    <w:p w14:paraId="75E11ED9" w14:textId="77777777" w:rsidR="008C7652" w:rsidRDefault="008C7652" w:rsidP="008C7652">
      <w:pPr>
        <w:pStyle w:val="Footer"/>
      </w:pPr>
      <w:proofErr w:type="spellStart"/>
      <w:r w:rsidRPr="00391FDE">
        <w:rPr>
          <w:vertAlign w:val="superscript"/>
        </w:rPr>
        <w:t>b</w:t>
      </w:r>
      <w:r>
        <w:t>Nelson</w:t>
      </w:r>
      <w:proofErr w:type="spellEnd"/>
      <w:r>
        <w:t xml:space="preserve"> Mandela Metropolitan University, Department of Botany, Port Elizabeth, South Africa, </w:t>
      </w:r>
      <w:r w:rsidRPr="00BE0014">
        <w:t>6031</w:t>
      </w:r>
    </w:p>
    <w:p w14:paraId="58695D65" w14:textId="77777777" w:rsidR="008C7652" w:rsidRDefault="008C7652" w:rsidP="008C7652"/>
    <w:p w14:paraId="5D30E18D" w14:textId="181D622C" w:rsidR="008C7652" w:rsidRPr="00CF2315" w:rsidRDefault="008C7652" w:rsidP="008C7652">
      <w:pPr>
        <w:pStyle w:val="Abstract"/>
      </w:pPr>
      <w:r w:rsidRPr="00CF2315">
        <w:rPr>
          <w:b/>
        </w:rPr>
        <w:t>Abstract</w:t>
      </w:r>
      <w:r w:rsidRPr="00CF2315">
        <w:t xml:space="preserve">. </w:t>
      </w:r>
      <w:r w:rsidRPr="00391FDE">
        <w:t xml:space="preserve">Very high resolution canopy cover maps of </w:t>
      </w:r>
      <w:proofErr w:type="spellStart"/>
      <w:r w:rsidRPr="00391FDE">
        <w:t>spekboom</w:t>
      </w:r>
      <w:proofErr w:type="spellEnd"/>
      <w:r w:rsidRPr="00391FDE">
        <w:t xml:space="preserve"> are required to assist with the restoration of degraded habitat in the Little Karoo, a large semi-arid region in South Africa.  Variations in habitat and level of degradation, in addition to radiometric variations in the imagery, make </w:t>
      </w:r>
      <w:proofErr w:type="spellStart"/>
      <w:r w:rsidRPr="00391FDE">
        <w:t>spekboom</w:t>
      </w:r>
      <w:proofErr w:type="spellEnd"/>
      <w:r w:rsidRPr="00391FDE">
        <w:t xml:space="preserve"> mapping at a regional scale a challenging problem.  In this article, we present a per-pixel classification approach for canopy cover mapping of </w:t>
      </w:r>
      <w:proofErr w:type="spellStart"/>
      <w:r w:rsidRPr="00391FDE">
        <w:t>spekboom</w:t>
      </w:r>
      <w:proofErr w:type="spellEnd"/>
      <w:r w:rsidRPr="00391FDE">
        <w:t xml:space="preserve"> using multi-spectral 0.5 m resolution aerial imagery.  The imagery was </w:t>
      </w:r>
      <w:proofErr w:type="spellStart"/>
      <w:r w:rsidRPr="00391FDE">
        <w:t>radiometrically</w:t>
      </w:r>
      <w:proofErr w:type="spellEnd"/>
      <w:r w:rsidRPr="00391FDE">
        <w:t xml:space="preserve"> homogenized with a technique that uses satellite data to convert digital numbers to estimated surface reflectance values.  A feature selection procedure that is robust to redundancy was applied in order to select an informative feature subset from a typical set of spectral, textural and vegetation index features.  Support vector machine (SVM), random forest, decision tree, k-nearest neighbor (</w:t>
      </w:r>
      <w:proofErr w:type="spellStart"/>
      <w:r w:rsidRPr="00391FDE">
        <w:t>kNN</w:t>
      </w:r>
      <w:proofErr w:type="spellEnd"/>
      <w:r w:rsidRPr="00391FDE">
        <w:t xml:space="preserve">) and Bayes normal classifiers were evaluated against labeled pixel data and canopy cover ground truth acquired at 20 field sites.  The results showed that all the classifiers, except the Bayes normal classifier, performed well.  The decision tree produced the best results (mean absolute canopy cover error of 5.85% with a standard deviation of 4.65%).  </w:t>
      </w:r>
    </w:p>
    <w:p w14:paraId="3749D3B6" w14:textId="77777777" w:rsidR="008C7652" w:rsidRDefault="008C7652" w:rsidP="008C7652">
      <w:pPr>
        <w:rPr>
          <w:b/>
        </w:rPr>
      </w:pPr>
    </w:p>
    <w:p w14:paraId="264BBFC4" w14:textId="51F62F4A" w:rsidR="008C7652" w:rsidRPr="00CF2315" w:rsidRDefault="008C7652" w:rsidP="008C7652">
      <w:pPr>
        <w:pStyle w:val="Keywords"/>
      </w:pPr>
      <w:r w:rsidRPr="00187EFA">
        <w:rPr>
          <w:b/>
        </w:rPr>
        <w:t>Keywords</w:t>
      </w:r>
      <w:r>
        <w:t>:</w:t>
      </w:r>
      <w:r w:rsidRPr="00CF2315">
        <w:t xml:space="preserve"> </w:t>
      </w:r>
      <w:r w:rsidRPr="00391FDE">
        <w:t xml:space="preserve">Very high resolution, aerial imagery, vegetation mapping, </w:t>
      </w:r>
      <w:r w:rsidR="002C136E">
        <w:t>canopy cover</w:t>
      </w:r>
      <w:r w:rsidRPr="00391FDE">
        <w:t xml:space="preserve">, radiometric </w:t>
      </w:r>
      <w:r w:rsidR="00924628">
        <w:t>calibration</w:t>
      </w:r>
      <w:r w:rsidRPr="00391FDE">
        <w:t>, feature redundancy</w:t>
      </w:r>
      <w:r w:rsidR="00616462">
        <w:t>.</w:t>
      </w:r>
    </w:p>
    <w:p w14:paraId="43088317" w14:textId="77777777" w:rsidR="008C7652" w:rsidRPr="00B472F5" w:rsidRDefault="008C7652" w:rsidP="008C7652">
      <w:pPr>
        <w:rPr>
          <w:rFonts w:ascii="Arial" w:hAnsi="Arial" w:cs="Arial"/>
        </w:rPr>
      </w:pPr>
    </w:p>
    <w:p w14:paraId="3899EEBC" w14:textId="77777777" w:rsidR="008C7652" w:rsidRPr="00E12C3D" w:rsidRDefault="008C7652" w:rsidP="008C7652">
      <w:pPr>
        <w:pStyle w:val="CorrespondingAuthorFootnote"/>
      </w:pPr>
      <w:r>
        <w:rPr>
          <w:b/>
        </w:rPr>
        <w:t>*</w:t>
      </w:r>
      <w:proofErr w:type="spellStart"/>
      <w:r>
        <w:t>Dugal</w:t>
      </w:r>
      <w:proofErr w:type="spellEnd"/>
      <w:r>
        <w:t xml:space="preserve"> Harris</w:t>
      </w:r>
      <w:r>
        <w:rPr>
          <w:b/>
        </w:rPr>
        <w:t>,</w:t>
      </w:r>
      <w:r>
        <w:t xml:space="preserve"> E-mail: </w:t>
      </w:r>
      <w:hyperlink r:id="rId8" w:history="1">
        <w:r w:rsidRPr="00451448">
          <w:rPr>
            <w:rStyle w:val="Hyperlink"/>
          </w:rPr>
          <w:t>dugalh@gmail.com</w:t>
        </w:r>
      </w:hyperlink>
      <w:r>
        <w:t xml:space="preserve"> </w:t>
      </w:r>
    </w:p>
    <w:bookmarkEnd w:id="0"/>
    <w:p w14:paraId="70A1C106" w14:textId="360D8C4B" w:rsidR="00E66AC2" w:rsidRPr="008C7652" w:rsidRDefault="008C7652" w:rsidP="008C7652">
      <w:pPr>
        <w:spacing w:after="160" w:line="259" w:lineRule="auto"/>
        <w:rPr>
          <w:b/>
          <w:bCs/>
          <w:iCs/>
          <w:szCs w:val="28"/>
        </w:rPr>
      </w:pPr>
      <w:r>
        <w:br w:type="page"/>
      </w:r>
    </w:p>
    <w:p w14:paraId="0876FA52" w14:textId="77777777" w:rsidR="00D61588" w:rsidRPr="00B44B64" w:rsidRDefault="00D61588" w:rsidP="00372F46">
      <w:pPr>
        <w:pStyle w:val="Heading1"/>
      </w:pPr>
      <w:r w:rsidRPr="00B44B64">
        <w:lastRenderedPageBreak/>
        <w:t>Introduction</w:t>
      </w:r>
    </w:p>
    <w:p w14:paraId="171C9429" w14:textId="30D1E237" w:rsidR="00002830" w:rsidRPr="00B44B64" w:rsidRDefault="0084644E" w:rsidP="00014973">
      <w:pPr>
        <w:pStyle w:val="BodyText"/>
      </w:pPr>
      <w:proofErr w:type="spellStart"/>
      <w:r w:rsidRPr="00B44B64">
        <w:t>Spekboom</w:t>
      </w:r>
      <w:proofErr w:type="spellEnd"/>
      <w:r w:rsidR="00366F27" w:rsidRPr="00B44B64">
        <w:t xml:space="preserve"> </w:t>
      </w:r>
      <w:r w:rsidR="00D61588" w:rsidRPr="00B44B64">
        <w:t>(</w:t>
      </w:r>
      <w:proofErr w:type="spellStart"/>
      <w:r w:rsidR="00366F27" w:rsidRPr="00B44B64">
        <w:rPr>
          <w:i/>
        </w:rPr>
        <w:t>Portulacaria</w:t>
      </w:r>
      <w:proofErr w:type="spellEnd"/>
      <w:r w:rsidR="00366F27" w:rsidRPr="00B44B64">
        <w:rPr>
          <w:i/>
        </w:rPr>
        <w:t xml:space="preserve"> </w:t>
      </w:r>
      <w:proofErr w:type="spellStart"/>
      <w:r w:rsidR="00366F27" w:rsidRPr="00B44B64">
        <w:rPr>
          <w:i/>
        </w:rPr>
        <w:t>afra</w:t>
      </w:r>
      <w:proofErr w:type="spellEnd"/>
      <w:r w:rsidR="00D61588" w:rsidRPr="00B44B64">
        <w:t xml:space="preserve">) is an evergreen succulent tree </w:t>
      </w:r>
      <w:r w:rsidR="00302B2B" w:rsidRPr="00B44B64">
        <w:t xml:space="preserve">with a dense canopy of small fleshy leaves that can </w:t>
      </w:r>
      <w:r w:rsidR="00D61588" w:rsidRPr="00B44B64">
        <w:t>grow</w:t>
      </w:r>
      <w:r w:rsidR="00302B2B" w:rsidRPr="00B44B64">
        <w:t xml:space="preserve"> up</w:t>
      </w:r>
      <w:r w:rsidR="00D61588" w:rsidRPr="00B44B64">
        <w:t xml:space="preserve"> to 2.5</w:t>
      </w:r>
      <w:r w:rsidR="00302B2B" w:rsidRPr="00B44B64">
        <w:t xml:space="preserve"> </w:t>
      </w:r>
      <w:r w:rsidR="00D61588" w:rsidRPr="00B44B64">
        <w:t>m</w:t>
      </w:r>
      <w:r w:rsidR="00302B2B" w:rsidRPr="00B44B64">
        <w:t xml:space="preserve"> in height</w:t>
      </w:r>
      <w:r w:rsidR="00D61588" w:rsidRPr="00B44B64">
        <w:t xml:space="preserve">.  It occurs in the </w:t>
      </w:r>
      <w:r w:rsidR="0086497C" w:rsidRPr="00B44B64">
        <w:t>s</w:t>
      </w:r>
      <w:r w:rsidR="00D61588" w:rsidRPr="00B44B64">
        <w:t xml:space="preserve">ubtropical </w:t>
      </w:r>
      <w:r w:rsidR="0086497C" w:rsidRPr="00B44B64">
        <w:t>t</w:t>
      </w:r>
      <w:r w:rsidR="00D61588" w:rsidRPr="00B44B64">
        <w:t xml:space="preserve">hicket biome in the semi-arid Eastern Cape and Little Karoo regions </w:t>
      </w:r>
      <w:r w:rsidR="00375A60" w:rsidRPr="00B44B64">
        <w:t xml:space="preserve">of </w:t>
      </w:r>
      <w:r w:rsidR="00D61588" w:rsidRPr="00B44B64">
        <w:t>South Africa</w:t>
      </w:r>
      <w:r w:rsidR="00CA4616" w:rsidRPr="00B44B64">
        <w:t>.</w:t>
      </w:r>
      <w:r w:rsidR="00D61588" w:rsidRPr="00B44B64">
        <w:fldChar w:fldCharType="begin" w:fldLock="1"/>
      </w:r>
      <w:r w:rsidR="007A38B5" w:rsidRPr="00B44B64">
        <w:instrText>ADDIN CSL_CITATION { "citationItems" : [ { "id" : "ITEM-1", "itemData" : { "author" : [ { "dropping-particle" : "", "family" : "Vlok", "given" : "Jan", "non-dropping-particle" : "", "parse-names" : false, "suffix" : "" }, { "dropping-particle" : "", "family" : "Cowling", "given" : "Richard M.", "non-dropping-particle" : "", "parse-names" : false, "suffix" : "" }, { "dropping-particle" : "", "family" : "Wolf", "given" : "Trevor", "non-dropping-particle" : "", "parse-names" : false, "suffix" : "" } ], "id" : "ITEM-1", "issued" : { "date-parts" : [ [ "2005" ] ] }, "note" : "Description of the various mapping levels. Ecological &amp;amp; botanical descriptions for different vegeations. Details of study area. Background to the study.", "publisher" : "Unpublished maps and report for a SKEP project supported by CEPF grant no 1064410304", "title" : "A vegetation map for the Little Karoo", "type" : "report" }, "uris" : [ "http://www.mendeley.com/documents/?uuid=2a3377c8-3cae-4d86-9b3d-137e6f265adb" ] } ], "mendeley" : { "formattedCitation" : "&lt;sup&gt;1&lt;/sup&gt;", "plainTextFormattedCitation" : "1", "previouslyFormattedCitation" : "&lt;sup&gt;1&lt;/sup&gt;" }, "properties" : {  }, "schema" : "https://github.com/citation-style-language/schema/raw/master/csl-citation.json" }</w:instrText>
      </w:r>
      <w:r w:rsidR="00D61588" w:rsidRPr="00B44B64">
        <w:fldChar w:fldCharType="separate"/>
      </w:r>
      <w:r w:rsidR="007A38B5" w:rsidRPr="00B44B64">
        <w:rPr>
          <w:noProof/>
          <w:vertAlign w:val="superscript"/>
          <w:lang w:eastAsia="en-ZA"/>
        </w:rPr>
        <w:t>1</w:t>
      </w:r>
      <w:r w:rsidR="00D61588" w:rsidRPr="00B44B64">
        <w:rPr>
          <w:lang w:eastAsia="en-ZA"/>
        </w:rPr>
        <w:fldChar w:fldCharType="end"/>
      </w:r>
      <w:r w:rsidR="00D61588" w:rsidRPr="00B44B64">
        <w:t xml:space="preserve">  “The Subtropical Thicket habitat types are most easily recognized by the occurrence of woody trees, </w:t>
      </w:r>
      <w:proofErr w:type="spellStart"/>
      <w:r w:rsidR="00D61588" w:rsidRPr="00B44B64">
        <w:t>spinescent</w:t>
      </w:r>
      <w:proofErr w:type="spellEnd"/>
      <w:r w:rsidR="00D61588" w:rsidRPr="00B44B64">
        <w:t xml:space="preserve"> shrubs and a relative abundance of succulents. When occurring as solid stands the vegetation can form impenetrable dense thickets, but this is uncommon in the Little Karoo. In most of the area the Subtropical Thicket vegetation occurs as discrete bush-clumps, usually in a matrix of Succulent Karoo vegetation”</w:t>
      </w:r>
      <w:r w:rsidR="00CA4616" w:rsidRPr="00B44B64">
        <w:t>.</w:t>
      </w:r>
      <w:r w:rsidR="007A38B5" w:rsidRPr="00B44B64">
        <w:fldChar w:fldCharType="begin" w:fldLock="1"/>
      </w:r>
      <w:r w:rsidR="007A38B5" w:rsidRPr="00B44B64">
        <w:instrText>ADDIN CSL_CITATION { "citationItems" : [ { "id" : "ITEM-1", "itemData" : { "author" : [ { "dropping-particle" : "", "family" : "Vlok", "given" : "Jan", "non-dropping-particle" : "", "parse-names" : false, "suffix" : "" }, { "dropping-particle" : "", "family" : "Cowling", "given" : "Richard M.", "non-dropping-particle" : "", "parse-names" : false, "suffix" : "" }, { "dropping-particle" : "", "family" : "Wolf", "given" : "Trevor", "non-dropping-particle" : "", "parse-names" : false, "suffix" : "" } ], "id" : "ITEM-1", "issued" : { "date-parts" : [ [ "2005" ] ] }, "note" : "Description of the various mapping levels. Ecological &amp;amp; botanical descriptions for different vegeations. Details of study area. Background to the study.", "publisher" : "Unpublished maps and report for a SKEP project supported by CEPF grant no 1064410304", "title" : "A vegetation map for the Little Karoo", "type" : "report" }, "uris" : [ "http://www.mendeley.com/documents/?uuid=2a3377c8-3cae-4d86-9b3d-137e6f265adb" ] } ], "mendeley" : { "formattedCitation" : "&lt;sup&gt;1&lt;/sup&gt;", "plainTextFormattedCitation" : "1", "previouslyFormattedCitation" : "&lt;sup&gt;1&lt;/sup&gt;" }, "properties" : {  }, "schema" : "https://github.com/citation-style-language/schema/raw/master/csl-citation.json" }</w:instrText>
      </w:r>
      <w:r w:rsidR="007A38B5" w:rsidRPr="00B44B64">
        <w:fldChar w:fldCharType="separate"/>
      </w:r>
      <w:r w:rsidR="007A38B5" w:rsidRPr="00B44B64">
        <w:rPr>
          <w:noProof/>
          <w:vertAlign w:val="superscript"/>
        </w:rPr>
        <w:t>1</w:t>
      </w:r>
      <w:r w:rsidR="007A38B5" w:rsidRPr="00B44B64">
        <w:fldChar w:fldCharType="end"/>
      </w:r>
      <w:r w:rsidR="00D61588" w:rsidRPr="00B44B64">
        <w:t xml:space="preserve">  While </w:t>
      </w:r>
      <w:proofErr w:type="spellStart"/>
      <w:r w:rsidR="001B6754" w:rsidRPr="00B44B64">
        <w:t>s</w:t>
      </w:r>
      <w:r w:rsidRPr="00B44B64">
        <w:t>pekboom</w:t>
      </w:r>
      <w:proofErr w:type="spellEnd"/>
      <w:r w:rsidR="00D61588" w:rsidRPr="00B44B64">
        <w:t xml:space="preserve"> toler</w:t>
      </w:r>
      <w:r w:rsidR="0086497C" w:rsidRPr="00B44B64">
        <w:t>ates</w:t>
      </w:r>
      <w:r w:rsidR="00D61588" w:rsidRPr="00B44B64">
        <w:t xml:space="preserve"> browsing by indigenous herbivores, it is highly susceptible to over</w:t>
      </w:r>
      <w:r w:rsidR="0086497C" w:rsidRPr="00B44B64">
        <w:t>-</w:t>
      </w:r>
      <w:r w:rsidR="00D61588" w:rsidRPr="00B44B64">
        <w:t>browsing by goats</w:t>
      </w:r>
      <w:r w:rsidR="00717A7A" w:rsidRPr="00B44B64">
        <w:t>.</w:t>
      </w:r>
      <w:r w:rsidR="00D61588" w:rsidRPr="00B44B64">
        <w:fldChar w:fldCharType="begin" w:fldLock="1"/>
      </w:r>
      <w:r w:rsidR="007A38B5" w:rsidRPr="00B44B64">
        <w:instrText>ADDIN CSL_CITATION { "citationItems" : [ { "id" : "ITEM-1", "itemData" : { "author" : [ { "dropping-particle" : "", "family" : "Marais", "given" : "C", "non-dropping-particle" : "", "parse-names" : false, "suffix" : "" }, { "dropping-particle" : "", "family" : "Cowling", "given" : "Richard M.", "non-dropping-particle" : "", "parse-names" : false, "suffix" : "" }, { "dropping-particle" : "", "family" : "Powell", "given" : "M", "non-dropping-particle" : "", "parse-names" : false, "suffix" : "" } ], "container-title" : "XIII World Forestry Congress", "id" : "ITEM-1", "issue" : "October", "issued" : { "date-parts" : [ [ "2009" ] ] }, "note" : "Very nice overview of research to date and general issues. Good practical look at economic and social issues of restoration.\nDescribes the current institutional infrastructure around restoration research etc\nGood intro that summarises all prev work by Mills, Cowling etc. \nStill a lot of work to be done on investigating how to restore and how restoring spekboom will help other plants.\nIn terms of costs, profitability is not clear", "page" : "1-13", "publisher-place" : "Buenos Aires, Argentina", "title" : "Establishing the platform for a carbon sequestration market in South Africa: The Working for Woodlands Subtropical Thicket Restoration Programme", "type" : "paper-conference" }, "uris" : [ "http://www.mendeley.com/documents/?uuid=979e0e7e-1170-42fb-b2c1-19a7083d245a" ] }, { "id" : "ITEM-2", "itemData" : { "DOI" : "10.1016/j.sajb.2008.12.001", "ISSN" : "02546299", "author" : [ { "dropping-particle" : "", "family" : "Sigwela", "given" : "AM", "non-dropping-particle" : "", "parse-names" : false, "suffix" : "" }, { "dropping-particle" : "", "family" : "Kerley", "given" : "GIH", "non-dropping-particle" : "", "parse-names" : false, "suffix" : "" }, { "dropping-particle" : "", "family" : "Mills", "given" : "Anthony J.", "non-dropping-particle" : "", "parse-names" : false, "suffix" : "" }, { "dropping-particle" : "", "family" : "Cowling", "given" : "Richard M.", "non-dropping-particle" : "", "parse-names" : false, "suffix" : "" } ], "container-title" : "South African Journal of Botany", "id" : "ITEM-2", "issue" : "2", "issued" : { "date-parts" : [ [ "2009", "4" ] ] }, "note" : "Species other than spekboom rely on the closed canopy of spekboom. Intro similar to other spekboom papers.", "page" : "262-267", "publisher" : "Elsevier B.V.", "title" : "The impact of browsing-induced degradation on the reproduction of subtropical thicket canopy shrubs and trees", "type" : "article-journal", "volume" : "75" }, "uris" : [ "http://www.mendeley.com/documents/?uuid=d2fe538a-352c-4941-a5f8-f2bb07fbb641" ] }, { "id" : "ITEM-3", "itemData" : { "author" : [ { "dropping-particle" : "", "family" : "Mills", "given" : "Anthony J.", "non-dropping-particle" : "", "parse-names" : false, "suffix" : "" }, { "dropping-particle" : "", "family" : "Turpie", "given" : "Jane K", "non-dropping-particle" : "", "parse-names" : false, "suffix" : "" }, { "dropping-particle" : "", "family" : "Cowling", "given" : "Richard M.", "non-dropping-particle" : "", "parse-names" : false, "suffix" : "" }, { "dropping-particle" : "", "family" : "Marais", "given" : "C", "non-dropping-particle" : "", "parse-names" : false, "suffix" : "" }, { "dropping-particle" : "", "family" : "Kerley", "given" : "GIH", "non-dropping-particle" : "", "parse-names" : false, "suffix" : "" }, { "dropping-particle" : "", "family" : "Richard", "given" : "G", "non-dropping-particle" : "", "parse-names" : false, "suffix" : "" }, { "dropping-particle" : "", "family" : "Sigwela", "given" : "AM", "non-dropping-particle" : "", "parse-names" : false, "suffix" : "" }, { "dropping-particle" : "", "family" : "Powell", "given" : "M", "non-dropping-particle" : "", "parse-names" : false, "suffix" : "" } ], "chapter-number" : "21", "container-title" : "Restoring Natural Capital: Science, Business and Practice (The Science and Practice of Ecological Restoration Series)", "editor" : [ { "dropping-particle" : "", "family" : "Aronson", "given" : "J", "non-dropping-particle" : "", "parse-names" : false, "suffix" : "" }, { "dropping-particle" : "", "family" : "Milton", "given" : "S", "non-dropping-particle" : "", "parse-names" : false, "suffix" : "" }, { "dropping-particle" : "", "family" : "Blignaut", "given" : "J", "non-dropping-particle" : "", "parse-names" : false, "suffix" : "" } ], "id" : "ITEM-3", "issued" : { "date-parts" : [ [ "2007" ] ] }, "note" : "Very similar (sometimes identical) to the paper of Marais\nQuantitative details of restoration benefits", "page" : "179-187", "publisher" : "Island Press.", "publisher-place" : "Washington DC", "title" : "Assessing costs, benefits, and feasibility of restoring natural capital in Subtropical Thicket in South Africa", "type" : "chapter", "volume" : "02" }, "uris" : [ "http://www.mendeley.com/documents/?uuid=8254d519-5747-49e1-957f-830c0a9f1bbe" ] }, { "id" : "ITEM-4", "itemData" : { "author" : [ { "dropping-particle" : "", "family" : "Mills", "given" : "Anthony J.", "non-dropping-particle" : "", "parse-names" : false, "suffix" : "" }, { "dropping-particle" : "", "family" : "Cowling", "given" : "Richard M.", "non-dropping-particle" : "", "parse-names" : false, "suffix" : "" }, { "dropping-particle" : "", "family" : "Fey", "given" : "MV", "non-dropping-particle" : "", "parse-names" : false, "suffix" : "" }, { "dropping-particle" : "", "family" : "Kerley", "given" : "GIH", "non-dropping-particle" : "", "parse-names" : false, "suffix" : "" }, { "dropping-particle" : "", "family" : "Donaldson", "given" : "JS", "non-dropping-particle" : "", "parse-names" : false, "suffix" : "" }, { "dropping-particle" : "", "family" : "Sigwela", "given" : "AM", "non-dropping-particle" : "", "parse-names" : false, "suffix" : "" }, { "dropping-particle" : "", "family" : "Skowno", "given" : "A", "non-dropping-particle" : "", "parse-names" : false, "suffix" : "" }, { "dropping-particle" : "", "family" : "Rundel", "given" : "P", "non-dropping-particle" : "", "parse-names" : false, "suffix" : "" } ], "container-title" : "Austral Ecology", "id" : "ITEM-4", "issued" : { "date-parts" : [ [ "2005" ] ] }, "note" : "Quantifies C storage of thicket vs degraded. Good refs for C storage of Spekboom, sensitvity to degradation. Interesting but probably irrelevant details on how carbon measurements are made and stat details. Discussion is NB. REFERENCE. Thicket does not burn.", "page" : "797-804", "title" : "Effects of goat pastoralism on ecosystem carbon storage in semiarid thicket, Eastern Cape, South Africa", "type" : "article-journal", "volume" : "30" }, "uris" : [ "http://www.mendeley.com/documents/?uuid=9fa23a2e-9d89-4453-8d4a-7ba43310d1f5" ] } ], "mendeley" : { "formattedCitation" : "&lt;sup&gt;2\u20135&lt;/sup&gt;", "plainTextFormattedCitation" : "2\u20135", "previouslyFormattedCitation" : "&lt;sup&gt;2\u20135&lt;/sup&gt;" }, "properties" : {  }, "schema" : "https://github.com/citation-style-language/schema/raw/master/csl-citation.json" }</w:instrText>
      </w:r>
      <w:r w:rsidR="00D61588" w:rsidRPr="00B44B64">
        <w:fldChar w:fldCharType="separate"/>
      </w:r>
      <w:r w:rsidR="007A38B5" w:rsidRPr="00B44B64">
        <w:rPr>
          <w:noProof/>
          <w:vertAlign w:val="superscript"/>
          <w:lang w:eastAsia="en-ZA"/>
        </w:rPr>
        <w:t>2–5</w:t>
      </w:r>
      <w:r w:rsidR="00D61588" w:rsidRPr="00B44B64">
        <w:rPr>
          <w:lang w:eastAsia="en-ZA"/>
        </w:rPr>
        <w:fldChar w:fldCharType="end"/>
      </w:r>
      <w:r w:rsidR="00D61588" w:rsidRPr="00B44B64">
        <w:t xml:space="preserve">  Poorly managed goat grazing has transformed thicket over much of its range into sparsely scattered thicket clumps, isolated trees and a covering of herbs</w:t>
      </w:r>
      <w:r w:rsidR="00717A7A" w:rsidRPr="00B44B64">
        <w:t>.</w:t>
      </w:r>
      <w:r w:rsidR="00D61588" w:rsidRPr="00B44B64">
        <w:fldChar w:fldCharType="begin" w:fldLock="1"/>
      </w:r>
      <w:r w:rsidR="007A38B5" w:rsidRPr="00B44B64">
        <w:instrText>ADDIN CSL_CITATION { "citationItems" : [ { "id" : "ITEM-1", "itemData" : { "author" : [ { "dropping-particle" : "", "family" : "Mills", "given" : "Anthony J.", "non-dropping-particle" : "", "parse-names" : false, "suffix" : "" }, { "dropping-particle" : "", "family" : "Cowling", "given" : "Richard M.", "non-dropping-particle" : "", "parse-names" : false, "suffix" : "" }, { "dropping-particle" : "", "family" : "Fey", "given" : "MV", "non-dropping-particle" : "", "parse-names" : false, "suffix" : "" }, { "dropping-particle" : "", "family" : "Kerley", "given" : "GIH", "non-dropping-particle" : "", "parse-names" : false, "suffix" : "" }, { "dropping-particle" : "", "family" : "Donaldson", "given" : "JS", "non-dropping-particle" : "", "parse-names" : false, "suffix" : "" }, { "dropping-particle" : "", "family" : "Sigwela", "given" : "AM", "non-dropping-particle" : "", "parse-names" : false, "suffix" : "" }, { "dropping-particle" : "", "family" : "Skowno", "given" : "A", "non-dropping-particle" : "", "parse-names" : false, "suffix" : "" }, { "dropping-particle" : "", "family" : "Rundel", "given" : "P", "non-dropping-particle" : "", "parse-names" : false, "suffix" : "" } ], "container-title" : "Austral Ecology", "id" : "ITEM-1", "issued" : { "date-parts" : [ [ "2005" ] ] }, "note" : "Quantifies C storage of thicket vs degraded. Good refs for C storage of Spekboom, sensitvity to degradation. Interesting but probably irrelevant details on how carbon measurements are made and stat details. Discussion is NB. REFERENCE. Thicket does not burn.", "page" : "797-804", "title" : "Effects of goat pastoralism on ecosystem carbon storage in semiarid thicket, Eastern Cape, South Africa", "type" : "article-journal", "volume" : "30" }, "uris" : [ "http://www.mendeley.com/documents/?uuid=9fa23a2e-9d89-4453-8d4a-7ba43310d1f5" ] } ], "mendeley" : { "formattedCitation" : "&lt;sup&gt;5&lt;/sup&gt;", "plainTextFormattedCitation" : "5", "previouslyFormattedCitation" : "&lt;sup&gt;5&lt;/sup&gt;" }, "properties" : {  }, "schema" : "https://github.com/citation-style-language/schema/raw/master/csl-citation.json" }</w:instrText>
      </w:r>
      <w:r w:rsidR="00D61588" w:rsidRPr="00B44B64">
        <w:fldChar w:fldCharType="separate"/>
      </w:r>
      <w:r w:rsidR="007A38B5" w:rsidRPr="00B44B64">
        <w:rPr>
          <w:noProof/>
          <w:vertAlign w:val="superscript"/>
          <w:lang w:eastAsia="en-ZA"/>
        </w:rPr>
        <w:t>5</w:t>
      </w:r>
      <w:r w:rsidR="00D61588" w:rsidRPr="00B44B64">
        <w:rPr>
          <w:lang w:eastAsia="en-ZA"/>
        </w:rPr>
        <w:fldChar w:fldCharType="end"/>
      </w:r>
      <w:r w:rsidR="00D61588" w:rsidRPr="00B44B64">
        <w:t xml:space="preserve">  </w:t>
      </w:r>
    </w:p>
    <w:p w14:paraId="7019AFF0" w14:textId="7EE01A70" w:rsidR="00D61588" w:rsidRPr="00B44B64" w:rsidRDefault="00971E97" w:rsidP="003107E9">
      <w:pPr>
        <w:pStyle w:val="BodyTextIndented"/>
      </w:pPr>
      <w:r w:rsidRPr="00B44B64">
        <w:t>The benefits of r</w:t>
      </w:r>
      <w:r w:rsidR="008F0206" w:rsidRPr="00B44B64">
        <w:t>estor</w:t>
      </w:r>
      <w:r w:rsidRPr="00B44B64">
        <w:t>ing</w:t>
      </w:r>
      <w:r w:rsidR="008F0206" w:rsidRPr="00B44B64">
        <w:t xml:space="preserve"> degraded thicket habitat</w:t>
      </w:r>
      <w:r w:rsidR="00AB432C" w:rsidRPr="00B44B64">
        <w:t xml:space="preserve"> </w:t>
      </w:r>
      <w:r w:rsidR="00717A7A" w:rsidRPr="00B44B64">
        <w:t xml:space="preserve">are </w:t>
      </w:r>
      <w:r w:rsidRPr="00B44B64">
        <w:t xml:space="preserve">evident </w:t>
      </w:r>
      <w:r w:rsidR="008F0206" w:rsidRPr="00B44B64">
        <w:t>from a number of perspectives</w:t>
      </w:r>
      <w:r w:rsidR="00D61588" w:rsidRPr="00B44B64">
        <w:t xml:space="preserve">.  </w:t>
      </w:r>
      <w:proofErr w:type="spellStart"/>
      <w:r w:rsidR="0084644E" w:rsidRPr="00B44B64">
        <w:t>Spekboom</w:t>
      </w:r>
      <w:proofErr w:type="spellEnd"/>
      <w:r w:rsidR="00D61588" w:rsidRPr="00B44B64">
        <w:t xml:space="preserve"> is unusually effective at storing carbon </w:t>
      </w:r>
      <w:r w:rsidR="00626994" w:rsidRPr="00B44B64">
        <w:t xml:space="preserve">for an </w:t>
      </w:r>
      <w:r w:rsidR="00D61588" w:rsidRPr="00B44B64">
        <w:t xml:space="preserve">arid region </w:t>
      </w:r>
      <w:r w:rsidR="00626994" w:rsidRPr="00B44B64">
        <w:t>plant</w:t>
      </w:r>
      <w:r w:rsidR="00717A7A" w:rsidRPr="00B44B64">
        <w:t>.</w:t>
      </w:r>
      <w:r w:rsidR="00D61588" w:rsidRPr="00B44B64">
        <w:fldChar w:fldCharType="begin" w:fldLock="1"/>
      </w:r>
      <w:r w:rsidR="007A38B5" w:rsidRPr="00B44B64">
        <w:instrText>ADDIN CSL_CITATION { "citationItems" : [ { "id" : "ITEM-1", "itemData" : { "author" : [ { "dropping-particle" : "", "family" : "Mills", "given" : "Anthony J.", "non-dropping-particle" : "", "parse-names" : false, "suffix" : "" }, { "dropping-particle" : "", "family" : "Cowling", "given" : "Richard M.", "non-dropping-particle" : "", "parse-names" : false, "suffix" : "" }, { "dropping-particle" : "", "family" : "Fey", "given" : "MV", "non-dropping-particle" : "", "parse-names" : false, "suffix" : "" }, { "dropping-particle" : "", "family" : "Kerley", "given" : "GIH", "non-dropping-particle" : "", "parse-names" : false, "suffix" : "" }, { "dropping-particle" : "", "family" : "Donaldson", "given" : "JS", "non-dropping-particle" : "", "parse-names" : false, "suffix" : "" }, { "dropping-particle" : "", "family" : "Sigwela", "given" : "AM", "non-dropping-particle" : "", "parse-names" : false, "suffix" : "" }, { "dropping-particle" : "", "family" : "Skowno", "given" : "A", "non-dropping-particle" : "", "parse-names" : false, "suffix" : "" }, { "dropping-particle" : "", "family" : "Rundel", "given" : "P", "non-dropping-particle" : "", "parse-names" : false, "suffix" : "" } ], "container-title" : "Austral Ecology", "id" : "ITEM-1", "issued" : { "date-parts" : [ [ "2005" ] ] }, "note" : "Quantifies C storage of thicket vs degraded. Good refs for C storage of Spekboom, sensitvity to degradation. Interesting but probably irrelevant details on how carbon measurements are made and stat details. Discussion is NB. REFERENCE. Thicket does not burn.", "page" : "797-804", "title" : "Effects of goat pastoralism on ecosystem carbon storage in semiarid thicket, Eastern Cape, South Africa", "type" : "article-journal", "volume" : "30" }, "uris" : [ "http://www.mendeley.com/documents/?uuid=9fa23a2e-9d89-4453-8d4a-7ba43310d1f5" ] } ], "mendeley" : { "formattedCitation" : "&lt;sup&gt;5&lt;/sup&gt;", "plainTextFormattedCitation" : "5", "previouslyFormattedCitation" : "&lt;sup&gt;5&lt;/sup&gt;" }, "properties" : {  }, "schema" : "https://github.com/citation-style-language/schema/raw/master/csl-citation.json" }</w:instrText>
      </w:r>
      <w:r w:rsidR="00D61588" w:rsidRPr="00B44B64">
        <w:fldChar w:fldCharType="separate"/>
      </w:r>
      <w:r w:rsidR="007A38B5" w:rsidRPr="00B44B64">
        <w:rPr>
          <w:noProof/>
          <w:vertAlign w:val="superscript"/>
          <w:lang w:eastAsia="en-ZA"/>
        </w:rPr>
        <w:t>5</w:t>
      </w:r>
      <w:r w:rsidR="00D61588" w:rsidRPr="00B44B64">
        <w:rPr>
          <w:lang w:eastAsia="en-ZA"/>
        </w:rPr>
        <w:fldChar w:fldCharType="end"/>
      </w:r>
      <w:r w:rsidR="00D61588" w:rsidRPr="00B44B64">
        <w:t xml:space="preserve">  Subtropical </w:t>
      </w:r>
      <w:r w:rsidRPr="00B44B64">
        <w:t>t</w:t>
      </w:r>
      <w:r w:rsidR="00D61588" w:rsidRPr="00B44B64">
        <w:t xml:space="preserve">hicket </w:t>
      </w:r>
      <w:r w:rsidRPr="00B44B64">
        <w:t xml:space="preserve">furthermore </w:t>
      </w:r>
      <w:r w:rsidR="00D61588" w:rsidRPr="00B44B64">
        <w:t>provides an important source of food for many herbivores, including domesticated livestock</w:t>
      </w:r>
      <w:r w:rsidR="00717A7A" w:rsidRPr="00B44B64">
        <w:t>.</w:t>
      </w:r>
      <w:r w:rsidR="00D61588" w:rsidRPr="00B44B64">
        <w:fldChar w:fldCharType="begin" w:fldLock="1"/>
      </w:r>
      <w:r w:rsidR="007A38B5" w:rsidRPr="00B44B64">
        <w:instrText>ADDIN CSL_CITATION { "citationItems" : [ { "id" : "ITEM-1", "itemData" : { "DOI" : "10.1007/s00267-008-9228-x", "author" : [ { "dropping-particle" : "", "family" : "Thompson", "given" : "Mark", "non-dropping-particle" : "", "parse-names" : false, "suffix" : "" }, { "dropping-particle" : "", "family" : "Vlok", "given" : "Jan", "non-dropping-particle" : "", "parse-names" : false, "suffix" : "" }, { "dropping-particle" : "", "family" : "Rouget", "given" : "Mathieu", "non-dropping-particle" : "", "parse-names" : false, "suffix" : "" }, { "dropping-particle" : "", "family" : "Hoffman", "given" : "M T", "non-dropping-particle" : "", "parse-names" : false, "suffix" : "" }, { "dropping-particle" : "", "family" : "Cowling", "given" : "Richard M.", "non-dropping-particle" : "", "parse-names" : false, "suffix" : "" } ], "container-title" : "Environmental Management", "id" : "ITEM-1", "issued" : { "date-parts" : [ [ "2009" ] ] }, "page" : "585-596", "title" : "Mapping grazing-induced degradation in a semi-arid environment: A rapid and cost effective approach for assessment and monitoring", "type" : "article-journal", "volume" : "43" }, "uris" : [ "http://www.mendeley.com/documents/?uuid=6525d2d7-956c-4168-b520-935b815bd299" ] }, { "id" : "ITEM-2", "itemData" : { "author" : [ { "dropping-particle" : "", "family" : "Vlok", "given" : "Jan", "non-dropping-particle" : "", "parse-names" : false, "suffix" : "" }, { "dropping-particle" : "", "family" : "Cowling", "given" : "Richard M.", "non-dropping-particle" : "", "parse-names" : false, "suffix" : "" }, { "dropping-particle" : "", "family" : "Wolf", "given" : "Trevor", "non-dropping-particle" : "", "parse-names" : false, "suffix" : "" } ], "id" : "ITEM-2", "issued" : { "date-parts" : [ [ "2005" ] ] }, "note" : "Description of the various mapping levels. Ecological &amp;amp; botanical descriptions for different vegeations. Details of study area. Background to the study.", "publisher" : "Unpublished maps and report for a SKEP project supported by CEPF grant no 1064410304", "title" : "A vegetation map for the Little Karoo", "type" : "report" }, "uris" : [ "http://www.mendeley.com/documents/?uuid=2a3377c8-3cae-4d86-9b3d-137e6f265adb" ] } ], "mendeley" : { "formattedCitation" : "&lt;sup&gt;1,6&lt;/sup&gt;", "plainTextFormattedCitation" : "1,6", "previouslyFormattedCitation" : "&lt;sup&gt;1,6&lt;/sup&gt;" }, "properties" : {  }, "schema" : "https://github.com/citation-style-language/schema/raw/master/csl-citation.json" }</w:instrText>
      </w:r>
      <w:r w:rsidR="00D61588" w:rsidRPr="00B44B64">
        <w:fldChar w:fldCharType="separate"/>
      </w:r>
      <w:r w:rsidR="007A38B5" w:rsidRPr="00B44B64">
        <w:rPr>
          <w:noProof/>
          <w:vertAlign w:val="superscript"/>
          <w:lang w:eastAsia="en-ZA"/>
        </w:rPr>
        <w:t>1,6</w:t>
      </w:r>
      <w:r w:rsidR="00D61588" w:rsidRPr="00B44B64">
        <w:rPr>
          <w:lang w:eastAsia="en-ZA"/>
        </w:rPr>
        <w:fldChar w:fldCharType="end"/>
      </w:r>
      <w:r w:rsidR="00D61588" w:rsidRPr="00B44B64">
        <w:t xml:space="preserve">  </w:t>
      </w:r>
      <w:r w:rsidR="00375A60" w:rsidRPr="00B44B64">
        <w:t>The r</w:t>
      </w:r>
      <w:r w:rsidR="00D61588" w:rsidRPr="00B44B64">
        <w:t xml:space="preserve">e-establishment of </w:t>
      </w:r>
      <w:proofErr w:type="spellStart"/>
      <w:r w:rsidR="001B6754" w:rsidRPr="00B44B64">
        <w:t>s</w:t>
      </w:r>
      <w:r w:rsidR="0084644E" w:rsidRPr="00B44B64">
        <w:t>pekboom</w:t>
      </w:r>
      <w:proofErr w:type="spellEnd"/>
      <w:r w:rsidR="00D61588" w:rsidRPr="00B44B64">
        <w:t xml:space="preserve"> in degraded areas will reduce erosion</w:t>
      </w:r>
      <w:r w:rsidRPr="00B44B64">
        <w:t xml:space="preserve"> and</w:t>
      </w:r>
      <w:r w:rsidR="00D61588" w:rsidRPr="00B44B64">
        <w:t xml:space="preserve"> flood severity and improve water quality</w:t>
      </w:r>
      <w:r w:rsidR="00717A7A" w:rsidRPr="00B44B64">
        <w:t>.</w:t>
      </w:r>
      <w:r w:rsidR="00D61588" w:rsidRPr="00B44B64">
        <w:fldChar w:fldCharType="begin" w:fldLock="1"/>
      </w:r>
      <w:r w:rsidR="007A38B5" w:rsidRPr="00B44B64">
        <w:instrText>ADDIN CSL_CITATION { "citationItems" : [ { "id" : "ITEM-1", "itemData" : { "DOI" : "10.1016/j.jaridenv.2012.10.022", "ISSN" : "01401963", "author" : [ { "dropping-particle" : "", "family" : "Luijk", "given" : "G.", "non-dropping-particle" : "van", "parse-names" : false, "suffix" : "" }, { "dropping-particle" : "", "family" : "Cowling", "given" : "R.M.", "non-dropping-particle" : "", "parse-names" : false, "suffix" : "" }, { "dropping-particle" : "", "family" : "Riksen", "given" : "M.J.P.M.", "non-dropping-particle" : "", "parse-names" : false, "suffix" : "" }, { "dropping-particle" : "", "family" : "Glenday", "given" : "J.", "non-dropping-particle" : "", "parse-names" : false, "suffix" : "" } ], "container-title" : "Journal of Arid Environments", "id" : "ITEM-1", "issued" : { "date-parts" : [ [ "2013", "4" ] ] }, "note" : "Important look at hydrological implications of spekboom restoration which are HUGE. Worth citing... It does result in less runoff which is allegedly bad for downstream farmers (but I would think in the bigger picture it is good like if there is no vegetation will there be any rain)\n\nAgain reports of significant variations in soil carbon from initial figs", "page" : "14-21", "publisher" : "Elsevier Ltd", "title" : "Hydrological implications of desertification: Degradation of South African semi-arid subtropical thicket", "type" : "article-journal", "volume" : "91" }, "uris" : [ "http://www.mendeley.com/documents/?uuid=01086c59-9394-490e-927f-5f020e354195" ] }, { "id" : "ITEM-2", "itemData" : { "author" : [ { "dropping-particle" : "", "family" : "Mills", "given" : "Anthony J.", "non-dropping-particle" : "", "parse-names" : false, "suffix" : "" }, { "dropping-particle" : "", "family" : "Cowling", "given" : "Richard M.", "non-dropping-particle" : "", "parse-names" : false, "suffix" : "" } ], "container-title" : "Restoration Ecology", "id" : "ITEM-2", "issue" : "1", "issued" : { "date-parts" : [ [ "2006" ] ] }, "note" : "REFERENCE makes case for restoring spekboom. Botanical, geological descriptions.", "page" : "38-49", "title" : "Rate of carbon sequestration at two thicket restoration sites in the Eastern Cape, South Africa", "type" : "article-journal", "volume" : "14" }, "uris" : [ "http://www.mendeley.com/documents/?uuid=e388f53f-909c-4ca6-84ac-85bba978c4dc" ] } ], "mendeley" : { "formattedCitation" : "&lt;sup&gt;7,8&lt;/sup&gt;", "plainTextFormattedCitation" : "7,8", "previouslyFormattedCitation" : "&lt;sup&gt;7,8&lt;/sup&gt;" }, "properties" : {  }, "schema" : "https://github.com/citation-style-language/schema/raw/master/csl-citation.json" }</w:instrText>
      </w:r>
      <w:r w:rsidR="00D61588" w:rsidRPr="00B44B64">
        <w:fldChar w:fldCharType="separate"/>
      </w:r>
      <w:r w:rsidR="007A38B5" w:rsidRPr="00B44B64">
        <w:rPr>
          <w:noProof/>
          <w:vertAlign w:val="superscript"/>
          <w:lang w:eastAsia="en-ZA"/>
        </w:rPr>
        <w:t>7,8</w:t>
      </w:r>
      <w:r w:rsidR="00D61588" w:rsidRPr="00B44B64">
        <w:rPr>
          <w:lang w:eastAsia="en-ZA"/>
        </w:rPr>
        <w:fldChar w:fldCharType="end"/>
      </w:r>
      <w:r w:rsidR="00D61588" w:rsidRPr="00B44B64">
        <w:t xml:space="preserve">  </w:t>
      </w:r>
      <w:r w:rsidRPr="00B44B64">
        <w:t>The r</w:t>
      </w:r>
      <w:r w:rsidR="00384F66" w:rsidRPr="00B44B64">
        <w:t xml:space="preserve">estoration of </w:t>
      </w:r>
      <w:proofErr w:type="spellStart"/>
      <w:r w:rsidR="001B6754" w:rsidRPr="00B44B64">
        <w:t>s</w:t>
      </w:r>
      <w:r w:rsidR="00C84DC8" w:rsidRPr="00B44B64">
        <w:t>p</w:t>
      </w:r>
      <w:r w:rsidR="00384F66" w:rsidRPr="00B44B64">
        <w:t>ekboom</w:t>
      </w:r>
      <w:proofErr w:type="spellEnd"/>
      <w:r w:rsidR="00384F66" w:rsidRPr="00B44B64">
        <w:t xml:space="preserve"> </w:t>
      </w:r>
      <w:r w:rsidR="00D61588" w:rsidRPr="00B44B64">
        <w:t>is also attractive from an employment perspective</w:t>
      </w:r>
      <w:r w:rsidRPr="00B44B64">
        <w:t>, since the restoration process could</w:t>
      </w:r>
      <w:r w:rsidR="00D61588" w:rsidRPr="00B44B64">
        <w:t xml:space="preserve"> potentially creat</w:t>
      </w:r>
      <w:r w:rsidRPr="00B44B64">
        <w:t>e</w:t>
      </w:r>
      <w:r w:rsidR="00D61588" w:rsidRPr="00B44B64">
        <w:t xml:space="preserve"> thousands of jobs in impoverished areas if implemented on a large scale.  </w:t>
      </w:r>
      <w:r w:rsidR="00B3692E" w:rsidRPr="00B44B64">
        <w:t xml:space="preserve">Currently, the most practical option for thicket ecosystem restoration is </w:t>
      </w:r>
      <w:r w:rsidR="00F2508E" w:rsidRPr="00B44B64">
        <w:t>through</w:t>
      </w:r>
      <w:r w:rsidR="00B3692E" w:rsidRPr="00B44B64">
        <w:t xml:space="preserve"> </w:t>
      </w:r>
      <w:r w:rsidR="00F2508E" w:rsidRPr="00B44B64">
        <w:t xml:space="preserve">the </w:t>
      </w:r>
      <w:r w:rsidR="00B3692E" w:rsidRPr="00B44B64">
        <w:t>plant</w:t>
      </w:r>
      <w:r w:rsidR="00F2508E" w:rsidRPr="00B44B64">
        <w:t>ing</w:t>
      </w:r>
      <w:r w:rsidR="00B3692E" w:rsidRPr="00B44B64">
        <w:t xml:space="preserve"> </w:t>
      </w:r>
      <w:r w:rsidR="00CF32E4" w:rsidRPr="00B44B64">
        <w:t xml:space="preserve">of </w:t>
      </w:r>
      <w:proofErr w:type="spellStart"/>
      <w:r w:rsidR="001B6754" w:rsidRPr="00B44B64">
        <w:t>s</w:t>
      </w:r>
      <w:r w:rsidR="00B3692E" w:rsidRPr="00B44B64">
        <w:t>pekboom</w:t>
      </w:r>
      <w:proofErr w:type="spellEnd"/>
      <w:r w:rsidR="00B3692E" w:rsidRPr="00B44B64">
        <w:t xml:space="preserve"> cuttings</w:t>
      </w:r>
      <w:r w:rsidR="00717A7A" w:rsidRPr="00B44B64">
        <w:t>.</w:t>
      </w:r>
      <w:r w:rsidR="00925D5C" w:rsidRPr="00B44B64">
        <w:fldChar w:fldCharType="begin" w:fldLock="1"/>
      </w:r>
      <w:r w:rsidR="007A38B5" w:rsidRPr="00B44B64">
        <w:instrText>ADDIN CSL_CITATION { "citationItems" : [ { "id" : "ITEM-1", "itemData" : { "author" : [ { "dropping-particle" : "", "family" : "Mills", "given" : "Anthony J.", "non-dropping-particle" : "", "parse-names" : false, "suffix" : "" }, { "dropping-particle" : "", "family" : "Turpie", "given" : "Jane K", "non-dropping-particle" : "", "parse-names" : false, "suffix" : "" }, { "dropping-particle" : "", "family" : "Cowling", "given" : "Richard M.", "non-dropping-particle" : "", "parse-names" : false, "suffix" : "" }, { "dropping-particle" : "", "family" : "Marais", "given" : "C", "non-dropping-particle" : "", "parse-names" : false, "suffix" : "" }, { "dropping-particle" : "", "family" : "Kerley", "given" : "GIH", "non-dropping-particle" : "", "parse-names" : false, "suffix" : "" }, { "dropping-particle" : "", "family" : "Richard", "given" : "G", "non-dropping-particle" : "", "parse-names" : false, "suffix" : "" }, { "dropping-particle" : "", "family" : "Sigwela", "given" : "AM", "non-dropping-particle" : "", "parse-names" : false, "suffix" : "" }, { "dropping-particle" : "", "family" : "Powell", "given" : "M", "non-dropping-particle" : "", "parse-names" : false, "suffix" : "" } ], "chapter-number" : "21", "container-title" : "Restoring Natural Capital: Science, Business and Practice (The Science and Practice of Ecological Restoration Series)", "editor" : [ { "dropping-particle" : "", "family" : "Aronson", "given" : "J", "non-dropping-particle" : "", "parse-names" : false, "suffix" : "" }, { "dropping-particle" : "", "family" : "Milton", "given" : "S", "non-dropping-particle" : "", "parse-names" : false, "suffix" : "" }, { "dropping-particle" : "", "family" : "Blignaut", "given" : "J", "non-dropping-particle" : "", "parse-names" : false, "suffix" : "" } ], "id" : "ITEM-1", "issued" : { "date-parts" : [ [ "2007" ] ] }, "note" : "Very similar (sometimes identical) to the paper of Marais\nQuantitative details of restoration benefits", "page" : "179-187", "publisher" : "Island Press.", "publisher-place" : "Washington DC", "title" : "Assessing costs, benefits, and feasibility of restoring natural capital in Subtropical Thicket in South Africa", "type" : "chapter", "volume" : "02" }, "uris" : [ "http://www.mendeley.com/documents/?uuid=8254d519-5747-49e1-957f-830c0a9f1bbe" ] }, { "id" : "ITEM-2", "itemData" : { "DOI" : "10.1111/j.1654-109X.2011.01162.x", "ISSN" : "14022001", "author" : [ { "dropping-particle" : "", "family" : "Vyver", "given" : "Marius L.", "non-dropping-particle" : "", "parse-names" : false, "suffix" : "" }, { "dropping-particle" : "", "family" : "Cowling", "given" : "Richard M.", "non-dropping-particle" : "", "parse-names" : false, "suffix" : "" }, { "dropping-particle" : "", "family" : "Campbell", "given" : "Eileen E", "non-dropping-particle" : "", "parse-names" : false, "suffix" : "" }, { "dropping-particle" : "", "family" : "Difford", "given" : "Mark", "non-dropping-particle" : "", "parse-names" : false, "suffix" : "" } ], "container-title" : "Applied Vegetation Science", "id" : "ITEM-2", "issue" : "1", "issued" : { "date-parts" : [ [ "2012", "2", "20" ] ] }, "note" : "Not hugely relevant but interesting. Detail on how degradation happens and how it is irreversable. The 1st page is a good summary. Woody canopy needs spekboom but not vice versa. REFERENCE the fact that spekboom is restorable just by planting monoculture of cuttings in degraded soils. The rest will hopefully be &amp;quot;spontaneously recruited&amp;quot; although this can take ~40yrs.", "page" : "26-34", "title" : "Active restoration of woody canopy dominants in degraded South African semi-arid thicket is neither ecologically nor economically feasible", "type" : "article-journal", "volume" : "15" }, "uris" : [ "http://www.mendeley.com/documents/?uuid=6be32775-8874-47dc-adfb-51438ff541ce" ] } ], "mendeley" : { "formattedCitation" : "&lt;sup&gt;4,9&lt;/sup&gt;", "plainTextFormattedCitation" : "4,9", "previouslyFormattedCitation" : "&lt;sup&gt;4,9&lt;/sup&gt;" }, "properties" : {  }, "schema" : "https://github.com/citation-style-language/schema/raw/master/csl-citation.json" }</w:instrText>
      </w:r>
      <w:r w:rsidR="00925D5C" w:rsidRPr="00B44B64">
        <w:fldChar w:fldCharType="separate"/>
      </w:r>
      <w:r w:rsidR="007A38B5" w:rsidRPr="00B44B64">
        <w:rPr>
          <w:noProof/>
          <w:vertAlign w:val="superscript"/>
        </w:rPr>
        <w:t>4,9</w:t>
      </w:r>
      <w:r w:rsidR="00925D5C" w:rsidRPr="00B44B64">
        <w:fldChar w:fldCharType="end"/>
      </w:r>
      <w:r w:rsidR="00925D5C" w:rsidRPr="00B44B64">
        <w:t xml:space="preserve">  </w:t>
      </w:r>
      <w:proofErr w:type="spellStart"/>
      <w:r w:rsidR="0084644E" w:rsidRPr="00B44B64">
        <w:t>Spekboom</w:t>
      </w:r>
      <w:proofErr w:type="spellEnd"/>
      <w:r w:rsidR="00D91A4E" w:rsidRPr="00B44B64">
        <w:t xml:space="preserve"> </w:t>
      </w:r>
      <w:r w:rsidR="00847CB5" w:rsidRPr="00B44B64">
        <w:t>is a keystone species</w:t>
      </w:r>
      <w:r w:rsidR="00D91A4E" w:rsidRPr="00B44B64">
        <w:t xml:space="preserve"> and facilitates the creation of a favo</w:t>
      </w:r>
      <w:r w:rsidR="000B7347" w:rsidRPr="00B44B64">
        <w:t>rable</w:t>
      </w:r>
      <w:r w:rsidR="00D91A4E" w:rsidRPr="00B44B64">
        <w:t xml:space="preserve"> environment </w:t>
      </w:r>
      <w:r w:rsidR="00D61588" w:rsidRPr="00B44B64">
        <w:t xml:space="preserve">for </w:t>
      </w:r>
      <w:r w:rsidR="00D91A4E" w:rsidRPr="00B44B64">
        <w:t xml:space="preserve">the </w:t>
      </w:r>
      <w:r w:rsidR="00B3692E" w:rsidRPr="00B44B64">
        <w:t>spontaneous recruitment of other plants</w:t>
      </w:r>
      <w:r w:rsidR="00717A7A" w:rsidRPr="00B44B64">
        <w:t>.</w:t>
      </w:r>
      <w:r w:rsidR="00D61588" w:rsidRPr="00B44B64">
        <w:fldChar w:fldCharType="begin" w:fldLock="1"/>
      </w:r>
      <w:r w:rsidR="007A38B5" w:rsidRPr="00B44B64">
        <w:instrText>ADDIN CSL_CITATION { "citationItems" : [ { "id" : "ITEM-1", "itemData" : { "DOI" : "10.1016/j.sajb.2013.05.010", "ISSN" : "02546299", "author" : [ { "dropping-particle" : "", "family" : "Adie", "given" : "H.", "non-dropping-particle" : "", "parse-names" : false, "suffix" : "" }, { "dropping-particle" : "", "family" : "Yeaton", "given" : "R.I.", "non-dropping-particle" : "", "parse-names" : false, "suffix" : "" } ], "container-title" : "South African Journal of Botany", "id" : "ITEM-1", "issued" : { "date-parts" : [ [ "2013", "9" ] ] }, "note" : "Supports the notion that P afrca facilitates the establishment of canopy trees.\nAlso suggests a kind of symbiosis where P afra also prefers to establiosh itself in the shade of trees which has implications for restoration. P afra does not however protect from herbivory which is an issue.\nThey also confirm that P afra creates organically enriched soil.", "page" : "80-85", "publisher" : "South African Association of Botanists", "title" : "Regeneration dynamics in arid subtropical thicket, South Africa", "type" : "article-journal", "volume" : "88" }, "uris" : [ "http://www.mendeley.com/documents/?uuid=0b5b6328-41a0-4e6e-bf55-357ba72f1c63" ] }, { "id" : "ITEM-2", "itemData" : { "DOI" : "10.1016/j.jaridenv.2009.07.002", "ISSN" : "01401963", "author" : [ { "dropping-particle" : "", "family" : "Mills", "given" : "Anthony J.", "non-dropping-particle" : "", "parse-names" : false, "suffix" : "" }, { "dropping-particle" : "", "family" : "Cowling", "given" : "Richard M.", "non-dropping-particle" : "", "parse-names" : false, "suffix" : "" } ], "container-title" : "Journal of Arid Environments", "id" : "ITEM-2", "issue" : "1", "issued" : { "date-parts" : [ [ "2010", "1" ] ] }, "note" : "Discussion of carbon trading potential and profitiability. Details of measurement and statistical techniques not relevant but results are.", "page" : "93-100", "publisher" : "Elsevier Ltd", "title" : "Below-ground carbon stocks in intact and transformed subtropical thicket landscapes in semi-arid South Africa", "type" : "article-journal", "volume" : "74" }, "uris" : [ "http://www.mendeley.com/documents/?uuid=ffb15da0-c7b6-4fe8-8e56-0f607852a8d6" ] } ], "mendeley" : { "formattedCitation" : "&lt;sup&gt;10,11&lt;/sup&gt;", "plainTextFormattedCitation" : "10,11", "previouslyFormattedCitation" : "&lt;sup&gt;10,11&lt;/sup&gt;" }, "properties" : {  }, "schema" : "https://github.com/citation-style-language/schema/raw/master/csl-citation.json" }</w:instrText>
      </w:r>
      <w:r w:rsidR="00D61588" w:rsidRPr="00B44B64">
        <w:fldChar w:fldCharType="separate"/>
      </w:r>
      <w:r w:rsidR="007A38B5" w:rsidRPr="00B44B64">
        <w:rPr>
          <w:noProof/>
          <w:vertAlign w:val="superscript"/>
          <w:lang w:eastAsia="en-ZA"/>
        </w:rPr>
        <w:t>10,11</w:t>
      </w:r>
      <w:r w:rsidR="00D61588" w:rsidRPr="00B44B64">
        <w:rPr>
          <w:lang w:eastAsia="en-ZA"/>
        </w:rPr>
        <w:fldChar w:fldCharType="end"/>
      </w:r>
      <w:r w:rsidR="00D61588" w:rsidRPr="00B44B64">
        <w:t xml:space="preserve">  </w:t>
      </w:r>
    </w:p>
    <w:p w14:paraId="49075171" w14:textId="76633F4F" w:rsidR="00D61588" w:rsidRPr="00B44B64" w:rsidRDefault="0084644E" w:rsidP="003107E9">
      <w:pPr>
        <w:pStyle w:val="BodyTextIndented"/>
      </w:pPr>
      <w:proofErr w:type="spellStart"/>
      <w:r w:rsidRPr="00B44B64">
        <w:t>Spekboom</w:t>
      </w:r>
      <w:proofErr w:type="spellEnd"/>
      <w:r w:rsidR="00D61588" w:rsidRPr="00B44B64">
        <w:t xml:space="preserve"> canopy cover maps are required </w:t>
      </w:r>
      <w:r w:rsidR="00971E97" w:rsidRPr="00B44B64">
        <w:t xml:space="preserve">for </w:t>
      </w:r>
      <w:r w:rsidR="00D61588" w:rsidRPr="00B44B64">
        <w:t>assist</w:t>
      </w:r>
      <w:r w:rsidR="00971E97" w:rsidRPr="00B44B64">
        <w:t>ing</w:t>
      </w:r>
      <w:r w:rsidR="00D61588" w:rsidRPr="00B44B64">
        <w:t xml:space="preserve"> in the restoration process.  There is a need for greater accuracy and repeatability than </w:t>
      </w:r>
      <w:r w:rsidR="00F1197D" w:rsidRPr="00B44B64">
        <w:t>that provided by</w:t>
      </w:r>
      <w:r w:rsidR="00D61588" w:rsidRPr="00B44B64">
        <w:t xml:space="preserve"> </w:t>
      </w:r>
      <w:r w:rsidR="000B7E0A" w:rsidRPr="00B44B64">
        <w:t>field</w:t>
      </w:r>
      <w:r w:rsidR="00971E97" w:rsidRPr="00B44B64">
        <w:t>-</w:t>
      </w:r>
      <w:r w:rsidR="000B7E0A" w:rsidRPr="00B44B64">
        <w:t xml:space="preserve">based mapping </w:t>
      </w:r>
      <w:r w:rsidR="00D61588" w:rsidRPr="00B44B64">
        <w:t>technique</w:t>
      </w:r>
      <w:r w:rsidR="000B7E0A" w:rsidRPr="00B44B64">
        <w:t>s</w:t>
      </w:r>
      <w:r w:rsidR="00D61588" w:rsidRPr="00B44B64">
        <w:t xml:space="preserve">.  </w:t>
      </w:r>
      <w:r w:rsidR="003768C7" w:rsidRPr="00B44B64">
        <w:t xml:space="preserve">Field mapping is time consuming and costly and is not practical </w:t>
      </w:r>
      <w:r w:rsidR="00384F66" w:rsidRPr="00B44B64">
        <w:t>over large areas</w:t>
      </w:r>
      <w:r w:rsidR="007E1E8E" w:rsidRPr="00B44B64">
        <w:t>.</w:t>
      </w:r>
      <w:r w:rsidR="003768C7" w:rsidRPr="00B44B64">
        <w:rPr>
          <w:lang w:eastAsia="zh-CN"/>
        </w:rPr>
        <w:fldChar w:fldCharType="begin" w:fldLock="1"/>
      </w:r>
      <w:r w:rsidR="007A38B5" w:rsidRPr="00B44B64">
        <w:instrText>ADDIN CSL_CITATION { "citationItems" : [ { "id" : "ITEM-1", "itemData" : { "author" : [ { "dropping-particle" : "", "family" : "Eisfelder", "given" : "Christina", "non-dropping-particle" : "", "parse-names" : false, "suffix" : "" }, { "dropping-particle" : "", "family" : "Kuenzer", "given" : "Claudia", "non-dropping-particle" : "", "parse-names" : false, "suffix" : "" }, { "dropping-particle" : "", "family" : "Dech", "given" : "Stefan", "non-dropping-particle" : "", "parse-names" : false, "suffix" : "" } ], "container-title" : "International Journal of Remote Sensing", "id" : "ITEM-1", "issue" : "9", "issued" : { "date-parts" : [ [ "2012" ] ] }, "note" : "THIS IS HUGE - VERY NB PAPER FOR ME\nGood summary and v relevant to my work.\nMost studies at low-med res. Soil background a problem. Spatial and temporal inconsistencies. \nArtid lands vulnerable, cover 1/3 of land. Low spatial res an issue. No mention of SPOT is a little worrying. Seems like Thompson followed a pretty standard approach. Multi-temporal approach is common. NDVI and similar VI's also very common. An eg of pan-sharpening. Not much mention of SPOT. Very little VHR work.\nCombining fractional cover + height was succesful. Conclusion is to try use physical rather than empirical models.\nSome of the problems reported here can be avoided in my project i.e. soil mixing shouldn't be a problem with VHR, senescent veg/ phenological changes are less of an issue with evergreen P. afra.\nRadar promising for spatial/temporal transferability for obvious reasons!!\n\n\nNot thoroughly read.", "page" : "2937\u20132984", "title" : "Derivation of biomass information for semi-arid areas using remote-sensing data", "type" : "article-journal", "volume" : "33" }, "uris" : [ "http://www.mendeley.com/documents/?uuid=0c2b21a5-07d2-4331-a168-618b2a13fe65" ] }, { "id" : "ITEM-2", "itemData" : { "author" : [ { "dropping-particle" : "", "family" : "Powell", "given" : "Michael John", "non-dropping-particle" : "", "parse-names" : false, "suffix" : "" } ], "id" : "ITEM-2", "issued" : { "date-parts" : [ [ "2009" ] ] }, "note" : "with the 25 m2 and 625 m2 being the outer grid for the DST/ST and OL, respectively. The outer grid was used to employ allometry, within which 4 m2 grids were laid for sampling all herbaceous biomass, and a 0.25 m2 plot was laid out for litter sampling", "publisher" : "Rhodes University", "title" : "Restoration of degraded subtropical thickets in the Baviaanskloof Megareserve, South Africa", "type" : "thesis" }, "uris" : [ "http://www.mendeley.com/documents/?uuid=d717f24d-d825-48c5-af2e-4f650755204e" ] }, { "id" : "ITEM-3", "itemData" : { "DOI" : "10.1080/01431160500486732", "ISSN" : "0143-1161", "author" : [ { "dropping-particle" : "", "family" : "Lu", "given" : "Dengsheng", "non-dropping-particle" : "", "parse-names" : false, "suffix" : "" } ], "container-title" : "International Journal of Remote Sensing", "id" : "ITEM-3", "issue" : "7", "issued" : { "date-parts" : [ [ "2006", "4" ] ] }, "note" : "Another good summary of the value of biomass estimations and review of existing methods. Mainly for forest. Looks at VHR.\nLooks at transferability and calibration issues a little\nTalks a bit about texture\n\n\nNot thoroughly read.", "page" : "1297-1328", "title" : "The potential and challenge of remote sensing based biomass estimation", "type" : "article-journal", "volume" : "27" }, "uris" : [ "http://www.mendeley.com/documents/?uuid=d5ffc955-7f41-4292-bad0-89f8a2ea53a6" ] } ], "mendeley" : { "formattedCitation" : "&lt;sup&gt;12\u201314&lt;/sup&gt;", "plainTextFormattedCitation" : "12\u201314", "previouslyFormattedCitation" : "&lt;sup&gt;12\u201314&lt;/sup&gt;" }, "properties" : {  }, "schema" : "https://github.com/citation-style-language/schema/raw/master/csl-citation.json" }</w:instrText>
      </w:r>
      <w:r w:rsidR="003768C7" w:rsidRPr="00B44B64">
        <w:rPr>
          <w:lang w:eastAsia="zh-CN"/>
        </w:rPr>
        <w:fldChar w:fldCharType="separate"/>
      </w:r>
      <w:r w:rsidR="007A38B5" w:rsidRPr="00B44B64">
        <w:rPr>
          <w:noProof/>
          <w:vertAlign w:val="superscript"/>
          <w:lang w:eastAsia="en-ZA"/>
        </w:rPr>
        <w:t>12–</w:t>
      </w:r>
      <w:r w:rsidR="007A38B5" w:rsidRPr="00B44B64">
        <w:rPr>
          <w:noProof/>
          <w:vertAlign w:val="superscript"/>
          <w:lang w:eastAsia="en-ZA"/>
        </w:rPr>
        <w:lastRenderedPageBreak/>
        <w:t>14</w:t>
      </w:r>
      <w:r w:rsidR="003768C7" w:rsidRPr="00B44B64">
        <w:rPr>
          <w:lang w:eastAsia="en-ZA"/>
        </w:rPr>
        <w:fldChar w:fldCharType="end"/>
      </w:r>
      <w:r w:rsidR="003768C7" w:rsidRPr="00B44B64">
        <w:rPr>
          <w:lang w:eastAsia="en-ZA"/>
        </w:rPr>
        <w:t xml:space="preserve">  </w:t>
      </w:r>
      <w:r w:rsidR="001A4E23" w:rsidRPr="00B44B64">
        <w:t>M</w:t>
      </w:r>
      <w:r w:rsidR="003768C7" w:rsidRPr="00B44B64">
        <w:t xml:space="preserve">anual field mapping is confounded </w:t>
      </w:r>
      <w:r w:rsidR="001A4E23" w:rsidRPr="00B44B64">
        <w:t>by the</w:t>
      </w:r>
      <w:r w:rsidR="003768C7" w:rsidRPr="00B44B64">
        <w:t xml:space="preserve"> density</w:t>
      </w:r>
      <w:r w:rsidR="00384F66" w:rsidRPr="00B44B64">
        <w:t xml:space="preserve"> (inaccessibility)</w:t>
      </w:r>
      <w:r w:rsidR="003768C7" w:rsidRPr="00B44B64">
        <w:t xml:space="preserve">, heterogeneous nature and complex growth forms </w:t>
      </w:r>
      <w:r w:rsidR="001A4E23" w:rsidRPr="00B44B64">
        <w:t>of the subtropical thicket biome</w:t>
      </w:r>
      <w:r w:rsidR="007E1E8E" w:rsidRPr="00B44B64">
        <w:t>.</w:t>
      </w:r>
      <w:r w:rsidR="003768C7" w:rsidRPr="00B44B64">
        <w:fldChar w:fldCharType="begin" w:fldLock="1"/>
      </w:r>
      <w:r w:rsidR="007A38B5" w:rsidRPr="00B44B64">
        <w:instrText>ADDIN CSL_CITATION { "citationItems" : [ { "id" : "ITEM-1", "itemData" : { "author" : [ { "dropping-particle" : "", "family" : "Powell", "given" : "Michael John", "non-dropping-particle" : "", "parse-names" : false, "suffix" : "" } ], "id" : "ITEM-1", "issued" : { "date-parts" : [ [ "2009" ] ] }, "note" : "with the 25 m2 and 625 m2 being the outer grid for the DST/ST and OL, respectively. The outer grid was used to employ allometry, within which 4 m2 grids were laid for sampling all herbaceous biomass, and a 0.25 m2 plot was laid out for litter sampling", "publisher" : "Rhodes University", "title" : "Restoration of degraded subtropical thickets in the Baviaanskloof Megareserve, South Africa", "type" : "thesis" }, "uris" : [ "http://www.mendeley.com/documents/?uuid=d717f24d-d825-48c5-af2e-4f650755204e" ] } ], "mendeley" : { "formattedCitation" : "&lt;sup&gt;13&lt;/sup&gt;", "plainTextFormattedCitation" : "13", "previouslyFormattedCitation" : "&lt;sup&gt;13&lt;/sup&gt;" }, "properties" : {  }, "schema" : "https://github.com/citation-style-language/schema/raw/master/csl-citation.json" }</w:instrText>
      </w:r>
      <w:r w:rsidR="003768C7" w:rsidRPr="00B44B64">
        <w:fldChar w:fldCharType="separate"/>
      </w:r>
      <w:r w:rsidR="007A38B5" w:rsidRPr="00B44B64">
        <w:rPr>
          <w:noProof/>
          <w:vertAlign w:val="superscript"/>
        </w:rPr>
        <w:t>13</w:t>
      </w:r>
      <w:r w:rsidR="003768C7" w:rsidRPr="00B44B64">
        <w:fldChar w:fldCharType="end"/>
      </w:r>
      <w:r w:rsidR="0060746A" w:rsidRPr="00B44B64" w:rsidDel="0060746A">
        <w:t xml:space="preserve"> </w:t>
      </w:r>
    </w:p>
    <w:p w14:paraId="69A297DE" w14:textId="5880A705" w:rsidR="006B0D71" w:rsidRPr="00B44B64" w:rsidRDefault="00847CB5" w:rsidP="003107E9">
      <w:pPr>
        <w:pStyle w:val="BodyTextIndented"/>
      </w:pPr>
      <w:r w:rsidRPr="00B44B64">
        <w:rPr>
          <w:noProof/>
        </w:rPr>
        <w:t>Thompson et al.</w:t>
      </w:r>
      <w:r w:rsidR="00D61588" w:rsidRPr="00B44B64">
        <w:fldChar w:fldCharType="begin" w:fldLock="1"/>
      </w:r>
      <w:r w:rsidR="00D61588" w:rsidRPr="00B44B64">
        <w:fldChar w:fldCharType="separate"/>
      </w:r>
      <w:r w:rsidR="00D61588" w:rsidRPr="00B44B64">
        <w:rPr>
          <w:noProof/>
          <w:lang w:eastAsia="en-ZA"/>
        </w:rPr>
        <w:t>Thompson et al.</w:t>
      </w:r>
      <w:r w:rsidR="00D61588" w:rsidRPr="00B44B64">
        <w:rPr>
          <w:lang w:eastAsia="en-ZA"/>
        </w:rPr>
        <w:fldChar w:fldCharType="end"/>
      </w:r>
      <w:r w:rsidR="007E1E8E" w:rsidRPr="00B44B64">
        <w:rPr>
          <w:lang w:eastAsia="en-ZA"/>
        </w:rPr>
        <w:fldChar w:fldCharType="begin" w:fldLock="1"/>
      </w:r>
      <w:r w:rsidR="007E1E8E" w:rsidRPr="00B44B64">
        <w:rPr>
          <w:lang w:eastAsia="en-ZA"/>
        </w:rPr>
        <w:instrText>ADDIN CSL_CITATION { "citationItems" : [ { "id" : "ITEM-1", "itemData" : { "DOI" : "10.1007/s00267-008-9228-x", "author" : [ { "dropping-particle" : "", "family" : "Thompson", "given" : "Mark", "non-dropping-particle" : "", "parse-names" : false, "suffix" : "" }, { "dropping-particle" : "", "family" : "Vlok", "given" : "Jan", "non-dropping-particle" : "", "parse-names" : false, "suffix" : "" }, { "dropping-particle" : "", "family" : "Rouget", "given" : "Mathieu", "non-dropping-particle" : "", "parse-names" : false, "suffix" : "" }, { "dropping-particle" : "", "family" : "Hoffman", "given" : "M T", "non-dropping-particle" : "", "parse-names" : false, "suffix" : "" }, { "dropping-particle" : "", "family" : "Cowling", "given" : "Richard M.", "non-dropping-particle" : "", "parse-names" : false, "suffix" : "" } ], "container-title" : "Environmental Management", "id" : "ITEM-1", "issued" : { "date-parts" : [ [ "2009" ] ] }, "page" : "585-596", "title" : "Mapping grazing-induced degradation in a semi-arid environment: A rapid and cost effective approach for assessment and monitoring", "type" : "article-journal", "volume" : "43" }, "uris" : [ "http://www.mendeley.com/documents/?uuid=6525d2d7-956c-4168-b520-935b815bd299" ] } ], "mendeley" : { "formattedCitation" : "&lt;sup&gt;6&lt;/sup&gt;", "plainTextFormattedCitation" : "6", "previouslyFormattedCitation" : "&lt;sup&gt;6&lt;/sup&gt;" }, "properties" : {  }, "schema" : "https://github.com/citation-style-language/schema/raw/master/csl-citation.json" }</w:instrText>
      </w:r>
      <w:r w:rsidR="007E1E8E" w:rsidRPr="00B44B64">
        <w:rPr>
          <w:lang w:eastAsia="en-ZA"/>
        </w:rPr>
        <w:fldChar w:fldCharType="separate"/>
      </w:r>
      <w:r w:rsidR="007E1E8E" w:rsidRPr="00B44B64">
        <w:rPr>
          <w:noProof/>
          <w:vertAlign w:val="superscript"/>
          <w:lang w:eastAsia="en-ZA"/>
        </w:rPr>
        <w:t>6</w:t>
      </w:r>
      <w:r w:rsidR="007E1E8E" w:rsidRPr="00B44B64">
        <w:rPr>
          <w:lang w:eastAsia="en-ZA"/>
        </w:rPr>
        <w:fldChar w:fldCharType="end"/>
      </w:r>
      <w:r w:rsidR="00D61588" w:rsidRPr="00B44B64">
        <w:rPr>
          <w:lang w:eastAsia="en-ZA"/>
        </w:rPr>
        <w:t xml:space="preserve"> conducted </w:t>
      </w:r>
      <w:r w:rsidR="00D61588" w:rsidRPr="00B44B64">
        <w:t xml:space="preserve">a </w:t>
      </w:r>
      <w:r w:rsidR="00D91A4E" w:rsidRPr="00B44B64">
        <w:t xml:space="preserve">general </w:t>
      </w:r>
      <w:r w:rsidR="00D61588" w:rsidRPr="00B44B64">
        <w:t xml:space="preserve">degradation mapping study </w:t>
      </w:r>
      <w:r w:rsidR="00D91A4E" w:rsidRPr="00B44B64">
        <w:t xml:space="preserve">of the biomes occurring </w:t>
      </w:r>
      <w:r w:rsidR="00D61588" w:rsidRPr="00B44B64">
        <w:t>in the Little Karoo.  A 1:50000 vegetation map</w:t>
      </w:r>
      <w:r w:rsidR="001A4E23" w:rsidRPr="00B44B64">
        <w:t>,</w:t>
      </w:r>
      <w:r w:rsidR="00D61588" w:rsidRPr="00B44B64">
        <w:t xml:space="preserve"> developed by </w:t>
      </w:r>
      <w:r w:rsidR="00D61588" w:rsidRPr="00B44B64">
        <w:fldChar w:fldCharType="begin" w:fldLock="1"/>
      </w:r>
      <w:r w:rsidR="007E1E8E" w:rsidRPr="00B44B64">
        <w:instrText>ADDIN CSL_CITATION { "citationItems" : [ { "id" : "ITEM-1", "itemData" : { "author" : [ { "dropping-particle" : "", "family" : "Vlok", "given" : "Jan", "non-dropping-particle" : "", "parse-names" : false, "suffix" : "" }, { "dropping-particle" : "", "family" : "Cowling", "given" : "Richard M.", "non-dropping-particle" : "", "parse-names" : false, "suffix" : "" }, { "dropping-particle" : "", "family" : "Wolf", "given" : "Trevor", "non-dropping-particle" : "", "parse-names" : false, "suffix" : "" } ], "id" : "ITEM-1", "issued" : { "date-parts" : [ [ "2005" ] ] }, "note" : "Description of the various mapping levels. Ecological &amp;amp; botanical descriptions for different vegeations. Details of study area. Background to the study.", "publisher" : "Unpublished maps and report for a SKEP project supported by CEPF grant no 1064410304", "title" : "A vegetation map for the Little Karoo", "type" : "report" }, "uris" : [ "http://www.mendeley.com/documents/?uuid=2a3377c8-3cae-4d86-9b3d-137e6f265adb" ] } ], "mendeley" : { "formattedCitation" : "&lt;sup&gt;1&lt;/sup&gt;", "manualFormatting" : "Vlok, Cowling and Wolf", "plainTextFormattedCitation" : "1", "previouslyFormattedCitation" : "&lt;sup&gt;1&lt;/sup&gt;" }, "properties" : {  }, "schema" : "https://github.com/citation-style-language/schema/raw/master/csl-citation.json" }</w:instrText>
      </w:r>
      <w:r w:rsidR="00D61588" w:rsidRPr="00B44B64">
        <w:fldChar w:fldCharType="separate"/>
      </w:r>
      <w:r w:rsidR="00D61588" w:rsidRPr="00B44B64">
        <w:rPr>
          <w:noProof/>
          <w:lang w:eastAsia="en-ZA"/>
        </w:rPr>
        <w:t xml:space="preserve">Vlok, Cowling </w:t>
      </w:r>
      <w:r w:rsidR="0030155B" w:rsidRPr="00B44B64">
        <w:rPr>
          <w:noProof/>
          <w:lang w:eastAsia="en-ZA"/>
        </w:rPr>
        <w:t xml:space="preserve">and </w:t>
      </w:r>
      <w:r w:rsidR="00D61588" w:rsidRPr="00B44B64">
        <w:rPr>
          <w:noProof/>
          <w:lang w:eastAsia="en-ZA"/>
        </w:rPr>
        <w:t>Wolf</w:t>
      </w:r>
      <w:r w:rsidR="00D61588" w:rsidRPr="00B44B64">
        <w:rPr>
          <w:lang w:eastAsia="en-ZA"/>
        </w:rPr>
        <w:fldChar w:fldCharType="end"/>
      </w:r>
      <w:r w:rsidR="007E1E8E" w:rsidRPr="00B44B64">
        <w:rPr>
          <w:lang w:eastAsia="en-ZA"/>
        </w:rPr>
        <w:fldChar w:fldCharType="begin" w:fldLock="1"/>
      </w:r>
      <w:r w:rsidR="007E1E8E" w:rsidRPr="00B44B64">
        <w:rPr>
          <w:lang w:eastAsia="en-ZA"/>
        </w:rPr>
        <w:instrText>ADDIN CSL_CITATION { "citationItems" : [ { "id" : "ITEM-1", "itemData" : { "author" : [ { "dropping-particle" : "", "family" : "Vlok", "given" : "Jan", "non-dropping-particle" : "", "parse-names" : false, "suffix" : "" }, { "dropping-particle" : "", "family" : "Cowling", "given" : "Richard M.", "non-dropping-particle" : "", "parse-names" : false, "suffix" : "" }, { "dropping-particle" : "", "family" : "Wolf", "given" : "Trevor", "non-dropping-particle" : "", "parse-names" : false, "suffix" : "" } ], "id" : "ITEM-1", "issued" : { "date-parts" : [ [ "2005" ] ] }, "note" : "Description of the various mapping levels. Ecological &amp;amp; botanical descriptions for different vegeations. Details of study area. Background to the study.", "publisher" : "Unpublished maps and report for a SKEP project supported by CEPF grant no 1064410304", "title" : "A vegetation map for the Little Karoo", "type" : "report" }, "uris" : [ "http://www.mendeley.com/documents/?uuid=2a3377c8-3cae-4d86-9b3d-137e6f265adb" ] } ], "mendeley" : { "formattedCitation" : "&lt;sup&gt;1&lt;/sup&gt;", "plainTextFormattedCitation" : "1", "previouslyFormattedCitation" : "&lt;sup&gt;1&lt;/sup&gt;" }, "properties" : {  }, "schema" : "https://github.com/citation-style-language/schema/raw/master/csl-citation.json" }</w:instrText>
      </w:r>
      <w:r w:rsidR="007E1E8E" w:rsidRPr="00B44B64">
        <w:rPr>
          <w:lang w:eastAsia="en-ZA"/>
        </w:rPr>
        <w:fldChar w:fldCharType="separate"/>
      </w:r>
      <w:r w:rsidR="007E1E8E" w:rsidRPr="00B44B64">
        <w:rPr>
          <w:noProof/>
          <w:vertAlign w:val="superscript"/>
          <w:lang w:eastAsia="en-ZA"/>
        </w:rPr>
        <w:t>1</w:t>
      </w:r>
      <w:r w:rsidR="007E1E8E" w:rsidRPr="00B44B64">
        <w:rPr>
          <w:lang w:eastAsia="en-ZA"/>
        </w:rPr>
        <w:fldChar w:fldCharType="end"/>
      </w:r>
      <w:r w:rsidR="001A4E23" w:rsidRPr="00B44B64">
        <w:rPr>
          <w:lang w:eastAsia="en-ZA"/>
        </w:rPr>
        <w:t>,</w:t>
      </w:r>
      <w:r w:rsidR="00D61588" w:rsidRPr="00B44B64">
        <w:t xml:space="preserve"> was used to delineate different habitats so they could be treated separately.  </w:t>
      </w:r>
      <w:r w:rsidR="00D91A4E" w:rsidRPr="00B44B64">
        <w:t>A coarse three</w:t>
      </w:r>
      <w:r w:rsidR="001A4E23" w:rsidRPr="00B44B64">
        <w:t>-</w:t>
      </w:r>
      <w:r w:rsidR="00D91A4E" w:rsidRPr="00B44B64">
        <w:t xml:space="preserve">level </w:t>
      </w:r>
      <w:r w:rsidR="00D61588" w:rsidRPr="00B44B64">
        <w:t xml:space="preserve">degradation </w:t>
      </w:r>
      <w:r w:rsidR="00D91A4E" w:rsidRPr="00B44B64">
        <w:t xml:space="preserve">classification </w:t>
      </w:r>
      <w:r w:rsidR="00D61588" w:rsidRPr="00B44B64">
        <w:t xml:space="preserve">of </w:t>
      </w:r>
      <w:r w:rsidR="001A4E23" w:rsidRPr="00B44B64">
        <w:t>s</w:t>
      </w:r>
      <w:r w:rsidR="00D61588" w:rsidRPr="00B44B64">
        <w:t xml:space="preserve">ubtropical </w:t>
      </w:r>
      <w:r w:rsidR="001A4E23" w:rsidRPr="00B44B64">
        <w:t>t</w:t>
      </w:r>
      <w:r w:rsidR="00D61588" w:rsidRPr="00B44B64">
        <w:t xml:space="preserve">hicket </w:t>
      </w:r>
      <w:r w:rsidR="00D91A4E" w:rsidRPr="00B44B64">
        <w:t xml:space="preserve">was </w:t>
      </w:r>
      <w:r w:rsidR="00D61588" w:rsidRPr="00B44B64">
        <w:t xml:space="preserve">derived by thresholding </w:t>
      </w:r>
      <w:r w:rsidR="00672EE4" w:rsidRPr="00B44B64">
        <w:t>250</w:t>
      </w:r>
      <w:r w:rsidR="001A4E23" w:rsidRPr="00B44B64">
        <w:t xml:space="preserve"> </w:t>
      </w:r>
      <w:r w:rsidR="00672EE4" w:rsidRPr="00B44B64">
        <w:t xml:space="preserve">m resolution </w:t>
      </w:r>
      <w:r w:rsidR="00D61588" w:rsidRPr="00B44B64">
        <w:t xml:space="preserve">MODIS </w:t>
      </w:r>
      <w:r w:rsidR="000B7347" w:rsidRPr="00B44B64">
        <w:t>normalized difference vegetation index (NDVI)</w:t>
      </w:r>
      <w:r w:rsidR="00D61588" w:rsidRPr="00B44B64">
        <w:t xml:space="preserve"> data.  The study was successful at estimating </w:t>
      </w:r>
      <w:r w:rsidR="00D91A4E" w:rsidRPr="00B44B64">
        <w:t xml:space="preserve">three </w:t>
      </w:r>
      <w:r w:rsidR="00D61588" w:rsidRPr="00B44B64">
        <w:t>degradation levels</w:t>
      </w:r>
      <w:r w:rsidR="00D91A4E" w:rsidRPr="00B44B64">
        <w:t xml:space="preserve"> (intact, moderate and severe)</w:t>
      </w:r>
      <w:r w:rsidR="00D61588" w:rsidRPr="00B44B64">
        <w:t xml:space="preserve"> of </w:t>
      </w:r>
      <w:proofErr w:type="spellStart"/>
      <w:r w:rsidR="001B6754" w:rsidRPr="00B44B64">
        <w:t>s</w:t>
      </w:r>
      <w:r w:rsidR="0084644E" w:rsidRPr="00B44B64">
        <w:t>pekboom</w:t>
      </w:r>
      <w:proofErr w:type="spellEnd"/>
      <w:r w:rsidR="00D61588" w:rsidRPr="00B44B64">
        <w:t xml:space="preserve"> thicket</w:t>
      </w:r>
      <w:r w:rsidR="00466499" w:rsidRPr="00B44B64">
        <w:t xml:space="preserve"> at the 250</w:t>
      </w:r>
      <w:r w:rsidR="001A4E23" w:rsidRPr="00B44B64">
        <w:t xml:space="preserve"> </w:t>
      </w:r>
      <w:r w:rsidR="00466499" w:rsidRPr="00B44B64">
        <w:t>m MODIS resolution</w:t>
      </w:r>
      <w:r w:rsidR="00D61588" w:rsidRPr="00B44B64">
        <w:t xml:space="preserve">.  </w:t>
      </w:r>
      <w:r w:rsidR="00D91A4E" w:rsidRPr="00B44B64">
        <w:t xml:space="preserve"> </w:t>
      </w:r>
    </w:p>
    <w:p w14:paraId="7702B965" w14:textId="28587567" w:rsidR="00B439B1" w:rsidRPr="00B44B64" w:rsidRDefault="007E1E8E" w:rsidP="003107E9">
      <w:pPr>
        <w:pStyle w:val="BodyTextIndented"/>
      </w:pPr>
      <w:r w:rsidRPr="00B44B64">
        <w:t>T</w:t>
      </w:r>
      <w:r w:rsidR="00B439B1" w:rsidRPr="00B44B64">
        <w:t>here is an initiative to involve private land</w:t>
      </w:r>
      <w:r w:rsidR="00F1197D" w:rsidRPr="00B44B64">
        <w:t xml:space="preserve"> </w:t>
      </w:r>
      <w:r w:rsidR="00B439B1" w:rsidRPr="00B44B64">
        <w:t xml:space="preserve">owners in </w:t>
      </w:r>
      <w:r w:rsidR="001A4E23" w:rsidRPr="00B44B64">
        <w:t>s</w:t>
      </w:r>
      <w:r w:rsidR="00341A97" w:rsidRPr="00B44B64">
        <w:t xml:space="preserve">ubtropical </w:t>
      </w:r>
      <w:r w:rsidR="001A4E23" w:rsidRPr="00B44B64">
        <w:t>t</w:t>
      </w:r>
      <w:r w:rsidR="00341A97" w:rsidRPr="00B44B64">
        <w:t xml:space="preserve">hicket </w:t>
      </w:r>
      <w:r w:rsidR="00B439B1" w:rsidRPr="00B44B64">
        <w:t>restoration in order to broaden its impact</w:t>
      </w:r>
      <w:r w:rsidRPr="00B44B64">
        <w:t>.</w:t>
      </w:r>
      <w:r w:rsidR="00B439B1" w:rsidRPr="00B44B64">
        <w:fldChar w:fldCharType="begin" w:fldLock="1"/>
      </w:r>
      <w:r w:rsidR="007A38B5" w:rsidRPr="00B44B64">
        <w:instrText>ADDIN CSL_CITATION { "citationItems" : [ { "id" : "ITEM-1", "itemData" : { "DOI" : "10.1111/j.1526-100X.2010.00746.x", "ISSN" : "10612971", "author" : [ { "dropping-particle" : "", "family" : "Curran", "given" : "Patrick", "non-dropping-particle" : "", "parse-names" : false, "suffix" : "" }, { "dropping-particle" : "", "family" : "Smedley", "given" : "David", "non-dropping-particle" : "", "parse-names" : false, "suffix" : "" }, { "dropping-particle" : "", "family" : "Thompson", "given" : "Peter", "non-dropping-particle" : "", "parse-names" : false, "suffix" : "" }, { "dropping-particle" : "", "family" : "Knight", "given" : "Andrew T.", "non-dropping-particle" : "", "parse-names" : false, "suffix" : "" } ], "container-title" : "Restoration Ecology", "id" : "ITEM-1", "issue" : "1", "issued" : { "date-parts" : [ [ "2012", "1", "26" ] ] }, "note" : "No evaluation of how effetive their map is. Not very relevant only as a referenve to the implementation of restoration on small private farms.", "page" : "56-64", "title" : "Mapping restoration opportunity for collaborating with land managers in a carbon credit-funded restoration program in the Makana municipality, Eastern Cape, South Africa", "type" : "article-journal", "volume" : "20" }, "uris" : [ "http://www.mendeley.com/documents/?uuid=ae311a3c-2bf1-4e53-8352-04eefdf05086" ] }, { "id" : "ITEM-2", "itemData" : { "author" : [ { "dropping-particle" : "", "family" : "Mills", "given" : "Anthony J.", "non-dropping-particle" : "", "parse-names" : false, "suffix" : "" }, { "dropping-particle" : "", "family" : "Blignaut", "given" : "JN", "non-dropping-particle" : "", "parse-names" : false, "suffix" : "" }, { "dropping-particle" : "", "family" : "Cowling", "given" : "Richard M.", "non-dropping-particle" : "", "parse-names" : false, "suffix" : "" }, { "dropping-particle" : "", "family" : "Knipe", "given" : "A", "non-dropping-particle" : "", "parse-names" : false, "suffix" : "" }, { "dropping-particle" : "", "family" : "Marais", "given" : "C", "non-dropping-particle" : "", "parse-names" : false, "suffix" : "" }, { "dropping-particle" : "", "family" : "Marais", "given" : "S", "non-dropping-particle" : "", "parse-names" : false, "suffix" : "" }, { "dropping-particle" : "", "family" : "Pierce", "given" : "SM", "non-dropping-particle" : "", "parse-names" : false, "suffix" : "" }, { "dropping-particle" : "", "family" : "Powell", "given" : "M", "non-dropping-particle" : "", "parse-names" : false, "suffix" : "" }, { "dropping-particle" : "", "family" : "Sigwela", "given" : "AM", "non-dropping-particle" : "", "parse-names" : false, "suffix" : "" }, { "dropping-particle" : "", "family" : "Skowno", "given" : "A", "non-dropping-particle" : "", "parse-names" : false, "suffix" : "" } ], "collection-title" : "Series", "container-title" : "Published by Climate Action Partnership, Cape Town, and Wilderness Foundation, Port Elizabeth", "id" : "ITEM-2", "issued" : { "date-parts" : [ [ "2010" ] ] }, "note" : "Awesome marketing type summary of the field and practical implementation issues. Including carbon trading and REDD details, existing restoration projects.", "number" : "1234", "number-of-pages" : "1-38", "publisher" : "Climate Action Partnership, Cape Town and Wilderness Foundation, Port Elizabeth.", "title" : "Investing in sustainability. Restoring degraded thicket, creating jobs, capturing carbon and earning green credit.", "type" : "book" }, "uris" : [ "http://www.mendeley.com/documents/?uuid=70bce4a8-a575-4391-a1c5-9ddeec7dc8f0" ] } ], "mendeley" : { "formattedCitation" : "&lt;sup&gt;15,16&lt;/sup&gt;", "plainTextFormattedCitation" : "15,16", "previouslyFormattedCitation" : "&lt;sup&gt;15,16&lt;/sup&gt;" }, "properties" : {  }, "schema" : "https://github.com/citation-style-language/schema/raw/master/csl-citation.json" }</w:instrText>
      </w:r>
      <w:r w:rsidR="00B439B1" w:rsidRPr="00B44B64">
        <w:fldChar w:fldCharType="separate"/>
      </w:r>
      <w:r w:rsidR="007A38B5" w:rsidRPr="00B44B64">
        <w:rPr>
          <w:noProof/>
          <w:vertAlign w:val="superscript"/>
          <w:lang w:eastAsia="en-ZA"/>
        </w:rPr>
        <w:t>15,16</w:t>
      </w:r>
      <w:r w:rsidR="00B439B1" w:rsidRPr="00B44B64">
        <w:rPr>
          <w:lang w:eastAsia="en-ZA"/>
        </w:rPr>
        <w:fldChar w:fldCharType="end"/>
      </w:r>
      <w:r w:rsidR="00B439B1" w:rsidRPr="00B44B64">
        <w:t xml:space="preserve">  </w:t>
      </w:r>
      <w:proofErr w:type="spellStart"/>
      <w:r w:rsidR="007E12F1" w:rsidRPr="00B44B64">
        <w:t>Spekboom</w:t>
      </w:r>
      <w:proofErr w:type="spellEnd"/>
      <w:r w:rsidR="007E12F1" w:rsidRPr="00B44B64">
        <w:t xml:space="preserve"> is to be planted in </w:t>
      </w:r>
      <w:r w:rsidR="006C2A76" w:rsidRPr="00B44B64">
        <w:t>stand sizes</w:t>
      </w:r>
      <w:r w:rsidR="007E12F1" w:rsidRPr="00B44B64">
        <w:t xml:space="preserve"> </w:t>
      </w:r>
      <w:r w:rsidR="00D15E0E" w:rsidRPr="00B44B64">
        <w:t>as small as three</w:t>
      </w:r>
      <w:r w:rsidR="007E12F1" w:rsidRPr="00B44B64">
        <w:t xml:space="preserve"> hectares on these lands.  </w:t>
      </w:r>
      <w:r w:rsidR="006C2A76" w:rsidRPr="00B44B64">
        <w:t>V</w:t>
      </w:r>
      <w:r w:rsidR="00D15E0E" w:rsidRPr="00B44B64">
        <w:t>HR</w:t>
      </w:r>
      <w:r w:rsidR="006C2A76" w:rsidRPr="00B44B64">
        <w:t xml:space="preserve"> maps</w:t>
      </w:r>
      <w:r w:rsidR="00B439B1" w:rsidRPr="00B44B64">
        <w:t xml:space="preserve"> are required to provide sufficient spatial detail for </w:t>
      </w:r>
      <w:r w:rsidR="000D2610" w:rsidRPr="00B44B64">
        <w:t xml:space="preserve">accurately </w:t>
      </w:r>
      <w:r w:rsidR="001D3AAD" w:rsidRPr="00B44B64">
        <w:t>monitoring</w:t>
      </w:r>
      <w:r w:rsidR="000D2610" w:rsidRPr="00B44B64">
        <w:t xml:space="preserve"> </w:t>
      </w:r>
      <w:r w:rsidR="00400EDC" w:rsidRPr="00B44B64">
        <w:t xml:space="preserve">canopy cover in these </w:t>
      </w:r>
      <w:r w:rsidR="00542837" w:rsidRPr="00B44B64">
        <w:t xml:space="preserve">small </w:t>
      </w:r>
      <w:r w:rsidR="006C2A76" w:rsidRPr="00B44B64">
        <w:t xml:space="preserve">planting </w:t>
      </w:r>
      <w:r w:rsidR="00B439B1" w:rsidRPr="00B44B64">
        <w:t>stand</w:t>
      </w:r>
      <w:r w:rsidR="007E12F1" w:rsidRPr="00B44B64">
        <w:t>s</w:t>
      </w:r>
      <w:r w:rsidR="00B439B1" w:rsidRPr="00B44B64">
        <w:t xml:space="preserve">.  High spatial resolution imagery is also necessary to facilitate discrimination of small </w:t>
      </w:r>
      <w:proofErr w:type="spellStart"/>
      <w:r w:rsidR="001B6754" w:rsidRPr="00B44B64">
        <w:t>s</w:t>
      </w:r>
      <w:r w:rsidR="00B439B1" w:rsidRPr="00B44B64">
        <w:t>pekboom</w:t>
      </w:r>
      <w:proofErr w:type="spellEnd"/>
      <w:r w:rsidR="00B439B1" w:rsidRPr="00B44B64">
        <w:t xml:space="preserve"> clumps from the complex and varying mosaic vegetation in which it occurs.  To achieve sufficient accuracy for carbon storage estimations, it </w:t>
      </w:r>
      <w:r w:rsidR="0031512B" w:rsidRPr="00B44B64">
        <w:t>is</w:t>
      </w:r>
      <w:r w:rsidR="00B439B1" w:rsidRPr="00B44B64">
        <w:t xml:space="preserve"> necessary to estimate canopy cover in finer detail than the three levels of degradation </w:t>
      </w:r>
      <w:r w:rsidR="009F5E97" w:rsidRPr="00B44B64">
        <w:t>and</w:t>
      </w:r>
      <w:r w:rsidR="00802278" w:rsidRPr="00B44B64">
        <w:t xml:space="preserve"> </w:t>
      </w:r>
      <w:r w:rsidR="009F5E97" w:rsidRPr="00B44B64">
        <w:t>250</w:t>
      </w:r>
      <w:r w:rsidR="00BD0257" w:rsidRPr="00B44B64">
        <w:t xml:space="preserve"> </w:t>
      </w:r>
      <w:r w:rsidR="009F5E97" w:rsidRPr="00B44B64">
        <w:t xml:space="preserve">m resolution </w:t>
      </w:r>
      <w:r w:rsidR="00B439B1" w:rsidRPr="00B44B64">
        <w:t xml:space="preserve">used in </w:t>
      </w:r>
      <w:r w:rsidR="00847CB5" w:rsidRPr="00B44B64">
        <w:t>Thompson et al.</w:t>
      </w:r>
      <w:r w:rsidR="00B439B1" w:rsidRPr="00B44B64">
        <w:fldChar w:fldCharType="begin" w:fldLock="1"/>
      </w:r>
      <w:r w:rsidR="00B439B1" w:rsidRPr="00B44B64">
        <w:fldChar w:fldCharType="separate"/>
      </w:r>
      <w:r w:rsidR="00B439B1" w:rsidRPr="00B44B64">
        <w:rPr>
          <w:noProof/>
          <w:lang w:eastAsia="en-ZA"/>
        </w:rPr>
        <w:t>Thompson et al.</w:t>
      </w:r>
      <w:r w:rsidR="00B439B1" w:rsidRPr="00B44B64">
        <w:rPr>
          <w:lang w:eastAsia="en-ZA"/>
        </w:rPr>
        <w:fldChar w:fldCharType="end"/>
      </w:r>
      <w:r w:rsidRPr="00B44B64">
        <w:rPr>
          <w:lang w:eastAsia="en-ZA"/>
        </w:rPr>
        <w:fldChar w:fldCharType="begin" w:fldLock="1"/>
      </w:r>
      <w:r w:rsidRPr="00B44B64">
        <w:rPr>
          <w:lang w:eastAsia="en-ZA"/>
        </w:rPr>
        <w:instrText>ADDIN CSL_CITATION { "citationItems" : [ { "id" : "ITEM-1", "itemData" : { "DOI" : "10.1007/s00267-008-9228-x", "author" : [ { "dropping-particle" : "", "family" : "Thompson", "given" : "Mark", "non-dropping-particle" : "", "parse-names" : false, "suffix" : "" }, { "dropping-particle" : "", "family" : "Vlok", "given" : "Jan", "non-dropping-particle" : "", "parse-names" : false, "suffix" : "" }, { "dropping-particle" : "", "family" : "Rouget", "given" : "Mathieu", "non-dropping-particle" : "", "parse-names" : false, "suffix" : "" }, { "dropping-particle" : "", "family" : "Hoffman", "given" : "M T", "non-dropping-particle" : "", "parse-names" : false, "suffix" : "" }, { "dropping-particle" : "", "family" : "Cowling", "given" : "Richard M.", "non-dropping-particle" : "", "parse-names" : false, "suffix" : "" } ], "container-title" : "Environmental Management", "id" : "ITEM-1", "issued" : { "date-parts" : [ [ "2009" ] ] }, "page" : "585-596", "title" : "Mapping grazing-induced degradation in a semi-arid environment: A rapid and cost effective approach for assessment and monitoring", "type" : "article-journal", "volume" : "43" }, "uris" : [ "http://www.mendeley.com/documents/?uuid=6525d2d7-956c-4168-b520-935b815bd299" ] } ], "mendeley" : { "formattedCitation" : "&lt;sup&gt;6&lt;/sup&gt;", "plainTextFormattedCitation" : "6", "previouslyFormattedCitation" : "&lt;sup&gt;6&lt;/sup&gt;" }, "properties" : {  }, "schema" : "https://github.com/citation-style-language/schema/raw/master/csl-citation.json" }</w:instrText>
      </w:r>
      <w:r w:rsidRPr="00B44B64">
        <w:rPr>
          <w:lang w:eastAsia="en-ZA"/>
        </w:rPr>
        <w:fldChar w:fldCharType="separate"/>
      </w:r>
      <w:r w:rsidRPr="00B44B64">
        <w:rPr>
          <w:noProof/>
          <w:vertAlign w:val="superscript"/>
          <w:lang w:eastAsia="en-ZA"/>
        </w:rPr>
        <w:t>6</w:t>
      </w:r>
      <w:r w:rsidRPr="00B44B64">
        <w:rPr>
          <w:lang w:eastAsia="en-ZA"/>
        </w:rPr>
        <w:fldChar w:fldCharType="end"/>
      </w:r>
      <w:r w:rsidR="000D1DF9">
        <w:t>.</w:t>
      </w:r>
      <w:r w:rsidR="00B439B1" w:rsidRPr="00B44B64">
        <w:t xml:space="preserve">   </w:t>
      </w:r>
    </w:p>
    <w:p w14:paraId="04074E75" w14:textId="02C401D5" w:rsidR="007C0DCA" w:rsidRPr="00B44B64" w:rsidRDefault="000B7998" w:rsidP="003107E9">
      <w:pPr>
        <w:pStyle w:val="BodyTextIndented"/>
      </w:pPr>
      <w:r w:rsidRPr="00B44B64">
        <w:t xml:space="preserve">Multi-spectral </w:t>
      </w:r>
      <w:r w:rsidR="00263223" w:rsidRPr="00B44B64">
        <w:t xml:space="preserve">VHR imagery </w:t>
      </w:r>
      <w:r w:rsidR="001A5A62" w:rsidRPr="00B44B64">
        <w:t xml:space="preserve">has been </w:t>
      </w:r>
      <w:r w:rsidR="002949C4" w:rsidRPr="00B44B64">
        <w:t xml:space="preserve">successfully </w:t>
      </w:r>
      <w:r w:rsidR="001A5A62" w:rsidRPr="00B44B64">
        <w:t xml:space="preserve">used </w:t>
      </w:r>
      <w:r w:rsidR="00263223" w:rsidRPr="00B44B64">
        <w:t>for vegetation mapping</w:t>
      </w:r>
      <w:r w:rsidR="001A5A62" w:rsidRPr="00B44B64">
        <w:t xml:space="preserve"> in a number of studies</w:t>
      </w:r>
      <w:r w:rsidR="00263223" w:rsidRPr="00B44B64">
        <w:t xml:space="preserve">.  </w:t>
      </w:r>
      <w:r w:rsidR="003969AF" w:rsidRPr="00B44B64">
        <w:t>A combination of spectral, vegetation index, band ratio and textural features are commonly used to provide informative measures capable of distinguishing vegetation classes</w:t>
      </w:r>
      <w:r w:rsidR="007E1E8E" w:rsidRPr="00B44B64">
        <w:t>.</w:t>
      </w:r>
      <w:r w:rsidR="003969AF" w:rsidRPr="00B44B64">
        <w:fldChar w:fldCharType="begin" w:fldLock="1"/>
      </w:r>
      <w:r w:rsidR="007A38B5" w:rsidRPr="00B44B64">
        <w:instrText>ADDIN CSL_CITATION { "citationItems" : [ { "id" : "ITEM-1", "itemData" : { "DOI" : "10.1109/TGRS.2015.2428197", "ISSN" : "01962892", "abstract" : "Accurate tree-cover estimates are useful in deriving above-ground biomass density estimates from very high resolution (VHR) satellite imagery data. Numerous algorithms have been designed to perform tree-cover delineation in high-to-coarse-resolution satellite imagery, but most of them do not scale to terabytes of data, typical in these VHR data sets. In this paper, we present an automated probabilistic framework for the segmentation and classification of 1-m VHR data as obtained from the National Agriculture Imagery Program (NAIP) for deriving tree-cover estimates for the whole of Continental United States, using a high-performance computing architecture. The results from the classification and segmentation algorithms are then consolidated into a structured prediction framework using a discriminative undirected probabilistic graphical model based on conditional random field, which helps in capturing the higher order contextual dependence relations between neighboring pixels. Once the final probability maps are generated, the framework is updated and retrained by incorporating expert knowledge through the relabeling of misclassified image patches. This leads to a significant improvement in the true positive rates and reduction in false positive rates (FPRs). The tree-cover maps were generated for the state of California, which covers a total of 11 095 NAIP tiles and spans a total geographical area of 163 696 sq. miles. Our framework produced correct detection rates of around 88% for fragmented forests and 74% for urban tree-cover areas, with FPRs lower than 2% for both regions. Comparative studies with the National Land-Cover Data algorithm and the LiDAR high-resolution canopy height model showed the effectiveness of our algorithm for generating accurate high-resolution tree-cover maps.", "author" : [ { "dropping-particle" : "", "family" : "Basu", "given" : "Saikat", "non-dropping-particle" : "", "parse-names" : false, "suffix" : "" }, { "dropping-particle" : "", "family" : "Ganguly", "given" : "Sangram", "non-dropping-particle" : "", "parse-names" : false, "suffix" : "" }, { "dropping-particle" : "", "family" : "Nemani", "given" : "Ramakrishna R.", "non-dropping-particle" : "", "parse-names" : false, "suffix" : "" }, { "dropping-particle" : "", "family" : "Mukhopadhyay", "given" : "Supratik", "non-dropping-particle" : "", "parse-names" : false, "suffix" : "" }, { "dropping-particle" : "", "family" : "Zhang", "given" : "Gong", "non-dropping-particle" : "", "parse-names" : false, "suffix" : "" }, { "dropping-particle" : "", "family" : "Milesi", "given" : "Cristina", "non-dropping-particle" : "", "parse-names" : false, "suffix" : "" }, { "dropping-particle" : "", "family" : "Michaelis", "given" : "Andrew", "non-dropping-particle" : "", "parse-names" : false, "suffix" : "" }, { "dropping-particle" : "", "family" : "Votava", "given" : "Petr", "non-dropping-particle" : "", "parse-names" : false, "suffix" : "" }, { "dropping-particle" : "", "family" : "Dubayah", "given" : "Ralph", "non-dropping-particle" : "", "parse-names" : false, "suffix" : "" }, { "dropping-particle" : "", "family" : "Duncanson", "given" : "Laura", "non-dropping-particle" : "", "parse-names" : false, "suffix" : "" }, { "dropping-particle" : "", "family" : "Cook", "given" : "Bruce", "non-dropping-particle" : "", "parse-names" : false, "suffix" : "" }, { "dropping-particle" : "", "family" : "Yu", "given" : "Yifan", "non-dropping-particle" : "", "parse-names" : false, "suffix" : "" }, { "dropping-particle" : "", "family" : "Saatchi", "given" : "Sassan", "non-dropping-particle" : "", "parse-names" : false, "suffix" : "" }, { "dropping-particle" : "", "family" : "DiBiano", "given" : "Robert", "non-dropping-particle" : "", "parse-names" : false, "suffix" : "" }, { "dropping-particle" : "", "family" : "Karki", "given" : "Manohar", "non-dropping-particle" : "", "parse-names" : false, "suffix" : "" }, { "dropping-particle" : "", "family" : "Boyda", "given" : "Edward", "non-dropping-particle" : "", "parse-names" : false, "suffix" : "" }, { "dropping-particle" : "", "family" : "Kumar", "given" : "Uttam", "non-dropping-particle" : "", "parse-names" : false, "suffix" : "" }, { "dropping-particle" : "", "family" : "Li", "given" : "Shuang", "non-dropping-particle" : "", "parse-names" : false, "suffix" : "" } ], "container-title" : "IEEE Transactions on Geoscience and Remote Sensing", "id" : "ITEM-1", "issue" : "10", "issued" : { "date-parts" : [ [ "2015" ] ] }, "note" : "important paper as it works on v large area (the USA) using VHR aerial imagery. only differentiates tree from non-tree cover. actually they only look at n dakota\n\nthey use a two tiered approach that initially uses per-pixel +window features to classify each pixel. then pixels are grouped based on shared visual and spectral sigs\n\ntheir per pixel classifier post-proc is of interest to me and my method. I also like it in principal as it seems a more structured and better posed way of incorporating spatial context than with unsupervised segmentation\n\n4 band 1m aerial imagery much the same size as NGI\n\nthey dont talk about radiometric calibration specifically - maybe the NAIP imagery is already somewhat corrected but they incorporate invariance into their algorithm\n\nfirst they speak of per-pixel, then they describe a segmentation process (?)\n150 spectral, veg index and texture features are extracted for each object (I assume)\n22 features selected from 150 using a ranking FS procedure based on a basic separability measure\nsliding win size of 4 pixels = 4m\nclassification first performed on pixels using backprop Neural networks\npost-proc on classifier output similar in principal (but more cleverer) to my morphological ops but called &amp;quot;conditional random field&amp;quot; CRF\nCRF is actually a supervised procedure. NB the segmentation above forms part of this CRF procedure\nafter classification, experts relabel some falsely classified scenes and these are added to the training data and the classifier retrained", "page" : "5690-5708", "title" : "A Semiautomated Probabilistic Framework for Tree-Cover Delineation From 1-m NAIP Imagery Using a High-Performance Computing Architecture", "type" : "article-journal", "volume" : "53" }, "uris" : [ "http://www.mendeley.com/documents/?uuid=960560a9-16ee-45eb-a676-7bf55c652b9d" ] }, { "id" : "ITEM-2", "itemData" : { "DOI" : "10.1016/j.jag.2013.08.011", "ISSN" : "03032434", "author" : [ { "dropping-particle" : "", "family" : "Ghosh", "given" : "Aniruddha", "non-dropping-particle" : "", "parse-names" : false, "suffix" : "" }, { "dropping-particle" : "", "family" : "Joshi", "given" : "P.K.", "non-dropping-particle" : "", "parse-names" : false, "suffix" : "" } ], "container-title" : "International Journal of Applied Earth Observation and Geoinformation", "id" : "ITEM-2", "issued" : { "date-parts" : [ [ "2014", "2" ] ] }, "note" : "OK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 "page" : "298-311", "publisher" : "Elsevier B.V.", "title" : "A comparison of selected classification algorithms for mapping bamboo patches in lower Gangetic plains using very high resolution WorldView 2 imagery", "type" : "article-journal", "volume" : "26" }, "uris" : [ "http://www.mendeley.com/documents/?uuid=ef9f4d22-ecfb-466f-b192-290647ee747b" ] }, { "id" : "ITEM-3", "itemData" : { "DOI" : "10.1016/j.rse.2007.02.014", "ISSN" : "00344257", "abstract" : "Terrestrial Ecosystem Mapping provides critical information to land and resource managers by incorporating information on climate, physiography, surficial material, soil, and vegetation structure. The main objective of this research was to determine the capacity of high spatial resolution satellite image data to discriminate vegetation structural stages in riparian and adjacent forested ecosystems as defined using the British Columbia Terrestrial Ecosystem Mapping (TEM) scheme. A high spatial resolution QuickBird image, captured in June 2005, and coincident field data covering the riparian area of Lost Shoe Creek and adjacent forests on Vancouver Island, British Columbia, was used in this analysis. Semi- variograms were calculated to assess the separability of vegetation structural stages and assess which spatial scales were most appropriate for calculation of grey-level co-occurrence texture measures to maximize structural class separation. The degree of spatial autocorrelation showed that most vegetation structural types in the TEM scheme could be differentiated and that window sizes of 3\u00d73 pixels and 11\u00d711 pixels were most appropriate for image texture calculations. Using these window sizes, the texture analysis showed that co-occurrence contrast, dissimilarity, and homogeneity texture measures, based on the bands in the visible part of the spectrum, provided the most significant statistical differentiation between vegetation structural classes. Subsequently, an object-oriented classification algorithm was applied to spectral and textural transformations of the QuickBird image data to map the vegetation structural classes. Using both spectral and textural image bands yielded the highest classification accuracy (overall accuracy=78.95%). The inclusion of image texture increased the classification accuracies of vegetation structure by 2\u201319%. The results show that information on vegetation structure can be mapped effectively from high spatial resolution satellite image data, providing an additional tool to ongoing aerial photograph interpretation. \u00a9 2007 Elsevier Inc. All rights reserved.", "author" : [ { "dropping-particle" : "", "family" : "Johansen", "given" : "Kasper", "non-dropping-particle" : "", "parse-names" : false, "suffix" : "" }, { "dropping-particle" : "", "family" : "Coops", "given" : "Nicholas C.", "non-dropping-particle" : "", "parse-names" : false, "suffix" : "" }, { "dropping-particle" : "", "family" : "Gergel", "given" : "Sarah E.", "non-dropping-particle" : "", "parse-names" : false, "suffix" : "" }, { "dropping-particle" : "", "family" : "Stange", "given" : "Yulia", "non-dropping-particle" : "", "parse-names" : false, "suffix" : "" } ], "container-title" : "Remote Sensing of Environment", "id" : "ITEM-3", "issue" : "1", "issued" : { "date-parts" : [ [ "2007", "9" ] ] }, "note" : "single quickbird image\nstudy area 5x10km=50km2\nriparian and adjacent forest\nonly converted to TOA - no atcor\n7 &amp;quot;forest structural&amp;quot; classes - not actual species\nGCLM features\nsem-variograms used to det best window scale and feats\nwindow size 3x3 and 11x11 are best ???\nz-test on individual features used for FS\nfinal features of both spectral and textural feats\nOBIA approach - eCognition used for segmentation\nAs best as I can tell eCognition also does the classification or the segmentation is the classification? - they dont seem to say what classifier\ntwo sets of gt for training and validation - all field based?\naccuracy=79%\n\n\nGood paper. Good consideration+focus given to high spatial res. Also has a number of references to high spatial res related stuff. Methodical structured approach.\n\nTexture feats at various scales used on vis quickbird imagery. Texture shown to add discriminatory power. \nOO approach.\nTEM: a std land cover mapping scheme + classes is used\n\nVariograms used to find appropriate window size for texture. A number of candidate features were calc and evaluated. These incl texture, NDVI, PCA, dissimilarity etc. Only top of atmosphere calibration as no time series analysis. \n\neCognition used for classification. No mention made of what classifier used. Also separation of training and test data not well described. Also how is oo classification conducted i.e. avg features for each object?", "page" : "29-44", "title" : "Application of high spatial resolution satellite imagery for riparian and forest ecosystem classification", "type" : "article-journal", "volume" : "110" }, "uris" : [ "http://www.mendeley.com/documents/?uuid=28ff03b4-ae0e-4428-a452-d6889b32bda6" ] }, { "id" : "ITEM-4", "itemData" : { "DOI" : "10.2478/aslh-2013-0010", "ISSN" : "1786691X", "abstract" : "\u2013 In the current study, aerial image analysis has been applied to map vegetation communities in a riparian wetland ecosystem, Szigetk\u00f6z (Hungary). Remote sensing offers an objective and time-effective method for the detection of detailed vegetation habitats with the use of high resolution aerial photos combined with ancillary botanical and silvicultural data. Three images of the same test site, acquired in three different years have been analysed by sample-based semi-automated image classification technique. Due to the heterogeneous nature of the target vegetation classes, besides using spectral features (e.g. vegetation indices) textural descriptors were also involved in the classification procedure. The most appropriate parameters have been chosen using a statistical feature selection method based on the Jeffries-Matusita distance. The accuracy assessment proved for each scene that the combined use of spectral and textural features gave the best classification results in comparison to the exclusive use of spectral or textural measures. The here-applied feature set can be applied for the analysis of similar riparian sites. remote sensing / high resolution imagery / riparian wetland / texture analysis Kivonat \u2013 L\u00e9gifelv\u00e9telek oszt\u00e1lyoz\u00e1sa vizes \u00e9l\u0151helyek t\u00e9rk\u00e9pez\u00e9se c\u00e9lj\u00e1b\u00f3l. A tanulm\u00e1ny c\u00e9lja l\u00e9gi-felv\u00e9telek elemz\u00e9s\u00e9re szolg\u00e1l\u00f3 m\u00f3dszer kidolgoz\u00e1sa vizes \u00e9l\u0151helyek veget\u00e1ci\u00f3t\u00e9rk\u00e9pez\u00e9s\u00e9hez, melyet a szigetk\u00f6zi foly\u00f3menti mintater\u00fcleten vizsg\u00e1ltunk. A hagyom\u00e1nyos terepi felm\u00e9r\u00e9ssel szemben a t\u00e1v\u00e9rz\u00e9kel\u00e9s lehet\u0151v\u00e9 teszi vizes \u00e9l\u0151helyek megk\u00f6zel\u00edt\u0151en objekt\u00edv \u00e9s gyors t\u00e9rk\u00e9pez\u00e9s\u00e9t nagy felbont\u00e1s\u00fa l\u00e9gifelv\u00e9telek \u00e9s kieg\u00e9sz\u00edt\u0151 botanikai \u00e9s erd\u00e9szeti adatok felhaszn\u00e1l\u00e1s\u00e1val. A mintav\u00e9telen alapul\u00f3 f\u00e9l-automatikus k\u00e9poszt\u00e1lyoz\u00e1s eredm\u00e9nyesnek bizonyult a kiv\u00e1lasztott h\u00e1rom k\u00e9pre alkalmazva (adott tesztter\u00fclet h\u00e1rom id\u0151pontra). A veget\u00e1ci\u00f3s c\u00e9loszt\u00e1lyok heterog\u00e9n term\u00e9szet\u00e9b\u0151l ad\u00f3dik, hogy a spektr\u00e1lis jellemz\u0151k (veget\u00e1ci\u00f3s index) vizsg\u00e1lata mellett textur\u00e1lis jellemz\u0151k bevon\u00e1s\u00e1ra is sz\u00fcks\u00e9g van az oszt\u00e1lyoz\u00e1si algoritmusok kialak\u00edt\u00e1s\u00e1hoz. A legjelent\u0151sebb param\u00e9tereket a Jeffries-Matusita statisztikai kiv\u00e1laszt\u00f3 m\u00f3dszer seg\u00edts\u00e9g\u00e9vel hat\u00e1roztuk meg. Megb\u00edzhat\u00f3s\u00e1gi elemz\u00e9s alapj\u00e1n a spektr\u00e1lis \u00e9s textur\u00e1lis jellemz\u0151k egy\u00fcttes alkalmaz\u00e1sa adta a legjobb oszt\u00e1lyoz\u00e1si eredm\u00e9nyeket a kiz\u00e1r\u00f3lag spektr\u00e1lis vagy textur\u00e1lis param\u00e9terek felhaszn\u00e1l\u00e1s\u00e1val szemben. Hasonl\u00f3 \u00e1rt\u00e9ri ter\u00fcletek n\u00f6v\u00e9nyzeti t\u00e9rk\u00e9pez\u00e9s\u00e9hez a kiv\u00e1lasztott jellemz\u0151k alap\u00e9rtelmezett alkalmaz\u00e1sa javasolt\u2026", "author" : [ { "dropping-particle" : "", "family" : "Koll\u00e1r", "given" : "Szilvia", "non-dropping-particle" : "", "parse-names" : false, "suffix" : "" }, { "dropping-particle" : "", "family" : "Vekerdy", "given" : "Zolt\u00e1n", "non-dropping-particle" : "", "parse-names" : false, "suffix" : "" }, { "dropping-particle" : "", "family" : "M\u00e1rkus", "given" : "B\u00e9la", "non-dropping-particle" : "", "parse-names" : false, "suffix" : "" } ], "container-title" : "Acta Silvatica et Lignaria Hungarica", "id" : "ITEM-4", "issue" : "1", "issued" : { "date-parts" : [ [ "2013" ] ] }, "note" : "Decent paper - bit long winded. Decent but not exceptional insight\n\nveg community classes\nriparian habitat 2.5km2 study area\naerial photos used &amp;lt;1.25m/pixel\nsingle test site covered by single image - re-acquired 3 different years\nspectral and textural features\nJeffries-Matusita distance feature selection (on individual features)\nin situ ground truth\nOBIA approach - segmentation using &amp;quot;quadtree and multi-res&amp;quot; approaches using eCognition\n5 classes based on characteristic veg patterns (quite close to species level)\nbasic texture + GLCM features\nwindow size decided using semi-=variogram - 16x16 best !\ncrude feature selection based on Jeffries-Matusita between class pairs for individual features\neCognition fuzzy classification (? see details in paper)", "page" : "119-133", "title" : "Aerial image classification for the mapping of riparian vegetation habitats", "type" : "article-journal", "volume" : "9" }, "uris" : [ "http://www.mendeley.com/documents/?uuid=db0cdcf2-9706-437c-be0c-6e0330daf559" ] }, { "id" : "ITEM-5", "itemData" : { "DOI" : "10.1117/12.2067280", "abstract" : "Monitoring and analyzing forests and trees are required task to manage and establish a good plan for the forest sustainability. To achieve such a task, information and data collection of the trees are requested. The fastest way and relatively low cost technique is by using satellite remote sensing. In this study, we proposed an approach to identify and map 15 tree species in the Mangish sub-district, Kurdistan Region-Iraq. Image-objects (IOs) were used as the tree species mapping unit. This is achieved using the shadow index, normalized difference vegetation index and texture measurements. Four classification methods (Maximum Likelihood, Mahalanobis Distance, Neural Network, and Spectral Angel Mapper) were used to classify IOs using selected IO features derived from WorldView-2 imagery. Results showed that overall accuracy was increased 5-8% using the Neural Network method compared with other methods with a Kappa coefficient of 69%. This technique gives reasonable results of various tree species classifications by means of applying the Neural Network method with IOs techniques on WorldView-2 imagery.", "author" : [ { "dropping-particle" : "", "family" : "Mustafa", "given" : "Yaseen T", "non-dropping-particle" : "", "parse-names" : false, "suffix" : "" }, { "dropping-particle" : "", "family" : "Habeeb", "given" : "Hindav N", "non-dropping-particle" : "", "parse-names" : false, "suffix" : "" } ], "container-title" : "Proc. SPIE", "id" : "ITEM-5", "issued" : { "date-parts" : [ [ "2014" ] ] }, "note" : "WV-2 imagery 8 MS bands, pan sharpened\n&amp;quot;The radiometric calibration of WV2 is already provided by DigitalGlobe&amp;quot; - they dont do correction to refl AFAIK\nstudy area mix of natural and cultivated veg = 489.63km2\n15 tree species classes (5 main, 10 secondary)\nOBIA approach - specific features worked well to separate tree canopy from other\nshadow index, GLCM texture, NDVI veg index features\nfield gt of tree locs\ncompare number of &amp;quot;classification methods&amp;quot; of which some are not classification methods but separability measures or distance measures\nneural net have \nbest results with &amp;quot;neural network&amp;quot; - kappa 69% and accuracy of 76%", "page" : "92390G-92390G-13", "title" : "Object based technique for delineating and mapping 15 tree species using VHR WorldView-2 imagery", "type" : "paper-conference", "volume" : "9239" }, "uris" : [ "http://www.mendeley.com/documents/?uuid=1fdccbb3-065f-4458-adca-d58a054c4b8b" ] } ], "mendeley" : { "formattedCitation" : "&lt;sup&gt;17\u201321&lt;/sup&gt;", "plainTextFormattedCitation" : "17\u201321", "previouslyFormattedCitation" : "&lt;sup&gt;17\u201321&lt;/sup&gt;" }, "properties" : {  }, "schema" : "https://github.com/citation-style-language/schema/raw/master/csl-citation.json" }</w:instrText>
      </w:r>
      <w:r w:rsidR="003969AF" w:rsidRPr="00B44B64">
        <w:fldChar w:fldCharType="separate"/>
      </w:r>
      <w:r w:rsidR="007A38B5" w:rsidRPr="00B44B64">
        <w:rPr>
          <w:noProof/>
          <w:vertAlign w:val="superscript"/>
        </w:rPr>
        <w:t>17–21</w:t>
      </w:r>
      <w:r w:rsidR="003969AF" w:rsidRPr="00B44B64">
        <w:fldChar w:fldCharType="end"/>
      </w:r>
      <w:r w:rsidR="003969AF" w:rsidRPr="00B44B64">
        <w:t xml:space="preserve"> </w:t>
      </w:r>
      <w:r w:rsidR="00466499" w:rsidRPr="00B44B64">
        <w:t xml:space="preserve"> Object</w:t>
      </w:r>
      <w:r w:rsidR="00BD0257" w:rsidRPr="00B44B64">
        <w:t>-</w:t>
      </w:r>
      <w:r w:rsidR="00466499" w:rsidRPr="00B44B64">
        <w:t xml:space="preserve">based approaches to image classification, where homogenous image objects are first </w:t>
      </w:r>
      <w:r w:rsidR="00802278" w:rsidRPr="00B44B64">
        <w:t xml:space="preserve">generated through </w:t>
      </w:r>
      <w:r w:rsidR="00466499" w:rsidRPr="00B44B64">
        <w:t>segment</w:t>
      </w:r>
      <w:r w:rsidR="00802278" w:rsidRPr="00B44B64">
        <w:t>ation</w:t>
      </w:r>
      <w:r w:rsidR="00466499" w:rsidRPr="00B44B64">
        <w:t xml:space="preserve"> and then classified as a whole, have become popular in vegetation studies</w:t>
      </w:r>
      <w:r w:rsidR="007E1E8E" w:rsidRPr="00B44B64">
        <w:t>.</w:t>
      </w:r>
      <w:r w:rsidR="00466499" w:rsidRPr="00B44B64">
        <w:fldChar w:fldCharType="begin" w:fldLock="1"/>
      </w:r>
      <w:r w:rsidR="007A38B5" w:rsidRPr="00B44B64">
        <w:instrText>ADDIN CSL_CITATION { "citationItems" : [ { "id" : "ITEM-1", "itemData" : { "DOI" : "10.2478/aslh-2013-0010", "ISSN" : "1786691X", "abstract" : "\u2013 In the current study, aerial image analysis has been applied to map vegetation communities in a riparian wetland ecosystem, Szigetk\u00f6z (Hungary). Remote sensing offers an objective and time-effective method for the detection of detailed vegetation habitats with the use of high resolution aerial photos combined with ancillary botanical and silvicultural data. Three images of the same test site, acquired in three different years have been analysed by sample-based semi-automated image classification technique. Due to the heterogeneous nature of the target vegetation classes, besides using spectral features (e.g. vegetation indices) textural descriptors were also involved in the classification procedure. The most appropriate parameters have been chosen using a statistical feature selection method based on the Jeffries-Matusita distance. The accuracy assessment proved for each scene that the combined use of spectral and textural features gave the best classification results in comparison to the exclusive use of spectral or textural measures. The here-applied feature set can be applied for the analysis of similar riparian sites. remote sensing / high resolution imagery / riparian wetland / texture analysis Kivonat \u2013 L\u00e9gifelv\u00e9telek oszt\u00e1lyoz\u00e1sa vizes \u00e9l\u0151helyek t\u00e9rk\u00e9pez\u00e9se c\u00e9lj\u00e1b\u00f3l. A tanulm\u00e1ny c\u00e9lja l\u00e9gi-felv\u00e9telek elemz\u00e9s\u00e9re szolg\u00e1l\u00f3 m\u00f3dszer kidolgoz\u00e1sa vizes \u00e9l\u0151helyek veget\u00e1ci\u00f3t\u00e9rk\u00e9pez\u00e9s\u00e9hez, melyet a szigetk\u00f6zi foly\u00f3menti mintater\u00fcleten vizsg\u00e1ltunk. A hagyom\u00e1nyos terepi felm\u00e9r\u00e9ssel szemben a t\u00e1v\u00e9rz\u00e9kel\u00e9s lehet\u0151v\u00e9 teszi vizes \u00e9l\u0151helyek megk\u00f6zel\u00edt\u0151en objekt\u00edv \u00e9s gyors t\u00e9rk\u00e9pez\u00e9s\u00e9t nagy felbont\u00e1s\u00fa l\u00e9gifelv\u00e9telek \u00e9s kieg\u00e9sz\u00edt\u0151 botanikai \u00e9s erd\u00e9szeti adatok felhaszn\u00e1l\u00e1s\u00e1val. A mintav\u00e9telen alapul\u00f3 f\u00e9l-automatikus k\u00e9poszt\u00e1lyoz\u00e1s eredm\u00e9nyesnek bizonyult a kiv\u00e1lasztott h\u00e1rom k\u00e9pre alkalmazva (adott tesztter\u00fclet h\u00e1rom id\u0151pontra). A veget\u00e1ci\u00f3s c\u00e9loszt\u00e1lyok heterog\u00e9n term\u00e9szet\u00e9b\u0151l ad\u00f3dik, hogy a spektr\u00e1lis jellemz\u0151k (veget\u00e1ci\u00f3s index) vizsg\u00e1lata mellett textur\u00e1lis jellemz\u0151k bevon\u00e1s\u00e1ra is sz\u00fcks\u00e9g van az oszt\u00e1lyoz\u00e1si algoritmusok kialak\u00edt\u00e1s\u00e1hoz. A legjelent\u0151sebb param\u00e9tereket a Jeffries-Matusita statisztikai kiv\u00e1laszt\u00f3 m\u00f3dszer seg\u00edts\u00e9g\u00e9vel hat\u00e1roztuk meg. Megb\u00edzhat\u00f3s\u00e1gi elemz\u00e9s alapj\u00e1n a spektr\u00e1lis \u00e9s textur\u00e1lis jellemz\u0151k egy\u00fcttes alkalmaz\u00e1sa adta a legjobb oszt\u00e1lyoz\u00e1si eredm\u00e9nyeket a kiz\u00e1r\u00f3lag spektr\u00e1lis vagy textur\u00e1lis param\u00e9terek felhaszn\u00e1l\u00e1s\u00e1val szemben. Hasonl\u00f3 \u00e1rt\u00e9ri ter\u00fcletek n\u00f6v\u00e9nyzeti t\u00e9rk\u00e9pez\u00e9s\u00e9hez a kiv\u00e1lasztott jellemz\u0151k alap\u00e9rtelmezett alkalmaz\u00e1sa javasolt\u2026", "author" : [ { "dropping-particle" : "", "family" : "Koll\u00e1r", "given" : "Szilvia", "non-dropping-particle" : "", "parse-names" : false, "suffix" : "" }, { "dropping-particle" : "", "family" : "Vekerdy", "given" : "Zolt\u00e1n", "non-dropping-particle" : "", "parse-names" : false, "suffix" : "" }, { "dropping-particle" : "", "family" : "M\u00e1rkus", "given" : "B\u00e9la", "non-dropping-particle" : "", "parse-names" : false, "suffix" : "" } ], "container-title" : "Acta Silvatica et Lignaria Hungarica", "id" : "ITEM-1", "issue" : "1", "issued" : { "date-parts" : [ [ "2013" ] ] }, "note" : "Decent paper - bit long winded. Decent but not exceptional insight\n\nveg community classes\nriparian habitat 2.5km2 study area\naerial photos used &amp;lt;1.25m/pixel\nsingle test site covered by single image - re-acquired 3 different years\nspectral and textural features\nJeffries-Matusita distance feature selection (on individual features)\nin situ ground truth\nOBIA approach - segmentation using &amp;quot;quadtree and multi-res&amp;quot; approaches using eCognition\n5 classes based on characteristic veg patterns (quite close to species level)\nbasic texture + GLCM features\nwindow size decided using semi-=variogram - 16x16 best !\ncrude feature selection based on Jeffries-Matusita between class pairs for individual features\neCognition fuzzy classification (? see details in paper)", "page" : "119-133", "title" : "Aerial image classification for the mapping of riparian vegetation habitats", "type" : "article-journal", "volume" : "9" }, "uris" : [ "http://www.mendeley.com/documents/?uuid=db0cdcf2-9706-437c-be0c-6e0330daf559" ] }, { "id" : "ITEM-2", "itemData" : { "DOI" : "10.1016/j.ecoinf.2011.01.002", "ISSN" : "15749541", "author" : [ { "dropping-particle" : "", "family" : "Ouyang", "given" : "Zu-Tao", "non-dropping-particle" : "", "parse-names" : false, "suffix" : "" }, { "dropping-particle" : "", "family" : "Zhang", "given" : "Mo-Qian", "non-dropping-particle" : "", "parse-names" : false, "suffix" : "" }, { "dropping-particle" : "", "family" : "Xie", "given" : "Xiao", "non-dropping-particle" : "", "parse-names" : false, "suffix" : "" }, { "dropping-particle" : "", "family" : "Shen", "given" : "Qi", "non-dropping-particle" : "", "parse-names" : false, "suffix" : "" }, { "dropping-particle" : "", "family" : "Guo", "given" : "Hai-Qiang", "non-dropping-particle" : "", "parse-names" : false, "suffix" : "" }, { "dropping-particle" : "", "family" : "Zhao", "given" : "Bin", "non-dropping-particle" : "", "parse-names" : false, "suffix" : "" } ], "container-title" : "Ecological Informatics", "id" : "ITEM-2", "issue" : "2", "issued" : { "date-parts" : [ [ "2011", "3" ] ] }, "note" : "OK if somewhat painful paper, not much insight - the authors are practioners / tool users rather than tool makers. What is novel about the paper is their hierarchical classification approach - although their description is vague and I can't make much sense of it... also they use a classification approach that uses different features for different classes which is also interesting - like a combination OCC's . i suspect this hierarchical approach with membership functions is a bit of a muddlement though\n\n-Single image (approx 20x20km = 400km2)\n-Quickbird 4 band MS 0.61m/pixel\n-Supplier &amp;quot;radiometric correction&amp;quot; - no further details\n-field acquired gt\n-3 class (2 different species + other)\n-comparison of 11 classification models both pixel and OBIA approaches\nvarious black box classifications incl eCognition for segmentation incl isodata, ml, &amp;quot;the membership fn&amp;quot;\n-different feature space compared - std features = raw bands, optimized feature space = texture, shape, context, spectrum?, knowledge features = expert rules on raw bands\n-eCogntion used for FS using some separability measure\n-Best clfr was &amp;quot;membership fn and hierarchical approach&amp;quot; which is a somewhat heuristic approach using single features for single classes and some rules for combination of small scale segmentation labels into larger scale - or something like that - needs a more detailed read\n- shape and texture features did not improve things", "page" : "136-146", "publisher" : "Elsevier B.V.", "title" : "A comparison of pixel-based and object-oriented approaches to VHR imagery for mapping saltmarsh plants", "type" : "article-journal", "volume" : "6" }, "uris" : [ "http://www.mendeley.com/documents/?uuid=33901885-d119-4f20-a675-841b4a5b0d8f" ] }, { "id" : "ITEM-3", "itemData" : { "DOI" : "10.1016/j.jag.2013.08.011", "ISSN" : "03032434", "author" : [ { "dropping-particle" : "", "family" : "Ghosh", "given" : "Aniruddha", "non-dropping-particle" : "", "parse-names" : false, "suffix" : "" }, { "dropping-particle" : "", "family" : "Joshi", "given" : "P.K.", "non-dropping-particle" : "", "parse-names" : false, "suffix" : "" } ], "container-title" : "International Journal of Applied Earth Observation and Geoinformation", "id" : "ITEM-3", "issued" : { "date-parts" : [ [ "2014", "2" ] ] }, "note" : "OK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 "page" : "298-311", "publisher" : "Elsevier B.V.", "title" : "A comparison of selected classification algorithms for mapping bamboo patches in lower Gangetic plains using very high resolution WorldView 2 imagery", "type" : "article-journal", "volume" : "26" }, "uris" : [ "http://www.mendeley.com/documents/?uuid=ef9f4d22-ecfb-466f-b192-290647ee747b" ] } ], "mendeley" : { "formattedCitation" : "&lt;sup&gt;18,20,22&lt;/sup&gt;", "plainTextFormattedCitation" : "18,20,22", "previouslyFormattedCitation" : "&lt;sup&gt;18,20,22&lt;/sup&gt;" }, "properties" : {  }, "schema" : "https://github.com/citation-style-language/schema/raw/master/csl-citation.json" }</w:instrText>
      </w:r>
      <w:r w:rsidR="00466499" w:rsidRPr="00B44B64">
        <w:fldChar w:fldCharType="separate"/>
      </w:r>
      <w:r w:rsidR="007A38B5" w:rsidRPr="00B44B64">
        <w:rPr>
          <w:noProof/>
          <w:vertAlign w:val="superscript"/>
        </w:rPr>
        <w:t>18,20,22</w:t>
      </w:r>
      <w:r w:rsidR="00466499" w:rsidRPr="00B44B64">
        <w:fldChar w:fldCharType="end"/>
      </w:r>
      <w:r w:rsidR="00466499" w:rsidRPr="00B44B64">
        <w:t xml:space="preserve">  These approaches are often favo</w:t>
      </w:r>
      <w:r w:rsidR="000B7347" w:rsidRPr="00B44B64">
        <w:t>red</w:t>
      </w:r>
      <w:r w:rsidR="00466499" w:rsidRPr="00B44B64">
        <w:t xml:space="preserve"> for VHR imagery</w:t>
      </w:r>
      <w:r w:rsidR="00466499" w:rsidRPr="00B44B64">
        <w:fldChar w:fldCharType="begin" w:fldLock="1"/>
      </w:r>
      <w:r w:rsidR="007A38B5" w:rsidRPr="00B44B64">
        <w:instrText>ADDIN CSL_CITATION { "citationItems" : [ { "id" : "ITEM-1", "itemData" : { "DOI" : "10.1109/TGRS.2015.2428197", "ISSN" : "01962892", "abstract" : "Accurate tree-cover estimates are useful in deriving above-ground biomass density estimates from very high resolution (VHR) satellite imagery data. Numerous algorithms have been designed to perform tree-cover delineation in high-to-coarse-resolution satellite imagery, but most of them do not scale to terabytes of data, typical in these VHR data sets. In this paper, we present an automated probabilistic framework for the segmentation and classification of 1-m VHR data as obtained from the National Agriculture Imagery Program (NAIP) for deriving tree-cover estimates for the whole of Continental United States, using a high-performance computing architecture. The results from the classification and segmentation algorithms are then consolidated into a structured prediction framework using a discriminative undirected probabilistic graphical model based on conditional random field, which helps in capturing the higher order contextual dependence relations between neighboring pixels. Once the final probability maps are generated, the framework is updated and retrained by incorporating expert knowledge through the relabeling of misclassified image patches. This leads to a significant improvement in the true positive rates and reduction in false positive rates (FPRs). The tree-cover maps were generated for the state of California, which covers a total of 11 095 NAIP tiles and spans a total geographical area of 163 696 sq. miles. Our framework produced correct detection rates of around 88% for fragmented forests and 74% for urban tree-cover areas, with FPRs lower than 2% for both regions. Comparative studies with the National Land-Cover Data algorithm and the LiDAR high-resolution canopy height model showed the effectiveness of our algorithm for generating accurate high-resolution tree-cover maps.", "author" : [ { "dropping-particle" : "", "family" : "Basu", "given" : "Saikat", "non-dropping-particle" : "", "parse-names" : false, "suffix" : "" }, { "dropping-particle" : "", "family" : "Ganguly", "given" : "Sangram", "non-dropping-particle" : "", "parse-names" : false, "suffix" : "" }, { "dropping-particle" : "", "family" : "Nemani", "given" : "Ramakrishna R.", "non-dropping-particle" : "", "parse-names" : false, "suffix" : "" }, { "dropping-particle" : "", "family" : "Mukhopadhyay", "given" : "Supratik", "non-dropping-particle" : "", "parse-names" : false, "suffix" : "" }, { "dropping-particle" : "", "family" : "Zhang", "given" : "Gong", "non-dropping-particle" : "", "parse-names" : false, "suffix" : "" }, { "dropping-particle" : "", "family" : "Milesi", "given" : "Cristina", "non-dropping-particle" : "", "parse-names" : false, "suffix" : "" }, { "dropping-particle" : "", "family" : "Michaelis", "given" : "Andrew", "non-dropping-particle" : "", "parse-names" : false, "suffix" : "" }, { "dropping-particle" : "", "family" : "Votava", "given" : "Petr", "non-dropping-particle" : "", "parse-names" : false, "suffix" : "" }, { "dropping-particle" : "", "family" : "Dubayah", "given" : "Ralph", "non-dropping-particle" : "", "parse-names" : false, "suffix" : "" }, { "dropping-particle" : "", "family" : "Duncanson", "given" : "Laura", "non-dropping-particle" : "", "parse-names" : false, "suffix" : "" }, { "dropping-particle" : "", "family" : "Cook", "given" : "Bruce", "non-dropping-particle" : "", "parse-names" : false, "suffix" : "" }, { "dropping-particle" : "", "family" : "Yu", "given" : "Yifan", "non-dropping-particle" : "", "parse-names" : false, "suffix" : "" }, { "dropping-particle" : "", "family" : "Saatchi", "given" : "Sassan", "non-dropping-particle" : "", "parse-names" : false, "suffix" : "" }, { "dropping-particle" : "", "family" : "DiBiano", "given" : "Robert", "non-dropping-particle" : "", "parse-names" : false, "suffix" : "" }, { "dropping-particle" : "", "family" : "Karki", "given" : "Manohar", "non-dropping-particle" : "", "parse-names" : false, "suffix" : "" }, { "dropping-particle" : "", "family" : "Boyda", "given" : "Edward", "non-dropping-particle" : "", "parse-names" : false, "suffix" : "" }, { "dropping-particle" : "", "family" : "Kumar", "given" : "Uttam", "non-dropping-particle" : "", "parse-names" : false, "suffix" : "" }, { "dropping-particle" : "", "family" : "Li", "given" : "Shuang", "non-dropping-particle" : "", "parse-names" : false, "suffix" : "" } ], "container-title" : "IEEE Transactions on Geoscience and Remote Sensing", "id" : "ITEM-1", "issue" : "10", "issued" : { "date-parts" : [ [ "2015" ] ] }, "note" : "important paper as it works on v large area (the USA) using VHR aerial imagery. only differentiates tree from non-tree cover. actually they only look at n dakota\n\nthey use a two tiered approach that initially uses per-pixel +window features to classify each pixel. then pixels are grouped based on shared visual and spectral sigs\n\ntheir per pixel classifier post-proc is of interest to me and my method. I also like it in principal as it seems a more structured and better posed way of incorporating spatial context than with unsupervised segmentation\n\n4 band 1m aerial imagery much the same size as NGI\n\nthey dont talk about radiometric calibration specifically - maybe the NAIP imagery is already somewhat corrected but they incorporate invariance into their algorithm\n\nfirst they speak of per-pixel, then they describe a segmentation process (?)\n150 spectral, veg index and texture features are extracted for each object (I assume)\n22 features selected from 150 using a ranking FS procedure based on a basic separability measure\nsliding win size of 4 pixels = 4m\nclassification first performed on pixels using backprop Neural networks\npost-proc on classifier output similar in principal (but more cleverer) to my morphological ops but called &amp;quot;conditional random field&amp;quot; CRF\nCRF is actually a supervised procedure. NB the segmentation above forms part of this CRF procedure\nafter classification, experts relabel some falsely classified scenes and these are added to the training data and the classifier retrained", "page" : "5690-5708", "title" : "A Semiautomated Probabilistic Framework for Tree-Cover Delineation From 1-m NAIP Imagery Using a High-Performance Computing Architecture", "type" : "article-journal", "volume" : "53" }, "uris" : [ "http://www.mendeley.com/documents/?uuid=960560a9-16ee-45eb-a676-7bf55c652b9d" ] }, { "id" : "ITEM-2", "itemData" : { "DOI" : "10.1016/j.jag.2013.08.011", "ISSN" : "03032434", "author" : [ { "dropping-particle" : "", "family" : "Ghosh", "given" : "Aniruddha", "non-dropping-particle" : "", "parse-names" : false, "suffix" : "" }, { "dropping-particle" : "", "family" : "Joshi", "given" : "P.K.", "non-dropping-particle" : "", "parse-names" : false, "suffix" : "" } ], "container-title" : "International Journal of Applied Earth Observation and Geoinformation", "id" : "ITEM-2", "issued" : { "date-parts" : [ [ "2014", "2" ] ] }, "note" : "OK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 "page" : "298-311", "publisher" : "Elsevier B.V.", "title" : "A comparison of selected classification algorithms for mapping bamboo patches in lower Gangetic plains using very high resolution WorldView 2 imagery", "type" : "article-journal", "volume" : "26" }, "uris" : [ "http://www.mendeley.com/documents/?uuid=ef9f4d22-ecfb-466f-b192-290647ee747b" ] }, { "id" : "ITEM-3", "itemData" : { "DOI" : "10.1016/j.rse.2007.02.014", "ISSN" : "00344257", "abstract" : "Terrestrial Ecosystem Mapping provides critical information to land and resource managers by incorporating information on climate, physiography, surficial material, soil, and vegetation structure. The main objective of this research was to determine the capacity of high spatial resolution satellite image data to discriminate vegetation structural stages in riparian and adjacent forested ecosystems as defined using the British Columbia Terrestrial Ecosystem Mapping (TEM) scheme. A high spatial resolution QuickBird image, captured in June 2005, and coincident field data covering the riparian area of Lost Shoe Creek and adjacent forests on Vancouver Island, British Columbia, was used in this analysis. Semi- variograms were calculated to assess the separability of vegetation structural stages and assess which spatial scales were most appropriate for calculation of grey-level co-occurrence texture measures to maximize structural class separation. The degree of spatial autocorrelation showed that most vegetation structural types in the TEM scheme could be differentiated and that window sizes of 3\u00d73 pixels and 11\u00d711 pixels were most appropriate for image texture calculations. Using these window sizes, the texture analysis showed that co-occurrence contrast, dissimilarity, and homogeneity texture measures, based on the bands in the visible part of the spectrum, provided the most significant statistical differentiation between vegetation structural classes. Subsequently, an object-oriented classification algorithm was applied to spectral and textural transformations of the QuickBird image data to map the vegetation structural classes. Using both spectral and textural image bands yielded the highest classification accuracy (overall accuracy=78.95%). The inclusion of image texture increased the classification accuracies of vegetation structure by 2\u201319%. The results show that information on vegetation structure can be mapped effectively from high spatial resolution satellite image data, providing an additional tool to ongoing aerial photograph interpretation. \u00a9 2007 Elsevier Inc. All rights reserved.", "author" : [ { "dropping-particle" : "", "family" : "Johansen", "given" : "Kasper", "non-dropping-particle" : "", "parse-names" : false, "suffix" : "" }, { "dropping-particle" : "", "family" : "Coops", "given" : "Nicholas C.", "non-dropping-particle" : "", "parse-names" : false, "suffix" : "" }, { "dropping-particle" : "", "family" : "Gergel", "given" : "Sarah E.", "non-dropping-particle" : "", "parse-names" : false, "suffix" : "" }, { "dropping-particle" : "", "family" : "Stange", "given" : "Yulia", "non-dropping-particle" : "", "parse-names" : false, "suffix" : "" } ], "container-title" : "Remote Sensing of Environment", "id" : "ITEM-3", "issue" : "1", "issued" : { "date-parts" : [ [ "2007", "9" ] ] }, "note" : "single quickbird image\nstudy area 5x10km=50km2\nriparian and adjacent forest\nonly converted to TOA - no atcor\n7 &amp;quot;forest structural&amp;quot; classes - not actual species\nGCLM features\nsem-variograms used to det best window scale and feats\nwindow size 3x3 and 11x11 are best ???\nz-test on individual features used for FS\nfinal features of both spectral and textural feats\nOBIA approach - eCognition used for segmentation\nAs best as I can tell eCognition also does the classification or the segmentation is the classification? - they dont seem to say what classifier\ntwo sets of gt for training and validation - all field based?\naccuracy=79%\n\n\nGood paper. Good consideration+focus given to high spatial res. Also has a number of references to high spatial res related stuff. Methodical structured approach.\n\nTexture feats at various scales used on vis quickbird imagery. Texture shown to add discriminatory power. \nOO approach.\nTEM: a std land cover mapping scheme + classes is used\n\nVariograms used to find appropriate window size for texture. A number of candidate features were calc and evaluated. These incl texture, NDVI, PCA, dissimilarity etc. Only top of atmosphere calibration as no time series analysis. \n\neCognition used for classification. No mention made of what classifier used. Also separation of training and test data not well described. Also how is oo classification conducted i.e. avg features for each object?", "page" : "29-44", "title" : "Application of high spatial resolution satellite imagery for riparian and forest ecosystem classification", "type" : "article-journal", "volume" : "110" }, "uris" : [ "http://www.mendeley.com/documents/?uuid=28ff03b4-ae0e-4428-a452-d6889b32bda6" ] }, { "id" : "ITEM-4", "itemData" : { "DOI" : "10.2478/aslh-2013-0010", "ISSN" : "1786691X", "abstract" : "\u2013 In the current study, aerial image analysis has been applied to map vegetation communities in a riparian wetland ecosystem, Szigetk\u00f6z (Hungary). Remote sensing offers an objective and time-effective method for the detection of detailed vegetation habitats with the use of high resolution aerial photos combined with ancillary botanical and silvicultural data. Three images of the same test site, acquired in three different years have been analysed by sample-based semi-automated image classification technique. Due to the heterogeneous nature of the target vegetation classes, besides using spectral features (e.g. vegetation indices) textural descriptors were also involved in the classification procedure. The most appropriate parameters have been chosen using a statistical feature selection method based on the Jeffries-Matusita distance. The accuracy assessment proved for each scene that the combined use of spectral and textural features gave the best classification results in comparison to the exclusive use of spectral or textural measures. The here-applied feature set can be applied for the analysis of similar riparian sites. remote sensing / high resolution imagery / riparian wetland / texture analysis Kivonat \u2013 L\u00e9gifelv\u00e9telek oszt\u00e1lyoz\u00e1sa vizes \u00e9l\u0151helyek t\u00e9rk\u00e9pez\u00e9se c\u00e9lj\u00e1b\u00f3l. A tanulm\u00e1ny c\u00e9lja l\u00e9gi-felv\u00e9telek elemz\u00e9s\u00e9re szolg\u00e1l\u00f3 m\u00f3dszer kidolgoz\u00e1sa vizes \u00e9l\u0151helyek veget\u00e1ci\u00f3t\u00e9rk\u00e9pez\u00e9s\u00e9hez, melyet a szigetk\u00f6zi foly\u00f3menti mintater\u00fcleten vizsg\u00e1ltunk. A hagyom\u00e1nyos terepi felm\u00e9r\u00e9ssel szemben a t\u00e1v\u00e9rz\u00e9kel\u00e9s lehet\u0151v\u00e9 teszi vizes \u00e9l\u0151helyek megk\u00f6zel\u00edt\u0151en objekt\u00edv \u00e9s gyors t\u00e9rk\u00e9pez\u00e9s\u00e9t nagy felbont\u00e1s\u00fa l\u00e9gifelv\u00e9telek \u00e9s kieg\u00e9sz\u00edt\u0151 botanikai \u00e9s erd\u00e9szeti adatok felhaszn\u00e1l\u00e1s\u00e1val. A mintav\u00e9telen alapul\u00f3 f\u00e9l-automatikus k\u00e9poszt\u00e1lyoz\u00e1s eredm\u00e9nyesnek bizonyult a kiv\u00e1lasztott h\u00e1rom k\u00e9pre alkalmazva (adott tesztter\u00fclet h\u00e1rom id\u0151pontra). A veget\u00e1ci\u00f3s c\u00e9loszt\u00e1lyok heterog\u00e9n term\u00e9szet\u00e9b\u0151l ad\u00f3dik, hogy a spektr\u00e1lis jellemz\u0151k (veget\u00e1ci\u00f3s index) vizsg\u00e1lata mellett textur\u00e1lis jellemz\u0151k bevon\u00e1s\u00e1ra is sz\u00fcks\u00e9g van az oszt\u00e1lyoz\u00e1si algoritmusok kialak\u00edt\u00e1s\u00e1hoz. A legjelent\u0151sebb param\u00e9tereket a Jeffries-Matusita statisztikai kiv\u00e1laszt\u00f3 m\u00f3dszer seg\u00edts\u00e9g\u00e9vel hat\u00e1roztuk meg. Megb\u00edzhat\u00f3s\u00e1gi elemz\u00e9s alapj\u00e1n a spektr\u00e1lis \u00e9s textur\u00e1lis jellemz\u0151k egy\u00fcttes alkalmaz\u00e1sa adta a legjobb oszt\u00e1lyoz\u00e1si eredm\u00e9nyeket a kiz\u00e1r\u00f3lag spektr\u00e1lis vagy textur\u00e1lis param\u00e9terek felhaszn\u00e1l\u00e1s\u00e1val szemben. Hasonl\u00f3 \u00e1rt\u00e9ri ter\u00fcletek n\u00f6v\u00e9nyzeti t\u00e9rk\u00e9pez\u00e9s\u00e9hez a kiv\u00e1lasztott jellemz\u0151k alap\u00e9rtelmezett alkalmaz\u00e1sa javasolt\u2026", "author" : [ { "dropping-particle" : "", "family" : "Koll\u00e1r", "given" : "Szilvia", "non-dropping-particle" : "", "parse-names" : false, "suffix" : "" }, { "dropping-particle" : "", "family" : "Vekerdy", "given" : "Zolt\u00e1n", "non-dropping-particle" : "", "parse-names" : false, "suffix" : "" }, { "dropping-particle" : "", "family" : "M\u00e1rkus", "given" : "B\u00e9la", "non-dropping-particle" : "", "parse-names" : false, "suffix" : "" } ], "container-title" : "Acta Silvatica et Lignaria Hungarica", "id" : "ITEM-4", "issue" : "1", "issued" : { "date-parts" : [ [ "2013" ] ] }, "note" : "Decent paper - bit long winded. Decent but not exceptional insight\n\nveg community classes\nriparian habitat 2.5km2 study area\naerial photos used &amp;lt;1.25m/pixel\nsingle test site covered by single image - re-acquired 3 different years\nspectral and textural features\nJeffries-Matusita distance feature selection (on individual features)\nin situ ground truth\nOBIA approach - segmentation using &amp;quot;quadtree and multi-res&amp;quot; approaches using eCognition\n5 classes based on characteristic veg patterns (quite close to species level)\nbasic texture + GLCM features\nwindow size decided using semi-=variogram - 16x16 best !\ncrude feature selection based on Jeffries-Matusita between class pairs for individual features\neCognition fuzzy classification (? see details in paper)", "page" : "119-133", "title" : "Aerial image classification for the mapping of riparian vegetation habitats", "type" : "article-journal", "volume" : "9" }, "uris" : [ "http://www.mendeley.com/documents/?uuid=db0cdcf2-9706-437c-be0c-6e0330daf559" ] }, { "id" : "ITEM-5", "itemData" : { "DOI" : "10.1117/12.2067280", "abstract" : "Monitoring and analyzing forests and trees are required task to manage and establish a good plan for the forest sustainability. To achieve such a task, information and data collection of the trees are requested. The fastest way and relatively low cost technique is by using satellite remote sensing. In this study, we proposed an approach to identify and map 15 tree species in the Mangish sub-district, Kurdistan Region-Iraq. Image-objects (IOs) were used as the tree species mapping unit. This is achieved using the shadow index, normalized difference vegetation index and texture measurements. Four classification methods (Maximum Likelihood, Mahalanobis Distance, Neural Network, and Spectral Angel Mapper) were used to classify IOs using selected IO features derived from WorldView-2 imagery. Results showed that overall accuracy was increased 5-8% using the Neural Network method compared with other methods with a Kappa coefficient of 69%. This technique gives reasonable results of various tree species classifications by means of applying the Neural Network method with IOs techniques on WorldView-2 imagery.", "author" : [ { "dropping-particle" : "", "family" : "Mustafa", "given" : "Yaseen T", "non-dropping-particle" : "", "parse-names" : false, "suffix" : "" }, { "dropping-particle" : "", "family" : "Habeeb", "given" : "Hindav N", "non-dropping-particle" : "", "parse-names" : false, "suffix" : "" } ], "container-title" : "Proc. SPIE", "id" : "ITEM-5", "issued" : { "date-parts" : [ [ "2014" ] ] }, "note" : "WV-2 imagery 8 MS bands, pan sharpened\n&amp;quot;The radiometric calibration of WV2 is already provided by DigitalGlobe&amp;quot; - they dont do correction to refl AFAIK\nstudy area mix of natural and cultivated veg = 489.63km2\n15 tree species classes (5 main, 10 secondary)\nOBIA approach - specific features worked well to separate tree canopy from other\nshadow index, GLCM texture, NDVI veg index features\nfield gt of tree locs\ncompare number of &amp;quot;classification methods&amp;quot; of which some are not classification methods but separability measures or distance measures\nneural net have \nbest results with &amp;quot;neural network&amp;quot; - kappa 69% and accuracy of 76%", "page" : "92390G-92390G-13", "title" : "Object based technique for delineating and mapping 15 tree species using VHR WorldView-2 imagery", "type" : "paper-conference", "volume" : "9239" }, "uris" : [ "http://www.mendeley.com/documents/?uuid=1fdccbb3-065f-4458-adca-d58a054c4b8b" ] }, { "id" : "ITEM-6", "itemData" : { "DOI" : "10.1016/j.ecoinf.2011.01.002", "ISSN" : "15749541", "author" : [ { "dropping-particle" : "", "family" : "Ouyang", "given" : "Zu-Tao", "non-dropping-particle" : "", "parse-names" : false, "suffix" : "" }, { "dropping-particle" : "", "family" : "Zhang", "given" : "Mo-Qian", "non-dropping-particle" : "", "parse-names" : false, "suffix" : "" }, { "dropping-particle" : "", "family" : "Xie", "given" : "Xiao", "non-dropping-particle" : "", "parse-names" : false, "suffix" : "" }, { "dropping-particle" : "", "family" : "Shen", "given" : "Qi", "non-dropping-particle" : "", "parse-names" : false, "suffix" : "" }, { "dropping-particle" : "", "family" : "Guo", "given" : "Hai-Qiang", "non-dropping-particle" : "", "parse-names" : false, "suffix" : "" }, { "dropping-particle" : "", "family" : "Zhao", "given" : "Bin", "non-dropping-particle" : "", "parse-names" : false, "suffix" : "" } ], "container-title" : "Ecological Informatics", "id" : "ITEM-6", "issue" : "2", "issued" : { "date-parts" : [ [ "2011", "3" ] ] }, "note" : "OK if somewhat painful paper, not much insight - the authors are practioners / tool users rather than tool makers. What is novel about the paper is their hierarchical classification approach - although their description is vague and I can't make much sense of it... also they use a classification approach that uses different features for different classes which is also interesting - like a combination OCC's . i suspect this hierarchical approach with membership functions is a bit of a muddlement though\n\n-Single image (approx 20x20km = 400km2)\n-Quickbird 4 band MS 0.61m/pixel\n-Supplier &amp;quot;radiometric correction&amp;quot; - no further details\n-field acquired gt\n-3 class (2 different species + other)\n-comparison of 11 classification models both pixel and OBIA approaches\nvarious black box classifications incl eCognition for segmentation incl isodata, ml, &amp;quot;the membership fn&amp;quot;\n-different feature space compared - std features = raw bands, optimized feature space = texture, shape, context, spectrum?, knowledge features = expert rules on raw bands\n-eCogntion used for FS using some separability measure\n-Best clfr was &amp;quot;membership fn and hierarchical approach&amp;quot; which is a somewhat heuristic approach using single features for single classes and some rules for combination of small scale segmentation labels into larger scale - or something like that - needs a more detailed read\n- shape and texture features did not improve things", "page" : "136-146", "publisher" : "Elsevier B.V.", "title" : "A comparison of pixel-based and object-oriented approaches to VHR imagery for mapping saltmarsh plants", "type" : "article-journal", "volume" : "6" }, "uris" : [ "http://www.mendeley.com/documents/?uuid=33901885-d119-4f20-a675-841b4a5b0d8f" ] } ], "mendeley" : { "formattedCitation" : "&lt;sup&gt;17\u201322&lt;/sup&gt;", "plainTextFormattedCitation" : "17\u201322", "previouslyFormattedCitation" : "&lt;sup&gt;17\u201322&lt;/sup&gt;" }, "properties" : {  }, "schema" : "https://github.com/citation-style-language/schema/raw/master/csl-citation.json" }</w:instrText>
      </w:r>
      <w:r w:rsidR="00466499" w:rsidRPr="00B44B64">
        <w:fldChar w:fldCharType="separate"/>
      </w:r>
      <w:r w:rsidR="007A38B5" w:rsidRPr="00B44B64">
        <w:rPr>
          <w:noProof/>
          <w:vertAlign w:val="superscript"/>
        </w:rPr>
        <w:t>17–22</w:t>
      </w:r>
      <w:r w:rsidR="00466499" w:rsidRPr="00B44B64">
        <w:fldChar w:fldCharType="end"/>
      </w:r>
      <w:r w:rsidR="00466499" w:rsidRPr="00B44B64">
        <w:t xml:space="preserve"> because they are potentially able to better exploit the additional spatial information and deal with unwanted variation when compared to the more traditional per-pixel approach</w:t>
      </w:r>
      <w:r w:rsidR="000D1DF9">
        <w:t>.</w:t>
      </w:r>
      <w:r w:rsidR="00466499" w:rsidRPr="00B44B64">
        <w:fldChar w:fldCharType="begin" w:fldLock="1"/>
      </w:r>
      <w:r w:rsidR="007A38B5" w:rsidRPr="00B44B64">
        <w:instrText>ADDIN CSL_CITATION { "citationItems" : [ { "id" : "ITEM-1", "itemData" : { "DOI" : "10.1016/j.ecoinf.2011.01.002", "ISSN" : "15749541", "author" : [ { "dropping-particle" : "", "family" : "Ouyang", "given" : "Zu-Tao", "non-dropping-particle" : "", "parse-names" : false, "suffix" : "" }, { "dropping-particle" : "", "family" : "Zhang", "given" : "Mo-Qian", "non-dropping-particle" : "", "parse-names" : false, "suffix" : "" }, { "dropping-particle" : "", "family" : "Xie", "given" : "Xiao", "non-dropping-particle" : "", "parse-names" : false, "suffix" : "" }, { "dropping-particle" : "", "family" : "Shen", "given" : "Qi", "non-dropping-particle" : "", "parse-names" : false, "suffix" : "" }, { "dropping-particle" : "", "family" : "Guo", "given" : "Hai-Qiang", "non-dropping-particle" : "", "parse-names" : false, "suffix" : "" }, { "dropping-particle" : "", "family" : "Zhao", "given" : "Bin", "non-dropping-particle" : "", "parse-names" : false, "suffix" : "" } ], "container-title" : "Ecological Informatics", "id" : "ITEM-1", "issue" : "2", "issued" : { "date-parts" : [ [ "2011", "3" ] ] }, "note" : "OK if somewhat painful paper, not much insight - the authors are practioners / tool users rather than tool makers. What is novel about the paper is their hierarchical classification approach - although their description is vague and I can't make much sense of it... also they use a classification approach that uses different features for different classes which is also interesting - like a combination OCC's . i suspect this hierarchical approach with membership functions is a bit of a muddlement though\n\n-Single image (approx 20x20km = 400km2)\n-Quickbird 4 band MS 0.61m/pixel\n-Supplier &amp;quot;radiometric correction&amp;quot; - no further details\n-field acquired gt\n-3 class (2 different species + other)\n-comparison of 11 classification models both pixel and OBIA approaches\nvarious black box classifications incl eCognition for segmentation incl isodata, ml, &amp;quot;the membership fn&amp;quot;\n-different feature space compared - std features = raw bands, optimized feature space = texture, shape, context, spectrum?, knowledge features = expert rules on raw bands\n-eCogntion used for FS using some separability measure\n-Best clfr was &amp;quot;membership fn and hierarchical approach&amp;quot; which is a somewhat heuristic approach using single features for single classes and some rules for combination of small scale segmentation labels into larger scale - or something like that - needs a more detailed read\n- shape and texture features did not improve things", "page" : "136-146", "publisher" : "Elsevier B.V.", "title" : "A comparison of pixel-based and object-oriented approaches to VHR imagery for mapping saltmarsh plants", "type" : "article-journal", "volume" : "6" }, "uris" : [ "http://www.mendeley.com/documents/?uuid=33901885-d119-4f20-a675-841b4a5b0d8f" ] }, { "id" : "ITEM-2", "itemData" : { "DOI" : "10.1016/j.jag.2013.08.011", "ISSN" : "03032434", "author" : [ { "dropping-particle" : "", "family" : "Ghosh", "given" : "Aniruddha", "non-dropping-particle" : "", "parse-names" : false, "suffix" : "" }, { "dropping-particle" : "", "family" : "Joshi", "given" : "P.K.", "non-dropping-particle" : "", "parse-names" : false, "suffix" : "" } ], "container-title" : "International Journal of Applied Earth Observation and Geoinformation", "id" : "ITEM-2", "issued" : { "date-parts" : [ [ "2014", "2" ] ] }, "note" : "OK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 "page" : "298-311", "publisher" : "Elsevier B.V.", "title" : "A comparison of selected classification algorithms for mapping bamboo patches in lower Gangetic plains using very high resolution WorldView 2 imagery", "type" : "article-journal", "volume" : "26" }, "uris" : [ "http://www.mendeley.com/documents/?uuid=ef9f4d22-ecfb-466f-b192-290647ee747b" ] } ], "mendeley" : { "formattedCitation" : "&lt;sup&gt;18,22&lt;/sup&gt;", "plainTextFormattedCitation" : "18,22", "previouslyFormattedCitation" : "&lt;sup&gt;18,22&lt;/sup&gt;" }, "properties" : {  }, "schema" : "https://github.com/citation-style-language/schema/raw/master/csl-citation.json" }</w:instrText>
      </w:r>
      <w:r w:rsidR="00466499" w:rsidRPr="00B44B64">
        <w:fldChar w:fldCharType="separate"/>
      </w:r>
      <w:r w:rsidR="007A38B5" w:rsidRPr="00B44B64">
        <w:rPr>
          <w:noProof/>
          <w:vertAlign w:val="superscript"/>
        </w:rPr>
        <w:t>18,22</w:t>
      </w:r>
      <w:r w:rsidR="00466499" w:rsidRPr="00B44B64">
        <w:fldChar w:fldCharType="end"/>
      </w:r>
      <w:r w:rsidR="00466499" w:rsidRPr="00B44B64">
        <w:t xml:space="preserve">  The </w:t>
      </w:r>
      <w:r w:rsidR="00466499" w:rsidRPr="00B44B64">
        <w:lastRenderedPageBreak/>
        <w:t>segmentation problem is</w:t>
      </w:r>
      <w:r w:rsidR="00E645D9" w:rsidRPr="00B44B64">
        <w:t>,</w:t>
      </w:r>
      <w:r w:rsidR="00466499" w:rsidRPr="00B44B64">
        <w:t xml:space="preserve"> however</w:t>
      </w:r>
      <w:r w:rsidR="00E645D9" w:rsidRPr="00B44B64">
        <w:t>,</w:t>
      </w:r>
      <w:r w:rsidR="00466499" w:rsidRPr="00B44B64">
        <w:t xml:space="preserve"> recogni</w:t>
      </w:r>
      <w:r w:rsidR="000B7347" w:rsidRPr="00B44B64">
        <w:t>z</w:t>
      </w:r>
      <w:r w:rsidR="00466499" w:rsidRPr="00B44B64">
        <w:t>ed as being poorly posed, requiring manual adjustment of parameters and being difficult to solve</w:t>
      </w:r>
      <w:r w:rsidR="007E1E8E" w:rsidRPr="00B44B64">
        <w:t>.</w:t>
      </w:r>
      <w:r w:rsidR="00466499" w:rsidRPr="00B44B64">
        <w:fldChar w:fldCharType="begin" w:fldLock="1"/>
      </w:r>
      <w:r w:rsidR="007A38B5" w:rsidRPr="00B44B64">
        <w:instrText>ADDIN CSL_CITATION { "citationItems" : [ { "id" : "ITEM-1", "itemData" : { "abstract" : "To date, the automatic or semiautomatic transfor- mation of huge amounts of multisource multiresolution space- borne imagery into information still remains far below reasonable expectations. The original contribution of this paper to existing knowledge on the development of operational automatic remote sensing image understanding systems (RS-IUSs) is fourfold. First, existing RS-IUS architectures are critically revised. In this review section, the two-stage stratified hierarchical RS-IUS model, origi- nally proposed by Shackelford andDavis, is identified as a subclass of the parent class of multiagent hybrid systems for RS image understanding, which is potentially superior to the two-stage segment-based RS-IUS architecture that is currently considered the state-of-the-art in commercial RS image-processing software toolboxes. Second, this paper highlights the degree of novelty of an operational automatic near-real-time well-posed model-driven application-independent per-pixel Landsat-like spectral-rule- based decision-tree classifier (LSRC) recently presented in RS literature. Third, five original downscaled implementations of the LSRC system are proposed to be input with a multispectral image whose spectral resolution overlaps with, but is inferior to, Landsat\u2019s. These five downscaled LSRC implementations are identified as the Satellite Pour l\u2019Observation de la Terre-like SRC, the Advanced Very High Resolution Radiometer-like SRC", "author" : [ { "dropping-particle" : "", "family" : "Baraldi", "given" : "Andrea", "non-dropping-particle" : "", "parse-names" : false, "suffix" : "" }, { "dropping-particle" : "", "family" : "Durieux", "given" : "Laurent", "non-dropping-particle" : "", "parse-names" : false, "suffix" : "" }, { "dropping-particle" : "", "family" : "Simonetti", "given" : "Dario", "non-dropping-particle" : "", "parse-names" : false, "suffix" : "" }, { "dropping-particle" : "", "family" : "Conchedda", "given" : "Giulia", "non-dropping-particle" : "", "parse-names" : false, "suffix" : "" }, { "dropping-particle" : "", "family" : "Holecz", "given" : "Francesco", "non-dropping-particle" : "", "parse-names" : false, "suffix" : "" }, { "dropping-particle" : "", "family" : "Blonda", "given" : "Palma", "non-dropping-particle" : "", "parse-names" : false, "suffix" : "" } ], "container-title" : "IEEE Transactions on Geoscience and Remote Sensing", "id" : "ITEM-1", "issue" : "3", "issued" : { "date-parts" : [ [ "2010" ] ] }, "note" : "Looks in general at making RS (land cover mapping) algorithms more usable, automatic and robust. Nice summary of full radiometric calibration, issues therewith and ways around. I don't understand their description of &amp;quot;multiagent hybrid systems&amp;quot; and need an eg. (sounds like some kind of expert system and may be outadted). Problems with OBIA identified particularly the disconnect between unsupervised segmentation and object oriented classifier. Also multi-scale segmentation benefits are questionable. \nThe favoured approach is: coarse pixel based supervised classification first stage followed by a heirarchy spatial context based (class specific?) classifiers in a 2nd stage. Allegedly this requires less prior knowledge.\nThe paper proposes the LSRC. The LSRC is a per pixel spectral based dt classifier. It relies on &amp;quot;prior spectral knowledge&amp;quot; (i.e. other labelled data) rather than supervised training data for the current problem. This obviously req's good calibration, dealing phenology etc\n\nThis paper needs a re-read but I think: Basically you're breaking the classification problem down into a coarser (broad classes eg vegetation/urban) and then narrower problem (eg a classifier can be focused on only vegetation) problem. This makes it practically easier and easier for a user to understand/automate. (Remember this paper seems to focused more on usability/automation/robustness than theoretical novelty)\n\nA useful discussion of SPOT &amp;amp; IRS calibration (or lack thereof) is given.\n\nThe LSRC approach can of course be scaled up/down to deal with different spatial and spectral res.\n\nA new NDVI more robust to soil effects is presented. MIR is shown to be important which implies a number of satellites (incl NGI imagery) are not suited to veg detection or will require incl of textural/contextual features", "page" : "1299-1325", "title" : "Automatic spectral-rule-based preliminary classification of radiometrically calibrated SPOT-4/-5/IRS, AVHRR/MSG, AATSR, IKONOS/QuickBird/OrbView/GeoEye, and DMC/SPOT-1/-2 imagery\u2014Part I: System design and implementation", "type" : "article-journal", "volume" : "48" }, "uris" : [ "http://www.mendeley.com/documents/?uuid=90958dd1-bcc6-4664-b7eb-305e340552ec" ] } ], "mendeley" : { "formattedCitation" : "&lt;sup&gt;23&lt;/sup&gt;", "plainTextFormattedCitation" : "23", "previouslyFormattedCitation" : "&lt;sup&gt;23&lt;/sup&gt;" }, "properties" : {  }, "schema" : "https://github.com/citation-style-language/schema/raw/master/csl-citation.json" }</w:instrText>
      </w:r>
      <w:r w:rsidR="00466499" w:rsidRPr="00B44B64">
        <w:fldChar w:fldCharType="separate"/>
      </w:r>
      <w:r w:rsidR="007A38B5" w:rsidRPr="00B44B64">
        <w:rPr>
          <w:noProof/>
          <w:vertAlign w:val="superscript"/>
        </w:rPr>
        <w:t>23</w:t>
      </w:r>
      <w:r w:rsidR="00466499" w:rsidRPr="00B44B64">
        <w:fldChar w:fldCharType="end"/>
      </w:r>
      <w:r w:rsidR="00466499" w:rsidRPr="00B44B64">
        <w:t xml:space="preserve">  </w:t>
      </w:r>
      <w:r w:rsidR="00084E58" w:rsidRPr="00B44B64">
        <w:t>Per</w:t>
      </w:r>
      <w:r w:rsidR="00E645D9" w:rsidRPr="00B44B64">
        <w:t>-</w:t>
      </w:r>
      <w:r w:rsidR="00084E58" w:rsidRPr="00B44B64">
        <w:t xml:space="preserve">pixel classification </w:t>
      </w:r>
      <w:r w:rsidR="009F5E97" w:rsidRPr="00B44B64">
        <w:t xml:space="preserve">provided </w:t>
      </w:r>
      <w:r w:rsidR="00084E58" w:rsidRPr="00B44B64">
        <w:t>good and useful mapping accuracy in a number of studies</w:t>
      </w:r>
      <w:r w:rsidR="00084E58" w:rsidRPr="00B44B64">
        <w:fldChar w:fldCharType="begin" w:fldLock="1"/>
      </w:r>
      <w:r w:rsidR="007A38B5" w:rsidRPr="00B44B64">
        <w:instrText>ADDIN CSL_CITATION { "citationItems" : [ { "id" : "ITEM-1", "itemData" : { "author" : [ { "dropping-particle" : "", "family" : "Boyden", "given" : "J", "non-dropping-particle" : "", "parse-names" : false, "suffix" : "" }, { "dropping-particle" : "", "family" : "Walden", "given" : "D", "non-dropping-particle" : "", "parse-names" : false, "suffix" : "" }, { "dropping-particle" : "", "family" : "Bartolo", "given" : "R", "non-dropping-particle" : "", "parse-names" : false, "suffix" : "" }, { "dropping-particle" : "", "family" : "Bayliss", "given" : "P", "non-dropping-particle" : "", "parse-names" : false, "suffix" : "" }, { "dropping-particle" : "", "family" : "Division", "given" : "Supervising Scientist", "non-dropping-particle" : "", "parse-names" : false, "suffix" : "" }, { "dropping-particle" : "", "family" : "Territory", "given" : "Northern", "non-dropping-particle" : "", "parse-names" : false, "suffix" : "" } ], "container-title" : "28th Asian Conference on Remote Sensing 2007, ACRS 2007", "id" : "ITEM-1", "issued" : { "date-parts" : [ [ "2007" ] ] }, "note" : "Striaghtforward, short and sweet\n\nStudy area: 64km2\nNo atcor mentioned\nQuickbird ms\nMap single invasive species &amp;quot;para grass&amp;quot; in wetlands\n7 class \ntraining GT by visual selection\nvalidation GT by field work\nNDVI and greenness features - per pixel?\nML classifier - accuracy 86% overall\n\n\nFrom Duplicate 2 (Utility of VHR remote sensing data for landscape scale assessment of the environmental weed para grass [UROCHLOA MUTICA, (FORSSK), NGUYEN] on a tropical floodplain - Boyden, J; Walden, D; Bartolo, R; Bayliss, P)\n\ncited By 0", "page" : "551-556", "title" : "Utility of VHR remote sensing data for landscape scale assessment of the environmental weed para grass [UROCHLOA MUTICA, (FORSSK), NGUYEN] on a tropical floodplain", "type" : "paper-conference", "volume" : "1" }, "uris" : [ "http://www.mendeley.com/documents/?uuid=509b0bdb-b84a-4a56-9c85-107359decfed" ] }, { "id" : "ITEM-2", "itemData" : { "DOI" : "10.1007/s11119-011-9247-0", "ISBN" : "1385-2256", "ISSN" : "13852256", "abstract" : "Cruciferous weeds are competitive broad-leaved species that cause losses in winter crops. In the present study, research on remote sensing was conducted on seven naturally infested fields located in Crdoba and Seville, southern Spain. Multi-spectral aerial images (four bands, including blue (B), green (G), red (R) and near-infrared bands) taken in April 2007 were used to evaluate the feasibility of mapping cruciferous patches (Diplotaxis spp. and Sinapis spp.) in winter crops (wheat, broad bean and pea) and compare the accuracy of different supervised classification methods (vegetation indices, maximum likelihood and spectral angle mapper). The best classification method was selected to develop site-specific cruciferous treatment maps. Cruciferous patches were efficiently discriminated with red/blue (R/B) and blue/green (B/G) vegetation indices and the maximum likelihood classifier. At all of the locations, the accuracy of the results obtained from the spectral angler mapper was relatively low. The cruciferous weed-classified imagery of each location were created according to the method that provided the best discrimination results and were used to obtain site-specific treatment maps for in-season post-emergence control measures or herbicide applications for subsequent years. By applying the site-specific treatment maps, herbicide savings from 71.7 to 95.4% for the no-treatment areas and from 4.3 to 12% for the low-dose herbicide were obtained.", "author" : [ { "dropping-particle" : "", "family" : "Castro", "given" : "Ana Isabel", "non-dropping-particle" : "de", "parse-names" : false, "suffix" : "" }, { "dropping-particle" : "", "family" : "Jurado-Exp\u00f3sito", "given" : "Montserrat", "non-dropping-particle" : "", "parse-names" : false, "suffix" : "" }, { "dropping-particle" : "", "family" : "Pe\u00f1a-Barrag\u00e1n", "given" : "J. M.", "non-dropping-particle" : "", "parse-names" : false, "suffix" : "" }, { "dropping-particle" : "", "family" : "L\u00f3pez-Granados", "given" : "Francisca", "non-dropping-particle" : "", "parse-names" : false, "suffix" : "" } ], "container-title" : "Precision Agriculture", "id" : "ITEM-2", "issue" : "3", "issued" : { "date-parts" : [ [ "2012" ] ] }, "note" : "Not the most insightful or clearly thought out paper. One senses their technical knowledge is not great when they talk about the spectral angle mapper algorithm etc They seem to confuse features and classifiers as the same thing..?\n\n\nmap of single invasive species in agricultural fields\ncompare different classification methods: &amp;quot;vegetation indices, maximum likelihood and spectral angle mapper&amp;quot; - ??\nstudy area = 7 fields of different crops\naerial imagery 0.25 m\n&amp;quot;Radiometric corrections were con- ducted by the supplying company&amp;quot;\nthe spectral\nbest clfr = ML on R/B and B/G indices\nseparate training and validation ground truth based on field work (?)\nper pixel features only spectral and veg index\nit seems like they only tested individual features in conjuction with different clfrs. different features gave better performance in different fields\nthey rely on phenology i.e. when the weeds are in flower and yellow", "page" : "302-321", "title" : "Airborne multi-spectral imagery for mapping cruciferous weeds in cereal and legume crops", "type" : "article-journal", "volume" : "13" }, "uris" : [ "http://www.mendeley.com/documents/?uuid=a946562a-65d2-43c9-a29f-d1802f7ad910" ] }, { "id" : "ITEM-3", "itemData" : { "DOI" : "10.1111/j.1466-822X.2004.00096.x", "ISSN" : "1466-822X", "abstract" : "Ikonos imagery proved to be a useful tool for mapping upland vegetation across large areas and at fine spatial resolution, providing accuracies com- parable to traditional mapping methods of ground surveys and aerial photography.", "author" : [ { "dropping-particle" : "", "family" : "Mehner", "given" : "Henny", "non-dropping-particle" : "", "parse-names" : false, "suffix" : "" }, { "dropping-particle" : "", "family" : "Cutler", "given" : "Mark", "non-dropping-particle" : "", "parse-names" : false, "suffix" : "" }, { "dropping-particle" : "", "family" : "Fairbairn", "given" : "David", "non-dropping-particle" : "", "parse-names" : false, "suffix" : "" }, { "dropping-particle" : "", "family" : "Thompson", "given" : "Gillian", "non-dropping-particle" : "", "parse-names" : false, "suffix" : "" } ], "container-title" : "Global Ecology and Biogeography", "id" : "ITEM-3", "issue" : "4", "issued" : { "date-parts" : [ [ "2004", "7" ] ] }, "note" : "See orig comments below\n\nIkonos 4m 4 band imagery\nStudy area is national park 229km2\nComplex and vatiable veg composition - few distinct edges\nPost classification removal of noise\nWinter and summer single images\nComprehensive field ground truth \nRadiometric correction to TOA (&amp;quot;radiance at satellite&amp;quot;)\n15 broad veg type rather than species classes \npixel based approach adequate\nOnly NDVI used as feature... ? not clear\nML classifier 80.28% accuracy\n\n\n\nA decent thorough paper but with no theoretical insight or novelty. No textural or spatial features use, yet good (and practically adequate) results obtained!!!. Use of high res imagery with traditional/available tools to map &amp;quot;upland&amp;quot; vegetation eg moor/bracken/heather. Inaccuracy of field based techniques is acknowledged and shown.\nSome refs on exisitng attempts to use low spatial res imagery for ecological mapping.\nSeparate high res field GT was obtained.\nFull atmospheric calibration done. A clascical ML (QDC) approach was used. Hard classification is said to probkematic for mixed pixels, so soft approach is recommended and some refs given although not investigated in this paper. Some attention given to prior probs. Shadow problematic", "page" : "359-369", "title" : "Remote sensing of upland vegetation: the potential of high spatial resolution satellite sensors", "type" : "article-journal", "volume" : "13" }, "uris" : [ "http://www.mendeley.com/documents/?uuid=c169ef8d-0e61-487d-80d3-e2468deed041" ] } ], "mendeley" : { "formattedCitation" : "&lt;sup&gt;24\u201326&lt;/sup&gt;", "plainTextFormattedCitation" : "24\u201326", "previouslyFormattedCitation" : "&lt;sup&gt;24\u201326&lt;/sup&gt;" }, "properties" : {  }, "schema" : "https://github.com/citation-style-language/schema/raw/master/csl-citation.json" }</w:instrText>
      </w:r>
      <w:r w:rsidR="00084E58" w:rsidRPr="00B44B64">
        <w:fldChar w:fldCharType="separate"/>
      </w:r>
      <w:r w:rsidR="007A38B5" w:rsidRPr="00B44B64">
        <w:rPr>
          <w:noProof/>
          <w:vertAlign w:val="superscript"/>
        </w:rPr>
        <w:t>24–26</w:t>
      </w:r>
      <w:r w:rsidR="00084E58" w:rsidRPr="00B44B64">
        <w:fldChar w:fldCharType="end"/>
      </w:r>
      <w:r w:rsidR="00F941FB" w:rsidRPr="00B44B64">
        <w:t xml:space="preserve"> and is a simpler and faster method</w:t>
      </w:r>
      <w:r w:rsidR="00CE146A" w:rsidRPr="00B44B64">
        <w:t>, not requiring user specification of algorithm</w:t>
      </w:r>
      <w:r w:rsidR="00E645D9" w:rsidRPr="00B44B64">
        <w:t>s</w:t>
      </w:r>
      <w:r w:rsidR="00CE146A" w:rsidRPr="00B44B64">
        <w:t xml:space="preserve"> and associated parameters.</w:t>
      </w:r>
      <w:r w:rsidR="00F941FB" w:rsidRPr="00B44B64">
        <w:t xml:space="preserve"> </w:t>
      </w:r>
    </w:p>
    <w:p w14:paraId="279DEADD" w14:textId="5E79CBE7" w:rsidR="007C0DCA" w:rsidRPr="00B44B64" w:rsidRDefault="003969AF" w:rsidP="003107E9">
      <w:pPr>
        <w:pStyle w:val="BodyTextIndented"/>
      </w:pPr>
      <w:r w:rsidRPr="00B44B64">
        <w:t>A variety of supervised approaches are used for classif</w:t>
      </w:r>
      <w:r w:rsidR="00802278" w:rsidRPr="00B44B64">
        <w:t>ying</w:t>
      </w:r>
      <w:r w:rsidRPr="00B44B64">
        <w:t xml:space="preserve"> features derived from VHR imagery.  Some authors found the Bayes normal (maximum likelihood (ML)) classifier to adequately model their class distributions</w:t>
      </w:r>
      <w:r w:rsidR="00E143FA" w:rsidRPr="00B44B64">
        <w:t>.</w:t>
      </w:r>
      <w:r w:rsidRPr="00B44B64">
        <w:fldChar w:fldCharType="begin" w:fldLock="1"/>
      </w:r>
      <w:r w:rsidR="007A38B5" w:rsidRPr="00B44B64">
        <w:instrText>ADDIN CSL_CITATION { "citationItems" : [ { "id" : "ITEM-1", "itemData" : { "author" : [ { "dropping-particle" : "", "family" : "Boyden", "given" : "J", "non-dropping-particle" : "", "parse-names" : false, "suffix" : "" }, { "dropping-particle" : "", "family" : "Walden", "given" : "D", "non-dropping-particle" : "", "parse-names" : false, "suffix" : "" }, { "dropping-particle" : "", "family" : "Bartolo", "given" : "R", "non-dropping-particle" : "", "parse-names" : false, "suffix" : "" }, { "dropping-particle" : "", "family" : "Bayliss", "given" : "P", "non-dropping-particle" : "", "parse-names" : false, "suffix" : "" }, { "dropping-particle" : "", "family" : "Division", "given" : "Supervising Scientist", "non-dropping-particle" : "", "parse-names" : false, "suffix" : "" }, { "dropping-particle" : "", "family" : "Territory", "given" : "Northern", "non-dropping-particle" : "", "parse-names" : false, "suffix" : "" } ], "container-title" : "28th Asian Conference on Remote Sensing 2007, ACRS 2007", "id" : "ITEM-1", "issued" : { "date-parts" : [ [ "2007" ] ] }, "note" : "Striaghtforward, short and sweet\n\nStudy area: 64km2\nNo atcor mentioned\nQuickbird ms\nMap single invasive species &amp;quot;para grass&amp;quot; in wetlands\n7 class \ntraining GT by visual selection\nvalidation GT by field work\nNDVI and greenness features - per pixel?\nML classifier - accuracy 86% overall\n\n\nFrom Duplicate 2 (Utility of VHR remote sensing data for landscape scale assessment of the environmental weed para grass [UROCHLOA MUTICA, (FORSSK), NGUYEN] on a tropical floodplain - Boyden, J; Walden, D; Bartolo, R; Bayliss, P)\n\ncited By 0", "page" : "551-556", "title" : "Utility of VHR remote sensing data for landscape scale assessment of the environmental weed para grass [UROCHLOA MUTICA, (FORSSK), NGUYEN] on a tropical floodplain", "type" : "paper-conference", "volume" : "1" }, "uris" : [ "http://www.mendeley.com/documents/?uuid=509b0bdb-b84a-4a56-9c85-107359decfed" ] }, { "id" : "ITEM-2", "itemData" : { "DOI" : "10.1007/s11119-011-9247-0", "ISBN" : "1385-2256", "ISSN" : "13852256", "abstract" : "Cruciferous weeds are competitive broad-leaved species that cause losses in winter crops. In the present study, research on remote sensing was conducted on seven naturally infested fields located in Crdoba and Seville, southern Spain. Multi-spectral aerial images (four bands, including blue (B), green (G), red (R) and near-infrared bands) taken in April 2007 were used to evaluate the feasibility of mapping cruciferous patches (Diplotaxis spp. and Sinapis spp.) in winter crops (wheat, broad bean and pea) and compare the accuracy of different supervised classification methods (vegetation indices, maximum likelihood and spectral angle mapper). The best classification method was selected to develop site-specific cruciferous treatment maps. Cruciferous patches were efficiently discriminated with red/blue (R/B) and blue/green (B/G) vegetation indices and the maximum likelihood classifier. At all of the locations, the accuracy of the results obtained from the spectral angler mapper was relatively low. The cruciferous weed-classified imagery of each location were created according to the method that provided the best discrimination results and were used to obtain site-specific treatment maps for in-season post-emergence control measures or herbicide applications for subsequent years. By applying the site-specific treatment maps, herbicide savings from 71.7 to 95.4% for the no-treatment areas and from 4.3 to 12% for the low-dose herbicide were obtained.", "author" : [ { "dropping-particle" : "", "family" : "Castro", "given" : "Ana Isabel", "non-dropping-particle" : "de", "parse-names" : false, "suffix" : "" }, { "dropping-particle" : "", "family" : "Jurado-Exp\u00f3sito", "given" : "Montserrat", "non-dropping-particle" : "", "parse-names" : false, "suffix" : "" }, { "dropping-particle" : "", "family" : "Pe\u00f1a-Barrag\u00e1n", "given" : "J. M.", "non-dropping-particle" : "", "parse-names" : false, "suffix" : "" }, { "dropping-particle" : "", "family" : "L\u00f3pez-Granados", "given" : "Francisca", "non-dropping-particle" : "", "parse-names" : false, "suffix" : "" } ], "container-title" : "Precision Agriculture", "id" : "ITEM-2", "issue" : "3", "issued" : { "date-parts" : [ [ "2012" ] ] }, "note" : "Not the most insightful or clearly thought out paper. One senses their technical knowledge is not great when they talk about the spectral angle mapper algorithm etc They seem to confuse features and classifiers as the same thing..?\n\n\nmap of single invasive species in agricultural fields\ncompare different classification methods: &amp;quot;vegetation indices, maximum likelihood and spectral angle mapper&amp;quot; - ??\nstudy area = 7 fields of different crops\naerial imagery 0.25 m\n&amp;quot;Radiometric corrections were con- ducted by the supplying company&amp;quot;\nthe spectral\nbest clfr = ML on R/B and B/G indices\nseparate training and validation ground truth based on field work (?)\nper pixel features only spectral and veg index\nit seems like they only tested individual features in conjuction with different clfrs. different features gave better performance in different fields\nthey rely on phenology i.e. when the weeds are in flower and yellow", "page" : "302-321", "title" : "Airborne multi-spectral imagery for mapping cruciferous weeds in cereal and legume crops", "type" : "article-journal", "volume" : "13" }, "uris" : [ "http://www.mendeley.com/documents/?uuid=a946562a-65d2-43c9-a29f-d1802f7ad910" ] }, { "id" : "ITEM-3", "itemData" : { "DOI" : "10.1111/j.1466-822X.2004.00096.x", "ISSN" : "1466-822X", "abstract" : "Ikonos imagery proved to be a useful tool for mapping upland vegetation across large areas and at fine spatial resolution, providing accuracies com- parable to traditional mapping methods of ground surveys and aerial photography.", "author" : [ { "dropping-particle" : "", "family" : "Mehner", "given" : "Henny", "non-dropping-particle" : "", "parse-names" : false, "suffix" : "" }, { "dropping-particle" : "", "family" : "Cutler", "given" : "Mark", "non-dropping-particle" : "", "parse-names" : false, "suffix" : "" }, { "dropping-particle" : "", "family" : "Fairbairn", "given" : "David", "non-dropping-particle" : "", "parse-names" : false, "suffix" : "" }, { "dropping-particle" : "", "family" : "Thompson", "given" : "Gillian", "non-dropping-particle" : "", "parse-names" : false, "suffix" : "" } ], "container-title" : "Global Ecology and Biogeography", "id" : "ITEM-3", "issue" : "4", "issued" : { "date-parts" : [ [ "2004", "7" ] ] }, "note" : "See orig comments below\n\nIkonos 4m 4 band imagery\nStudy area is national park 229km2\nComplex and vatiable veg composition - few distinct edges\nPost classification removal of noise\nWinter and summer single images\nComprehensive field ground truth \nRadiometric correction to TOA (&amp;quot;radiance at satellite&amp;quot;)\n15 broad veg type rather than species classes \npixel based approach adequate\nOnly NDVI used as feature... ? not clear\nML classifier 80.28% accuracy\n\n\n\nA decent thorough paper but with no theoretical insight or novelty. No textural or spatial features use, yet good (and practically adequate) results obtained!!!. Use of high res imagery with traditional/available tools to map &amp;quot;upland&amp;quot; vegetation eg moor/bracken/heather. Inaccuracy of field based techniques is acknowledged and shown.\nSome refs on exisitng attempts to use low spatial res imagery for ecological mapping.\nSeparate high res field GT was obtained.\nFull atmospheric calibration done. A clascical ML (QDC) approach was used. Hard classification is said to probkematic for mixed pixels, so soft approach is recommended and some refs given although not investigated in this paper. Some attention given to prior probs. Shadow problematic", "page" : "359-369", "title" : "Remote sensing of upland vegetation: the potential of high spatial resolution satellite sensors", "type" : "article-journal", "volume" : "13" }, "uris" : [ "http://www.mendeley.com/documents/?uuid=c169ef8d-0e61-487d-80d3-e2468deed041" ] } ], "mendeley" : { "formattedCitation" : "&lt;sup&gt;24\u201326&lt;/sup&gt;", "plainTextFormattedCitation" : "24\u201326", "previouslyFormattedCitation" : "&lt;sup&gt;24\u201326&lt;/sup&gt;" }, "properties" : {  }, "schema" : "https://github.com/citation-style-language/schema/raw/master/csl-citation.json" }</w:instrText>
      </w:r>
      <w:r w:rsidRPr="00B44B64">
        <w:fldChar w:fldCharType="separate"/>
      </w:r>
      <w:r w:rsidR="007A38B5" w:rsidRPr="00B44B64">
        <w:rPr>
          <w:noProof/>
          <w:vertAlign w:val="superscript"/>
        </w:rPr>
        <w:t>24–26</w:t>
      </w:r>
      <w:r w:rsidRPr="00B44B64">
        <w:fldChar w:fldCharType="end"/>
      </w:r>
      <w:r w:rsidRPr="00B44B64">
        <w:t xml:space="preserve">  Others adopted more sophisticated approaches such as </w:t>
      </w:r>
      <w:r w:rsidR="000B7347" w:rsidRPr="00B44B64">
        <w:t>SVMs</w:t>
      </w:r>
      <w:r w:rsidRPr="00B44B64">
        <w:fldChar w:fldCharType="begin" w:fldLock="1"/>
      </w:r>
      <w:r w:rsidR="007A38B5" w:rsidRPr="00B44B64">
        <w:instrText>ADDIN CSL_CITATION { "citationItems" : [ { "id" : "ITEM-1", "itemData" : { "DOI" : "10.1016/j.jag.2013.08.011", "ISSN" : "03032434", "author" : [ { "dropping-particle" : "", "family" : "Ghosh", "given" : "Aniruddha", "non-dropping-particle" : "", "parse-names" : false, "suffix" : "" }, { "dropping-particle" : "", "family" : "Joshi", "given" : "P.K.", "non-dropping-particle" : "", "parse-names" : false, "suffix" : "" } ], "container-title" : "International Journal of Applied Earth Observation and Geoinformation", "id" : "ITEM-1", "issued" : { "date-parts" : [ [ "2014", "2" ] ] }, "note" : "OK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 "page" : "298-311", "publisher" : "Elsevier B.V.", "title" : "A comparison of selected classification algorithms for mapping bamboo patches in lower Gangetic plains using very high resolution WorldView 2 imagery", "type" : "article-journal", "volume" : "26" }, "uris" : [ "http://www.mendeley.com/documents/?uuid=ef9f4d22-ecfb-466f-b192-290647ee747b" ] } ], "mendeley" : { "formattedCitation" : "&lt;sup&gt;18&lt;/sup&gt;", "plainTextFormattedCitation" : "18", "previouslyFormattedCitation" : "&lt;sup&gt;18&lt;/sup&gt;" }, "properties" : {  }, "schema" : "https://github.com/citation-style-language/schema/raw/master/csl-citation.json" }</w:instrText>
      </w:r>
      <w:r w:rsidRPr="00B44B64">
        <w:fldChar w:fldCharType="separate"/>
      </w:r>
      <w:r w:rsidR="007A38B5" w:rsidRPr="00B44B64">
        <w:rPr>
          <w:noProof/>
          <w:vertAlign w:val="superscript"/>
        </w:rPr>
        <w:t>18</w:t>
      </w:r>
      <w:r w:rsidRPr="00B44B64">
        <w:fldChar w:fldCharType="end"/>
      </w:r>
      <w:r w:rsidRPr="00B44B64">
        <w:t xml:space="preserve"> and neural networks</w:t>
      </w:r>
      <w:r w:rsidR="00E143FA" w:rsidRPr="00B44B64">
        <w:t>.</w:t>
      </w:r>
      <w:r w:rsidRPr="00B44B64">
        <w:fldChar w:fldCharType="begin" w:fldLock="1"/>
      </w:r>
      <w:r w:rsidR="007A38B5" w:rsidRPr="00B44B64">
        <w:instrText>ADDIN CSL_CITATION { "citationItems" : [ { "id" : "ITEM-1", "itemData" : { "DOI" : "10.1109/TGRS.2015.2428197", "ISSN" : "01962892", "abstract" : "Accurate tree-cover estimates are useful in deriving above-ground biomass density estimates from very high resolution (VHR) satellite imagery data. Numerous algorithms have been designed to perform tree-cover delineation in high-to-coarse-resolution satellite imagery, but most of them do not scale to terabytes of data, typical in these VHR data sets. In this paper, we present an automated probabilistic framework for the segmentation and classification of 1-m VHR data as obtained from the National Agriculture Imagery Program (NAIP) for deriving tree-cover estimates for the whole of Continental United States, using a high-performance computing architecture. The results from the classification and segmentation algorithms are then consolidated into a structured prediction framework using a discriminative undirected probabilistic graphical model based on conditional random field, which helps in capturing the higher order contextual dependence relations between neighboring pixels. Once the final probability maps are generated, the framework is updated and retrained by incorporating expert knowledge through the relabeling of misclassified image patches. This leads to a significant improvement in the true positive rates and reduction in false positive rates (FPRs). The tree-cover maps were generated for the state of California, which covers a total of 11 095 NAIP tiles and spans a total geographical area of 163 696 sq. miles. Our framework produced correct detection rates of around 88% for fragmented forests and 74% for urban tree-cover areas, with FPRs lower than 2% for both regions. Comparative studies with the National Land-Cover Data algorithm and the LiDAR high-resolution canopy height model showed the effectiveness of our algorithm for generating accurate high-resolution tree-cover maps.", "author" : [ { "dropping-particle" : "", "family" : "Basu", "given" : "Saikat", "non-dropping-particle" : "", "parse-names" : false, "suffix" : "" }, { "dropping-particle" : "", "family" : "Ganguly", "given" : "Sangram", "non-dropping-particle" : "", "parse-names" : false, "suffix" : "" }, { "dropping-particle" : "", "family" : "Nemani", "given" : "Ramakrishna R.", "non-dropping-particle" : "", "parse-names" : false, "suffix" : "" }, { "dropping-particle" : "", "family" : "Mukhopadhyay", "given" : "Supratik", "non-dropping-particle" : "", "parse-names" : false, "suffix" : "" }, { "dropping-particle" : "", "family" : "Zhang", "given" : "Gong", "non-dropping-particle" : "", "parse-names" : false, "suffix" : "" }, { "dropping-particle" : "", "family" : "Milesi", "given" : "Cristina", "non-dropping-particle" : "", "parse-names" : false, "suffix" : "" }, { "dropping-particle" : "", "family" : "Michaelis", "given" : "Andrew", "non-dropping-particle" : "", "parse-names" : false, "suffix" : "" }, { "dropping-particle" : "", "family" : "Votava", "given" : "Petr", "non-dropping-particle" : "", "parse-names" : false, "suffix" : "" }, { "dropping-particle" : "", "family" : "Dubayah", "given" : "Ralph", "non-dropping-particle" : "", "parse-names" : false, "suffix" : "" }, { "dropping-particle" : "", "family" : "Duncanson", "given" : "Laura", "non-dropping-particle" : "", "parse-names" : false, "suffix" : "" }, { "dropping-particle" : "", "family" : "Cook", "given" : "Bruce", "non-dropping-particle" : "", "parse-names" : false, "suffix" : "" }, { "dropping-particle" : "", "family" : "Yu", "given" : "Yifan", "non-dropping-particle" : "", "parse-names" : false, "suffix" : "" }, { "dropping-particle" : "", "family" : "Saatchi", "given" : "Sassan", "non-dropping-particle" : "", "parse-names" : false, "suffix" : "" }, { "dropping-particle" : "", "family" : "DiBiano", "given" : "Robert", "non-dropping-particle" : "", "parse-names" : false, "suffix" : "" }, { "dropping-particle" : "", "family" : "Karki", "given" : "Manohar", "non-dropping-particle" : "", "parse-names" : false, "suffix" : "" }, { "dropping-particle" : "", "family" : "Boyda", "given" : "Edward", "non-dropping-particle" : "", "parse-names" : false, "suffix" : "" }, { "dropping-particle" : "", "family" : "Kumar", "given" : "Uttam", "non-dropping-particle" : "", "parse-names" : false, "suffix" : "" }, { "dropping-particle" : "", "family" : "Li", "given" : "Shuang", "non-dropping-particle" : "", "parse-names" : false, "suffix" : "" } ], "container-title" : "IEEE Transactions on Geoscience and Remote Sensing", "id" : "ITEM-1", "issue" : "10", "issued" : { "date-parts" : [ [ "2015" ] ] }, "note" : "important paper as it works on v large area (the USA) using VHR aerial imagery. only differentiates tree from non-tree cover. actually they only look at n dakota\n\nthey use a two tiered approach that initially uses per-pixel +window features to classify each pixel. then pixels are grouped based on shared visual and spectral sigs\n\ntheir per pixel classifier post-proc is of interest to me and my method. I also like it in principal as it seems a more structured and better posed way of incorporating spatial context than with unsupervised segmentation\n\n4 band 1m aerial imagery much the same size as NGI\n\nthey dont talk about radiometric calibration specifically - maybe the NAIP imagery is already somewhat corrected but they incorporate invariance into their algorithm\n\nfirst they speak of per-pixel, then they describe a segmentation process (?)\n150 spectral, veg index and texture features are extracted for each object (I assume)\n22 features selected from 150 using a ranking FS procedure based on a basic separability measure\nsliding win size of 4 pixels = 4m\nclassification first performed on pixels using backprop Neural networks\npost-proc on classifier output similar in principal (but more cleverer) to my morphological ops but called &amp;quot;conditional random field&amp;quot; CRF\nCRF is actually a supervised procedure. NB the segmentation above forms part of this CRF procedure\nafter classification, experts relabel some falsely classified scenes and these are added to the training data and the classifier retrained", "page" : "5690-5708", "title" : "A Semiautomated Probabilistic Framework for Tree-Cover Delineation From 1-m NAIP Imagery Using a High-Performance Computing Architecture", "type" : "article-journal", "volume" : "53" }, "uris" : [ "http://www.mendeley.com/documents/?uuid=960560a9-16ee-45eb-a676-7bf55c652b9d" ] }, { "id" : "ITEM-2", "itemData" : { "DOI" : "10.1117/12.2067280", "abstract" : "Monitoring and analyzing forests and trees are required task to manage and establish a good plan for the forest sustainability. To achieve such a task, information and data collection of the trees are requested. The fastest way and relatively low cost technique is by using satellite remote sensing. In this study, we proposed an approach to identify and map 15 tree species in the Mangish sub-district, Kurdistan Region-Iraq. Image-objects (IOs) were used as the tree species mapping unit. This is achieved using the shadow index, normalized difference vegetation index and texture measurements. Four classification methods (Maximum Likelihood, Mahalanobis Distance, Neural Network, and Spectral Angel Mapper) were used to classify IOs using selected IO features derived from WorldView-2 imagery. Results showed that overall accuracy was increased 5-8% using the Neural Network method compared with other methods with a Kappa coefficient of 69%. This technique gives reasonable results of various tree species classifications by means of applying the Neural Network method with IOs techniques on WorldView-2 imagery.", "author" : [ { "dropping-particle" : "", "family" : "Mustafa", "given" : "Yaseen T", "non-dropping-particle" : "", "parse-names" : false, "suffix" : "" }, { "dropping-particle" : "", "family" : "Habeeb", "given" : "Hindav N", "non-dropping-particle" : "", "parse-names" : false, "suffix" : "" } ], "container-title" : "Proc. SPIE", "id" : "ITEM-2", "issued" : { "date-parts" : [ [ "2014" ] ] }, "note" : "WV-2 imagery 8 MS bands, pan sharpened\n&amp;quot;The radiometric calibration of WV2 is already provided by DigitalGlobe&amp;quot; - they dont do correction to refl AFAIK\nstudy area mix of natural and cultivated veg = 489.63km2\n15 tree species classes (5 main, 10 secondary)\nOBIA approach - specific features worked well to separate tree canopy from other\nshadow index, GLCM texture, NDVI veg index features\nfield gt of tree locs\ncompare number of &amp;quot;classification methods&amp;quot; of which some are not classification methods but separability measures or distance measures\nneural net have \nbest results with &amp;quot;neural network&amp;quot; - kappa 69% and accuracy of 76%", "page" : "92390G-92390G-13", "title" : "Object based technique for delineating and mapping 15 tree species using VHR WorldView-2 imagery", "type" : "paper-conference", "volume" : "9239" }, "uris" : [ "http://www.mendeley.com/documents/?uuid=1fdccbb3-065f-4458-adca-d58a054c4b8b" ] } ], "mendeley" : { "formattedCitation" : "&lt;sup&gt;17,21&lt;/sup&gt;", "plainTextFormattedCitation" : "17,21", "previouslyFormattedCitation" : "&lt;sup&gt;17,21&lt;/sup&gt;" }, "properties" : {  }, "schema" : "https://github.com/citation-style-language/schema/raw/master/csl-citation.json" }</w:instrText>
      </w:r>
      <w:r w:rsidRPr="00B44B64">
        <w:fldChar w:fldCharType="separate"/>
      </w:r>
      <w:r w:rsidR="007A38B5" w:rsidRPr="00B44B64">
        <w:rPr>
          <w:noProof/>
          <w:vertAlign w:val="superscript"/>
        </w:rPr>
        <w:t>17,21</w:t>
      </w:r>
      <w:r w:rsidRPr="00B44B64">
        <w:fldChar w:fldCharType="end"/>
      </w:r>
      <w:r w:rsidRPr="00B44B64">
        <w:t xml:space="preserve">  </w:t>
      </w:r>
      <w:r w:rsidR="005762CF" w:rsidRPr="00B44B64">
        <w:t>A</w:t>
      </w:r>
      <w:r w:rsidRPr="00B44B64">
        <w:t xml:space="preserve">lgorithms implemented in the </w:t>
      </w:r>
      <w:proofErr w:type="spellStart"/>
      <w:r w:rsidRPr="00B44B64">
        <w:t>eCognition</w:t>
      </w:r>
      <w:proofErr w:type="spellEnd"/>
      <w:r w:rsidRPr="00B44B64">
        <w:t xml:space="preserve"> software package</w:t>
      </w:r>
      <w:r w:rsidR="00E143FA" w:rsidRPr="00B44B64">
        <w:t>,</w:t>
      </w:r>
      <w:r w:rsidRPr="00B44B64">
        <w:fldChar w:fldCharType="begin" w:fldLock="1"/>
      </w:r>
      <w:r w:rsidR="007A38B5" w:rsidRPr="00B44B64">
        <w:instrText>ADDIN CSL_CITATION { "citationItems" : [ { "id" : "ITEM-1", "itemData" : { "author" : [ { "dropping-particle" : "", "family" : "Trimble", "given" : "", "non-dropping-particle" : "", "parse-names" : false, "suffix" : "" } ], "id" : "ITEM-1", "issued" : { "date-parts" : [ [ "2016" ] ] }, "title" : "eCognition Developer user guide", "type" : "book" }, "uris" : [ "http://www.mendeley.com/documents/?uuid=eaa2bafc-add8-41bc-9795-cece5cd2d65d" ] } ], "mendeley" : { "formattedCitation" : "&lt;sup&gt;27&lt;/sup&gt;", "plainTextFormattedCitation" : "27", "previouslyFormattedCitation" : "&lt;sup&gt;27&lt;/sup&gt;" }, "properties" : {  }, "schema" : "https://github.com/citation-style-language/schema/raw/master/csl-citation.json" }</w:instrText>
      </w:r>
      <w:r w:rsidRPr="00B44B64">
        <w:fldChar w:fldCharType="separate"/>
      </w:r>
      <w:r w:rsidR="007A38B5" w:rsidRPr="00B44B64">
        <w:rPr>
          <w:noProof/>
          <w:vertAlign w:val="superscript"/>
        </w:rPr>
        <w:t>27</w:t>
      </w:r>
      <w:r w:rsidRPr="00B44B64">
        <w:fldChar w:fldCharType="end"/>
      </w:r>
      <w:r w:rsidR="00FC29D9" w:rsidRPr="00B44B64">
        <w:t xml:space="preserve"> such as the fuzzy and hierarchical approaches,</w:t>
      </w:r>
      <w:r w:rsidRPr="00B44B64">
        <w:t xml:space="preserve"> are also frequently used for VHR image classification</w:t>
      </w:r>
      <w:r w:rsidR="00E143FA" w:rsidRPr="00B44B64">
        <w:t>.</w:t>
      </w:r>
      <w:r w:rsidRPr="00B44B64">
        <w:fldChar w:fldCharType="begin" w:fldLock="1"/>
      </w:r>
      <w:r w:rsidR="007A38B5" w:rsidRPr="00B44B64">
        <w:instrText>ADDIN CSL_CITATION { "citationItems" : [ { "id" : "ITEM-1", "itemData" : { "DOI" : "10.1016/j.rse.2007.02.014", "ISSN" : "00344257", "abstract" : "Terrestrial Ecosystem Mapping provides critical information to land and resource managers by incorporating information on climate, physiography, surficial material, soil, and vegetation structure. The main objective of this research was to determine the capacity of high spatial resolution satellite image data to discriminate vegetation structural stages in riparian and adjacent forested ecosystems as defined using the British Columbia Terrestrial Ecosystem Mapping (TEM) scheme. A high spatial resolution QuickBird image, captured in June 2005, and coincident field data covering the riparian area of Lost Shoe Creek and adjacent forests on Vancouver Island, British Columbia, was used in this analysis. Semi- variograms were calculated to assess the separability of vegetation structural stages and assess which spatial scales were most appropriate for calculation of grey-level co-occurrence texture measures to maximize structural class separation. The degree of spatial autocorrelation showed that most vegetation structural types in the TEM scheme could be differentiated and that window sizes of 3\u00d73 pixels and 11\u00d711 pixels were most appropriate for image texture calculations. Using these window sizes, the texture analysis showed that co-occurrence contrast, dissimilarity, and homogeneity texture measures, based on the bands in the visible part of the spectrum, provided the most significant statistical differentiation between vegetation structural classes. Subsequently, an object-oriented classification algorithm was applied to spectral and textural transformations of the QuickBird image data to map the vegetation structural classes. Using both spectral and textural image bands yielded the highest classification accuracy (overall accuracy=78.95%). The inclusion of image texture increased the classification accuracies of vegetation structure by 2\u201319%. The results show that information on vegetation structure can be mapped effectively from high spatial resolution satellite image data, providing an additional tool to ongoing aerial photograph interpretation. \u00a9 2007 Elsevier Inc. All rights reserved.", "author" : [ { "dropping-particle" : "", "family" : "Johansen", "given" : "Kasper", "non-dropping-particle" : "", "parse-names" : false, "suffix" : "" }, { "dropping-particle" : "", "family" : "Coops", "given" : "Nicholas C.", "non-dropping-particle" : "", "parse-names" : false, "suffix" : "" }, { "dropping-particle" : "", "family" : "Gergel", "given" : "Sarah E.", "non-dropping-particle" : "", "parse-names" : false, "suffix" : "" }, { "dropping-particle" : "", "family" : "Stange", "given" : "Yulia", "non-dropping-particle" : "", "parse-names" : false, "suffix" : "" } ], "container-title" : "Remote Sensing of Environment", "id" : "ITEM-1", "issue" : "1", "issued" : { "date-parts" : [ [ "2007", "9" ] ] }, "note" : "single quickbird image\nstudy area 5x10km=50km2\nriparian and adjacent forest\nonly converted to TOA - no atcor\n7 &amp;quot;forest structural&amp;quot; classes - not actual species\nGCLM features\nsem-variograms used to det best window scale and feats\nwindow size 3x3 and 11x11 are best ???\nz-test on individual features used for FS\nfinal features of both spectral and textural feats\nOBIA approach - eCognition used for segmentation\nAs best as I can tell eCognition also does the classification or the segmentation is the classification? - they dont seem to say what classifier\ntwo sets of gt for training and validation - all field based?\naccuracy=79%\n\n\nGood paper. Good consideration+focus given to high spatial res. Also has a number of references to high spatial res related stuff. Methodical structured approach.\n\nTexture feats at various scales used on vis quickbird imagery. Texture shown to add discriminatory power. \nOO approach.\nTEM: a std land cover mapping scheme + classes is used\n\nVariograms used to find appropriate window size for texture. A number of candidate features were calc and evaluated. These incl texture, NDVI, PCA, dissimilarity etc. Only top of atmosphere calibration as no time series analysis. \n\neCognition used for classification. No mention made of what classifier used. Also separation of training and test data not well described. Also how is oo classification conducted i.e. avg features for each object?", "page" : "29-44", "title" : "Application of high spatial resolution satellite imagery for riparian and forest ecosystem classification", "type" : "article-journal", "volume" : "110" }, "uris" : [ "http://www.mendeley.com/documents/?uuid=28ff03b4-ae0e-4428-a452-d6889b32bda6" ] }, { "id" : "ITEM-2", "itemData" : { "DOI" : "10.2478/aslh-2013-0010", "ISSN" : "1786691X", "abstract" : "\u2013 In the current study, aerial image analysis has been applied to map vegetation communities in a riparian wetland ecosystem, Szigetk\u00f6z (Hungary). Remote sensing offers an objective and time-effective method for the detection of detailed vegetation habitats with the use of high resolution aerial photos combined with ancillary botanical and silvicultural data. Three images of the same test site, acquired in three different years have been analysed by sample-based semi-automated image classification technique. Due to the heterogeneous nature of the target vegetation classes, besides using spectral features (e.g. vegetation indices) textural descriptors were also involved in the classification procedure. The most appropriate parameters have been chosen using a statistical feature selection method based on the Jeffries-Matusita distance. The accuracy assessment proved for each scene that the combined use of spectral and textural features gave the best classification results in comparison to the exclusive use of spectral or textural measures. The here-applied feature set can be applied for the analysis of similar riparian sites. remote sensing / high resolution imagery / riparian wetland / texture analysis Kivonat \u2013 L\u00e9gifelv\u00e9telek oszt\u00e1lyoz\u00e1sa vizes \u00e9l\u0151helyek t\u00e9rk\u00e9pez\u00e9se c\u00e9lj\u00e1b\u00f3l. A tanulm\u00e1ny c\u00e9lja l\u00e9gi-felv\u00e9telek elemz\u00e9s\u00e9re szolg\u00e1l\u00f3 m\u00f3dszer kidolgoz\u00e1sa vizes \u00e9l\u0151helyek veget\u00e1ci\u00f3t\u00e9rk\u00e9pez\u00e9s\u00e9hez, melyet a szigetk\u00f6zi foly\u00f3menti mintater\u00fcleten vizsg\u00e1ltunk. A hagyom\u00e1nyos terepi felm\u00e9r\u00e9ssel szemben a t\u00e1v\u00e9rz\u00e9kel\u00e9s lehet\u0151v\u00e9 teszi vizes \u00e9l\u0151helyek megk\u00f6zel\u00edt\u0151en objekt\u00edv \u00e9s gyors t\u00e9rk\u00e9pez\u00e9s\u00e9t nagy felbont\u00e1s\u00fa l\u00e9gifelv\u00e9telek \u00e9s kieg\u00e9sz\u00edt\u0151 botanikai \u00e9s erd\u00e9szeti adatok felhaszn\u00e1l\u00e1s\u00e1val. A mintav\u00e9telen alapul\u00f3 f\u00e9l-automatikus k\u00e9poszt\u00e1lyoz\u00e1s eredm\u00e9nyesnek bizonyult a kiv\u00e1lasztott h\u00e1rom k\u00e9pre alkalmazva (adott tesztter\u00fclet h\u00e1rom id\u0151pontra). A veget\u00e1ci\u00f3s c\u00e9loszt\u00e1lyok heterog\u00e9n term\u00e9szet\u00e9b\u0151l ad\u00f3dik, hogy a spektr\u00e1lis jellemz\u0151k (veget\u00e1ci\u00f3s index) vizsg\u00e1lata mellett textur\u00e1lis jellemz\u0151k bevon\u00e1s\u00e1ra is sz\u00fcks\u00e9g van az oszt\u00e1lyoz\u00e1si algoritmusok kialak\u00edt\u00e1s\u00e1hoz. A legjelent\u0151sebb param\u00e9tereket a Jeffries-Matusita statisztikai kiv\u00e1laszt\u00f3 m\u00f3dszer seg\u00edts\u00e9g\u00e9vel hat\u00e1roztuk meg. Megb\u00edzhat\u00f3s\u00e1gi elemz\u00e9s alapj\u00e1n a spektr\u00e1lis \u00e9s textur\u00e1lis jellemz\u0151k egy\u00fcttes alkalmaz\u00e1sa adta a legjobb oszt\u00e1lyoz\u00e1si eredm\u00e9nyeket a kiz\u00e1r\u00f3lag spektr\u00e1lis vagy textur\u00e1lis param\u00e9terek felhaszn\u00e1l\u00e1s\u00e1val szemben. Hasonl\u00f3 \u00e1rt\u00e9ri ter\u00fcletek n\u00f6v\u00e9nyzeti t\u00e9rk\u00e9pez\u00e9s\u00e9hez a kiv\u00e1lasztott jellemz\u0151k alap\u00e9rtelmezett alkalmaz\u00e1sa javasolt\u2026", "author" : [ { "dropping-particle" : "", "family" : "Koll\u00e1r", "given" : "Szilvia", "non-dropping-particle" : "", "parse-names" : false, "suffix" : "" }, { "dropping-particle" : "", "family" : "Vekerdy", "given" : "Zolt\u00e1n", "non-dropping-particle" : "", "parse-names" : false, "suffix" : "" }, { "dropping-particle" : "", "family" : "M\u00e1rkus", "given" : "B\u00e9la", "non-dropping-particle" : "", "parse-names" : false, "suffix" : "" } ], "container-title" : "Acta Silvatica et Lignaria Hungarica", "id" : "ITEM-2", "issue" : "1", "issued" : { "date-parts" : [ [ "2013" ] ] }, "note" : "Decent paper - bit long winded. Decent but not exceptional insight\n\nveg community classes\nriparian habitat 2.5km2 study area\naerial photos used &amp;lt;1.25m/pixel\nsingle test site covered by single image - re-acquired 3 different years\nspectral and textural features\nJeffries-Matusita distance feature selection (on individual features)\nin situ ground truth\nOBIA approach - segmentation using &amp;quot;quadtree and multi-res&amp;quot; approaches using eCognition\n5 classes based on characteristic veg patterns (quite close to species level)\nbasic texture + GLCM features\nwindow size decided using semi-=variogram - 16x16 best !\ncrude feature selection based on Jeffries-Matusita between class pairs for individual features\neCognition fuzzy classification (? see details in paper)", "page" : "119-133", "title" : "Aerial image classification for the mapping of riparian vegetation habitats", "type" : "article-journal", "volume" : "9" }, "uris" : [ "http://www.mendeley.com/documents/?uuid=db0cdcf2-9706-437c-be0c-6e0330daf559" ] }, { "id" : "ITEM-3", "itemData" : { "DOI" : "10.1016/j.ecoinf.2011.01.002", "ISSN" : "15749541", "author" : [ { "dropping-particle" : "", "family" : "Ouyang", "given" : "Zu-Tao", "non-dropping-particle" : "", "parse-names" : false, "suffix" : "" }, { "dropping-particle" : "", "family" : "Zhang", "given" : "Mo-Qian", "non-dropping-particle" : "", "parse-names" : false, "suffix" : "" }, { "dropping-particle" : "", "family" : "Xie", "given" : "Xiao", "non-dropping-particle" : "", "parse-names" : false, "suffix" : "" }, { "dropping-particle" : "", "family" : "Shen", "given" : "Qi", "non-dropping-particle" : "", "parse-names" : false, "suffix" : "" }, { "dropping-particle" : "", "family" : "Guo", "given" : "Hai-Qiang", "non-dropping-particle" : "", "parse-names" : false, "suffix" : "" }, { "dropping-particle" : "", "family" : "Zhao", "given" : "Bin", "non-dropping-particle" : "", "parse-names" : false, "suffix" : "" } ], "container-title" : "Ecological Informatics", "id" : "ITEM-3", "issue" : "2", "issued" : { "date-parts" : [ [ "2011", "3" ] ] }, "note" : "OK if somewhat painful paper, not much insight - the authors are practioners / tool users rather than tool makers. What is novel about the paper is their hierarchical classification approach - although their description is vague and I can't make much sense of it... also they use a classification approach that uses different features for different classes which is also interesting - like a combination OCC's . i suspect this hierarchical approach with membership functions is a bit of a muddlement though\n\n-Single image (approx 20x20km = 400km2)\n-Quickbird 4 band MS 0.61m/pixel\n-Supplier &amp;quot;radiometric correction&amp;quot; - no further details\n-field acquired gt\n-3 class (2 different species + other)\n-comparison of 11 classification models both pixel and OBIA approaches\nvarious black box classifications incl eCognition for segmentation incl isodata, ml, &amp;quot;the membership fn&amp;quot;\n-different feature space compared - std features = raw bands, optimized feature space = texture, shape, context, spectrum?, knowledge features = expert rules on raw bands\n-eCogntion used for FS using some separability measure\n-Best clfr was &amp;quot;membership fn and hierarchical approach&amp;quot; which is a somewhat heuristic approach using single features for single classes and some rules for combination of small scale segmentation labels into larger scale - or something like that - needs a more detailed read\n- shape and texture features did not improve things", "page" : "136-146", "publisher" : "Elsevier B.V.", "title" : "A comparison of pixel-based and object-oriented approaches to VHR imagery for mapping saltmarsh plants", "type" : "article-journal", "volume" : "6" }, "uris" : [ "http://www.mendeley.com/documents/?uuid=33901885-d119-4f20-a675-841b4a5b0d8f" ] } ], "mendeley" : { "formattedCitation" : "&lt;sup&gt;19,20,22&lt;/sup&gt;", "plainTextFormattedCitation" : "19,20,22", "previouslyFormattedCitation" : "&lt;sup&gt;19,20,22&lt;/sup&gt;" }, "properties" : {  }, "schema" : "https://github.com/citation-style-language/schema/raw/master/csl-citation.json" }</w:instrText>
      </w:r>
      <w:r w:rsidRPr="00B44B64">
        <w:fldChar w:fldCharType="separate"/>
      </w:r>
      <w:r w:rsidR="007A38B5" w:rsidRPr="00B44B64">
        <w:rPr>
          <w:noProof/>
          <w:vertAlign w:val="superscript"/>
        </w:rPr>
        <w:t>19,20,22</w:t>
      </w:r>
      <w:r w:rsidRPr="00B44B64">
        <w:fldChar w:fldCharType="end"/>
      </w:r>
    </w:p>
    <w:p w14:paraId="7BD7E42C" w14:textId="62928A54" w:rsidR="000B7998" w:rsidRPr="00B44B64" w:rsidRDefault="00012564" w:rsidP="003107E9">
      <w:pPr>
        <w:pStyle w:val="BodyTextIndented"/>
      </w:pPr>
      <w:r w:rsidRPr="00B44B64">
        <w:t>As the number of features increases, the amount of data required to adequately represent class distributions in the increased feature space increases exponentially.  This is known as the “curse of  dimensionality”</w:t>
      </w:r>
      <w:r w:rsidR="00E143FA" w:rsidRPr="00B44B64">
        <w:t>.</w:t>
      </w:r>
      <w:r w:rsidRPr="00B44B64">
        <w:fldChar w:fldCharType="begin" w:fldLock="1"/>
      </w:r>
      <w:r w:rsidR="007A38B5" w:rsidRPr="00B44B64">
        <w:instrText>ADDIN CSL_CITATION { "citationItems" : [ { "id" : "ITEM-1", "itemData" : { "DOI" : "10.1002/0470854774", "ISBN" : "0198538642", "author" : [ { "dropping-particle" : "", "family" : "Bishop", "given" : "Christopher M.", "non-dropping-particle" : "", "parse-names" : false, "suffix" : "" } ], "id" : "ITEM-1", "issued" : { "date-parts" : [ [ "2003" ] ] }, "publisher" : "Oxford University Press", "publisher-place" : "New York", "title" : "Neural networks for pattern recognition", "type" : "book" }, "uris" : [ "http://www.mendeley.com/documents/?uuid=284fd81e-b578-4566-aa67-a8bc0944a59a" ] } ], "mendeley" : { "formattedCitation" : "&lt;sup&gt;28&lt;/sup&gt;", "plainTextFormattedCitation" : "28", "previouslyFormattedCitation" : "&lt;sup&gt;28&lt;/sup&gt;" }, "properties" : {  }, "schema" : "https://github.com/citation-style-language/schema/raw/master/csl-citation.json" }</w:instrText>
      </w:r>
      <w:r w:rsidRPr="00B44B64">
        <w:fldChar w:fldCharType="separate"/>
      </w:r>
      <w:r w:rsidR="007A38B5" w:rsidRPr="00B44B64">
        <w:rPr>
          <w:noProof/>
          <w:vertAlign w:val="superscript"/>
        </w:rPr>
        <w:t>28</w:t>
      </w:r>
      <w:r w:rsidRPr="00B44B64">
        <w:fldChar w:fldCharType="end"/>
      </w:r>
      <w:r w:rsidRPr="00B44B64">
        <w:t xml:space="preserve">  For finite training samples, increasing the features beyond a certain point results in overtraining and a decrease in the classifier</w:t>
      </w:r>
      <w:r w:rsidR="00240F94" w:rsidRPr="00B44B64">
        <w:t>’s</w:t>
      </w:r>
      <w:r w:rsidRPr="00B44B64">
        <w:t xml:space="preserve"> </w:t>
      </w:r>
      <w:r w:rsidR="00240F94" w:rsidRPr="00B44B64">
        <w:t>ability to generali</w:t>
      </w:r>
      <w:r w:rsidR="000B7347" w:rsidRPr="00B44B64">
        <w:t>z</w:t>
      </w:r>
      <w:r w:rsidR="00240F94" w:rsidRPr="00B44B64">
        <w:t>e</w:t>
      </w:r>
      <w:r w:rsidRPr="00B44B64">
        <w:t>.  This “peaking phenomenon”</w:t>
      </w:r>
      <w:r w:rsidRPr="00B44B64">
        <w:fldChar w:fldCharType="begin" w:fldLock="1"/>
      </w:r>
      <w:r w:rsidR="007A38B5" w:rsidRPr="00B44B64">
        <w:instrText>ADDIN CSL_CITATION { "citationItems" : [ { "id" : "ITEM-1", "itemData" : { "author" : [ { "dropping-particle" : "", "family" : "Jain", "given" : "Anil K", "non-dropping-particle" : "", "parse-names" : false, "suffix" : "" }, { "dropping-particle" : "", "family" : "Duin", "given" : "Robert P W", "non-dropping-particle" : "", "parse-names" : false, "suffix" : "" }, { "dropping-particle" : "", "family" : "Mao", "given" : "Jianchang", "non-dropping-particle" : "", "parse-names" : false, "suffix" : "" } ], "container-title" : "IEEE Transactions on Pattern Analysis and Machine Intelligence", "id" : "ITEM-1", "issue" : "1", "issued" : { "date-parts" : [ [ "2000" ] ] }, "page" : "4-37", "title" : "Statistical pattern recognition: a review", "type" : "article-journal", "volume" : "22" }, "uris" : [ "http://www.mendeley.com/documents/?uuid=bdb80740-a905-4c79-9a64-0ef426359953" ] } ], "mendeley" : { "formattedCitation" : "&lt;sup&gt;29&lt;/sup&gt;", "plainTextFormattedCitation" : "29", "previouslyFormattedCitation" : "&lt;sup&gt;29&lt;/sup&gt;" }, "properties" : {  }, "schema" : "https://github.com/citation-style-language/schema/raw/master/csl-citation.json" }</w:instrText>
      </w:r>
      <w:r w:rsidRPr="00B44B64">
        <w:fldChar w:fldCharType="separate"/>
      </w:r>
      <w:r w:rsidR="007A38B5" w:rsidRPr="00B44B64">
        <w:rPr>
          <w:noProof/>
          <w:vertAlign w:val="superscript"/>
        </w:rPr>
        <w:t>29</w:t>
      </w:r>
      <w:r w:rsidRPr="00B44B64">
        <w:fldChar w:fldCharType="end"/>
      </w:r>
      <w:r w:rsidRPr="00B44B64">
        <w:t xml:space="preserve"> makes it necessary to </w:t>
      </w:r>
      <w:r w:rsidR="00556491" w:rsidRPr="00B44B64">
        <w:t xml:space="preserve">apply feature selection to </w:t>
      </w:r>
      <w:r w:rsidRPr="00B44B64">
        <w:t>reduce the size of the feature</w:t>
      </w:r>
      <w:r w:rsidR="00FF5235" w:rsidRPr="00B44B64">
        <w:t>-</w:t>
      </w:r>
      <w:r w:rsidRPr="00B44B64">
        <w:t xml:space="preserve">set to a salient minimum in order to achieve an accurate </w:t>
      </w:r>
      <w:r w:rsidR="00046186" w:rsidRPr="00B44B64">
        <w:t>classification</w:t>
      </w:r>
      <w:r w:rsidRPr="00B44B64">
        <w:t xml:space="preserve">.  </w:t>
      </w:r>
      <w:r w:rsidR="00806B6C" w:rsidRPr="00B44B64">
        <w:t>Feature selection by r</w:t>
      </w:r>
      <w:r w:rsidR="00864485" w:rsidRPr="00B44B64">
        <w:t>anking</w:t>
      </w:r>
      <w:r w:rsidR="00FF5235" w:rsidRPr="00B44B64">
        <w:t>,</w:t>
      </w:r>
      <w:r w:rsidR="001F0BAA" w:rsidRPr="00B44B64">
        <w:t xml:space="preserve"> </w:t>
      </w:r>
      <w:r w:rsidR="00864485" w:rsidRPr="00B44B64">
        <w:t xml:space="preserve">based on some </w:t>
      </w:r>
      <w:proofErr w:type="spellStart"/>
      <w:r w:rsidR="00864485" w:rsidRPr="00B44B64">
        <w:t>separability</w:t>
      </w:r>
      <w:proofErr w:type="spellEnd"/>
      <w:r w:rsidR="00864485" w:rsidRPr="00B44B64">
        <w:t xml:space="preserve"> </w:t>
      </w:r>
      <w:r w:rsidR="0014609F" w:rsidRPr="00B44B64">
        <w:t xml:space="preserve">or importance </w:t>
      </w:r>
      <w:r w:rsidR="00864485" w:rsidRPr="00B44B64">
        <w:t>measure</w:t>
      </w:r>
      <w:r w:rsidR="0014609F" w:rsidRPr="00B44B64">
        <w:t xml:space="preserve"> </w:t>
      </w:r>
      <w:r w:rsidR="00E7054D" w:rsidRPr="00B44B64">
        <w:t>of individual features</w:t>
      </w:r>
      <w:r w:rsidR="00FF5235" w:rsidRPr="00B44B64">
        <w:t>,</w:t>
      </w:r>
      <w:r w:rsidR="00E7054D" w:rsidRPr="00B44B64">
        <w:t xml:space="preserve"> </w:t>
      </w:r>
      <w:r w:rsidR="00864485" w:rsidRPr="00B44B64">
        <w:t xml:space="preserve">is </w:t>
      </w:r>
      <w:r w:rsidR="00806B6C" w:rsidRPr="00B44B64">
        <w:t xml:space="preserve">frequently </w:t>
      </w:r>
      <w:r w:rsidR="000B7998" w:rsidRPr="00B44B64">
        <w:t>used</w:t>
      </w:r>
      <w:r w:rsidR="000D1DF9">
        <w:t>.</w:t>
      </w:r>
      <w:r w:rsidR="0014609F" w:rsidRPr="00B44B64">
        <w:fldChar w:fldCharType="begin" w:fldLock="1"/>
      </w:r>
      <w:r w:rsidR="007A38B5" w:rsidRPr="00B44B64">
        <w:instrText>ADDIN CSL_CITATION { "citationItems" : [ { "id" : "ITEM-1", "itemData" : { "DOI" : "10.1109/TGRS.2015.2428197", "ISSN" : "01962892", "abstract" : "Accurate tree-cover estimates are useful in deriving above-ground biomass density estimates from very high resolution (VHR) satellite imagery data. Numerous algorithms have been designed to perform tree-cover delineation in high-to-coarse-resolution satellite imagery, but most of them do not scale to terabytes of data, typical in these VHR data sets. In this paper, we present an automated probabilistic framework for the segmentation and classification of 1-m VHR data as obtained from the National Agriculture Imagery Program (NAIP) for deriving tree-cover estimates for the whole of Continental United States, using a high-performance computing architecture. The results from the classification and segmentation algorithms are then consolidated into a structured prediction framework using a discriminative undirected probabilistic graphical model based on conditional random field, which helps in capturing the higher order contextual dependence relations between neighboring pixels. Once the final probability maps are generated, the framework is updated and retrained by incorporating expert knowledge through the relabeling of misclassified image patches. This leads to a significant improvement in the true positive rates and reduction in false positive rates (FPRs). The tree-cover maps were generated for the state of California, which covers a total of 11 095 NAIP tiles and spans a total geographical area of 163 696 sq. miles. Our framework produced correct detection rates of around 88% for fragmented forests and 74% for urban tree-cover areas, with FPRs lower than 2% for both regions. Comparative studies with the National Land-Cover Data algorithm and the LiDAR high-resolution canopy height model showed the effectiveness of our algorithm for generating accurate high-resolution tree-cover maps.", "author" : [ { "dropping-particle" : "", "family" : "Basu", "given" : "Saikat", "non-dropping-particle" : "", "parse-names" : false, "suffix" : "" }, { "dropping-particle" : "", "family" : "Ganguly", "given" : "Sangram", "non-dropping-particle" : "", "parse-names" : false, "suffix" : "" }, { "dropping-particle" : "", "family" : "Nemani", "given" : "Ramakrishna R.", "non-dropping-particle" : "", "parse-names" : false, "suffix" : "" }, { "dropping-particle" : "", "family" : "Mukhopadhyay", "given" : "Supratik", "non-dropping-particle" : "", "parse-names" : false, "suffix" : "" }, { "dropping-particle" : "", "family" : "Zhang", "given" : "Gong", "non-dropping-particle" : "", "parse-names" : false, "suffix" : "" }, { "dropping-particle" : "", "family" : "Milesi", "given" : "Cristina", "non-dropping-particle" : "", "parse-names" : false, "suffix" : "" }, { "dropping-particle" : "", "family" : "Michaelis", "given" : "Andrew", "non-dropping-particle" : "", "parse-names" : false, "suffix" : "" }, { "dropping-particle" : "", "family" : "Votava", "given" : "Petr", "non-dropping-particle" : "", "parse-names" : false, "suffix" : "" }, { "dropping-particle" : "", "family" : "Dubayah", "given" : "Ralph", "non-dropping-particle" : "", "parse-names" : false, "suffix" : "" }, { "dropping-particle" : "", "family" : "Duncanson", "given" : "Laura", "non-dropping-particle" : "", "parse-names" : false, "suffix" : "" }, { "dropping-particle" : "", "family" : "Cook", "given" : "Bruce", "non-dropping-particle" : "", "parse-names" : false, "suffix" : "" }, { "dropping-particle" : "", "family" : "Yu", "given" : "Yifan", "non-dropping-particle" : "", "parse-names" : false, "suffix" : "" }, { "dropping-particle" : "", "family" : "Saatchi", "given" : "Sassan", "non-dropping-particle" : "", "parse-names" : false, "suffix" : "" }, { "dropping-particle" : "", "family" : "DiBiano", "given" : "Robert", "non-dropping-particle" : "", "parse-names" : false, "suffix" : "" }, { "dropping-particle" : "", "family" : "Karki", "given" : "Manohar", "non-dropping-particle" : "", "parse-names" : false, "suffix" : "" }, { "dropping-particle" : "", "family" : "Boyda", "given" : "Edward", "non-dropping-particle" : "", "parse-names" : false, "suffix" : "" }, { "dropping-particle" : "", "family" : "Kumar", "given" : "Uttam", "non-dropping-particle" : "", "parse-names" : false, "suffix" : "" }, { "dropping-particle" : "", "family" : "Li", "given" : "Shuang", "non-dropping-particle" : "", "parse-names" : false, "suffix" : "" } ], "container-title" : "IEEE Transactions on Geoscience and Remote Sensing", "id" : "ITEM-1", "issue" : "10", "issued" : { "date-parts" : [ [ "2015" ] ] }, "note" : "important paper as it works on v large area (the USA) using VHR aerial imagery. only differentiates tree from non-tree cover. actually they only look at n dakota\n\nthey use a two tiered approach that initially uses per-pixel +window features to classify each pixel. then pixels are grouped based on shared visual and spectral sigs\n\ntheir per pixel classifier post-proc is of interest to me and my method. I also like it in principal as it seems a more structured and better posed way of incorporating spatial context than with unsupervised segmentation\n\n4 band 1m aerial imagery much the same size as NGI\n\nthey dont talk about radiometric calibration specifically - maybe the NAIP imagery is already somewhat corrected but they incorporate invariance into their algorithm\n\nfirst they speak of per-pixel, then they describe a segmentation process (?)\n150 spectral, veg index and texture features are extracted for each object (I assume)\n22 features selected from 150 using a ranking FS procedure based on a basic separability measure\nsliding win size of 4 pixels = 4m\nclassification first performed on pixels using backprop Neural networks\npost-proc on classifier output similar in principal (but more cleverer) to my morphological ops but called &amp;quot;conditional random field&amp;quot; CRF\nCRF is actually a supervised procedure. NB the segmentation above forms part of this CRF procedure\nafter classification, experts relabel some falsely classified scenes and these are added to the training data and the classifier retrained", "page" : "5690-5708", "title" : "A Semiautomated Probabilistic Framework for Tree-Cover Delineation From 1-m NAIP Imagery Using a High-Performance Computing Architecture", "type" : "article-journal", "volume" : "53" }, "uris" : [ "http://www.mendeley.com/documents/?uuid=960560a9-16ee-45eb-a676-7bf55c652b9d" ] }, { "id" : "ITEM-2", "itemData" : { "DOI" : "10.1016/j.rse.2007.02.014", "ISSN" : "00344257", "abstract" : "Terrestrial Ecosystem Mapping provides critical information to land and resource managers by incorporating information on climate, physiography, surficial material, soil, and vegetation structure. The main objective of this research was to determine the capacity of high spatial resolution satellite image data to discriminate vegetation structural stages in riparian and adjacent forested ecosystems as defined using the British Columbia Terrestrial Ecosystem Mapping (TEM) scheme. A high spatial resolution QuickBird image, captured in June 2005, and coincident field data covering the riparian area of Lost Shoe Creek and adjacent forests on Vancouver Island, British Columbia, was used in this analysis. Semi- variograms were calculated to assess the separability of vegetation structural stages and assess which spatial scales were most appropriate for calculation of grey-level co-occurrence texture measures to maximize structural class separation. The degree of spatial autocorrelation showed that most vegetation structural types in the TEM scheme could be differentiated and that window sizes of 3\u00d73 pixels and 11\u00d711 pixels were most appropriate for image texture calculations. Using these window sizes, the texture analysis showed that co-occurrence contrast, dissimilarity, and homogeneity texture measures, based on the bands in the visible part of the spectrum, provided the most significant statistical differentiation between vegetation structural classes. Subsequently, an object-oriented classification algorithm was applied to spectral and textural transformations of the QuickBird image data to map the vegetation structural classes. Using both spectral and textural image bands yielded the highest classification accuracy (overall accuracy=78.95%). The inclusion of image texture increased the classification accuracies of vegetation structure by 2\u201319%. The results show that information on vegetation structure can be mapped effectively from high spatial resolution satellite image data, providing an additional tool to ongoing aerial photograph interpretation. \u00a9 2007 Elsevier Inc. All rights reserved.", "author" : [ { "dropping-particle" : "", "family" : "Johansen", "given" : "Kasper", "non-dropping-particle" : "", "parse-names" : false, "suffix" : "" }, { "dropping-particle" : "", "family" : "Coops", "given" : "Nicholas C.", "non-dropping-particle" : "", "parse-names" : false, "suffix" : "" }, { "dropping-particle" : "", "family" : "Gergel", "given" : "Sarah E.", "non-dropping-particle" : "", "parse-names" : false, "suffix" : "" }, { "dropping-particle" : "", "family" : "Stange", "given" : "Yulia", "non-dropping-particle" : "", "parse-names" : false, "suffix" : "" } ], "container-title" : "Remote Sensing of Environment", "id" : "ITEM-2", "issue" : "1", "issued" : { "date-parts" : [ [ "2007", "9" ] ] }, "note" : "single quickbird image\nstudy area 5x10km=50km2\nriparian and adjacent forest\nonly converted to TOA - no atcor\n7 &amp;quot;forest structural&amp;quot; classes - not actual species\nGCLM features\nsem-variograms used to det best window scale and feats\nwindow size 3x3 and 11x11 are best ???\nz-test on individual features used for FS\nfinal features of both spectral and textural feats\nOBIA approach - eCognition used for segmentation\nAs best as I can tell eCognition also does the classification or the segmentation is the classification? - they dont seem to say what classifier\ntwo sets of gt for training and validation - all field based?\naccuracy=79%\n\n\nGood paper. Good consideration+focus given to high spatial res. Also has a number of references to high spatial res related stuff. Methodical structured approach.\n\nTexture feats at various scales used on vis quickbird imagery. Texture shown to add discriminatory power. \nOO approach.\nTEM: a std land cover mapping scheme + classes is used\n\nVariograms used to find appropriate window size for texture. A number of candidate features were calc and evaluated. These incl texture, NDVI, PCA, dissimilarity etc. Only top of atmosphere calibration as no time series analysis. \n\neCognition used for classification. No mention made of what classifier used. Also separation of training and test data not well described. Also how is oo classification conducted i.e. avg features for each object?", "page" : "29-44", "title" : "Application of high spatial resolution satellite imagery for riparian and forest ecosystem classification", "type" : "article-journal", "volume" : "110" }, "uris" : [ "http://www.mendeley.com/documents/?uuid=28ff03b4-ae0e-4428-a452-d6889b32bda6" ] }, { "id" : "ITEM-3", "itemData" : { "DOI" : "10.2478/aslh-2013-0010", "ISSN" : "1786691X", "abstract" : "\u2013 In the current study, aerial image analysis has been applied to map vegetation communities in a riparian wetland ecosystem, Szigetk\u00f6z (Hungary). Remote sensing offers an objective and time-effective method for the detection of detailed vegetation habitats with the use of high resolution aerial photos combined with ancillary botanical and silvicultural data. Three images of the same test site, acquired in three different years have been analysed by sample-based semi-automated image classification technique. Due to the heterogeneous nature of the target vegetation classes, besides using spectral features (e.g. vegetation indices) textural descriptors were also involved in the classification procedure. The most appropriate parameters have been chosen using a statistical feature selection method based on the Jeffries-Matusita distance. The accuracy assessment proved for each scene that the combined use of spectral and textural features gave the best classification results in comparison to the exclusive use of spectral or textural measures. The here-applied feature set can be applied for the analysis of similar riparian sites. remote sensing / high resolution imagery / riparian wetland / texture analysis Kivonat \u2013 L\u00e9gifelv\u00e9telek oszt\u00e1lyoz\u00e1sa vizes \u00e9l\u0151helyek t\u00e9rk\u00e9pez\u00e9se c\u00e9lj\u00e1b\u00f3l. A tanulm\u00e1ny c\u00e9lja l\u00e9gi-felv\u00e9telek elemz\u00e9s\u00e9re szolg\u00e1l\u00f3 m\u00f3dszer kidolgoz\u00e1sa vizes \u00e9l\u0151helyek veget\u00e1ci\u00f3t\u00e9rk\u00e9pez\u00e9s\u00e9hez, melyet a szigetk\u00f6zi foly\u00f3menti mintater\u00fcleten vizsg\u00e1ltunk. A hagyom\u00e1nyos terepi felm\u00e9r\u00e9ssel szemben a t\u00e1v\u00e9rz\u00e9kel\u00e9s lehet\u0151v\u00e9 teszi vizes \u00e9l\u0151helyek megk\u00f6zel\u00edt\u0151en objekt\u00edv \u00e9s gyors t\u00e9rk\u00e9pez\u00e9s\u00e9t nagy felbont\u00e1s\u00fa l\u00e9gifelv\u00e9telek \u00e9s kieg\u00e9sz\u00edt\u0151 botanikai \u00e9s erd\u00e9szeti adatok felhaszn\u00e1l\u00e1s\u00e1val. A mintav\u00e9telen alapul\u00f3 f\u00e9l-automatikus k\u00e9poszt\u00e1lyoz\u00e1s eredm\u00e9nyesnek bizonyult a kiv\u00e1lasztott h\u00e1rom k\u00e9pre alkalmazva (adott tesztter\u00fclet h\u00e1rom id\u0151pontra). A veget\u00e1ci\u00f3s c\u00e9loszt\u00e1lyok heterog\u00e9n term\u00e9szet\u00e9b\u0151l ad\u00f3dik, hogy a spektr\u00e1lis jellemz\u0151k (veget\u00e1ci\u00f3s index) vizsg\u00e1lata mellett textur\u00e1lis jellemz\u0151k bevon\u00e1s\u00e1ra is sz\u00fcks\u00e9g van az oszt\u00e1lyoz\u00e1si algoritmusok kialak\u00edt\u00e1s\u00e1hoz. A legjelent\u0151sebb param\u00e9tereket a Jeffries-Matusita statisztikai kiv\u00e1laszt\u00f3 m\u00f3dszer seg\u00edts\u00e9g\u00e9vel hat\u00e1roztuk meg. Megb\u00edzhat\u00f3s\u00e1gi elemz\u00e9s alapj\u00e1n a spektr\u00e1lis \u00e9s textur\u00e1lis jellemz\u0151k egy\u00fcttes alkalmaz\u00e1sa adta a legjobb oszt\u00e1lyoz\u00e1si eredm\u00e9nyeket a kiz\u00e1r\u00f3lag spektr\u00e1lis vagy textur\u00e1lis param\u00e9terek felhaszn\u00e1l\u00e1s\u00e1val szemben. Hasonl\u00f3 \u00e1rt\u00e9ri ter\u00fcletek n\u00f6v\u00e9nyzeti t\u00e9rk\u00e9pez\u00e9s\u00e9hez a kiv\u00e1lasztott jellemz\u0151k alap\u00e9rtelmezett alkalmaz\u00e1sa javasolt\u2026", "author" : [ { "dropping-particle" : "", "family" : "Koll\u00e1r", "given" : "Szilvia", "non-dropping-particle" : "", "parse-names" : false, "suffix" : "" }, { "dropping-particle" : "", "family" : "Vekerdy", "given" : "Zolt\u00e1n", "non-dropping-particle" : "", "parse-names" : false, "suffix" : "" }, { "dropping-particle" : "", "family" : "M\u00e1rkus", "given" : "B\u00e9la", "non-dropping-particle" : "", "parse-names" : false, "suffix" : "" } ], "container-title" : "Acta Silvatica et Lignaria Hungarica", "id" : "ITEM-3", "issue" : "1", "issued" : { "date-parts" : [ [ "2013" ] ] }, "note" : "Decent paper - bit long winded. Decent but not exceptional insight\n\nveg community classes\nriparian habitat 2.5km2 study area\naerial photos used &amp;lt;1.25m/pixel\nsingle test site covered by single image - re-acquired 3 different years\nspectral and textural features\nJeffries-Matusita distance feature selection (on individual features)\nin situ ground truth\nOBIA approach - segmentation using &amp;quot;quadtree and multi-res&amp;quot; approaches using eCognition\n5 classes based on characteristic veg patterns (quite close to species level)\nbasic texture + GLCM features\nwindow size decided using semi-=variogram - 16x16 best !\ncrude feature selection based on Jeffries-Matusita between class pairs for individual features\neCognition fuzzy classification (? see details in paper)", "page" : "119-133", "title" : "Aerial image classification for the mapping of riparian vegetation habitats", "type" : "article-journal", "volume" : "9" }, "uris" : [ "http://www.mendeley.com/documents/?uuid=db0cdcf2-9706-437c-be0c-6e0330daf559" ] } ], "mendeley" : { "formattedCitation" : "&lt;sup&gt;17,19,20&lt;/sup&gt;", "plainTextFormattedCitation" : "17,19,20", "previouslyFormattedCitation" : "&lt;sup&gt;17,19,20&lt;/sup&gt;" }, "properties" : {  }, "schema" : "https://github.com/citation-style-language/schema/raw/master/csl-citation.json" }</w:instrText>
      </w:r>
      <w:r w:rsidR="0014609F" w:rsidRPr="00B44B64">
        <w:fldChar w:fldCharType="separate"/>
      </w:r>
      <w:r w:rsidR="007A38B5" w:rsidRPr="00B44B64">
        <w:rPr>
          <w:noProof/>
          <w:vertAlign w:val="superscript"/>
        </w:rPr>
        <w:t>17,19,20</w:t>
      </w:r>
      <w:r w:rsidR="0014609F" w:rsidRPr="00B44B64">
        <w:fldChar w:fldCharType="end"/>
      </w:r>
      <w:r w:rsidR="0014609F" w:rsidRPr="00B44B64">
        <w:t xml:space="preserve">  </w:t>
      </w:r>
      <w:r w:rsidR="00E7054D" w:rsidRPr="00B44B64">
        <w:t>While fast, feature ranking is known to be sub-optimal for feature spaces containing redundancy</w:t>
      </w:r>
      <w:r w:rsidR="000D1DF9">
        <w:t>.</w:t>
      </w:r>
      <w:r w:rsidR="00E7054D" w:rsidRPr="00B44B64">
        <w:fldChar w:fldCharType="begin" w:fldLock="1"/>
      </w:r>
      <w:r w:rsidR="007A38B5" w:rsidRPr="00B44B64">
        <w:instrText>ADDIN CSL_CITATION { "citationItems" : [ { "id" : "ITEM-1", "itemData" : { "DOI" : "10.1093/bioinformatics/btr300", "ISSN" : "1367-4811", "PMID" : "21576180", "abstract" : "MOTIVATION: Classification and feature selection of genomics or transcriptomics data is often hampered by the large number of features as compared with the small number of samples available. Moreover, features represented by probes that either have similar molecular functions (gene expression analysis) or genomic locations (DNA copy number analysis) are highly correlated. Classical model selection methods such as penalized logistic regression or random forest become unstable in the presence of high feature correlations. Sophisticated penalties such as group Lasso or fused Lasso can force the models to assign similar weights to correlated features and thus improve model stability and interpretability. In this article, we show that the measures of feature relevance corresponding to the above-mentioned methods are biased such that the weights of the features belonging to groups of correlated features decrease as the sizes of the groups increase, which leads to incorrect model interpretation and misleading feature ranking. RESULTS: With simulation experiments, we demonstrate that Lasso logistic regression, fused support vector machine, group Lasso and random forest models suffer from correlation bias. Using simulations, we show that two related methods for group selection based on feature clustering can be used for correcting the correlation bias. These techniques also improve the stability and the accuracy of the baseline models. We apply all methods investigated to a breast cancer and a bladder cancer arrayCGH dataset and in order to identify copy number aberrations predictive of tumor phenotype. AVAILABILITY: R code can be found at: http://www.mpi-inf.mpg.de/~laura/Clustering.r.", "author" : [ { "dropping-particle" : "", "family" : "Tolosi", "given" : "Laura", "non-dropping-particle" : "", "parse-names" : false, "suffix" : "" }, { "dropping-particle" : "", "family" : "Lengauer", "given" : "Thomas", "non-dropping-particle" : "", "parse-names" : false, "suffix" : "" } ], "container-title" : "Bioinformatics", "id" : "ITEM-1", "issue" : "14", "issued" : { "date-parts" : [ [ "2011", "7", "15" ] ] }, "note" : "Method: they show a number of classifiers / regressors suffer from correlation bias (Lasso, Lasso logistic regression, group Lasso, fused SVM, random forests ). they also show that clustering method such as Park 2007 compensates successfully for this. they give a theoretical background for this.\n\nResults: - methods tested on a number of simulated and 2 real biological datasets\n- NB not only compare clfr accuracy but also measure feature stability using variance / correlation of feature weight vector over bootstraps\n- they compare Park 2007 to other methods including random forests and SVM\n- accuracy of clustering approach is not always superior to other methods but usually is\n- feature stability is improved by clustering\n- they eval clustering modifications of the same clfrs eval'd in traditional mode\n\n\n\nOld comments:\n\nDidn't read this through but think I have a rough understanding of the issues involved. FS or BE should not suffer from this correlation issue although they obviously are not optimal\n\nSome notes on how random forests dont deal with well with correlation and how correlated features lead to instability in fs.\n\nResults: \nOverall model stability is given by the average of all pairwise Pearson correlations between feature weight vectors provided by the models fitted on the 10 variations of the training set", "page" : "1986-1994", "title" : "Classification with correlated features: unreliability of feature ranking and solutions.", "type" : "article-journal", "volume" : "27" }, "uris" : [ "http://www.mendeley.com/documents/?uuid=a9f19872-8de9-4086-8714-ec90cce4cbf7" ] } ], "mendeley" : { "formattedCitation" : "&lt;sup&gt;30&lt;/sup&gt;", "plainTextFormattedCitation" : "30", "previouslyFormattedCitation" : "&lt;sup&gt;30&lt;/sup&gt;" }, "properties" : {  }, "schema" : "https://github.com/citation-style-language/schema/raw/master/csl-citation.json" }</w:instrText>
      </w:r>
      <w:r w:rsidR="00E7054D" w:rsidRPr="00B44B64">
        <w:fldChar w:fldCharType="separate"/>
      </w:r>
      <w:r w:rsidR="007A38B5" w:rsidRPr="00B44B64">
        <w:rPr>
          <w:noProof/>
          <w:vertAlign w:val="superscript"/>
        </w:rPr>
        <w:t>30</w:t>
      </w:r>
      <w:r w:rsidR="00E7054D" w:rsidRPr="00B44B64">
        <w:fldChar w:fldCharType="end"/>
      </w:r>
      <w:r w:rsidR="00E7054D" w:rsidRPr="00B44B64">
        <w:t xml:space="preserve">  </w:t>
      </w:r>
      <w:r w:rsidR="0014609F" w:rsidRPr="00B44B64">
        <w:fldChar w:fldCharType="begin" w:fldLock="1"/>
      </w:r>
      <w:r w:rsidR="00E143FA" w:rsidRPr="00B44B64">
        <w:instrText>ADDIN CSL_CITATION { "citationItems" : [ { "id" : "ITEM-1", "itemData" : { "DOI" : "10.1016/j.jag.2013.08.011", "ISSN" : "03032434", "author" : [ { "dropping-particle" : "", "family" : "Ghosh", "given" : "Aniruddha", "non-dropping-particle" : "", "parse-names" : false, "suffix" : "" }, { "dropping-particle" : "", "family" : "Joshi", "given" : "P.K.", "non-dropping-particle" : "", "parse-names" : false, "suffix" : "" } ], "container-title" : "International Journal of Applied Earth Observation and Geoinformation", "id" : "ITEM-1", "issued" : { "date-parts" : [ [ "2014", "2" ] ] }, "note" : "OK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 "page" : "298-311", "publisher" : "Elsevier B.V.", "title" : "A comparison of selected classification algorithms for mapping bamboo patches in lower Gangetic plains using very high resolution WorldView 2 imagery", "type" : "article-journal", "volume" : "26" }, "uris" : [ "http://www.mendeley.com/documents/?uuid=ef9f4d22-ecfb-466f-b192-290647ee747b" ] } ], "mendeley" : { "formattedCitation" : "&lt;sup&gt;18&lt;/sup&gt;", "manualFormatting" : "Ghosh and Joshi", "plainTextFormattedCitation" : "18", "previouslyFormattedCitation" : "&lt;sup&gt;18&lt;/sup&gt;" }, "properties" : {  }, "schema" : "https://github.com/citation-style-language/schema/raw/master/csl-citation.json" }</w:instrText>
      </w:r>
      <w:r w:rsidR="0014609F" w:rsidRPr="00B44B64">
        <w:fldChar w:fldCharType="separate"/>
      </w:r>
      <w:r w:rsidR="0014609F" w:rsidRPr="00B44B64">
        <w:rPr>
          <w:noProof/>
        </w:rPr>
        <w:t>Ghosh and Joshi</w:t>
      </w:r>
      <w:r w:rsidR="0014609F" w:rsidRPr="00B44B64">
        <w:fldChar w:fldCharType="end"/>
      </w:r>
      <w:r w:rsidR="00E143FA" w:rsidRPr="00B44B64">
        <w:fldChar w:fldCharType="begin" w:fldLock="1"/>
      </w:r>
      <w:r w:rsidR="00E143FA" w:rsidRPr="00B44B64">
        <w:instrText>ADDIN CSL_CITATION { "citationItems" : [ { "id" : "ITEM-1", "itemData" : { "DOI" : "10.1016/j.jag.2013.08.011", "ISSN" : "03032434", "author" : [ { "dropping-particle" : "", "family" : "Ghosh", "given" : "Aniruddha", "non-dropping-particle" : "", "parse-names" : false, "suffix" : "" }, { "dropping-particle" : "", "family" : "Joshi", "given" : "P.K.", "non-dropping-particle" : "", "parse-names" : false, "suffix" : "" } ], "container-title" : "International Journal of Applied Earth Observation and Geoinformation", "id" : "ITEM-1", "issued" : { "date-parts" : [ [ "2014", "2" ] ] }, "note" : "OK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 "page" : "298-311", "publisher" : "Elsevier B.V.", "title" : "A comparison of selected classification algorithms for mapping bamboo patches in lower Gangetic plains using very high resolution WorldView 2 imagery", "type" : "article-journal", "volume" : "26" }, "uris" : [ "http://www.mendeley.com/documents/?uuid=ef9f4d22-ecfb-466f-b192-290647ee747b" ] } ], "mendeley" : { "formattedCitation" : "&lt;sup&gt;18&lt;/sup&gt;", "plainTextFormattedCitation" : "18", "previouslyFormattedCitation" : "&lt;sup&gt;18&lt;/sup&gt;" }, "properties" : {  }, "schema" : "https://github.com/citation-style-language/schema/raw/master/csl-citation.json" }</w:instrText>
      </w:r>
      <w:r w:rsidR="00E143FA" w:rsidRPr="00B44B64">
        <w:fldChar w:fldCharType="separate"/>
      </w:r>
      <w:r w:rsidR="00E143FA" w:rsidRPr="00B44B64">
        <w:rPr>
          <w:noProof/>
          <w:vertAlign w:val="superscript"/>
        </w:rPr>
        <w:t>18</w:t>
      </w:r>
      <w:r w:rsidR="00E143FA" w:rsidRPr="00B44B64">
        <w:fldChar w:fldCharType="end"/>
      </w:r>
      <w:r w:rsidR="0014609F" w:rsidRPr="00B44B64">
        <w:t xml:space="preserve"> used recursive feature elimination (also known as backward elimination)</w:t>
      </w:r>
      <w:r w:rsidR="007432B9" w:rsidRPr="00B44B64">
        <w:t xml:space="preserve"> –</w:t>
      </w:r>
      <w:r w:rsidR="0014609F" w:rsidRPr="00B44B64">
        <w:t xml:space="preserve"> a greedy search technique</w:t>
      </w:r>
      <w:r w:rsidR="001F0BAA" w:rsidRPr="00B44B64">
        <w:t xml:space="preserve"> to select informative features</w:t>
      </w:r>
      <w:r w:rsidR="00E7054D" w:rsidRPr="00B44B64">
        <w:t xml:space="preserve">.  Of the reviewed studies, </w:t>
      </w:r>
      <w:r w:rsidR="00E143FA" w:rsidRPr="00B44B64">
        <w:fldChar w:fldCharType="begin" w:fldLock="1"/>
      </w:r>
      <w:r w:rsidR="00E143FA" w:rsidRPr="00B44B64">
        <w:instrText>ADDIN CSL_CITATION { "citationItems" : [ { "id" : "ITEM-1", "itemData" : { "DOI" : "10.1016/j.jag.2013.08.011", "ISSN" : "03032434", "author" : [ { "dropping-particle" : "", "family" : "Ghosh", "given" : "Aniruddha", "non-dropping-particle" : "", "parse-names" : false, "suffix" : "" }, { "dropping-particle" : "", "family" : "Joshi", "given" : "P.K.", "non-dropping-particle" : "", "parse-names" : false, "suffix" : "" } ], "container-title" : "International Journal of Applied Earth Observation and Geoinformation", "id" : "ITEM-1", "issued" : { "date-parts" : [ [ "2014", "2" ] ] }, "note" : "OK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 "page" : "298-311", "publisher" : "Elsevier B.V.", "title" : "A comparison of selected classification algorithms for mapping bamboo patches in lower Gangetic plains using very high resolution WorldView 2 imagery", "type" : "article-journal", "volume" : "26" }, "uris" : [ "http://www.mendeley.com/documents/?uuid=ef9f4d22-ecfb-466f-b192-290647ee747b" ] } ], "mendeley" : { "formattedCitation" : "&lt;sup&gt;18&lt;/sup&gt;", "manualFormatting" : "Ghosh and Joshi", "plainTextFormattedCitation" : "18", "previouslyFormattedCitation" : "&lt;sup&gt;18&lt;/sup&gt;" }, "properties" : {  }, "schema" : "https://github.com/citation-style-language/schema/raw/master/csl-citation.json" }</w:instrText>
      </w:r>
      <w:r w:rsidR="00E143FA" w:rsidRPr="00B44B64">
        <w:fldChar w:fldCharType="separate"/>
      </w:r>
      <w:r w:rsidR="00E143FA" w:rsidRPr="00B44B64">
        <w:rPr>
          <w:noProof/>
        </w:rPr>
        <w:t>Ghosh and Joshi</w:t>
      </w:r>
      <w:r w:rsidR="00E143FA" w:rsidRPr="00B44B64">
        <w:fldChar w:fldCharType="end"/>
      </w:r>
      <w:r w:rsidR="00E143FA" w:rsidRPr="00B44B64">
        <w:fldChar w:fldCharType="begin" w:fldLock="1"/>
      </w:r>
      <w:r w:rsidR="00E143FA" w:rsidRPr="00B44B64">
        <w:instrText>ADDIN CSL_CITATION { "citationItems" : [ { "id" : "ITEM-1", "itemData" : { "DOI" : "10.1016/j.jag.2013.08.011", "ISSN" : "03032434", "author" : [ { "dropping-particle" : "", "family" : "Ghosh", "given" : "Aniruddha", "non-dropping-particle" : "", "parse-names" : false, "suffix" : "" }, { "dropping-particle" : "", "family" : "Joshi", "given" : "P.K.", "non-dropping-particle" : "", "parse-names" : false, "suffix" : "" } ], "container-title" : "International Journal of Applied Earth Observation and Geoinformation", "id" : "ITEM-1", "issued" : { "date-parts" : [ [ "2014", "2" ] ] }, "note" : "OK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 "page" : "298-311", "publisher" : "Elsevier B.V.", "title" : "A comparison of selected classification algorithms for mapping bamboo patches in lower Gangetic plains using very high resolution WorldView 2 imagery", "type" : "article-journal", "volume" : "26" }, "uris" : [ "http://www.mendeley.com/documents/?uuid=ef9f4d22-ecfb-466f-b192-290647ee747b" ] } ], "mendeley" : { "formattedCitation" : "&lt;sup&gt;18&lt;/sup&gt;", "plainTextFormattedCitation" : "18", "previouslyFormattedCitation" : "&lt;sup&gt;18&lt;/sup&gt;" }, "properties" : {  }, "schema" : "https://github.com/citation-style-language/schema/raw/master/csl-citation.json" }</w:instrText>
      </w:r>
      <w:r w:rsidR="00E143FA" w:rsidRPr="00B44B64">
        <w:fldChar w:fldCharType="separate"/>
      </w:r>
      <w:r w:rsidR="00E143FA" w:rsidRPr="00B44B64">
        <w:rPr>
          <w:noProof/>
          <w:vertAlign w:val="superscript"/>
        </w:rPr>
        <w:t>18</w:t>
      </w:r>
      <w:r w:rsidR="00E143FA" w:rsidRPr="00B44B64">
        <w:fldChar w:fldCharType="end"/>
      </w:r>
      <w:r w:rsidR="00652DE0" w:rsidRPr="00B44B64">
        <w:t xml:space="preserve"> </w:t>
      </w:r>
      <w:r w:rsidR="007432B9" w:rsidRPr="00B44B64">
        <w:t xml:space="preserve">were </w:t>
      </w:r>
      <w:r w:rsidR="00E7054D" w:rsidRPr="00B44B64">
        <w:t>the only one</w:t>
      </w:r>
      <w:r w:rsidR="007432B9" w:rsidRPr="00B44B64">
        <w:t>s</w:t>
      </w:r>
      <w:r w:rsidR="00E7054D" w:rsidRPr="00B44B64">
        <w:t xml:space="preserve"> to use a feature selection method</w:t>
      </w:r>
      <w:r w:rsidR="0014609F" w:rsidRPr="00B44B64">
        <w:t xml:space="preserve"> that considers the </w:t>
      </w:r>
      <w:r w:rsidR="00E7054D" w:rsidRPr="00B44B64">
        <w:t xml:space="preserve">effect of feature redundancy </w:t>
      </w:r>
      <w:r w:rsidR="0014609F" w:rsidRPr="00B44B64">
        <w:t xml:space="preserve">by evaluating </w:t>
      </w:r>
      <w:r w:rsidR="00E7054D" w:rsidRPr="00B44B64">
        <w:t>features</w:t>
      </w:r>
      <w:r w:rsidR="0014609F" w:rsidRPr="00B44B64">
        <w:t xml:space="preserve"> in combination.   </w:t>
      </w:r>
    </w:p>
    <w:p w14:paraId="381872E1" w14:textId="37816A0B" w:rsidR="00814BC8" w:rsidRPr="00B44B64" w:rsidRDefault="00002830" w:rsidP="003107E9">
      <w:pPr>
        <w:pStyle w:val="BodyTextIndented"/>
      </w:pPr>
      <w:r w:rsidRPr="00B44B64">
        <w:t>The majority</w:t>
      </w:r>
      <w:r w:rsidR="009A6874" w:rsidRPr="00B44B64">
        <w:t xml:space="preserve"> of the reviewed vegetation mapping studies were applied to small areas, typically covered by a single satellite image</w:t>
      </w:r>
      <w:r w:rsidR="00E143FA" w:rsidRPr="00B44B64">
        <w:t>.</w:t>
      </w:r>
      <w:r w:rsidR="009A6874" w:rsidRPr="00B44B64">
        <w:fldChar w:fldCharType="begin" w:fldLock="1"/>
      </w:r>
      <w:r w:rsidR="007A38B5" w:rsidRPr="00B44B64">
        <w:instrText>ADDIN CSL_CITATION { "citationItems" : [ { "id" : "ITEM-1", "itemData" : { "author" : [ { "dropping-particle" : "", "family" : "Boyden", "given" : "J", "non-dropping-particle" : "", "parse-names" : false, "suffix" : "" }, { "dropping-particle" : "", "family" : "Walden", "given" : "D", "non-dropping-particle" : "", "parse-names" : false, "suffix" : "" }, { "dropping-particle" : "", "family" : "Bartolo", "given" : "R", "non-dropping-particle" : "", "parse-names" : false, "suffix" : "" }, { "dropping-particle" : "", "family" : "Bayliss", "given" : "P", "non-dropping-particle" : "", "parse-names" : false, "suffix" : "" }, { "dropping-particle" : "", "family" : "Division", "given" : "Supervising Scientist", "non-dropping-particle" : "", "parse-names" : false, "suffix" : "" }, { "dropping-particle" : "", "family" : "Territory", "given" : "Northern", "non-dropping-particle" : "", "parse-names" : false, "suffix" : "" } ], "container-title" : "28th Asian Conference on Remote Sensing 2007, ACRS 2007", "id" : "ITEM-1", "issued" : { "date-parts" : [ [ "2007" ] ] }, "note" : "Striaghtforward, short and sweet\n\nStudy area: 64km2\nNo atcor mentioned\nQuickbird ms\nMap single invasive species &amp;quot;para grass&amp;quot; in wetlands\n7 class \ntraining GT by visual selection\nvalidation GT by field work\nNDVI and greenness features - per pixel?\nML classifier - accuracy 86% overall\n\n\nFrom Duplicate 2 (Utility of VHR remote sensing data for landscape scale assessment of the environmental weed para grass [UROCHLOA MUTICA, (FORSSK), NGUYEN] on a tropical floodplain - Boyden, J; Walden, D; Bartolo, R; Bayliss, P)\n\ncited By 0", "page" : "551-556", "title" : "Utility of VHR remote sensing data for landscape scale assessment of the environmental weed para grass [UROCHLOA MUTICA, (FORSSK), NGUYEN] on a tropical floodplain", "type" : "paper-conference", "volume" : "1" }, "uris" : [ "http://www.mendeley.com/documents/?uuid=509b0bdb-b84a-4a56-9c85-107359decfed" ] }, { "id" : "ITEM-2", "itemData" : { "DOI" : "10.1016/j.jag.2013.08.011", "ISSN" : "03032434", "author" : [ { "dropping-particle" : "", "family" : "Ghosh", "given" : "Aniruddha", "non-dropping-particle" : "", "parse-names" : false, "suffix" : "" }, { "dropping-particle" : "", "family" : "Joshi", "given" : "P.K.", "non-dropping-particle" : "", "parse-names" : false, "suffix" : "" } ], "container-title" : "International Journal of Applied Earth Observation and Geoinformation", "id" : "ITEM-2", "issued" : { "date-parts" : [ [ "2014", "2" ] ] }, "note" : "OK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 "page" : "298-311", "publisher" : "Elsevier B.V.", "title" : "A comparison of selected classification algorithms for mapping bamboo patches in lower Gangetic plains using very high resolution WorldView 2 imagery", "type" : "article-journal", "volume" : "26" }, "uris" : [ "http://www.mendeley.com/documents/?uuid=ef9f4d22-ecfb-466f-b192-290647ee747b" ] }, { "id" : "ITEM-3", "itemData" : { "DOI" : "10.1016/j.rse.2007.02.014", "ISSN" : "00344257", "abstract" : "Terrestrial Ecosystem Mapping provides critical information to land and resource managers by incorporating information on climate, physiography, surficial material, soil, and vegetation structure. The main objective of this research was to determine the capacity of high spatial resolution satellite image data to discriminate vegetation structural stages in riparian and adjacent forested ecosystems as defined using the British Columbia Terrestrial Ecosystem Mapping (TEM) scheme. A high spatial resolution QuickBird image, captured in June 2005, and coincident field data covering the riparian area of Lost Shoe Creek and adjacent forests on Vancouver Island, British Columbia, was used in this analysis. Semi- variograms were calculated to assess the separability of vegetation structural stages and assess which spatial scales were most appropriate for calculation of grey-level co-occurrence texture measures to maximize structural class separation. The degree of spatial autocorrelation showed that most vegetation structural types in the TEM scheme could be differentiated and that window sizes of 3\u00d73 pixels and 11\u00d711 pixels were most appropriate for image texture calculations. Using these window sizes, the texture analysis showed that co-occurrence contrast, dissimilarity, and homogeneity texture measures, based on the bands in the visible part of the spectrum, provided the most significant statistical differentiation between vegetation structural classes. Subsequently, an object-oriented classification algorithm was applied to spectral and textural transformations of the QuickBird image data to map the vegetation structural classes. Using both spectral and textural image bands yielded the highest classification accuracy (overall accuracy=78.95%). The inclusion of image texture increased the classification accuracies of vegetation structure by 2\u201319%. The results show that information on vegetation structure can be mapped effectively from high spatial resolution satellite image data, providing an additional tool to ongoing aerial photograph interpretation. \u00a9 2007 Elsevier Inc. All rights reserved.", "author" : [ { "dropping-particle" : "", "family" : "Johansen", "given" : "Kasper", "non-dropping-particle" : "", "parse-names" : false, "suffix" : "" }, { "dropping-particle" : "", "family" : "Coops", "given" : "Nicholas C.", "non-dropping-particle" : "", "parse-names" : false, "suffix" : "" }, { "dropping-particle" : "", "family" : "Gergel", "given" : "Sarah E.", "non-dropping-particle" : "", "parse-names" : false, "suffix" : "" }, { "dropping-particle" : "", "family" : "Stange", "given" : "Yulia", "non-dropping-particle" : "", "parse-names" : false, "suffix" : "" } ], "container-title" : "Remote Sensing of Environment", "id" : "ITEM-3", "issue" : "1", "issued" : { "date-parts" : [ [ "2007", "9" ] ] }, "note" : "single quickbird image\nstudy area 5x10km=50km2\nriparian and adjacent forest\nonly converted to TOA - no atcor\n7 &amp;quot;forest structural&amp;quot; classes - not actual species\nGCLM features\nsem-variograms used to det best window scale and feats\nwindow size 3x3 and 11x11 are best ???\nz-test on individual features used for FS\nfinal features of both spectral and textural feats\nOBIA approach - eCognition used for segmentation\nAs best as I can tell eCognition also does the classification or the segmentation is the classification? - they dont seem to say what classifier\ntwo sets of gt for training and validation - all field based?\naccuracy=79%\n\n\nGood paper. Good consideration+focus given to high spatial res. Also has a number of references to high spatial res related stuff. Methodical structured approach.\n\nTexture feats at various scales used on vis quickbird imagery. Texture shown to add discriminatory power. \nOO approach.\nTEM: a std land cover mapping scheme + classes is used\n\nVariograms used to find appropriate window size for texture. A number of candidate features were calc and evaluated. These incl texture, NDVI, PCA, dissimilarity etc. Only top of atmosphere calibration as no time series analysis. \n\neCognition used for classification. No mention made of what classifier used. Also separation of training and test data not well described. Also how is oo classification conducted i.e. avg features for each object?", "page" : "29-44", "title" : "Application of high spatial resolution satellite imagery for riparian and forest ecosystem classification", "type" : "article-journal", "volume" : "110" }, "uris" : [ "http://www.mendeley.com/documents/?uuid=28ff03b4-ae0e-4428-a452-d6889b32bda6" ] }, { "id" : "ITEM-4", "itemData" : { "DOI" : "10.2478/aslh-2013-0010", "ISSN" : "1786691X", "abstract" : "\u2013 In the current study, aerial image analysis has been applied to map vegetation communities in a riparian wetland ecosystem, Szigetk\u00f6z (Hungary). Remote sensing offers an objective and time-effective method for the detection of detailed vegetation habitats with the use of high resolution aerial photos combined with ancillary botanical and silvicultural data. Three images of the same test site, acquired in three different years have been analysed by sample-based semi-automated image classification technique. Due to the heterogeneous nature of the target vegetation classes, besides using spectral features (e.g. vegetation indices) textural descriptors were also involved in the classification procedure. The most appropriate parameters have been chosen using a statistical feature selection method based on the Jeffries-Matusita distance. The accuracy assessment proved for each scene that the combined use of spectral and textural features gave the best classification results in comparison to the exclusive use of spectral or textural measures. The here-applied feature set can be applied for the analysis of similar riparian sites. remote sensing / high resolution imagery / riparian wetland / texture analysis Kivonat \u2013 L\u00e9gifelv\u00e9telek oszt\u00e1lyoz\u00e1sa vizes \u00e9l\u0151helyek t\u00e9rk\u00e9pez\u00e9se c\u00e9lj\u00e1b\u00f3l. A tanulm\u00e1ny c\u00e9lja l\u00e9gi-felv\u00e9telek elemz\u00e9s\u00e9re szolg\u00e1l\u00f3 m\u00f3dszer kidolgoz\u00e1sa vizes \u00e9l\u0151helyek veget\u00e1ci\u00f3t\u00e9rk\u00e9pez\u00e9s\u00e9hez, melyet a szigetk\u00f6zi foly\u00f3menti mintater\u00fcleten vizsg\u00e1ltunk. A hagyom\u00e1nyos terepi felm\u00e9r\u00e9ssel szemben a t\u00e1v\u00e9rz\u00e9kel\u00e9s lehet\u0151v\u00e9 teszi vizes \u00e9l\u0151helyek megk\u00f6zel\u00edt\u0151en objekt\u00edv \u00e9s gyors t\u00e9rk\u00e9pez\u00e9s\u00e9t nagy felbont\u00e1s\u00fa l\u00e9gifelv\u00e9telek \u00e9s kieg\u00e9sz\u00edt\u0151 botanikai \u00e9s erd\u00e9szeti adatok felhaszn\u00e1l\u00e1s\u00e1val. A mintav\u00e9telen alapul\u00f3 f\u00e9l-automatikus k\u00e9poszt\u00e1lyoz\u00e1s eredm\u00e9nyesnek bizonyult a kiv\u00e1lasztott h\u00e1rom k\u00e9pre alkalmazva (adott tesztter\u00fclet h\u00e1rom id\u0151pontra). A veget\u00e1ci\u00f3s c\u00e9loszt\u00e1lyok heterog\u00e9n term\u00e9szet\u00e9b\u0151l ad\u00f3dik, hogy a spektr\u00e1lis jellemz\u0151k (veget\u00e1ci\u00f3s index) vizsg\u00e1lata mellett textur\u00e1lis jellemz\u0151k bevon\u00e1s\u00e1ra is sz\u00fcks\u00e9g van az oszt\u00e1lyoz\u00e1si algoritmusok kialak\u00edt\u00e1s\u00e1hoz. A legjelent\u0151sebb param\u00e9tereket a Jeffries-Matusita statisztikai kiv\u00e1laszt\u00f3 m\u00f3dszer seg\u00edts\u00e9g\u00e9vel hat\u00e1roztuk meg. Megb\u00edzhat\u00f3s\u00e1gi elemz\u00e9s alapj\u00e1n a spektr\u00e1lis \u00e9s textur\u00e1lis jellemz\u0151k egy\u00fcttes alkalmaz\u00e1sa adta a legjobb oszt\u00e1lyoz\u00e1si eredm\u00e9nyeket a kiz\u00e1r\u00f3lag spektr\u00e1lis vagy textur\u00e1lis param\u00e9terek felhaszn\u00e1l\u00e1s\u00e1val szemben. Hasonl\u00f3 \u00e1rt\u00e9ri ter\u00fcletek n\u00f6v\u00e9nyzeti t\u00e9rk\u00e9pez\u00e9s\u00e9hez a kiv\u00e1lasztott jellemz\u0151k alap\u00e9rtelmezett alkalmaz\u00e1sa javasolt\u2026", "author" : [ { "dropping-particle" : "", "family" : "Koll\u00e1r", "given" : "Szilvia", "non-dropping-particle" : "", "parse-names" : false, "suffix" : "" }, { "dropping-particle" : "", "family" : "Vekerdy", "given" : "Zolt\u00e1n", "non-dropping-particle" : "", "parse-names" : false, "suffix" : "" }, { "dropping-particle" : "", "family" : "M\u00e1rkus", "given" : "B\u00e9la", "non-dropping-particle" : "", "parse-names" : false, "suffix" : "" } ], "container-title" : "Acta Silvatica et Lignaria Hungarica", "id" : "ITEM-4", "issue" : "1", "issued" : { "date-parts" : [ [ "2013" ] ] }, "note" : "Decent paper - bit long winded. Decent but not exceptional insight\n\nveg community classes\nriparian habitat 2.5km2 study area\naerial photos used &amp;lt;1.25m/pixel\nsingle test site covered by single image - re-acquired 3 different years\nspectral and textural features\nJeffries-Matusita distance feature selection (on individual features)\nin situ ground truth\nOBIA approach - segmentation using &amp;quot;quadtree and multi-res&amp;quot; approaches using eCognition\n5 classes based on characteristic veg patterns (quite close to species level)\nbasic texture + GLCM features\nwindow size decided using semi-=variogram - 16x16 best !\ncrude feature selection based on Jeffries-Matusita between class pairs for individual features\neCognition fuzzy classification (? see details in paper)", "page" : "119-133", "title" : "Aerial image classification for the mapping of riparian vegetation habitats", "type" : "article-journal", "volume" : "9" }, "uris" : [ "http://www.mendeley.com/documents/?uuid=db0cdcf2-9706-437c-be0c-6e0330daf559" ] }, { "id" : "ITEM-5", "itemData" : { "DOI" : "10.1111/j.1466-822X.2004.00096.x", "ISSN" : "1466-822X", "abstract" : "Ikonos imagery proved to be a useful tool for mapping upland vegetation across large areas and at fine spatial resolution, providing accuracies com- parable to traditional mapping methods of ground surveys and aerial photography.", "author" : [ { "dropping-particle" : "", "family" : "Mehner", "given" : "Henny", "non-dropping-particle" : "", "parse-names" : false, "suffix" : "" }, { "dropping-particle" : "", "family" : "Cutler", "given" : "Mark", "non-dropping-particle" : "", "parse-names" : false, "suffix" : "" }, { "dropping-particle" : "", "family" : "Fairbairn", "given" : "David", "non-dropping-particle" : "", "parse-names" : false, "suffix" : "" }, { "dropping-particle" : "", "family" : "Thompson", "given" : "Gillian", "non-dropping-particle" : "", "parse-names" : false, "suffix" : "" } ], "container-title" : "Global Ecology and Biogeography", "id" : "ITEM-5", "issue" : "4", "issued" : { "date-parts" : [ [ "2004", "7" ] ] }, "note" : "See orig comments below\n\nIkonos 4m 4 band imagery\nStudy area is national park 229km2\nComplex and vatiable veg composition - few distinct edges\nPost classification removal of noise\nWinter and summer single images\nComprehensive field ground truth \nRadiometric correction to TOA (&amp;quot;radiance at satellite&amp;quot;)\n15 broad veg type rather than species classes \npixel based approach adequate\nOnly NDVI used as feature... ? not clear\nML classifier 80.28% accuracy\n\n\n\nA decent thorough paper but with no theoretical insight or novelty. No textural or spatial features use, yet good (and practically adequate) results obtained!!!. Use of high res imagery with traditional/available tools to map &amp;quot;upland&amp;quot; vegetation eg moor/bracken/heather. Inaccuracy of field based techniques is acknowledged and shown.\nSome refs on exisitng attempts to use low spatial res imagery for ecological mapping.\nSeparate high res field GT was obtained.\nFull atmospheric calibration done. A clascical ML (QDC) approach was used. Hard classification is said to probkematic for mixed pixels, so soft approach is recommended and some refs given although not investigated in this paper. Some attention given to prior probs. Shadow problematic", "page" : "359-369", "title" : "Remote sensing of upland vegetation: the potential of high spatial resolution satellite sensors", "type" : "article-journal", "volume" : "13" }, "uris" : [ "http://www.mendeley.com/documents/?uuid=c169ef8d-0e61-487d-80d3-e2468deed041" ] }, { "id" : "ITEM-6", "itemData" : { "DOI" : "10.1016/j.ecoinf.2011.01.002", "ISSN" : "15749541", "author" : [ { "dropping-particle" : "", "family" : "Ouyang", "given" : "Zu-Tao", "non-dropping-particle" : "", "parse-names" : false, "suffix" : "" }, { "dropping-particle" : "", "family" : "Zhang", "given" : "Mo-Qian", "non-dropping-particle" : "", "parse-names" : false, "suffix" : "" }, { "dropping-particle" : "", "family" : "Xie", "given" : "Xiao", "non-dropping-particle" : "", "parse-names" : false, "suffix" : "" }, { "dropping-particle" : "", "family" : "Shen", "given" : "Qi", "non-dropping-particle" : "", "parse-names" : false, "suffix" : "" }, { "dropping-particle" : "", "family" : "Guo", "given" : "Hai-Qiang", "non-dropping-particle" : "", "parse-names" : false, "suffix" : "" }, { "dropping-particle" : "", "family" : "Zhao", "given" : "Bin", "non-dropping-particle" : "", "parse-names" : false, "suffix" : "" } ], "container-title" : "Ecological Informatics", "id" : "ITEM-6", "issue" : "2", "issued" : { "date-parts" : [ [ "2011", "3" ] ] }, "note" : "OK if somewhat painful paper, not much insight - the authors are practioners / tool users rather than tool makers. What is novel about the paper is their hierarchical classification approach - although their description is vague and I can't make much sense of it... also they use a classification approach that uses different features for different classes which is also interesting - like a combination OCC's . i suspect this hierarchical approach with membership functions is a bit of a muddlement though\n\n-Single image (approx 20x20km = 400km2)\n-Quickbird 4 band MS 0.61m/pixel\n-Supplier &amp;quot;radiometric correction&amp;quot; - no further details\n-field acquired gt\n-3 class (2 different species + other)\n-comparison of 11 classification models both pixel and OBIA approaches\nvarious black box classifications incl eCognition for segmentation incl isodata, ml, &amp;quot;the membership fn&amp;quot;\n-different feature space compared - std features = raw bands, optimized feature space = texture, shape, context, spectrum?, knowledge features = expert rules on raw bands\n-eCogntion used for FS using some separability measure\n-Best clfr was &amp;quot;membership fn and hierarchical approach&amp;quot; which is a somewhat heuristic approach using single features for single classes and some rules for combination of small scale segmentation labels into larger scale - or something like that - needs a more detailed read\n- shape and texture features did not improve things", "page" : "136-146", "publisher" : "Elsevier B.V.", "title" : "A comparison of pixel-based and object-oriented approaches to VHR imagery for mapping saltmarsh plants", "type" : "article-journal", "volume" : "6" }, "uris" : [ "http://www.mendeley.com/documents/?uuid=33901885-d119-4f20-a675-841b4a5b0d8f" ] } ], "mendeley" : { "formattedCitation" : "&lt;sup&gt;18\u201320,22,24,26&lt;/sup&gt;", "plainTextFormattedCitation" : "18\u201320,22,24,26", "previouslyFormattedCitation" : "&lt;sup&gt;18\u201320,22,24,26&lt;/sup&gt;" }, "properties" : {  }, "schema" : "https://github.com/citation-style-language/schema/raw/master/csl-citation.json" }</w:instrText>
      </w:r>
      <w:r w:rsidR="009A6874" w:rsidRPr="00B44B64">
        <w:fldChar w:fldCharType="separate"/>
      </w:r>
      <w:r w:rsidR="007A38B5" w:rsidRPr="00B44B64">
        <w:rPr>
          <w:noProof/>
          <w:vertAlign w:val="superscript"/>
        </w:rPr>
        <w:t>18–20,22,24,26</w:t>
      </w:r>
      <w:r w:rsidR="009A6874" w:rsidRPr="00B44B64">
        <w:fldChar w:fldCharType="end"/>
      </w:r>
      <w:r w:rsidR="009A6874" w:rsidRPr="00B44B64">
        <w:t xml:space="preserve">  </w:t>
      </w:r>
      <w:r w:rsidR="009A076A" w:rsidRPr="00B44B64">
        <w:t>Radiometric corrections</w:t>
      </w:r>
      <w:r w:rsidR="009A6874" w:rsidRPr="00B44B64">
        <w:t xml:space="preserve"> are sometimes </w:t>
      </w:r>
      <w:r w:rsidR="007432B9" w:rsidRPr="00B44B64">
        <w:t>not applied in</w:t>
      </w:r>
      <w:r w:rsidR="009A6874" w:rsidRPr="00B44B64">
        <w:t xml:space="preserve"> </w:t>
      </w:r>
      <w:r w:rsidR="009A076A" w:rsidRPr="00B44B64">
        <w:t>small study areas</w:t>
      </w:r>
      <w:r w:rsidR="009A6874" w:rsidRPr="00B44B64">
        <w:fldChar w:fldCharType="begin" w:fldLock="1"/>
      </w:r>
      <w:r w:rsidR="007A38B5" w:rsidRPr="00B44B64">
        <w:instrText>ADDIN CSL_CITATION { "citationItems" : [ { "id" : "ITEM-1", "itemData" : { "author" : [ { "dropping-particle" : "", "family" : "Boyden", "given" : "J", "non-dropping-particle" : "", "parse-names" : false, "suffix" : "" }, { "dropping-particle" : "", "family" : "Walden", "given" : "D", "non-dropping-particle" : "", "parse-names" : false, "suffix" : "" }, { "dropping-particle" : "", "family" : "Bartolo", "given" : "R", "non-dropping-particle" : "", "parse-names" : false, "suffix" : "" }, { "dropping-particle" : "", "family" : "Bayliss", "given" : "P", "non-dropping-particle" : "", "parse-names" : false, "suffix" : "" }, { "dropping-particle" : "", "family" : "Division", "given" : "Supervising Scientist", "non-dropping-particle" : "", "parse-names" : false, "suffix" : "" }, { "dropping-particle" : "", "family" : "Territory", "given" : "Northern", "non-dropping-particle" : "", "parse-names" : false, "suffix" : "" } ], "container-title" : "28th Asian Conference on Remote Sensing 2007, ACRS 2007", "id" : "ITEM-1", "issued" : { "date-parts" : [ [ "2007" ] ] }, "note" : "Striaghtforward, short and sweet\n\nStudy area: 64km2\nNo atcor mentioned\nQuickbird ms\nMap single invasive species &amp;quot;para grass&amp;quot; in wetlands\n7 class \ntraining GT by visual selection\nvalidation GT by field work\nNDVI and greenness features - per pixel?\nML classifier - accuracy 86% overall\n\n\nFrom Duplicate 2 (Utility of VHR remote sensing data for landscape scale assessment of the environmental weed para grass [UROCHLOA MUTICA, (FORSSK), NGUYEN] on a tropical floodplain - Boyden, J; Walden, D; Bartolo, R; Bayliss, P)\n\ncited By 0", "page" : "551-556", "title" : "Utility of VHR remote sensing data for landscape scale assessment of the environmental weed para grass [UROCHLOA MUTICA, (FORSSK), NGUYEN] on a tropical floodplain", "type" : "paper-conference", "volume" : "1" }, "uris" : [ "http://www.mendeley.com/documents/?uuid=509b0bdb-b84a-4a56-9c85-107359decfed" ] } ], "mendeley" : { "formattedCitation" : "&lt;sup&gt;24&lt;/sup&gt;", "plainTextFormattedCitation" : "24", "previouslyFormattedCitation" : "&lt;sup&gt;24&lt;/sup&gt;" }, "properties" : {  }, "schema" : "https://github.com/citation-style-language/schema/raw/master/csl-citation.json" }</w:instrText>
      </w:r>
      <w:r w:rsidR="009A6874" w:rsidRPr="00B44B64">
        <w:fldChar w:fldCharType="separate"/>
      </w:r>
      <w:r w:rsidR="007A38B5" w:rsidRPr="00B44B64">
        <w:rPr>
          <w:noProof/>
          <w:vertAlign w:val="superscript"/>
        </w:rPr>
        <w:t>24</w:t>
      </w:r>
      <w:r w:rsidR="009A6874" w:rsidRPr="00B44B64">
        <w:fldChar w:fldCharType="end"/>
      </w:r>
      <w:r w:rsidR="009A6874" w:rsidRPr="00B44B64">
        <w:t xml:space="preserve"> or partially handled using </w:t>
      </w:r>
      <w:r w:rsidR="009A076A" w:rsidRPr="00B44B64">
        <w:t>conversion</w:t>
      </w:r>
      <w:r w:rsidR="009A6874" w:rsidRPr="00B44B64">
        <w:t xml:space="preserve"> to top of atmosphere </w:t>
      </w:r>
      <w:r w:rsidR="009A6874" w:rsidRPr="00B44B64">
        <w:lastRenderedPageBreak/>
        <w:t>radiance</w:t>
      </w:r>
      <w:r w:rsidR="00E143FA" w:rsidRPr="00B44B64">
        <w:t>.</w:t>
      </w:r>
      <w:r w:rsidR="009A6874" w:rsidRPr="00B44B64">
        <w:fldChar w:fldCharType="begin" w:fldLock="1"/>
      </w:r>
      <w:r w:rsidR="007A38B5" w:rsidRPr="00B44B64">
        <w:instrText>ADDIN CSL_CITATION { "citationItems" : [ { "id" : "ITEM-1", "itemData" : { "DOI" : "10.1016/j.rse.2007.02.014", "ISSN" : "00344257", "abstract" : "Terrestrial Ecosystem Mapping provides critical information to land and resource managers by incorporating information on climate, physiography, surficial material, soil, and vegetation structure. The main objective of this research was to determine the capacity of high spatial resolution satellite image data to discriminate vegetation structural stages in riparian and adjacent forested ecosystems as defined using the British Columbia Terrestrial Ecosystem Mapping (TEM) scheme. A high spatial resolution QuickBird image, captured in June 2005, and coincident field data covering the riparian area of Lost Shoe Creek and adjacent forests on Vancouver Island, British Columbia, was used in this analysis. Semi- variograms were calculated to assess the separability of vegetation structural stages and assess which spatial scales were most appropriate for calculation of grey-level co-occurrence texture measures to maximize structural class separation. The degree of spatial autocorrelation showed that most vegetation structural types in the TEM scheme could be differentiated and that window sizes of 3\u00d73 pixels and 11\u00d711 pixels were most appropriate for image texture calculations. Using these window sizes, the texture analysis showed that co-occurrence contrast, dissimilarity, and homogeneity texture measures, based on the bands in the visible part of the spectrum, provided the most significant statistical differentiation between vegetation structural classes. Subsequently, an object-oriented classification algorithm was applied to spectral and textural transformations of the QuickBird image data to map the vegetation structural classes. Using both spectral and textural image bands yielded the highest classification accuracy (overall accuracy=78.95%). The inclusion of image texture increased the classification accuracies of vegetation structure by 2\u201319%. The results show that information on vegetation structure can be mapped effectively from high spatial resolution satellite image data, providing an additional tool to ongoing aerial photograph interpretation. \u00a9 2007 Elsevier Inc. All rights reserved.", "author" : [ { "dropping-particle" : "", "family" : "Johansen", "given" : "Kasper", "non-dropping-particle" : "", "parse-names" : false, "suffix" : "" }, { "dropping-particle" : "", "family" : "Coops", "given" : "Nicholas C.", "non-dropping-particle" : "", "parse-names" : false, "suffix" : "" }, { "dropping-particle" : "", "family" : "Gergel", "given" : "Sarah E.", "non-dropping-particle" : "", "parse-names" : false, "suffix" : "" }, { "dropping-particle" : "", "family" : "Stange", "given" : "Yulia", "non-dropping-particle" : "", "parse-names" : false, "suffix" : "" } ], "container-title" : "Remote Sensing of Environment", "id" : "ITEM-1", "issue" : "1", "issued" : { "date-parts" : [ [ "2007", "9" ] ] }, "note" : "single quickbird image\nstudy area 5x10km=50km2\nriparian and adjacent forest\nonly converted to TOA - no atcor\n7 &amp;quot;forest structural&amp;quot; classes - not actual species\nGCLM features\nsem-variograms used to det best window scale and feats\nwindow size 3x3 and 11x11 are best ???\nz-test on individual features used for FS\nfinal features of both spectral and textural feats\nOBIA approach - eCognition used for segmentation\nAs best as I can tell eCognition also does the classification or the segmentation is the classification? - they dont seem to say what classifier\ntwo sets of gt for training and validation - all field based?\naccuracy=79%\n\n\nGood paper. Good consideration+focus given to high spatial res. Also has a number of references to high spatial res related stuff. Methodical structured approach.\n\nTexture feats at various scales used on vis quickbird imagery. Texture shown to add discriminatory power. \nOO approach.\nTEM: a std land cover mapping scheme + classes is used\n\nVariograms used to find appropriate window size for texture. A number of candidate features were calc and evaluated. These incl texture, NDVI, PCA, dissimilarity etc. Only top of atmosphere calibration as no time series analysis. \n\neCognition used for classification. No mention made of what classifier used. Also separation of training and test data not well described. Also how is oo classification conducted i.e. avg features for each object?", "page" : "29-44", "title" : "Application of high spatial resolution satellite imagery for riparian and forest ecosystem classification", "type" : "article-journal", "volume" : "110" }, "uris" : [ "http://www.mendeley.com/documents/?uuid=28ff03b4-ae0e-4428-a452-d6889b32bda6" ] }, { "id" : "ITEM-2", "itemData" : { "DOI" : "10.1111/j.1466-822X.2004.00096.x", "ISSN" : "1466-822X", "abstract" : "Ikonos imagery proved to be a useful tool for mapping upland vegetation across large areas and at fine spatial resolution, providing accuracies com- parable to traditional mapping methods of ground surveys and aerial photography.", "author" : [ { "dropping-particle" : "", "family" : "Mehner", "given" : "Henny", "non-dropping-particle" : "", "parse-names" : false, "suffix" : "" }, { "dropping-particle" : "", "family" : "Cutler", "given" : "Mark", "non-dropping-particle" : "", "parse-names" : false, "suffix" : "" }, { "dropping-particle" : "", "family" : "Fairbairn", "given" : "David", "non-dropping-particle" : "", "parse-names" : false, "suffix" : "" }, { "dropping-particle" : "", "family" : "Thompson", "given" : "Gillian", "non-dropping-particle" : "", "parse-names" : false, "suffix" : "" } ], "container-title" : "Global Ecology and Biogeography", "id" : "ITEM-2", "issue" : "4", "issued" : { "date-parts" : [ [ "2004", "7" ] ] }, "note" : "See orig comments below\n\nIkonos 4m 4 band imagery\nStudy area is national park 229km2\nComplex and vatiable veg composition - few distinct edges\nPost classification removal of noise\nWinter and summer single images\nComprehensive field ground truth \nRadiometric correction to TOA (&amp;quot;radiance at satellite&amp;quot;)\n15 broad veg type rather than species classes \npixel based approach adequate\nOnly NDVI used as feature... ? not clear\nML classifier 80.28% accuracy\n\n\n\nA decent thorough paper but with no theoretical insight or novelty. No textural or spatial features use, yet good (and practically adequate) results obtained!!!. Use of high res imagery with traditional/available tools to map &amp;quot;upland&amp;quot; vegetation eg moor/bracken/heather. Inaccuracy of field based techniques is acknowledged and shown.\nSome refs on exisitng attempts to use low spatial res imagery for ecological mapping.\nSeparate high res field GT was obtained.\nFull atmospheric calibration done. A clascical ML (QDC) approach was used. Hard classification is said to probkematic for mixed pixels, so soft approach is recommended and some refs given although not investigated in this paper. Some attention given to prior probs. Shadow problematic", "page" : "359-369", "title" : "Remote sensing of upland vegetation: the potential of high spatial resolution satellite sensors", "type" : "article-journal", "volume" : "13" }, "uris" : [ "http://www.mendeley.com/documents/?uuid=c169ef8d-0e61-487d-80d3-e2468deed041" ] } ], "mendeley" : { "formattedCitation" : "&lt;sup&gt;19,26&lt;/sup&gt;", "plainTextFormattedCitation" : "19,26", "previouslyFormattedCitation" : "&lt;sup&gt;19,26&lt;/sup&gt;" }, "properties" : {  }, "schema" : "https://github.com/citation-style-language/schema/raw/master/csl-citation.json" }</w:instrText>
      </w:r>
      <w:r w:rsidR="009A6874" w:rsidRPr="00B44B64">
        <w:fldChar w:fldCharType="separate"/>
      </w:r>
      <w:r w:rsidR="007A38B5" w:rsidRPr="00B44B64">
        <w:rPr>
          <w:noProof/>
          <w:vertAlign w:val="superscript"/>
        </w:rPr>
        <w:t>19,26</w:t>
      </w:r>
      <w:r w:rsidR="009A6874" w:rsidRPr="00B44B64">
        <w:fldChar w:fldCharType="end"/>
      </w:r>
      <w:r w:rsidR="009A6874" w:rsidRPr="00B44B64">
        <w:t xml:space="preserve">  These corrections </w:t>
      </w:r>
      <w:r w:rsidR="00742DBE" w:rsidRPr="00B44B64">
        <w:t>do not</w:t>
      </w:r>
      <w:r w:rsidR="00814BC8" w:rsidRPr="00B44B64">
        <w:t xml:space="preserve"> compensate for varying atmospheric and bi-directional distribution function (BRDF) effects</w:t>
      </w:r>
      <w:r w:rsidR="007432B9" w:rsidRPr="00B44B64">
        <w:t>,</w:t>
      </w:r>
      <w:r w:rsidR="00814BC8" w:rsidRPr="00B44B64">
        <w:t xml:space="preserve"> </w:t>
      </w:r>
      <w:r w:rsidR="00742DBE" w:rsidRPr="00B44B64">
        <w:t xml:space="preserve">characteristic of </w:t>
      </w:r>
      <w:r w:rsidR="003969AF" w:rsidRPr="00B44B64">
        <w:t xml:space="preserve">datasets </w:t>
      </w:r>
      <w:r w:rsidR="009A076A" w:rsidRPr="00B44B64">
        <w:t xml:space="preserve">containing hundreds or thousands of </w:t>
      </w:r>
      <w:r w:rsidR="00814BC8" w:rsidRPr="00B44B64">
        <w:t xml:space="preserve">aerial </w:t>
      </w:r>
      <w:r w:rsidR="009A076A" w:rsidRPr="00B44B64">
        <w:t>images</w:t>
      </w:r>
      <w:r w:rsidR="009A6874" w:rsidRPr="00B44B64">
        <w:t xml:space="preserve">.  </w:t>
      </w:r>
    </w:p>
    <w:p w14:paraId="65332898" w14:textId="67453BDA" w:rsidR="00002830" w:rsidRPr="00B44B64" w:rsidRDefault="003A25E0" w:rsidP="003107E9">
      <w:pPr>
        <w:pStyle w:val="BodyTextIndented"/>
      </w:pPr>
      <w:r w:rsidRPr="00B44B64">
        <w:t xml:space="preserve">In this paper, we present a method for mapping </w:t>
      </w:r>
      <w:proofErr w:type="spellStart"/>
      <w:r w:rsidR="001B6754" w:rsidRPr="00B44B64">
        <w:t>s</w:t>
      </w:r>
      <w:r w:rsidRPr="00B44B64">
        <w:t>pekboom</w:t>
      </w:r>
      <w:proofErr w:type="spellEnd"/>
      <w:r w:rsidRPr="00B44B64">
        <w:t xml:space="preserve"> canopy cover at a spatial resolution of 0.5</w:t>
      </w:r>
      <w:r w:rsidR="007432B9" w:rsidRPr="00B44B64">
        <w:t xml:space="preserve"> </w:t>
      </w:r>
      <w:r w:rsidRPr="00B44B64">
        <w:t xml:space="preserve">m.  </w:t>
      </w:r>
      <w:r w:rsidR="009954EA" w:rsidRPr="00B44B64">
        <w:t>A total of 2228 multi-spectral aerial im</w:t>
      </w:r>
      <w:r w:rsidRPr="00B44B64">
        <w:t>ages</w:t>
      </w:r>
      <w:r w:rsidR="007432B9" w:rsidRPr="00B44B64">
        <w:t>,</w:t>
      </w:r>
      <w:r w:rsidRPr="00B44B64">
        <w:t xml:space="preserve"> </w:t>
      </w:r>
      <w:r w:rsidR="009954EA" w:rsidRPr="00B44B64">
        <w:t>acquired over multiple days from 22 January to 8 February 2010</w:t>
      </w:r>
      <w:r w:rsidR="007432B9" w:rsidRPr="00B44B64">
        <w:t>,</w:t>
      </w:r>
      <w:r w:rsidR="009954EA" w:rsidRPr="00B44B64">
        <w:t xml:space="preserve"> </w:t>
      </w:r>
      <w:r w:rsidR="00F16845" w:rsidRPr="00B44B64">
        <w:t>were</w:t>
      </w:r>
      <w:r w:rsidRPr="00B44B64">
        <w:t xml:space="preserve"> </w:t>
      </w:r>
      <w:r w:rsidR="009954EA" w:rsidRPr="00B44B64">
        <w:t xml:space="preserve">used as input. </w:t>
      </w:r>
      <w:r w:rsidR="005C5BB2" w:rsidRPr="00B44B64">
        <w:t xml:space="preserve"> </w:t>
      </w:r>
      <w:r w:rsidR="009954EA" w:rsidRPr="00B44B64">
        <w:t xml:space="preserve">Radiometric variations </w:t>
      </w:r>
      <w:r w:rsidR="008439B3" w:rsidRPr="00B44B64">
        <w:t>due to</w:t>
      </w:r>
      <w:r w:rsidR="009F57AF" w:rsidRPr="00B44B64">
        <w:t xml:space="preserve"> atmospheric and BRDF effects </w:t>
      </w:r>
      <w:r w:rsidR="009954EA" w:rsidRPr="00B44B64">
        <w:t xml:space="preserve">in the images were reduced </w:t>
      </w:r>
      <w:r w:rsidRPr="00B44B64">
        <w:t>using a simple yet effective</w:t>
      </w:r>
      <w:r w:rsidR="009F57AF" w:rsidRPr="00B44B64">
        <w:t xml:space="preserve"> </w:t>
      </w:r>
      <w:r w:rsidRPr="00B44B64">
        <w:t xml:space="preserve">technique </w:t>
      </w:r>
      <w:r w:rsidR="009F57AF" w:rsidRPr="00B44B64">
        <w:t xml:space="preserve">for </w:t>
      </w:r>
      <w:r w:rsidR="000C446C" w:rsidRPr="00B44B64">
        <w:t>homogeni</w:t>
      </w:r>
      <w:r w:rsidR="000B7347" w:rsidRPr="00B44B64">
        <w:t>z</w:t>
      </w:r>
      <w:r w:rsidR="000C446C" w:rsidRPr="00B44B64">
        <w:t xml:space="preserve">ing the </w:t>
      </w:r>
      <w:r w:rsidR="009954EA" w:rsidRPr="00B44B64">
        <w:t xml:space="preserve">digital numbers </w:t>
      </w:r>
      <w:r w:rsidR="009F57AF" w:rsidRPr="00B44B64">
        <w:t xml:space="preserve">to </w:t>
      </w:r>
      <w:r w:rsidR="00046186" w:rsidRPr="00B44B64">
        <w:t xml:space="preserve">approximate </w:t>
      </w:r>
      <w:r w:rsidR="009F57AF" w:rsidRPr="00B44B64">
        <w:t>surface reflectance</w:t>
      </w:r>
      <w:r w:rsidRPr="00B44B64">
        <w:t xml:space="preserve">. </w:t>
      </w:r>
      <w:r w:rsidR="009F57AF" w:rsidRPr="00B44B64">
        <w:t xml:space="preserve"> </w:t>
      </w:r>
      <w:r w:rsidR="009954EA" w:rsidRPr="00B44B64">
        <w:t xml:space="preserve">This not only allowed for the application of a single classification algorithm </w:t>
      </w:r>
      <w:r w:rsidR="00FF5235" w:rsidRPr="00B44B64">
        <w:t xml:space="preserve">to </w:t>
      </w:r>
      <w:r w:rsidR="009954EA" w:rsidRPr="00B44B64">
        <w:t xml:space="preserve">the entire set of images, but also </w:t>
      </w:r>
      <w:r w:rsidR="004F558C" w:rsidRPr="00B44B64">
        <w:t>provides</w:t>
      </w:r>
      <w:r w:rsidR="00181078" w:rsidRPr="00B44B64">
        <w:t xml:space="preserve"> </w:t>
      </w:r>
      <w:r w:rsidR="00AB22A6" w:rsidRPr="00B44B64">
        <w:t xml:space="preserve">the possibility of extending the </w:t>
      </w:r>
      <w:r w:rsidR="000A2580" w:rsidRPr="00B44B64">
        <w:t xml:space="preserve">presented </w:t>
      </w:r>
      <w:r w:rsidR="00AB22A6" w:rsidRPr="00B44B64">
        <w:t>map</w:t>
      </w:r>
      <w:r w:rsidR="000A2580" w:rsidRPr="00B44B64">
        <w:t>ping technique</w:t>
      </w:r>
      <w:r w:rsidR="00AB22A6" w:rsidRPr="00B44B64">
        <w:t xml:space="preserve"> spatially and temporally</w:t>
      </w:r>
      <w:r w:rsidR="002F1821" w:rsidRPr="00B44B64">
        <w:t>.</w:t>
      </w:r>
      <w:r w:rsidR="00BC3572" w:rsidRPr="00B44B64">
        <w:t xml:space="preserve">  </w:t>
      </w:r>
      <w:r w:rsidR="000A2580" w:rsidRPr="00B44B64">
        <w:t xml:space="preserve">An informative feature subset </w:t>
      </w:r>
      <w:r w:rsidR="00F16845" w:rsidRPr="00B44B64">
        <w:t>was</w:t>
      </w:r>
      <w:r w:rsidR="000A2580" w:rsidRPr="00B44B64">
        <w:t xml:space="preserve"> selected from a typical set of spectral, vegetation index and textural features using a novel feature selection method that is robust to redundancy typically found in high</w:t>
      </w:r>
      <w:r w:rsidR="000F4F02" w:rsidRPr="00B44B64">
        <w:t>-</w:t>
      </w:r>
      <w:r w:rsidR="000A2580" w:rsidRPr="00B44B64">
        <w:t>dimensional feature</w:t>
      </w:r>
      <w:r w:rsidR="00FF5235" w:rsidRPr="00B44B64">
        <w:t>-</w:t>
      </w:r>
      <w:r w:rsidR="000A2580" w:rsidRPr="00B44B64">
        <w:t xml:space="preserve">sets. </w:t>
      </w:r>
      <w:r w:rsidR="00467030" w:rsidRPr="00B44B64">
        <w:t xml:space="preserve"> The selected features were used to evaluate a set of</w:t>
      </w:r>
      <w:r w:rsidR="00F16845" w:rsidRPr="00B44B64">
        <w:t xml:space="preserve"> candidate classifiers.</w:t>
      </w:r>
    </w:p>
    <w:p w14:paraId="7D32B433" w14:textId="77777777" w:rsidR="00B14142" w:rsidRPr="00B44B64" w:rsidRDefault="00B14142" w:rsidP="00257343">
      <w:pPr>
        <w:pStyle w:val="Heading1"/>
      </w:pPr>
      <w:r w:rsidRPr="00B44B64">
        <w:t>Methods</w:t>
      </w:r>
    </w:p>
    <w:p w14:paraId="30296725" w14:textId="1D37F4CD" w:rsidR="00D61588" w:rsidRPr="00B44B64" w:rsidRDefault="00B14142" w:rsidP="002949C4">
      <w:pPr>
        <w:pStyle w:val="Heading2"/>
        <w:keepLines/>
      </w:pPr>
      <w:r w:rsidRPr="00B44B64">
        <w:t>Study Area</w:t>
      </w:r>
    </w:p>
    <w:p w14:paraId="3F66BD79" w14:textId="2AD1B3B3" w:rsidR="00D61588" w:rsidRPr="00B44B64" w:rsidRDefault="00D61588" w:rsidP="00A76FA9">
      <w:pPr>
        <w:pStyle w:val="BodyText"/>
      </w:pPr>
      <w:r w:rsidRPr="00B44B64">
        <w:t>The Little Karoo</w:t>
      </w:r>
      <w:r w:rsidR="00E402AB" w:rsidRPr="00B44B64">
        <w:t xml:space="preserve"> </w:t>
      </w:r>
      <w:r w:rsidRPr="00B44B64">
        <w:t>is a semi-arid</w:t>
      </w:r>
      <w:r w:rsidR="001B6754" w:rsidRPr="00B44B64">
        <w:t>,</w:t>
      </w:r>
      <w:r w:rsidRPr="00B44B64">
        <w:t xml:space="preserve"> biodivers</w:t>
      </w:r>
      <w:r w:rsidR="001B6754" w:rsidRPr="00B44B64">
        <w:t>e area</w:t>
      </w:r>
      <w:r w:rsidRPr="00B44B64">
        <w:t xml:space="preserve"> </w:t>
      </w:r>
      <w:r w:rsidR="006D483D" w:rsidRPr="00B44B64">
        <w:t>located in the Western Cape Province of</w:t>
      </w:r>
      <w:r w:rsidR="00E402AB" w:rsidRPr="00B44B64">
        <w:t xml:space="preserve"> South Africa</w:t>
      </w:r>
      <w:r w:rsidR="006D483D" w:rsidRPr="00B44B64">
        <w:t xml:space="preserve"> (</w:t>
      </w:r>
      <w:r w:rsidR="006D483D" w:rsidRPr="00B44B64">
        <w:fldChar w:fldCharType="begin"/>
      </w:r>
      <w:r w:rsidR="006D483D" w:rsidRPr="00B44B64">
        <w:instrText xml:space="preserve"> REF _Ref392330397 \h </w:instrText>
      </w:r>
      <w:r w:rsidR="007E3215" w:rsidRPr="00B44B64">
        <w:instrText xml:space="preserve"> \* MERGEFORMAT </w:instrText>
      </w:r>
      <w:r w:rsidR="006D483D" w:rsidRPr="00B44B64">
        <w:fldChar w:fldCharType="separate"/>
      </w:r>
      <w:r w:rsidR="00AF4D8F" w:rsidRPr="00B44B64">
        <w:t>Fig</w:t>
      </w:r>
      <w:r w:rsidR="00AF4D8F">
        <w:t>.</w:t>
      </w:r>
      <w:r w:rsidR="00AF4D8F" w:rsidRPr="00B44B64">
        <w:rPr>
          <w:noProof/>
        </w:rPr>
        <w:t xml:space="preserve"> </w:t>
      </w:r>
      <w:r w:rsidR="00AF4D8F">
        <w:rPr>
          <w:noProof/>
        </w:rPr>
        <w:t>1</w:t>
      </w:r>
      <w:r w:rsidR="006D483D" w:rsidRPr="00B44B64">
        <w:fldChar w:fldCharType="end"/>
      </w:r>
      <w:r w:rsidR="006D483D" w:rsidRPr="00B44B64">
        <w:t>)</w:t>
      </w:r>
      <w:r w:rsidRPr="00B44B64">
        <w:t xml:space="preserve">.  The </w:t>
      </w:r>
      <w:r w:rsidR="001B6754" w:rsidRPr="00B44B64">
        <w:t>s</w:t>
      </w:r>
      <w:r w:rsidRPr="00B44B64">
        <w:t xml:space="preserve">ubtropical </w:t>
      </w:r>
      <w:r w:rsidR="001B6754" w:rsidRPr="00B44B64">
        <w:t>t</w:t>
      </w:r>
      <w:r w:rsidRPr="00B44B64">
        <w:t>hicket biome makes up 35.3% of the 23</w:t>
      </w:r>
      <w:r w:rsidR="001B6754" w:rsidRPr="00B44B64">
        <w:t xml:space="preserve"> </w:t>
      </w:r>
      <w:r w:rsidRPr="00B44B64">
        <w:t xml:space="preserve">439 </w:t>
      </w:r>
      <w:r w:rsidR="006D483D" w:rsidRPr="00B44B64">
        <w:t>km</w:t>
      </w:r>
      <w:r w:rsidR="006D483D" w:rsidRPr="00B44B64">
        <w:rPr>
          <w:vertAlign w:val="superscript"/>
        </w:rPr>
        <w:t>2</w:t>
      </w:r>
      <w:r w:rsidR="006D483D" w:rsidRPr="00B44B64">
        <w:t xml:space="preserve"> </w:t>
      </w:r>
      <w:r w:rsidR="00E402AB" w:rsidRPr="00B44B64">
        <w:t>area</w:t>
      </w:r>
      <w:r w:rsidR="00E143FA" w:rsidRPr="00B44B64">
        <w:t>.</w:t>
      </w:r>
      <w:r w:rsidR="00E402AB" w:rsidRPr="00B44B64">
        <w:fldChar w:fldCharType="begin" w:fldLock="1"/>
      </w:r>
      <w:r w:rsidR="007A38B5" w:rsidRPr="00B44B64">
        <w:instrText>ADDIN CSL_CITATION { "citationItems" : [ { "id" : "ITEM-1", "itemData" : { "author" : [ { "dropping-particle" : "", "family" : "Vlok", "given" : "Jan", "non-dropping-particle" : "", "parse-names" : false, "suffix" : "" }, { "dropping-particle" : "", "family" : "Cowling", "given" : "Richard M.", "non-dropping-particle" : "", "parse-names" : false, "suffix" : "" }, { "dropping-particle" : "", "family" : "Wolf", "given" : "Trevor", "non-dropping-particle" : "", "parse-names" : false, "suffix" : "" } ], "id" : "ITEM-1", "issued" : { "date-parts" : [ [ "2005" ] ] }, "note" : "Description of the various mapping levels. Ecological &amp;amp; botanical descriptions for different vegeations. Details of study area. Background to the study.", "publisher" : "Unpublished maps and report for a SKEP project supported by CEPF grant no 1064410304", "title" : "A vegetation map for the Little Karoo", "type" : "report" }, "uris" : [ "http://www.mendeley.com/documents/?uuid=2a3377c8-3cae-4d86-9b3d-137e6f265adb" ] } ], "mendeley" : { "formattedCitation" : "&lt;sup&gt;1&lt;/sup&gt;", "plainTextFormattedCitation" : "1", "previouslyFormattedCitation" : "&lt;sup&gt;1&lt;/sup&gt;" }, "properties" : {  }, "schema" : "https://github.com/citation-style-language/schema/raw/master/csl-citation.json" }</w:instrText>
      </w:r>
      <w:r w:rsidR="00E402AB" w:rsidRPr="00B44B64">
        <w:fldChar w:fldCharType="separate"/>
      </w:r>
      <w:r w:rsidR="007A38B5" w:rsidRPr="00B44B64">
        <w:rPr>
          <w:noProof/>
          <w:vertAlign w:val="superscript"/>
          <w:lang w:eastAsia="en-ZA"/>
        </w:rPr>
        <w:t>1</w:t>
      </w:r>
      <w:r w:rsidR="00E402AB" w:rsidRPr="00B44B64">
        <w:rPr>
          <w:lang w:eastAsia="en-ZA"/>
        </w:rPr>
        <w:fldChar w:fldCharType="end"/>
      </w:r>
      <w:r w:rsidR="00E402AB" w:rsidRPr="00B44B64">
        <w:t xml:space="preserve">  A total of 54 habitat types are present, of which </w:t>
      </w:r>
      <w:r w:rsidR="001B6754" w:rsidRPr="00B44B64">
        <w:t xml:space="preserve">10 </w:t>
      </w:r>
      <w:r w:rsidR="00E402AB" w:rsidRPr="00B44B64">
        <w:t xml:space="preserve">support </w:t>
      </w:r>
      <w:r w:rsidR="001B6754" w:rsidRPr="00B44B64">
        <w:t>s</w:t>
      </w:r>
      <w:r w:rsidR="00E402AB" w:rsidRPr="00B44B64">
        <w:t>pekboom</w:t>
      </w:r>
      <w:r w:rsidR="00E143FA" w:rsidRPr="00B44B64">
        <w:t>.</w:t>
      </w:r>
      <w:r w:rsidR="007E1405" w:rsidRPr="00B44B64">
        <w:fldChar w:fldCharType="begin" w:fldLock="1"/>
      </w:r>
      <w:r w:rsidR="007A38B5" w:rsidRPr="00B44B64">
        <w:instrText>ADDIN CSL_CITATION { "citationItems" : [ { "id" : "ITEM-1", "itemData" : { "author" : [ { "dropping-particle" : "", "family" : "Vlok", "given" : "Jan", "non-dropping-particle" : "", "parse-names" : false, "suffix" : "" }, { "dropping-particle" : "", "family" : "Cowling", "given" : "Richard M.", "non-dropping-particle" : "", "parse-names" : false, "suffix" : "" }, { "dropping-particle" : "", "family" : "Wolf", "given" : "Trevor", "non-dropping-particle" : "", "parse-names" : false, "suffix" : "" } ], "id" : "ITEM-1", "issued" : { "date-parts" : [ [ "2005" ] ] }, "note" : "Description of the various mapping levels. Ecological &amp;amp; botanical descriptions for different vegeations. Details of study area. Background to the study.", "publisher" : "Unpublished maps and report for a SKEP project supported by CEPF grant no 1064410304", "title" : "A vegetation map for the Little Karoo", "type" : "report" }, "uris" : [ "http://www.mendeley.com/documents/?uuid=2a3377c8-3cae-4d86-9b3d-137e6f265adb" ] } ], "mendeley" : { "formattedCitation" : "&lt;sup&gt;1&lt;/sup&gt;", "plainTextFormattedCitation" : "1", "previouslyFormattedCitation" : "&lt;sup&gt;1&lt;/sup&gt;" }, "properties" : {  }, "schema" : "https://github.com/citation-style-language/schema/raw/master/csl-citation.json" }</w:instrText>
      </w:r>
      <w:r w:rsidR="007E1405" w:rsidRPr="00B44B64">
        <w:fldChar w:fldCharType="separate"/>
      </w:r>
      <w:r w:rsidR="007A38B5" w:rsidRPr="00B44B64">
        <w:rPr>
          <w:noProof/>
          <w:vertAlign w:val="superscript"/>
        </w:rPr>
        <w:t>1</w:t>
      </w:r>
      <w:r w:rsidR="007E1405" w:rsidRPr="00B44B64">
        <w:fldChar w:fldCharType="end"/>
      </w:r>
      <w:r w:rsidR="00E402AB" w:rsidRPr="00B44B64">
        <w:t xml:space="preserve">  </w:t>
      </w:r>
      <w:r w:rsidRPr="00B44B64">
        <w:t xml:space="preserve">It </w:t>
      </w:r>
      <w:r w:rsidR="00E402AB" w:rsidRPr="00B44B64">
        <w:t xml:space="preserve">is estimated </w:t>
      </w:r>
      <w:r w:rsidRPr="00B44B64">
        <w:t xml:space="preserve">that </w:t>
      </w:r>
      <w:r w:rsidR="00E402AB" w:rsidRPr="00B44B64">
        <w:t xml:space="preserve">about 90% </w:t>
      </w:r>
      <w:r w:rsidRPr="00B44B64">
        <w:t xml:space="preserve">of the </w:t>
      </w:r>
      <w:proofErr w:type="spellStart"/>
      <w:r w:rsidR="001B6754" w:rsidRPr="00B44B64">
        <w:t>s</w:t>
      </w:r>
      <w:r w:rsidR="0084644E" w:rsidRPr="00B44B64">
        <w:t>pekboom</w:t>
      </w:r>
      <w:proofErr w:type="spellEnd"/>
      <w:r w:rsidRPr="00B44B64">
        <w:t xml:space="preserve"> thicket </w:t>
      </w:r>
      <w:r w:rsidR="00E402AB" w:rsidRPr="00B44B64">
        <w:t xml:space="preserve">in the area is </w:t>
      </w:r>
      <w:r w:rsidRPr="00B44B64">
        <w:t>degraded</w:t>
      </w:r>
      <w:r w:rsidR="00E143FA" w:rsidRPr="00B44B64">
        <w:t>.</w:t>
      </w:r>
      <w:r w:rsidR="005C5BB2" w:rsidRPr="00B44B64">
        <w:fldChar w:fldCharType="begin" w:fldLock="1"/>
      </w:r>
      <w:r w:rsidR="007A38B5" w:rsidRPr="00B44B64">
        <w:instrText>ADDIN CSL_CITATION { "citationItems" : [ { "id" : "ITEM-1", "itemData" : { "DOI" : "10.1007/s00267-008-9228-x", "author" : [ { "dropping-particle" : "", "family" : "Thompson", "given" : "Mark", "non-dropping-particle" : "", "parse-names" : false, "suffix" : "" }, { "dropping-particle" : "", "family" : "Vlok", "given" : "Jan", "non-dropping-particle" : "", "parse-names" : false, "suffix" : "" }, { "dropping-particle" : "", "family" : "Rouget", "given" : "Mathieu", "non-dropping-particle" : "", "parse-names" : false, "suffix" : "" }, { "dropping-particle" : "", "family" : "Hoffman", "given" : "M T", "non-dropping-particle" : "", "parse-names" : false, "suffix" : "" }, { "dropping-particle" : "", "family" : "Cowling", "given" : "Richard M.", "non-dropping-particle" : "", "parse-names" : false, "suffix" : "" } ], "container-title" : "Environmental Management", "id" : "ITEM-1", "issued" : { "date-parts" : [ [ "2009" ] ] }, "page" : "585-596", "title" : "Mapping grazing-induced degradation in a semi-arid environment: A rapid and cost effective approach for assessment and monitoring", "type" : "article-journal", "volume" : "43" }, "uris" : [ "http://www.mendeley.com/documents/?uuid=6525d2d7-956c-4168-b520-935b815bd299" ] } ], "mendeley" : { "formattedCitation" : "&lt;sup&gt;6&lt;/sup&gt;", "plainTextFormattedCitation" : "6", "previouslyFormattedCitation" : "&lt;sup&gt;6&lt;/sup&gt;" }, "properties" : {  }, "schema" : "https://github.com/citation-style-language/schema/raw/master/csl-citation.json" }</w:instrText>
      </w:r>
      <w:r w:rsidR="005C5BB2" w:rsidRPr="00B44B64">
        <w:fldChar w:fldCharType="separate"/>
      </w:r>
      <w:r w:rsidR="007A38B5" w:rsidRPr="00B44B64">
        <w:rPr>
          <w:noProof/>
          <w:vertAlign w:val="superscript"/>
        </w:rPr>
        <w:t>6</w:t>
      </w:r>
      <w:r w:rsidR="005C5BB2" w:rsidRPr="00B44B64">
        <w:fldChar w:fldCharType="end"/>
      </w:r>
      <w:r w:rsidR="00E143FA" w:rsidRPr="00B44B64">
        <w:t xml:space="preserve"> </w:t>
      </w:r>
      <w:r w:rsidRPr="00B44B64">
        <w:t xml:space="preserve"> A </w:t>
      </w:r>
      <w:r w:rsidR="008C710E" w:rsidRPr="00B44B64">
        <w:t>5893 km</w:t>
      </w:r>
      <w:r w:rsidR="008C710E" w:rsidRPr="00B44B64">
        <w:rPr>
          <w:vertAlign w:val="superscript"/>
        </w:rPr>
        <w:t>2</w:t>
      </w:r>
      <w:r w:rsidR="008C710E" w:rsidRPr="00B44B64">
        <w:t xml:space="preserve"> </w:t>
      </w:r>
      <w:r w:rsidR="006D483D" w:rsidRPr="00B44B64">
        <w:t xml:space="preserve">(25%) </w:t>
      </w:r>
      <w:r w:rsidRPr="00B44B64">
        <w:t>representative portion</w:t>
      </w:r>
      <w:r w:rsidR="006D483D" w:rsidRPr="00B44B64">
        <w:t xml:space="preserve"> </w:t>
      </w:r>
      <w:r w:rsidRPr="00B44B64">
        <w:t xml:space="preserve">was chosen as the study area, as shown in </w:t>
      </w:r>
      <w:r w:rsidRPr="00B44B64">
        <w:fldChar w:fldCharType="begin"/>
      </w:r>
      <w:r w:rsidRPr="00B44B64">
        <w:instrText xml:space="preserve"> REF _Ref392330397 \h </w:instrText>
      </w:r>
      <w:r w:rsidR="007E3215" w:rsidRPr="00B44B64">
        <w:instrText xml:space="preserve"> \* MERGEFORMAT </w:instrText>
      </w:r>
      <w:r w:rsidRPr="00B44B64">
        <w:fldChar w:fldCharType="separate"/>
      </w:r>
      <w:r w:rsidR="00AF4D8F" w:rsidRPr="00B44B64">
        <w:t>Fig</w:t>
      </w:r>
      <w:r w:rsidR="00AF4D8F">
        <w:t>.</w:t>
      </w:r>
      <w:r w:rsidR="00AF4D8F" w:rsidRPr="00B44B64">
        <w:rPr>
          <w:noProof/>
        </w:rPr>
        <w:t xml:space="preserve"> </w:t>
      </w:r>
      <w:r w:rsidR="00AF4D8F">
        <w:rPr>
          <w:noProof/>
        </w:rPr>
        <w:t>1</w:t>
      </w:r>
      <w:r w:rsidRPr="00B44B64">
        <w:fldChar w:fldCharType="end"/>
      </w:r>
      <w:r w:rsidRPr="00B44B64">
        <w:t xml:space="preserve">.  This area includes </w:t>
      </w:r>
      <w:r w:rsidR="001B7690" w:rsidRPr="00B44B64">
        <w:t xml:space="preserve">9 </w:t>
      </w:r>
      <w:r w:rsidRPr="00B44B64">
        <w:t xml:space="preserve">of the </w:t>
      </w:r>
      <w:r w:rsidR="001B7690" w:rsidRPr="00B44B64">
        <w:t xml:space="preserve">10 </w:t>
      </w:r>
      <w:r w:rsidRPr="00B44B64">
        <w:t xml:space="preserve">habitat types supporting </w:t>
      </w:r>
      <w:proofErr w:type="spellStart"/>
      <w:r w:rsidR="001B7690" w:rsidRPr="00B44B64">
        <w:t>s</w:t>
      </w:r>
      <w:r w:rsidR="0084644E" w:rsidRPr="00B44B64">
        <w:t>pekboom</w:t>
      </w:r>
      <w:proofErr w:type="spellEnd"/>
      <w:r w:rsidRPr="00B44B64">
        <w:t xml:space="preserve">.  </w:t>
      </w:r>
    </w:p>
    <w:p w14:paraId="637FAC49" w14:textId="77777777" w:rsidR="00D61588" w:rsidRPr="00B44B64" w:rsidRDefault="00D61588" w:rsidP="00A76FA9">
      <w:pPr>
        <w:pStyle w:val="BodyText"/>
      </w:pPr>
      <w:r w:rsidRPr="00B44B64">
        <w:t xml:space="preserve"> </w:t>
      </w:r>
    </w:p>
    <w:p w14:paraId="34016ADA" w14:textId="77777777" w:rsidR="00D61588" w:rsidRPr="00B44B64" w:rsidRDefault="00132D4B" w:rsidP="00D61588">
      <w:pPr>
        <w:pStyle w:val="1TeksCharChar"/>
        <w:keepNext/>
        <w:keepLines/>
      </w:pPr>
      <w:r w:rsidRPr="00B44B64">
        <w:rPr>
          <w:noProof/>
          <w:lang w:val="en-GB" w:eastAsia="en-GB"/>
        </w:rPr>
        <w:lastRenderedPageBreak/>
        <w:drawing>
          <wp:inline distT="0" distB="0" distL="0" distR="0" wp14:anchorId="12798852" wp14:editId="2E4B40FE">
            <wp:extent cx="5731510" cy="286194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ugal_Study_Area_Map_ILZE_v2.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2861945"/>
                    </a:xfrm>
                    <a:prstGeom prst="rect">
                      <a:avLst/>
                    </a:prstGeom>
                  </pic:spPr>
                </pic:pic>
              </a:graphicData>
            </a:graphic>
          </wp:inline>
        </w:drawing>
      </w:r>
    </w:p>
    <w:p w14:paraId="356CEA1D" w14:textId="7EF45C38" w:rsidR="00D61588" w:rsidRPr="00B44B64" w:rsidRDefault="00D61588" w:rsidP="00BE5B5B">
      <w:pPr>
        <w:pStyle w:val="Figurenumber"/>
      </w:pPr>
      <w:bookmarkStart w:id="1" w:name="_Ref392330397"/>
      <w:bookmarkStart w:id="2" w:name="_Ref392330306"/>
      <w:bookmarkStart w:id="3" w:name="_Toc394582255"/>
      <w:bookmarkStart w:id="4" w:name="_Toc448324364"/>
      <w:r w:rsidRPr="00B44B64">
        <w:t>Fig</w:t>
      </w:r>
      <w:r w:rsidR="005C1E27">
        <w:t>.</w:t>
      </w:r>
      <w:r w:rsidRPr="00B44B64">
        <w:t xml:space="preserve"> </w:t>
      </w:r>
      <w:r w:rsidR="00F4774D" w:rsidRPr="00B44B64">
        <w:fldChar w:fldCharType="begin"/>
      </w:r>
      <w:r w:rsidR="00F4774D" w:rsidRPr="00B44B64">
        <w:instrText xml:space="preserve"> SEQ Figure \* ARABIC </w:instrText>
      </w:r>
      <w:r w:rsidR="00F4774D" w:rsidRPr="00B44B64">
        <w:fldChar w:fldCharType="separate"/>
      </w:r>
      <w:r w:rsidR="00AF4D8F">
        <w:rPr>
          <w:noProof/>
        </w:rPr>
        <w:t>1</w:t>
      </w:r>
      <w:r w:rsidR="00F4774D" w:rsidRPr="00B44B64">
        <w:fldChar w:fldCharType="end"/>
      </w:r>
      <w:bookmarkEnd w:id="1"/>
      <w:r w:rsidRPr="00B44B64">
        <w:t xml:space="preserve">  </w:t>
      </w:r>
      <w:r w:rsidRPr="005C1E27">
        <w:rPr>
          <w:rStyle w:val="FigurecaptionChar"/>
          <w:b w:val="0"/>
        </w:rPr>
        <w:t>Little Karoo study area</w:t>
      </w:r>
      <w:bookmarkEnd w:id="2"/>
      <w:bookmarkEnd w:id="3"/>
      <w:bookmarkEnd w:id="4"/>
    </w:p>
    <w:p w14:paraId="6D2C0E24" w14:textId="63615998" w:rsidR="00D61588" w:rsidRPr="00B44B64" w:rsidRDefault="00000CC8" w:rsidP="00014973">
      <w:pPr>
        <w:pStyle w:val="Heading2"/>
      </w:pPr>
      <w:r w:rsidRPr="00B44B64">
        <w:t>Imagery</w:t>
      </w:r>
    </w:p>
    <w:p w14:paraId="5DA681F5" w14:textId="661616B9" w:rsidR="00F16830" w:rsidRPr="00B44B64" w:rsidRDefault="00D61588" w:rsidP="00A76FA9">
      <w:pPr>
        <w:pStyle w:val="BodyText"/>
      </w:pPr>
      <w:r w:rsidRPr="00B44B64">
        <w:t xml:space="preserve">VHR aerial imagery of the study area </w:t>
      </w:r>
      <w:r w:rsidR="000130AD" w:rsidRPr="00B44B64">
        <w:t>w</w:t>
      </w:r>
      <w:r w:rsidR="00C44174" w:rsidRPr="00B44B64">
        <w:t>as</w:t>
      </w:r>
      <w:r w:rsidR="000130AD" w:rsidRPr="00B44B64">
        <w:t xml:space="preserve"> acquired </w:t>
      </w:r>
      <w:r w:rsidRPr="00B44B64">
        <w:t xml:space="preserve">from Chief Directorate: National Geo-spatial Information (NGI), a component of the South African Department of Rural Development and Land Reform.  The images </w:t>
      </w:r>
      <w:r w:rsidR="000130AD" w:rsidRPr="00B44B64">
        <w:t xml:space="preserve">were </w:t>
      </w:r>
      <w:r w:rsidRPr="00B44B64">
        <w:t>captured at 0.5</w:t>
      </w:r>
      <w:r w:rsidR="001B7690" w:rsidRPr="00B44B64">
        <w:t xml:space="preserve"> </w:t>
      </w:r>
      <w:r w:rsidRPr="00B44B64">
        <w:t xml:space="preserve">m resolution with an Intergraph </w:t>
      </w:r>
      <w:r w:rsidR="000130AD" w:rsidRPr="00B44B64">
        <w:t>Digital Mapping Camera (</w:t>
      </w:r>
      <w:r w:rsidRPr="00B44B64">
        <w:t>DMC</w:t>
      </w:r>
      <w:r w:rsidR="00430964" w:rsidRPr="00B44B64">
        <w:t>)</w:t>
      </w:r>
      <w:r w:rsidR="00FF5235" w:rsidRPr="00B44B64">
        <w:t xml:space="preserve"> that</w:t>
      </w:r>
      <w:r w:rsidRPr="00B44B64">
        <w:t xml:space="preserve"> provides multi-spectral red, green, blue and near-infrared (NIR) bands.  The study area </w:t>
      </w:r>
      <w:r w:rsidR="000130AD" w:rsidRPr="00B44B64">
        <w:t xml:space="preserve">is covered by </w:t>
      </w:r>
      <w:r w:rsidRPr="00B44B64">
        <w:t>2228 images</w:t>
      </w:r>
      <w:r w:rsidR="001B7690" w:rsidRPr="00B44B64">
        <w:t>,</w:t>
      </w:r>
      <w:r w:rsidRPr="00B44B64">
        <w:t xml:space="preserve"> acquired over multiple days from 22 January to 8 February </w:t>
      </w:r>
      <w:r w:rsidR="00430964" w:rsidRPr="00B44B64">
        <w:t xml:space="preserve">2010, </w:t>
      </w:r>
      <w:r w:rsidR="001E688D" w:rsidRPr="00B44B64">
        <w:t>during the area’s dry season</w:t>
      </w:r>
      <w:r w:rsidRPr="00B44B64">
        <w:t xml:space="preserve">.  </w:t>
      </w:r>
      <w:proofErr w:type="spellStart"/>
      <w:r w:rsidR="001E688D" w:rsidRPr="00B44B64">
        <w:t>Spekboom</w:t>
      </w:r>
      <w:proofErr w:type="spellEnd"/>
      <w:r w:rsidR="001E688D" w:rsidRPr="00B44B64">
        <w:t xml:space="preserve"> has a characteristic lime green colo</w:t>
      </w:r>
      <w:r w:rsidR="000F4F02" w:rsidRPr="00B44B64">
        <w:t>r</w:t>
      </w:r>
      <w:r w:rsidR="001E688D" w:rsidRPr="00B44B64">
        <w:t xml:space="preserve"> and is evergreen.  The dry season imagery helped contrast the evergreen </w:t>
      </w:r>
      <w:proofErr w:type="spellStart"/>
      <w:r w:rsidR="00A463C7" w:rsidRPr="00B44B64">
        <w:t>s</w:t>
      </w:r>
      <w:r w:rsidR="001E688D" w:rsidRPr="00B44B64">
        <w:t>pekboom</w:t>
      </w:r>
      <w:proofErr w:type="spellEnd"/>
      <w:r w:rsidR="001E688D" w:rsidRPr="00B44B64">
        <w:t xml:space="preserve"> against the comparatively drier background vegetation.  </w:t>
      </w:r>
      <w:r w:rsidRPr="00B44B64">
        <w:t xml:space="preserve">While the imagery provided by NGI is </w:t>
      </w:r>
      <w:proofErr w:type="spellStart"/>
      <w:r w:rsidRPr="00B44B64">
        <w:t>orthorectified</w:t>
      </w:r>
      <w:proofErr w:type="spellEnd"/>
      <w:r w:rsidRPr="00B44B64">
        <w:t xml:space="preserve">, no radiometric corrections </w:t>
      </w:r>
      <w:r w:rsidR="00A0790D" w:rsidRPr="00B44B64">
        <w:t xml:space="preserve">were </w:t>
      </w:r>
      <w:r w:rsidRPr="00B44B64">
        <w:t xml:space="preserve">applied to it.  The NGI imagery contains variations due to BRDF </w:t>
      </w:r>
      <w:r w:rsidR="009027D6" w:rsidRPr="00B44B64">
        <w:t>and</w:t>
      </w:r>
      <w:r w:rsidRPr="00B44B64">
        <w:t xml:space="preserve"> atmospheric effects</w:t>
      </w:r>
      <w:r w:rsidR="00430964" w:rsidRPr="00B44B64">
        <w:t>, which</w:t>
      </w:r>
      <w:r w:rsidRPr="00B44B64">
        <w:t xml:space="preserve"> make</w:t>
      </w:r>
      <w:r w:rsidR="00A0790D" w:rsidRPr="00B44B64">
        <w:t>s</w:t>
      </w:r>
      <w:r w:rsidRPr="00B44B64">
        <w:t xml:space="preserve"> it poorly suited to quantitative remote sensing techniques.  </w:t>
      </w:r>
      <w:r w:rsidR="000130AD" w:rsidRPr="00B44B64">
        <w:t xml:space="preserve">The imagery was consequently </w:t>
      </w:r>
      <w:proofErr w:type="spellStart"/>
      <w:r w:rsidR="005D64BF" w:rsidRPr="00B44B64">
        <w:t>radiometrically</w:t>
      </w:r>
      <w:proofErr w:type="spellEnd"/>
      <w:r w:rsidR="005D64BF" w:rsidRPr="00B44B64">
        <w:t xml:space="preserve"> </w:t>
      </w:r>
      <w:r w:rsidR="00595F50" w:rsidRPr="00B44B64">
        <w:t>homogeni</w:t>
      </w:r>
      <w:r w:rsidR="000B7347" w:rsidRPr="00B44B64">
        <w:t>zed</w:t>
      </w:r>
      <w:r w:rsidR="004F558C" w:rsidRPr="00B44B64">
        <w:t xml:space="preserve"> </w:t>
      </w:r>
      <w:r w:rsidR="00A0790D" w:rsidRPr="00B44B64">
        <w:t xml:space="preserve">through the application of </w:t>
      </w:r>
      <w:r w:rsidR="005D64BF" w:rsidRPr="00B44B64">
        <w:t xml:space="preserve">a surface reflectance </w:t>
      </w:r>
      <w:r w:rsidR="00595F50" w:rsidRPr="00B44B64">
        <w:t xml:space="preserve">estimation </w:t>
      </w:r>
      <w:r w:rsidR="00A0790D" w:rsidRPr="00B44B64">
        <w:t>technique</w:t>
      </w:r>
      <w:r w:rsidR="005D64BF" w:rsidRPr="00B44B64">
        <w:t>.  Th</w:t>
      </w:r>
      <w:r w:rsidR="00AD0D42" w:rsidRPr="00B44B64">
        <w:t>is</w:t>
      </w:r>
      <w:r w:rsidR="005D64BF" w:rsidRPr="00B44B64">
        <w:t xml:space="preserve"> technique corrects for coarse scale atmospheric and BRDF effects</w:t>
      </w:r>
      <w:r w:rsidR="009027D6" w:rsidRPr="00B44B64">
        <w:t xml:space="preserve"> using a well-calibrated surface reflectance </w:t>
      </w:r>
      <w:r w:rsidR="000130AD" w:rsidRPr="00B44B64">
        <w:t xml:space="preserve">satellite </w:t>
      </w:r>
      <w:r w:rsidR="009027D6" w:rsidRPr="00B44B64">
        <w:t>image as a reference.</w:t>
      </w:r>
      <w:r w:rsidR="005D64BF" w:rsidRPr="00B44B64">
        <w:t xml:space="preserve"> </w:t>
      </w:r>
      <w:r w:rsidR="009027D6" w:rsidRPr="00B44B64">
        <w:t xml:space="preserve"> </w:t>
      </w:r>
      <w:r w:rsidRPr="00B44B64">
        <w:t xml:space="preserve">We </w:t>
      </w:r>
      <w:r w:rsidR="00AD0D42" w:rsidRPr="00B44B64">
        <w:t xml:space="preserve">used </w:t>
      </w:r>
      <w:r w:rsidR="009027D6" w:rsidRPr="00B44B64">
        <w:t>a</w:t>
      </w:r>
      <w:r w:rsidR="005D64BF" w:rsidRPr="00B44B64">
        <w:t xml:space="preserve"> MODIS </w:t>
      </w:r>
      <w:r w:rsidR="005D64BF" w:rsidRPr="00B44B64">
        <w:lastRenderedPageBreak/>
        <w:t xml:space="preserve">MCD43A4 composite image for the period </w:t>
      </w:r>
      <w:r w:rsidR="0048213D" w:rsidRPr="00B44B64">
        <w:t xml:space="preserve">of </w:t>
      </w:r>
      <w:r w:rsidR="005D64BF" w:rsidRPr="00B44B64">
        <w:t xml:space="preserve">25 January 2010 to 9 February 2010 </w:t>
      </w:r>
      <w:r w:rsidR="009027D6" w:rsidRPr="00B44B64">
        <w:t xml:space="preserve">for </w:t>
      </w:r>
      <w:r w:rsidR="000130AD" w:rsidRPr="00B44B64">
        <w:t>this purpose</w:t>
      </w:r>
      <w:r w:rsidR="005D64BF" w:rsidRPr="00B44B64">
        <w:t>.  This image has a 500</w:t>
      </w:r>
      <w:r w:rsidR="0048213D" w:rsidRPr="00B44B64">
        <w:t xml:space="preserve"> </w:t>
      </w:r>
      <w:r w:rsidR="005D64BF" w:rsidRPr="00B44B64">
        <w:t>m resolution and contains nadir BRDF-adjusted reflectance data composited from the best values over a 16</w:t>
      </w:r>
      <w:r w:rsidR="0048213D" w:rsidRPr="00B44B64">
        <w:t>-</w:t>
      </w:r>
      <w:r w:rsidR="005D64BF" w:rsidRPr="00B44B64">
        <w:t xml:space="preserve">day period.  </w:t>
      </w:r>
      <w:r w:rsidRPr="00B44B64">
        <w:t xml:space="preserve">Radiometric </w:t>
      </w:r>
      <w:r w:rsidR="001A48D1" w:rsidRPr="00B44B64">
        <w:t xml:space="preserve">correction </w:t>
      </w:r>
      <w:r w:rsidRPr="00B44B64">
        <w:t xml:space="preserve">is important as it allows accurate snapshot mapping </w:t>
      </w:r>
      <w:r w:rsidR="0048213D" w:rsidRPr="00B44B64">
        <w:t>of</w:t>
      </w:r>
      <w:r w:rsidRPr="00B44B64">
        <w:t xml:space="preserve"> large spatial </w:t>
      </w:r>
      <w:r w:rsidR="000130AD" w:rsidRPr="00B44B64">
        <w:t>extent</w:t>
      </w:r>
      <w:r w:rsidR="00A463C7" w:rsidRPr="00B44B64">
        <w:t>s</w:t>
      </w:r>
      <w:r w:rsidR="000130AD" w:rsidRPr="00B44B64">
        <w:t xml:space="preserve"> and</w:t>
      </w:r>
      <w:r w:rsidRPr="00B44B64">
        <w:t xml:space="preserve"> provides the possibility of repeating the canopy</w:t>
      </w:r>
      <w:r w:rsidR="00FF5235" w:rsidRPr="00B44B64">
        <w:t>-</w:t>
      </w:r>
      <w:r w:rsidRPr="00B44B64">
        <w:t>cover mapping to evaluate restoration progress.</w:t>
      </w:r>
    </w:p>
    <w:p w14:paraId="57D476FC" w14:textId="77777777" w:rsidR="00F16830" w:rsidRPr="00B44B64" w:rsidRDefault="00F16830" w:rsidP="00F16830">
      <w:pPr>
        <w:pStyle w:val="Heading2"/>
      </w:pPr>
      <w:r w:rsidRPr="00B44B64">
        <w:t>Mapping Methodology</w:t>
      </w:r>
    </w:p>
    <w:p w14:paraId="3ABACEF7" w14:textId="634C5051" w:rsidR="00A0276C" w:rsidRPr="00B44B64" w:rsidRDefault="00F16830" w:rsidP="00361B48">
      <w:pPr>
        <w:pStyle w:val="BodyText"/>
      </w:pPr>
      <w:r w:rsidRPr="00B44B64">
        <w:t>The image resolution of 0.5</w:t>
      </w:r>
      <w:r w:rsidR="0048213D" w:rsidRPr="00B44B64">
        <w:t xml:space="preserve"> </w:t>
      </w:r>
      <w:r w:rsidRPr="00B44B64">
        <w:t xml:space="preserve">m, combined with the tendency of </w:t>
      </w:r>
      <w:proofErr w:type="spellStart"/>
      <w:r w:rsidR="0048213D" w:rsidRPr="00B44B64">
        <w:t>s</w:t>
      </w:r>
      <w:r w:rsidRPr="00B44B64">
        <w:t>pekboom</w:t>
      </w:r>
      <w:proofErr w:type="spellEnd"/>
      <w:r w:rsidRPr="00B44B64">
        <w:t xml:space="preserve"> to grow in continuous stands, meant that there was little spectral mixing and </w:t>
      </w:r>
      <w:r w:rsidR="0048213D" w:rsidRPr="00B44B64">
        <w:t xml:space="preserve">that </w:t>
      </w:r>
      <w:r w:rsidRPr="00B44B64">
        <w:t xml:space="preserve">pixels covering </w:t>
      </w:r>
      <w:proofErr w:type="spellStart"/>
      <w:r w:rsidR="0048213D" w:rsidRPr="00B44B64">
        <w:t>s</w:t>
      </w:r>
      <w:r w:rsidRPr="00B44B64">
        <w:t>pekboom</w:t>
      </w:r>
      <w:proofErr w:type="spellEnd"/>
      <w:r w:rsidRPr="00B44B64">
        <w:t xml:space="preserve"> were relatively pure.  This supported a per-pixel classification approach</w:t>
      </w:r>
      <w:r w:rsidR="005C22B9" w:rsidRPr="00B44B64">
        <w:t xml:space="preserve"> to distinguish </w:t>
      </w:r>
      <w:proofErr w:type="spellStart"/>
      <w:r w:rsidR="0048213D" w:rsidRPr="00B44B64">
        <w:t>s</w:t>
      </w:r>
      <w:r w:rsidR="005C22B9" w:rsidRPr="00B44B64">
        <w:t>pekboom</w:t>
      </w:r>
      <w:proofErr w:type="spellEnd"/>
      <w:r w:rsidR="005C22B9" w:rsidRPr="00B44B64">
        <w:t xml:space="preserve"> from the surrounding vegetation</w:t>
      </w:r>
      <w:r w:rsidRPr="00B44B64">
        <w:t xml:space="preserve">.  </w:t>
      </w:r>
      <w:r w:rsidR="005C22B9" w:rsidRPr="00B44B64">
        <w:t xml:space="preserve">The </w:t>
      </w:r>
      <w:r w:rsidR="00430964" w:rsidRPr="00B44B64">
        <w:t>pixel-based</w:t>
      </w:r>
      <w:r w:rsidR="005C22B9" w:rsidRPr="00B44B64">
        <w:t xml:space="preserve"> approach also </w:t>
      </w:r>
      <w:r w:rsidR="0048213D" w:rsidRPr="00B44B64">
        <w:t>ensured that</w:t>
      </w:r>
      <w:r w:rsidR="005C22B9" w:rsidRPr="00B44B64">
        <w:t xml:space="preserve"> the complexities associated with segmentation </w:t>
      </w:r>
      <w:r w:rsidR="0048213D" w:rsidRPr="00B44B64">
        <w:t xml:space="preserve">could </w:t>
      </w:r>
      <w:r w:rsidR="005C22B9" w:rsidRPr="00B44B64">
        <w:t xml:space="preserve">be avoided.   </w:t>
      </w:r>
      <w:r w:rsidRPr="00B44B64">
        <w:t xml:space="preserve">The fractional canopy cover was determined as the portion of pixels classified as </w:t>
      </w:r>
      <w:proofErr w:type="spellStart"/>
      <w:r w:rsidR="0048213D" w:rsidRPr="00B44B64">
        <w:t>s</w:t>
      </w:r>
      <w:r w:rsidRPr="00B44B64">
        <w:t>pekboom</w:t>
      </w:r>
      <w:proofErr w:type="spellEnd"/>
      <w:r w:rsidRPr="00B44B64">
        <w:t xml:space="preserve"> over an area of interest.</w:t>
      </w:r>
      <w:r w:rsidR="00361B48">
        <w:t xml:space="preserve">  </w:t>
      </w:r>
    </w:p>
    <w:p w14:paraId="5C9A870F" w14:textId="01B215A9" w:rsidR="00F16830" w:rsidRPr="00B44B64" w:rsidRDefault="00A0276C" w:rsidP="00361B48">
      <w:pPr>
        <w:pStyle w:val="BodyTextIndented"/>
      </w:pPr>
      <w:r w:rsidRPr="00B44B64">
        <w:t>Given the large number of images</w:t>
      </w:r>
      <w:r w:rsidR="00BA31F1" w:rsidRPr="00B44B64">
        <w:t>,</w:t>
      </w:r>
      <w:r w:rsidRPr="00B44B64">
        <w:t xml:space="preserve"> computation time </w:t>
      </w:r>
      <w:r w:rsidR="00BA31F1" w:rsidRPr="00B44B64">
        <w:t>was an</w:t>
      </w:r>
      <w:r w:rsidRPr="00B44B64">
        <w:t xml:space="preserve"> important consideration in the formulation of our method.  </w:t>
      </w:r>
      <w:r w:rsidR="00BA31F1" w:rsidRPr="00B44B64">
        <w:t>Radiometric homogeni</w:t>
      </w:r>
      <w:r w:rsidR="000B7347" w:rsidRPr="00B44B64">
        <w:t>zation</w:t>
      </w:r>
      <w:r w:rsidRPr="00B44B64">
        <w:t xml:space="preserve"> and classification software tools were developed using </w:t>
      </w:r>
      <w:r w:rsidR="00BA31F1" w:rsidRPr="00B44B64">
        <w:t>the GDAL</w:t>
      </w:r>
      <w:r w:rsidR="00186FDB" w:rsidRPr="00B44B64">
        <w:fldChar w:fldCharType="begin" w:fldLock="1"/>
      </w:r>
      <w:r w:rsidR="007A38B5" w:rsidRPr="00B44B64">
        <w:instrText>ADDIN CSL_CITATION { "citationItems" : [ { "id" : "ITEM-1", "itemData" : { "URL" : "http://www.gdal.org/", "author" : [ { "dropping-particle" : "", "family" : "GDAL Development Team", "given" : "", "non-dropping-particle" : "", "parse-names" : false, "suffix" : "" } ], "container-title" : "Open Source Geospatial Foundation", "id" : "ITEM-1", "issued" : { "date-parts" : [ [ "2014" ] ] }, "title" : "Geospatial Data Abstraction Library", "type" : "webpage" }, "uris" : [ "http://www.mendeley.com/documents/?uuid=207ba0c6-3dce-4783-9902-cc0dda63f695" ] } ], "mendeley" : { "formattedCitation" : "&lt;sup&gt;31&lt;/sup&gt;", "plainTextFormattedCitation" : "31", "previouslyFormattedCitation" : "&lt;sup&gt;31&lt;/sup&gt;" }, "properties" : {  }, "schema" : "https://github.com/citation-style-language/schema/raw/master/csl-citation.json" }</w:instrText>
      </w:r>
      <w:r w:rsidR="00186FDB" w:rsidRPr="00B44B64">
        <w:fldChar w:fldCharType="separate"/>
      </w:r>
      <w:r w:rsidR="007A38B5" w:rsidRPr="00B44B64">
        <w:rPr>
          <w:noProof/>
          <w:vertAlign w:val="superscript"/>
        </w:rPr>
        <w:t>31</w:t>
      </w:r>
      <w:r w:rsidR="00186FDB" w:rsidRPr="00B44B64">
        <w:fldChar w:fldCharType="end"/>
      </w:r>
      <w:r w:rsidR="00BA31F1" w:rsidRPr="00B44B64">
        <w:t xml:space="preserve"> and OpenCV</w:t>
      </w:r>
      <w:r w:rsidR="00634A3A" w:rsidRPr="00B44B64">
        <w:fldChar w:fldCharType="begin" w:fldLock="1"/>
      </w:r>
      <w:r w:rsidR="007A38B5" w:rsidRPr="00B44B64">
        <w:instrText>ADDIN CSL_CITATION { "citationItems" : [ { "id" : "ITEM-1", "itemData" : { "author" : [ { "dropping-particle" : "", "family" : "Bradski", "given" : "G", "non-dropping-particle" : "", "parse-names" : false, "suffix" : "" } ], "container-title" : "Dr. Dobb's Journal of Software Tools", "id" : "ITEM-1", "issue" : "120", "issued" : { "date-parts" : [ [ "2000" ] ] }, "page" : "122- 125", "title" : "The OpenCV library", "type" : "article-journal", "volume" : "25" }, "uris" : [ "http://www.mendeley.com/documents/?uuid=68939451-b6e5-4964-8d23-d5e87856e082" ] } ], "mendeley" : { "formattedCitation" : "&lt;sup&gt;32&lt;/sup&gt;", "plainTextFormattedCitation" : "32", "previouslyFormattedCitation" : "&lt;sup&gt;32&lt;/sup&gt;" }, "properties" : {  }, "schema" : "https://github.com/citation-style-language/schema/raw/master/csl-citation.json" }</w:instrText>
      </w:r>
      <w:r w:rsidR="00634A3A" w:rsidRPr="00B44B64">
        <w:fldChar w:fldCharType="separate"/>
      </w:r>
      <w:r w:rsidR="007A38B5" w:rsidRPr="00B44B64">
        <w:rPr>
          <w:noProof/>
          <w:vertAlign w:val="superscript"/>
        </w:rPr>
        <w:t>32</w:t>
      </w:r>
      <w:r w:rsidR="00634A3A" w:rsidRPr="00B44B64">
        <w:fldChar w:fldCharType="end"/>
      </w:r>
      <w:r w:rsidR="00634A3A" w:rsidRPr="00B44B64">
        <w:t xml:space="preserve"> </w:t>
      </w:r>
      <w:r w:rsidR="00BA31F1" w:rsidRPr="00B44B64">
        <w:t>software</w:t>
      </w:r>
      <w:r w:rsidRPr="00B44B64">
        <w:t xml:space="preserve"> libraries.  Careful consideration was given to computational efficiency in the selection of features and classification algorithm.  </w:t>
      </w:r>
    </w:p>
    <w:p w14:paraId="773C416A" w14:textId="7B17A924" w:rsidR="00F16830" w:rsidRPr="00B44B64" w:rsidRDefault="00F16830" w:rsidP="000059AA">
      <w:pPr>
        <w:pStyle w:val="Heading2"/>
      </w:pPr>
      <w:r w:rsidRPr="00B44B64">
        <w:t>Data Collection</w:t>
      </w:r>
    </w:p>
    <w:p w14:paraId="4A4F17C9" w14:textId="27F5ACE4" w:rsidR="00A76FA9" w:rsidRPr="00B44B64" w:rsidRDefault="00BB1598" w:rsidP="00361B48">
      <w:pPr>
        <w:pStyle w:val="BodyText"/>
      </w:pPr>
      <w:r w:rsidRPr="00B44B64">
        <w:t>T</w:t>
      </w:r>
      <w:r w:rsidR="008539F9" w:rsidRPr="00B44B64">
        <w:t>wo datasets</w:t>
      </w:r>
      <w:r w:rsidRPr="00B44B64">
        <w:t xml:space="preserve"> were constructed: one for evaluating the canopy</w:t>
      </w:r>
      <w:r w:rsidR="002C1203" w:rsidRPr="00B44B64">
        <w:t>-</w:t>
      </w:r>
      <w:r w:rsidRPr="00B44B64">
        <w:t>cover estimates obtained from the classifier outputs</w:t>
      </w:r>
      <w:r w:rsidR="00A929AA" w:rsidRPr="00B44B64">
        <w:t>,</w:t>
      </w:r>
      <w:r w:rsidRPr="00B44B64">
        <w:t xml:space="preserve"> and a second for training and evaluating the classifier on a per-pixel basis.</w:t>
      </w:r>
      <w:r w:rsidR="008539F9" w:rsidRPr="00B44B64">
        <w:t xml:space="preserve"> </w:t>
      </w:r>
      <w:r w:rsidR="008F22FC" w:rsidRPr="00B44B64">
        <w:t xml:space="preserve"> The first dataset consisted of in situ estimates of canopy cover </w:t>
      </w:r>
      <w:r w:rsidR="00D61588" w:rsidRPr="00B44B64">
        <w:t xml:space="preserve">acquired at 20 different sites, each of roughly one hectare.  A botanist </w:t>
      </w:r>
      <w:r w:rsidR="00A929AA" w:rsidRPr="00B44B64">
        <w:t xml:space="preserve">knowledgeable about </w:t>
      </w:r>
      <w:r w:rsidR="00D61588" w:rsidRPr="00B44B64">
        <w:t xml:space="preserve">the area provided expertise in the selection of sites to encompass variation in geology, habitat and level of degradation.  Boundary polygons were recorded for each site by walking the perimeter with a </w:t>
      </w:r>
      <w:r w:rsidR="00851ECA" w:rsidRPr="00B44B64">
        <w:t>differential global positioning system (</w:t>
      </w:r>
      <w:r w:rsidR="00D61588" w:rsidRPr="00B44B64">
        <w:t>DGPS</w:t>
      </w:r>
      <w:r w:rsidR="00851ECA" w:rsidRPr="00B44B64">
        <w:t>)</w:t>
      </w:r>
      <w:r w:rsidR="00D61588" w:rsidRPr="00B44B64">
        <w:t xml:space="preserve"> device.  </w:t>
      </w:r>
      <w:r w:rsidR="00916A1A" w:rsidRPr="00B44B64">
        <w:t xml:space="preserve">The DGPS coordinates </w:t>
      </w:r>
      <w:r w:rsidR="00D61588" w:rsidRPr="00B44B64">
        <w:t xml:space="preserve">were post-processed to </w:t>
      </w:r>
      <w:r w:rsidR="00D61588" w:rsidRPr="00B44B64">
        <w:lastRenderedPageBreak/>
        <w:t xml:space="preserve">provide </w:t>
      </w:r>
      <w:r w:rsidR="00916A1A" w:rsidRPr="00B44B64">
        <w:t>about 30</w:t>
      </w:r>
      <w:r w:rsidR="009978D1" w:rsidRPr="00B44B64">
        <w:t xml:space="preserve"> </w:t>
      </w:r>
      <w:r w:rsidR="00916A1A" w:rsidRPr="00B44B64">
        <w:t>cm</w:t>
      </w:r>
      <w:r w:rsidR="00D61588" w:rsidRPr="00B44B64">
        <w:t xml:space="preserve"> accuracy.  </w:t>
      </w:r>
      <w:r w:rsidR="009978D1" w:rsidRPr="00B44B64">
        <w:t>During the field visits, e</w:t>
      </w:r>
      <w:r w:rsidR="00D61588" w:rsidRPr="00B44B64">
        <w:t xml:space="preserve">stimates of canopy cover inside the </w:t>
      </w:r>
      <w:r w:rsidR="00A24F89" w:rsidRPr="00B44B64">
        <w:t xml:space="preserve">site perimeters </w:t>
      </w:r>
      <w:r w:rsidR="00D61588" w:rsidRPr="00B44B64">
        <w:t xml:space="preserve">were </w:t>
      </w:r>
      <w:r w:rsidR="00916A1A" w:rsidRPr="00B44B64">
        <w:t>made</w:t>
      </w:r>
      <w:r w:rsidR="00D61588" w:rsidRPr="00B44B64">
        <w:t xml:space="preserve">.  The locations of the ground truth sites and their corresponding area names are shown in </w:t>
      </w:r>
      <w:r w:rsidR="00D61588" w:rsidRPr="00B44B64">
        <w:fldChar w:fldCharType="begin"/>
      </w:r>
      <w:r w:rsidR="00D61588" w:rsidRPr="00B44B64">
        <w:instrText xml:space="preserve"> REF _Ref392342998 \h </w:instrText>
      </w:r>
      <w:r w:rsidR="007E3215" w:rsidRPr="00B44B64">
        <w:instrText xml:space="preserve"> \* MERGEFORMAT </w:instrText>
      </w:r>
      <w:r w:rsidR="00D61588" w:rsidRPr="00B44B64">
        <w:fldChar w:fldCharType="separate"/>
      </w:r>
      <w:r w:rsidR="00AF4D8F" w:rsidRPr="00B44B64">
        <w:t>Fig</w:t>
      </w:r>
      <w:r w:rsidR="00AF4D8F">
        <w:t>.</w:t>
      </w:r>
      <w:r w:rsidR="00AF4D8F" w:rsidRPr="00B44B64">
        <w:rPr>
          <w:noProof/>
        </w:rPr>
        <w:t xml:space="preserve"> </w:t>
      </w:r>
      <w:r w:rsidR="00AF4D8F">
        <w:rPr>
          <w:noProof/>
        </w:rPr>
        <w:t>2</w:t>
      </w:r>
      <w:r w:rsidR="00D61588" w:rsidRPr="00B44B64">
        <w:fldChar w:fldCharType="end"/>
      </w:r>
      <w:r w:rsidR="00D61588" w:rsidRPr="00B44B64">
        <w:t xml:space="preserve">.  Details of the </w:t>
      </w:r>
      <w:r w:rsidR="00B931F9" w:rsidRPr="00B44B64">
        <w:t>surrounding (</w:t>
      </w:r>
      <w:r w:rsidR="00D56CDA" w:rsidRPr="00B44B64">
        <w:t>“</w:t>
      </w:r>
      <w:r w:rsidR="00D61588" w:rsidRPr="00B44B64">
        <w:t>mosaic</w:t>
      </w:r>
      <w:r w:rsidR="00D56CDA" w:rsidRPr="00B44B64">
        <w:t>”</w:t>
      </w:r>
      <w:r w:rsidR="00B931F9" w:rsidRPr="00B44B64">
        <w:t>)</w:t>
      </w:r>
      <w:r w:rsidR="00D61588" w:rsidRPr="00B44B64">
        <w:t xml:space="preserve"> vegetation</w:t>
      </w:r>
      <w:r w:rsidR="00B931F9" w:rsidRPr="00B44B64">
        <w:t xml:space="preserve"> type</w:t>
      </w:r>
      <w:r w:rsidR="00D61588" w:rsidRPr="00B44B64">
        <w:t xml:space="preserve">, geology and </w:t>
      </w:r>
      <w:r w:rsidR="00916A1A" w:rsidRPr="00B44B64">
        <w:t xml:space="preserve">estimated </w:t>
      </w:r>
      <w:r w:rsidR="00D61588" w:rsidRPr="00B44B64">
        <w:t xml:space="preserve">canopy cover </w:t>
      </w:r>
      <w:r w:rsidR="009978D1" w:rsidRPr="00B44B64">
        <w:t xml:space="preserve">of </w:t>
      </w:r>
      <w:r w:rsidR="00D61588" w:rsidRPr="00B44B64">
        <w:t>each site are given in</w:t>
      </w:r>
      <w:r w:rsidR="00825B4A" w:rsidRPr="00B44B64">
        <w:t xml:space="preserve"> </w:t>
      </w:r>
      <w:r w:rsidR="00825B4A" w:rsidRPr="00B44B64">
        <w:fldChar w:fldCharType="begin"/>
      </w:r>
      <w:r w:rsidR="00825B4A" w:rsidRPr="00B44B64">
        <w:instrText xml:space="preserve"> REF _Ref466457780 \h </w:instrText>
      </w:r>
      <w:r w:rsidR="007E3215" w:rsidRPr="00B44B64">
        <w:instrText xml:space="preserve"> \* MERGEFORMAT </w:instrText>
      </w:r>
      <w:r w:rsidR="00825B4A" w:rsidRPr="00B44B64">
        <w:fldChar w:fldCharType="separate"/>
      </w:r>
      <w:r w:rsidR="00AF4D8F" w:rsidRPr="00B44B64">
        <w:t xml:space="preserve">Table </w:t>
      </w:r>
      <w:r w:rsidR="00AF4D8F">
        <w:t>1</w:t>
      </w:r>
      <w:r w:rsidR="00825B4A" w:rsidRPr="00B44B64">
        <w:fldChar w:fldCharType="end"/>
      </w:r>
      <w:r w:rsidR="00D61588" w:rsidRPr="00B44B64">
        <w:t>.  A three</w:t>
      </w:r>
      <w:r w:rsidR="009978D1" w:rsidRPr="00B44B64">
        <w:t>-</w:t>
      </w:r>
      <w:r w:rsidR="00D61588" w:rsidRPr="00B44B64">
        <w:t xml:space="preserve">level degradation measure, as used in </w:t>
      </w:r>
      <w:r w:rsidR="00847CB5" w:rsidRPr="00B44B64">
        <w:rPr>
          <w:noProof/>
        </w:rPr>
        <w:t>Thompson et al.</w:t>
      </w:r>
      <w:r w:rsidR="00A463C7" w:rsidRPr="00B44B64">
        <w:fldChar w:fldCharType="begin" w:fldLock="1"/>
      </w:r>
      <w:r w:rsidR="00A463C7" w:rsidRPr="00B44B64">
        <w:instrText>ADDIN CSL_CITATION { "citationItems" : [ { "id" : "ITEM-1", "itemData" : { "DOI" : "10.1007/s00267-008-9228-x", "author" : [ { "dropping-particle" : "", "family" : "Thompson", "given" : "Mark", "non-dropping-particle" : "", "parse-names" : false, "suffix" : "" }, { "dropping-particle" : "", "family" : "Vlok", "given" : "Jan", "non-dropping-particle" : "", "parse-names" : false, "suffix" : "" }, { "dropping-particle" : "", "family" : "Rouget", "given" : "Mathieu", "non-dropping-particle" : "", "parse-names" : false, "suffix" : "" }, { "dropping-particle" : "", "family" : "Hoffman", "given" : "M T", "non-dropping-particle" : "", "parse-names" : false, "suffix" : "" }, { "dropping-particle" : "", "family" : "Cowling", "given" : "Richard M.", "non-dropping-particle" : "", "parse-names" : false, "suffix" : "" } ], "container-title" : "Environmental Management", "id" : "ITEM-1", "issued" : { "date-parts" : [ [ "2009" ] ] }, "page" : "585-596", "title" : "Mapping grazing-induced degradation in a semi-arid environment: A rapid and cost effective approach for assessment and monitoring", "type" : "article-journal", "volume" : "43" }, "uris" : [ "http://www.mendeley.com/documents/?uuid=6525d2d7-956c-4168-b520-935b815bd299" ] } ], "mendeley" : { "formattedCitation" : "&lt;sup&gt;6&lt;/sup&gt;", "plainTextFormattedCitation" : "6", "previouslyFormattedCitation" : "&lt;sup&gt;6&lt;/sup&gt;" }, "properties" : {  }, "schema" : "https://github.com/citation-style-language/schema/raw/master/csl-citation.json" }</w:instrText>
      </w:r>
      <w:r w:rsidR="00A463C7" w:rsidRPr="00B44B64">
        <w:fldChar w:fldCharType="separate"/>
      </w:r>
      <w:r w:rsidR="00A463C7" w:rsidRPr="00B44B64">
        <w:rPr>
          <w:noProof/>
          <w:vertAlign w:val="superscript"/>
        </w:rPr>
        <w:t>6</w:t>
      </w:r>
      <w:r w:rsidR="00A463C7" w:rsidRPr="00B44B64">
        <w:fldChar w:fldCharType="end"/>
      </w:r>
      <w:r w:rsidR="00847CB5" w:rsidRPr="00B44B64">
        <w:t>,</w:t>
      </w:r>
      <w:r w:rsidR="00D61588" w:rsidRPr="00B44B64">
        <w:t xml:space="preserve"> is reported for each site.  This dataset is referred to as the “</w:t>
      </w:r>
      <w:r w:rsidR="00F8201B" w:rsidRPr="00B44B64">
        <w:t>in situ canopy</w:t>
      </w:r>
      <w:r w:rsidR="00FA2071" w:rsidRPr="00B44B64">
        <w:t>-cover</w:t>
      </w:r>
      <w:r w:rsidR="00F8201B" w:rsidRPr="00B44B64">
        <w:t xml:space="preserve"> data</w:t>
      </w:r>
      <w:r w:rsidR="00D61588" w:rsidRPr="00B44B64">
        <w:t>”</w:t>
      </w:r>
      <w:r w:rsidRPr="00B44B64">
        <w:t xml:space="preserve"> and was used for evaluating the </w:t>
      </w:r>
      <w:r w:rsidR="0089437E" w:rsidRPr="00B44B64">
        <w:t xml:space="preserve">accuracy of </w:t>
      </w:r>
      <w:r w:rsidRPr="00B44B64">
        <w:t>canopy</w:t>
      </w:r>
      <w:r w:rsidR="009978D1" w:rsidRPr="00B44B64">
        <w:t>-</w:t>
      </w:r>
      <w:r w:rsidRPr="00B44B64">
        <w:t>cover estimates obtained from the classifier output</w:t>
      </w:r>
      <w:r w:rsidR="00D61588" w:rsidRPr="00B44B64">
        <w:t xml:space="preserve">.  </w:t>
      </w:r>
    </w:p>
    <w:p w14:paraId="4B68F231" w14:textId="16F67F06" w:rsidR="00D61588" w:rsidRPr="00B44B64" w:rsidRDefault="00D61588" w:rsidP="00361B48">
      <w:pPr>
        <w:pStyle w:val="BodyTextIndented"/>
      </w:pPr>
      <w:r w:rsidRPr="00B44B64">
        <w:fldChar w:fldCharType="begin"/>
      </w:r>
      <w:r w:rsidRPr="00B44B64">
        <w:instrText xml:space="preserve"> REF _Ref392343684 \h </w:instrText>
      </w:r>
      <w:r w:rsidR="007E3215" w:rsidRPr="00B44B64">
        <w:instrText xml:space="preserve"> \* MERGEFORMAT </w:instrText>
      </w:r>
      <w:r w:rsidRPr="00B44B64">
        <w:fldChar w:fldCharType="separate"/>
      </w:r>
      <w:r w:rsidR="00AF4D8F" w:rsidRPr="00B44B64">
        <w:t>Fig</w:t>
      </w:r>
      <w:r w:rsidR="00AF4D8F">
        <w:t>.</w:t>
      </w:r>
      <w:r w:rsidR="00AF4D8F" w:rsidRPr="00B44B64">
        <w:t xml:space="preserve"> </w:t>
      </w:r>
      <w:r w:rsidR="00AF4D8F">
        <w:t>3</w:t>
      </w:r>
      <w:r w:rsidRPr="00B44B64">
        <w:fldChar w:fldCharType="end"/>
      </w:r>
      <w:r w:rsidRPr="00B44B64">
        <w:t xml:space="preserve"> shows an example of a </w:t>
      </w:r>
      <w:r w:rsidR="00F8201B" w:rsidRPr="00B44B64">
        <w:t>site perimeter</w:t>
      </w:r>
      <w:r w:rsidRPr="00B44B64">
        <w:t xml:space="preserve"> on a background of the NGI imagery, rendered in RGB</w:t>
      </w:r>
      <w:r w:rsidR="00A463C7" w:rsidRPr="00B44B64">
        <w:t xml:space="preserve"> (red, green and blue)</w:t>
      </w:r>
      <w:r w:rsidRPr="00B44B64">
        <w:t>.</w:t>
      </w:r>
      <w:r w:rsidR="006D2436" w:rsidRPr="00B44B64">
        <w:t xml:space="preserve">  This in situ canopy</w:t>
      </w:r>
      <w:r w:rsidR="00FA2071" w:rsidRPr="00B44B64">
        <w:t>-cover</w:t>
      </w:r>
      <w:r w:rsidR="006D2436" w:rsidRPr="00B44B64">
        <w:t xml:space="preserve"> data was gathered in November 2012</w:t>
      </w:r>
      <w:r w:rsidR="000D073C" w:rsidRPr="00B44B64">
        <w:t>,</w:t>
      </w:r>
      <w:r w:rsidR="006D2436" w:rsidRPr="00B44B64">
        <w:t xml:space="preserve"> while the imagery was captured in January 2010.  </w:t>
      </w:r>
      <w:r w:rsidR="00353043" w:rsidRPr="00B44B64">
        <w:t xml:space="preserve">This time lag was unavoidable due to limited availability of </w:t>
      </w:r>
      <w:r w:rsidR="00966B94" w:rsidRPr="00B44B64">
        <w:t xml:space="preserve">the </w:t>
      </w:r>
      <w:r w:rsidR="00353043" w:rsidRPr="00B44B64">
        <w:t xml:space="preserve">aerial imagery.  Some change in </w:t>
      </w:r>
      <w:proofErr w:type="spellStart"/>
      <w:r w:rsidR="009978D1" w:rsidRPr="00B44B64">
        <w:t>s</w:t>
      </w:r>
      <w:r w:rsidR="00353043" w:rsidRPr="00B44B64">
        <w:t>pekboom</w:t>
      </w:r>
      <w:proofErr w:type="spellEnd"/>
      <w:r w:rsidR="00353043" w:rsidRPr="00B44B64">
        <w:t xml:space="preserve"> canopy cover may have occurred </w:t>
      </w:r>
      <w:r w:rsidR="00E20146" w:rsidRPr="00B44B64">
        <w:t>during</w:t>
      </w:r>
      <w:r w:rsidR="00353043" w:rsidRPr="00B44B64">
        <w:t xml:space="preserve"> this time in recovering areas, but </w:t>
      </w:r>
      <w:proofErr w:type="spellStart"/>
      <w:r w:rsidR="009978D1" w:rsidRPr="00B44B64">
        <w:t>s</w:t>
      </w:r>
      <w:r w:rsidR="00E20146" w:rsidRPr="00B44B64">
        <w:t>pekboom</w:t>
      </w:r>
      <w:proofErr w:type="spellEnd"/>
      <w:r w:rsidR="00E20146" w:rsidRPr="00B44B64">
        <w:t xml:space="preserve"> is relatively slow-growing</w:t>
      </w:r>
      <w:r w:rsidR="00E20146" w:rsidRPr="00B44B64">
        <w:fldChar w:fldCharType="begin" w:fldLock="1"/>
      </w:r>
      <w:r w:rsidR="007A38B5" w:rsidRPr="00B44B64">
        <w:instrText>ADDIN CSL_CITATION { "citationItems" : [ { "id" : "ITEM-1", "itemData" : { "author" : [ { "dropping-particle" : "", "family" : "Vlok", "given" : "Jan", "non-dropping-particle" : "", "parse-names" : false, "suffix" : "" }, { "dropping-particle" : "", "family" : "Cowling", "given" : "Richard M.", "non-dropping-particle" : "", "parse-names" : false, "suffix" : "" }, { "dropping-particle" : "", "family" : "Wolf", "given" : "Trevor", "non-dropping-particle" : "", "parse-names" : false, "suffix" : "" } ], "id" : "ITEM-1", "issued" : { "date-parts" : [ [ "2005" ] ] }, "note" : "Description of the various mapping levels. Ecological &amp;amp; botanical descriptions for different vegeations. Details of study area. Background to the study.", "publisher" : "Unpublished maps and report for a SKEP project supported by CEPF grant no 1064410304", "title" : "A vegetation map for the Little Karoo", "type" : "report" }, "uris" : [ "http://www.mendeley.com/documents/?uuid=2a3377c8-3cae-4d86-9b3d-137e6f265adb" ] } ], "mendeley" : { "formattedCitation" : "&lt;sup&gt;1&lt;/sup&gt;", "plainTextFormattedCitation" : "1", "previouslyFormattedCitation" : "&lt;sup&gt;1&lt;/sup&gt;" }, "properties" : {  }, "schema" : "https://github.com/citation-style-language/schema/raw/master/csl-citation.json" }</w:instrText>
      </w:r>
      <w:r w:rsidR="00E20146" w:rsidRPr="00B44B64">
        <w:fldChar w:fldCharType="separate"/>
      </w:r>
      <w:r w:rsidR="007A38B5" w:rsidRPr="00B44B64">
        <w:rPr>
          <w:noProof/>
          <w:vertAlign w:val="superscript"/>
        </w:rPr>
        <w:t>1</w:t>
      </w:r>
      <w:r w:rsidR="00E20146" w:rsidRPr="00B44B64">
        <w:fldChar w:fldCharType="end"/>
      </w:r>
      <w:r w:rsidR="00E20146" w:rsidRPr="00B44B64">
        <w:t xml:space="preserve">, and </w:t>
      </w:r>
      <w:r w:rsidR="00353043" w:rsidRPr="00B44B64">
        <w:t xml:space="preserve">these changes are not considered significant.   </w:t>
      </w:r>
    </w:p>
    <w:p w14:paraId="1420204A" w14:textId="77777777" w:rsidR="00D61588" w:rsidRPr="00B44B64" w:rsidRDefault="00D61588" w:rsidP="00D61588">
      <w:pPr>
        <w:pStyle w:val="1TeksCharChar"/>
        <w:spacing w:line="240" w:lineRule="auto"/>
      </w:pPr>
    </w:p>
    <w:p w14:paraId="2F836C3C" w14:textId="02D8D56D" w:rsidR="00D61588" w:rsidRPr="00B44B64" w:rsidRDefault="000059AA" w:rsidP="00490894">
      <w:pPr>
        <w:pStyle w:val="1TeksCharChar"/>
        <w:keepNext/>
        <w:spacing w:line="240" w:lineRule="auto"/>
        <w:jc w:val="center"/>
      </w:pPr>
      <w:r w:rsidRPr="00B44B64">
        <w:rPr>
          <w:noProof/>
          <w:lang w:val="en-GB" w:eastAsia="en-GB"/>
        </w:rPr>
        <w:lastRenderedPageBreak/>
        <w:drawing>
          <wp:inline distT="0" distB="0" distL="0" distR="0" wp14:anchorId="3C1F4D16" wp14:editId="64DDC5CB">
            <wp:extent cx="5731510" cy="3941445"/>
            <wp:effectExtent l="0" t="0" r="254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ugal_Spekboom_Map_ILZE_v2.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941445"/>
                    </a:xfrm>
                    <a:prstGeom prst="rect">
                      <a:avLst/>
                    </a:prstGeom>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4"/>
      </w:tblGrid>
      <w:tr w:rsidR="009978D1" w:rsidRPr="00B44B64" w14:paraId="3B1E0478" w14:textId="77777777" w:rsidTr="00A463C7">
        <w:tc>
          <w:tcPr>
            <w:tcW w:w="8784" w:type="dxa"/>
          </w:tcPr>
          <w:p w14:paraId="5FDBF9DC" w14:textId="74FF4F0A" w:rsidR="009978D1" w:rsidRPr="00B44B64" w:rsidRDefault="009978D1" w:rsidP="00490894">
            <w:pPr>
              <w:pStyle w:val="Caption"/>
              <w:jc w:val="center"/>
            </w:pPr>
            <w:bookmarkStart w:id="5" w:name="_Ref392342998"/>
            <w:bookmarkStart w:id="6" w:name="_Ref392342738"/>
            <w:bookmarkStart w:id="7" w:name="_Toc394582256"/>
            <w:bookmarkStart w:id="8" w:name="_Toc448324365"/>
            <w:r w:rsidRPr="00B44B64">
              <w:t>Fig</w:t>
            </w:r>
            <w:r w:rsidR="00490894">
              <w:t>.</w:t>
            </w:r>
            <w:r w:rsidRPr="00B44B64">
              <w:t xml:space="preserve"> </w:t>
            </w:r>
            <w:r w:rsidRPr="00B44B64">
              <w:fldChar w:fldCharType="begin"/>
            </w:r>
            <w:r w:rsidRPr="00B44B64">
              <w:instrText xml:space="preserve"> SEQ Figure \* ARABIC </w:instrText>
            </w:r>
            <w:r w:rsidRPr="00B44B64">
              <w:fldChar w:fldCharType="separate"/>
            </w:r>
            <w:r w:rsidR="00AF4D8F">
              <w:rPr>
                <w:noProof/>
              </w:rPr>
              <w:t>2</w:t>
            </w:r>
            <w:r w:rsidRPr="00B44B64">
              <w:fldChar w:fldCharType="end"/>
            </w:r>
            <w:bookmarkEnd w:id="5"/>
            <w:r w:rsidRPr="00490894">
              <w:rPr>
                <w:b w:val="0"/>
              </w:rPr>
              <w:t xml:space="preserve">  Study area </w:t>
            </w:r>
            <w:proofErr w:type="spellStart"/>
            <w:r w:rsidR="002C1203" w:rsidRPr="00490894">
              <w:rPr>
                <w:b w:val="0"/>
              </w:rPr>
              <w:t>s</w:t>
            </w:r>
            <w:r w:rsidRPr="00490894">
              <w:rPr>
                <w:b w:val="0"/>
              </w:rPr>
              <w:t>pekboom</w:t>
            </w:r>
            <w:proofErr w:type="spellEnd"/>
            <w:r w:rsidRPr="00490894">
              <w:rPr>
                <w:b w:val="0"/>
              </w:rPr>
              <w:t xml:space="preserve"> habitats and field ground truth sites</w:t>
            </w:r>
            <w:bookmarkEnd w:id="6"/>
            <w:bookmarkEnd w:id="7"/>
            <w:bookmarkEnd w:id="8"/>
          </w:p>
        </w:tc>
      </w:tr>
    </w:tbl>
    <w:p w14:paraId="099E3009" w14:textId="7E1B3ED2" w:rsidR="00D61588" w:rsidRPr="00B44B64" w:rsidRDefault="009978D1" w:rsidP="00A463C7">
      <w:pPr>
        <w:pStyle w:val="1FigureTablesource"/>
        <w:ind w:left="5040" w:firstLine="720"/>
        <w:jc w:val="left"/>
      </w:pPr>
      <w:r w:rsidRPr="00B44B64">
        <w:rPr>
          <w:sz w:val="20"/>
        </w:rPr>
        <w:t xml:space="preserve">Source: </w:t>
      </w:r>
      <w:r w:rsidRPr="00B44B64">
        <w:rPr>
          <w:sz w:val="20"/>
        </w:rPr>
        <w:fldChar w:fldCharType="begin" w:fldLock="1"/>
      </w:r>
      <w:r w:rsidR="00A463C7" w:rsidRPr="00B44B64">
        <w:rPr>
          <w:sz w:val="20"/>
        </w:rPr>
        <w:instrText>ADDIN CSL_CITATION { "citationItems" : [ { "id" : "ITEM-1", "itemData" : { "author" : [ { "dropping-particle" : "", "family" : "Vlok", "given" : "Jan", "non-dropping-particle" : "", "parse-names" : false, "suffix" : "" }, { "dropping-particle" : "", "family" : "Cowling", "given" : "Richard M.", "non-dropping-particle" : "", "parse-names" : false, "suffix" : "" }, { "dropping-particle" : "", "family" : "Wolf", "given" : "Trevor", "non-dropping-particle" : "", "parse-names" : false, "suffix" : "" } ], "id" : "ITEM-1", "issued" : { "date-parts" : [ [ "2005" ] ] }, "note" : "Description of the various mapping levels. Ecological &amp;amp; botanical descriptions for different vegeations. Details of study area. Background to the study.", "publisher" : "Unpublished maps and report for a SKEP project supported by CEPF grant no 1064410304", "title" : "A vegetation map for the Little Karoo", "type" : "report" }, "uris" : [ "http://www.mendeley.com/documents/?uuid=2a3377c8-3cae-4d86-9b3d-137e6f265adb" ] } ], "mendeley" : { "formattedCitation" : "&lt;sup&gt;1&lt;/sup&gt;", "manualFormatting" : "Vlok, Cowling &amp; Wolf 2005", "plainTextFormattedCitation" : "1", "previouslyFormattedCitation" : "&lt;sup&gt;1&lt;/sup&gt;" }, "properties" : {  }, "schema" : "https://github.com/citation-style-language/schema/raw/master/csl-citation.json" }</w:instrText>
      </w:r>
      <w:r w:rsidRPr="00B44B64">
        <w:rPr>
          <w:sz w:val="20"/>
        </w:rPr>
        <w:fldChar w:fldCharType="separate"/>
      </w:r>
      <w:r w:rsidRPr="00B44B64">
        <w:rPr>
          <w:noProof/>
          <w:sz w:val="20"/>
        </w:rPr>
        <w:t>Vlok, Cowling &amp; Wolf 2005</w:t>
      </w:r>
      <w:r w:rsidRPr="00B44B64">
        <w:rPr>
          <w:sz w:val="20"/>
        </w:rPr>
        <w:fldChar w:fldCharType="end"/>
      </w:r>
      <w:r w:rsidR="00A463C7" w:rsidRPr="00B44B64">
        <w:rPr>
          <w:sz w:val="20"/>
        </w:rPr>
        <w:fldChar w:fldCharType="begin" w:fldLock="1"/>
      </w:r>
      <w:r w:rsidR="00A463C7" w:rsidRPr="00B44B64">
        <w:rPr>
          <w:sz w:val="20"/>
        </w:rPr>
        <w:instrText>ADDIN CSL_CITATION { "citationItems" : [ { "id" : "ITEM-1", "itemData" : { "author" : [ { "dropping-particle" : "", "family" : "Vlok", "given" : "Jan", "non-dropping-particle" : "", "parse-names" : false, "suffix" : "" }, { "dropping-particle" : "", "family" : "Cowling", "given" : "Richard M.", "non-dropping-particle" : "", "parse-names" : false, "suffix" : "" }, { "dropping-particle" : "", "family" : "Wolf", "given" : "Trevor", "non-dropping-particle" : "", "parse-names" : false, "suffix" : "" } ], "id" : "ITEM-1", "issued" : { "date-parts" : [ [ "2005" ] ] }, "note" : "Description of the various mapping levels. Ecological &amp;amp; botanical descriptions for different vegeations. Details of study area. Background to the study.", "publisher" : "Unpublished maps and report for a SKEP project supported by CEPF grant no 1064410304", "title" : "A vegetation map for the Little Karoo", "type" : "report" }, "uris" : [ "http://www.mendeley.com/documents/?uuid=2a3377c8-3cae-4d86-9b3d-137e6f265adb" ] } ], "mendeley" : { "formattedCitation" : "&lt;sup&gt;1&lt;/sup&gt;", "plainTextFormattedCitation" : "1", "previouslyFormattedCitation" : "&lt;sup&gt;1&lt;/sup&gt;" }, "properties" : {  }, "schema" : "https://github.com/citation-style-language/schema/raw/master/csl-citation.json" }</w:instrText>
      </w:r>
      <w:r w:rsidR="00A463C7" w:rsidRPr="00B44B64">
        <w:rPr>
          <w:sz w:val="20"/>
        </w:rPr>
        <w:fldChar w:fldCharType="separate"/>
      </w:r>
      <w:r w:rsidR="00A463C7" w:rsidRPr="00B44B64">
        <w:rPr>
          <w:noProof/>
          <w:sz w:val="20"/>
          <w:vertAlign w:val="superscript"/>
        </w:rPr>
        <w:t>1</w:t>
      </w:r>
      <w:r w:rsidR="00A463C7" w:rsidRPr="00B44B64">
        <w:rPr>
          <w:sz w:val="20"/>
        </w:rPr>
        <w:fldChar w:fldCharType="end"/>
      </w:r>
    </w:p>
    <w:p w14:paraId="22B57573" w14:textId="7645EF5A" w:rsidR="00F4774D" w:rsidRPr="00B44B64" w:rsidRDefault="00F4774D" w:rsidP="00490894">
      <w:pPr>
        <w:pStyle w:val="Caption"/>
        <w:keepNext/>
        <w:keepLines/>
        <w:spacing w:line="360" w:lineRule="auto"/>
        <w:jc w:val="center"/>
      </w:pPr>
      <w:bookmarkStart w:id="9" w:name="_Ref466457780"/>
      <w:r w:rsidRPr="00B44B64">
        <w:lastRenderedPageBreak/>
        <w:t xml:space="preserve">Table </w:t>
      </w:r>
      <w:r w:rsidRPr="00B44B64">
        <w:fldChar w:fldCharType="begin"/>
      </w:r>
      <w:r w:rsidRPr="00B44B64">
        <w:instrText xml:space="preserve"> SEQ Table \* ARABIC </w:instrText>
      </w:r>
      <w:r w:rsidRPr="00B44B64">
        <w:fldChar w:fldCharType="separate"/>
      </w:r>
      <w:r w:rsidR="00AF4D8F">
        <w:rPr>
          <w:noProof/>
        </w:rPr>
        <w:t>1</w:t>
      </w:r>
      <w:r w:rsidRPr="00B44B64">
        <w:fldChar w:fldCharType="end"/>
      </w:r>
      <w:bookmarkEnd w:id="9"/>
      <w:r w:rsidRPr="00490894">
        <w:rPr>
          <w:b w:val="0"/>
        </w:rPr>
        <w:t xml:space="preserve">   </w:t>
      </w:r>
      <w:r w:rsidR="00F8201B" w:rsidRPr="00490894">
        <w:rPr>
          <w:b w:val="0"/>
        </w:rPr>
        <w:t>In situ canopy</w:t>
      </w:r>
      <w:r w:rsidR="00FA2071" w:rsidRPr="00490894">
        <w:rPr>
          <w:b w:val="0"/>
        </w:rPr>
        <w:t>-</w:t>
      </w:r>
      <w:r w:rsidR="00F8201B" w:rsidRPr="00490894">
        <w:rPr>
          <w:b w:val="0"/>
        </w:rPr>
        <w:t>cover data</w:t>
      </w:r>
    </w:p>
    <w:tbl>
      <w:tblPr>
        <w:tblStyle w:val="MyThesisTable"/>
        <w:tblW w:w="0" w:type="auto"/>
        <w:jc w:val="center"/>
        <w:tblLook w:val="01E0" w:firstRow="1" w:lastRow="1" w:firstColumn="1" w:lastColumn="1" w:noHBand="0" w:noVBand="0"/>
      </w:tblPr>
      <w:tblGrid>
        <w:gridCol w:w="1070"/>
        <w:gridCol w:w="821"/>
        <w:gridCol w:w="1465"/>
        <w:gridCol w:w="1287"/>
        <w:gridCol w:w="1150"/>
        <w:gridCol w:w="963"/>
      </w:tblGrid>
      <w:tr w:rsidR="00D61588" w:rsidRPr="00B44B64" w14:paraId="3E1F4DC5" w14:textId="77777777" w:rsidTr="00490894">
        <w:trPr>
          <w:cnfStyle w:val="100000000000" w:firstRow="1" w:lastRow="0" w:firstColumn="0" w:lastColumn="0" w:oddVBand="0" w:evenVBand="0" w:oddHBand="0" w:evenHBand="0" w:firstRowFirstColumn="0" w:firstRowLastColumn="0" w:lastRowFirstColumn="0" w:lastRowLastColumn="0"/>
          <w:jc w:val="center"/>
        </w:trPr>
        <w:tc>
          <w:tcPr>
            <w:tcW w:w="0" w:type="auto"/>
          </w:tcPr>
          <w:p w14:paraId="2CE5EF18" w14:textId="77777777" w:rsidR="00D61588" w:rsidRPr="00B44B64" w:rsidRDefault="00D61588" w:rsidP="001239FB">
            <w:pPr>
              <w:pStyle w:val="1TableText"/>
              <w:tabs>
                <w:tab w:val="num" w:pos="993"/>
              </w:tabs>
              <w:spacing w:before="0"/>
            </w:pPr>
            <w:r w:rsidRPr="00B44B64">
              <w:t>Area</w:t>
            </w:r>
          </w:p>
        </w:tc>
        <w:tc>
          <w:tcPr>
            <w:tcW w:w="0" w:type="auto"/>
          </w:tcPr>
          <w:p w14:paraId="0C122E09" w14:textId="77777777" w:rsidR="00D61588" w:rsidRPr="00B44B64" w:rsidRDefault="00D61588" w:rsidP="001239FB">
            <w:pPr>
              <w:pStyle w:val="1TableText"/>
              <w:tabs>
                <w:tab w:val="num" w:pos="993"/>
              </w:tabs>
              <w:spacing w:before="0"/>
            </w:pPr>
            <w:r w:rsidRPr="00B44B64">
              <w:t>Number</w:t>
            </w:r>
          </w:p>
        </w:tc>
        <w:tc>
          <w:tcPr>
            <w:tcW w:w="0" w:type="auto"/>
          </w:tcPr>
          <w:p w14:paraId="307CB93B" w14:textId="77777777" w:rsidR="00D61588" w:rsidRPr="00B44B64" w:rsidRDefault="00D61588" w:rsidP="001239FB">
            <w:pPr>
              <w:pStyle w:val="1TableText"/>
              <w:tabs>
                <w:tab w:val="num" w:pos="993"/>
              </w:tabs>
              <w:spacing w:before="0"/>
            </w:pPr>
            <w:r w:rsidRPr="00B44B64">
              <w:t>Geology</w:t>
            </w:r>
          </w:p>
        </w:tc>
        <w:tc>
          <w:tcPr>
            <w:tcW w:w="0" w:type="auto"/>
          </w:tcPr>
          <w:p w14:paraId="3BDADB7C" w14:textId="77777777" w:rsidR="00D61588" w:rsidRPr="00B44B64" w:rsidRDefault="00D61588" w:rsidP="001239FB">
            <w:pPr>
              <w:pStyle w:val="1TableText"/>
              <w:tabs>
                <w:tab w:val="num" w:pos="993"/>
              </w:tabs>
              <w:spacing w:before="0"/>
            </w:pPr>
            <w:r w:rsidRPr="00B44B64">
              <w:t>Mosaic</w:t>
            </w:r>
          </w:p>
        </w:tc>
        <w:tc>
          <w:tcPr>
            <w:tcW w:w="0" w:type="auto"/>
          </w:tcPr>
          <w:p w14:paraId="5622EFB9" w14:textId="77777777" w:rsidR="00D61588" w:rsidRPr="00B44B64" w:rsidRDefault="00D61588" w:rsidP="001239FB">
            <w:pPr>
              <w:pStyle w:val="1TableText"/>
              <w:tabs>
                <w:tab w:val="num" w:pos="993"/>
              </w:tabs>
              <w:spacing w:before="0"/>
            </w:pPr>
            <w:r w:rsidRPr="00B44B64">
              <w:t>Degradation</w:t>
            </w:r>
          </w:p>
        </w:tc>
        <w:tc>
          <w:tcPr>
            <w:tcW w:w="0" w:type="auto"/>
          </w:tcPr>
          <w:p w14:paraId="15537795" w14:textId="77777777" w:rsidR="00D61588" w:rsidRPr="00B44B64" w:rsidRDefault="00D61588" w:rsidP="001239FB">
            <w:pPr>
              <w:pStyle w:val="1TableText"/>
              <w:tabs>
                <w:tab w:val="num" w:pos="993"/>
              </w:tabs>
              <w:spacing w:before="0"/>
            </w:pPr>
            <w:r w:rsidRPr="00B44B64">
              <w:t>Cover (%)</w:t>
            </w:r>
          </w:p>
        </w:tc>
      </w:tr>
      <w:tr w:rsidR="00D61588" w:rsidRPr="00B44B64" w14:paraId="68B0FE88" w14:textId="77777777" w:rsidTr="00490894">
        <w:trPr>
          <w:jc w:val="center"/>
        </w:trPr>
        <w:tc>
          <w:tcPr>
            <w:tcW w:w="0" w:type="auto"/>
          </w:tcPr>
          <w:p w14:paraId="51F752B6" w14:textId="77777777" w:rsidR="00D61588" w:rsidRPr="00B44B64" w:rsidRDefault="00D61588" w:rsidP="001239FB">
            <w:pPr>
              <w:rPr>
                <w:sz w:val="16"/>
              </w:rPr>
            </w:pPr>
            <w:proofErr w:type="spellStart"/>
            <w:r w:rsidRPr="00B44B64">
              <w:rPr>
                <w:sz w:val="16"/>
              </w:rPr>
              <w:t>Matjiesvlei</w:t>
            </w:r>
            <w:proofErr w:type="spellEnd"/>
          </w:p>
        </w:tc>
        <w:tc>
          <w:tcPr>
            <w:tcW w:w="0" w:type="auto"/>
          </w:tcPr>
          <w:p w14:paraId="182CE949" w14:textId="77777777" w:rsidR="00D61588" w:rsidRPr="00B44B64" w:rsidRDefault="00D61588" w:rsidP="001239FB">
            <w:pPr>
              <w:pStyle w:val="1TableText"/>
              <w:tabs>
                <w:tab w:val="num" w:pos="993"/>
              </w:tabs>
              <w:spacing w:before="0"/>
              <w:rPr>
                <w:rFonts w:cs="Arial"/>
                <w:b/>
              </w:rPr>
            </w:pPr>
            <w:r w:rsidRPr="00B44B64">
              <w:rPr>
                <w:rFonts w:cs="Arial"/>
              </w:rPr>
              <w:t>1a</w:t>
            </w:r>
          </w:p>
        </w:tc>
        <w:tc>
          <w:tcPr>
            <w:tcW w:w="0" w:type="auto"/>
          </w:tcPr>
          <w:p w14:paraId="0DFE4ED8" w14:textId="77777777" w:rsidR="00D61588" w:rsidRPr="00B44B64" w:rsidRDefault="00D61588" w:rsidP="001239FB">
            <w:pPr>
              <w:rPr>
                <w:sz w:val="16"/>
              </w:rPr>
            </w:pPr>
            <w:r w:rsidRPr="00B44B64">
              <w:rPr>
                <w:sz w:val="16"/>
              </w:rPr>
              <w:t>Shale</w:t>
            </w:r>
          </w:p>
        </w:tc>
        <w:tc>
          <w:tcPr>
            <w:tcW w:w="0" w:type="auto"/>
          </w:tcPr>
          <w:p w14:paraId="70236638" w14:textId="73FC53A4" w:rsidR="00D61588" w:rsidRPr="00B44B64" w:rsidRDefault="00D61588" w:rsidP="001239FB">
            <w:pPr>
              <w:rPr>
                <w:sz w:val="16"/>
              </w:rPr>
            </w:pPr>
            <w:r w:rsidRPr="00B44B64">
              <w:rPr>
                <w:sz w:val="16"/>
              </w:rPr>
              <w:t xml:space="preserve">Arid </w:t>
            </w:r>
            <w:proofErr w:type="spellStart"/>
            <w:r w:rsidR="009978D1" w:rsidRPr="00B44B64">
              <w:rPr>
                <w:sz w:val="16"/>
              </w:rPr>
              <w:t>s</w:t>
            </w:r>
            <w:r w:rsidR="0084644E" w:rsidRPr="00B44B64">
              <w:rPr>
                <w:sz w:val="16"/>
              </w:rPr>
              <w:t>pekboom</w:t>
            </w:r>
            <w:proofErr w:type="spellEnd"/>
          </w:p>
        </w:tc>
        <w:tc>
          <w:tcPr>
            <w:tcW w:w="0" w:type="auto"/>
          </w:tcPr>
          <w:p w14:paraId="19156390" w14:textId="2D18772F" w:rsidR="00D61588" w:rsidRPr="00B44B64" w:rsidRDefault="003F0D6E" w:rsidP="001239FB">
            <w:pPr>
              <w:rPr>
                <w:sz w:val="16"/>
              </w:rPr>
            </w:pPr>
            <w:r w:rsidRPr="00B44B64">
              <w:rPr>
                <w:sz w:val="16"/>
              </w:rPr>
              <w:t>Intact</w:t>
            </w:r>
          </w:p>
        </w:tc>
        <w:tc>
          <w:tcPr>
            <w:tcW w:w="0" w:type="auto"/>
          </w:tcPr>
          <w:p w14:paraId="64995078" w14:textId="77777777" w:rsidR="00D61588" w:rsidRPr="00B44B64" w:rsidRDefault="00D61588" w:rsidP="001239FB">
            <w:pPr>
              <w:jc w:val="right"/>
              <w:rPr>
                <w:sz w:val="16"/>
              </w:rPr>
            </w:pPr>
            <w:r w:rsidRPr="00B44B64">
              <w:rPr>
                <w:sz w:val="16"/>
              </w:rPr>
              <w:t>6</w:t>
            </w:r>
            <w:r w:rsidRPr="00B44B64">
              <w:rPr>
                <w:rFonts w:cs="Arial"/>
                <w:sz w:val="16"/>
                <w:szCs w:val="16"/>
              </w:rPr>
              <w:t>.0</w:t>
            </w:r>
          </w:p>
        </w:tc>
      </w:tr>
      <w:tr w:rsidR="00D61588" w:rsidRPr="00B44B64" w14:paraId="3F4389C0" w14:textId="77777777" w:rsidTr="00490894">
        <w:trPr>
          <w:jc w:val="center"/>
        </w:trPr>
        <w:tc>
          <w:tcPr>
            <w:tcW w:w="0" w:type="auto"/>
          </w:tcPr>
          <w:p w14:paraId="692199AB" w14:textId="77777777" w:rsidR="00D61588" w:rsidRPr="00B44B64" w:rsidRDefault="00D61588" w:rsidP="001239FB">
            <w:pPr>
              <w:rPr>
                <w:sz w:val="16"/>
              </w:rPr>
            </w:pPr>
          </w:p>
        </w:tc>
        <w:tc>
          <w:tcPr>
            <w:tcW w:w="0" w:type="auto"/>
          </w:tcPr>
          <w:p w14:paraId="49113566" w14:textId="77777777" w:rsidR="00D61588" w:rsidRPr="00B44B64" w:rsidRDefault="00D61588" w:rsidP="001239FB">
            <w:pPr>
              <w:pStyle w:val="1TableText"/>
              <w:tabs>
                <w:tab w:val="num" w:pos="993"/>
              </w:tabs>
              <w:spacing w:before="0"/>
              <w:rPr>
                <w:rFonts w:cs="Arial"/>
                <w:b/>
              </w:rPr>
            </w:pPr>
            <w:r w:rsidRPr="00B44B64">
              <w:rPr>
                <w:rFonts w:cs="Arial"/>
              </w:rPr>
              <w:t>1b</w:t>
            </w:r>
          </w:p>
        </w:tc>
        <w:tc>
          <w:tcPr>
            <w:tcW w:w="0" w:type="auto"/>
          </w:tcPr>
          <w:p w14:paraId="343A62B2" w14:textId="77777777" w:rsidR="00D61588" w:rsidRPr="00B44B64" w:rsidRDefault="00D61588" w:rsidP="001239FB">
            <w:pPr>
              <w:rPr>
                <w:sz w:val="16"/>
              </w:rPr>
            </w:pPr>
          </w:p>
        </w:tc>
        <w:tc>
          <w:tcPr>
            <w:tcW w:w="0" w:type="auto"/>
          </w:tcPr>
          <w:p w14:paraId="3EE91BEF" w14:textId="77777777" w:rsidR="00D61588" w:rsidRPr="00B44B64" w:rsidRDefault="00D61588" w:rsidP="001239FB">
            <w:pPr>
              <w:rPr>
                <w:sz w:val="16"/>
              </w:rPr>
            </w:pPr>
          </w:p>
        </w:tc>
        <w:tc>
          <w:tcPr>
            <w:tcW w:w="0" w:type="auto"/>
          </w:tcPr>
          <w:p w14:paraId="0FE16E6D" w14:textId="30C17D8C" w:rsidR="00D61588" w:rsidRPr="00B44B64" w:rsidRDefault="003F0D6E" w:rsidP="001239FB">
            <w:pPr>
              <w:rPr>
                <w:sz w:val="16"/>
              </w:rPr>
            </w:pPr>
            <w:r w:rsidRPr="00B44B64">
              <w:rPr>
                <w:sz w:val="16"/>
              </w:rPr>
              <w:t>Intact</w:t>
            </w:r>
          </w:p>
        </w:tc>
        <w:tc>
          <w:tcPr>
            <w:tcW w:w="0" w:type="auto"/>
          </w:tcPr>
          <w:p w14:paraId="565613D4" w14:textId="77777777" w:rsidR="00D61588" w:rsidRPr="00B44B64" w:rsidRDefault="00D61588" w:rsidP="001239FB">
            <w:pPr>
              <w:jc w:val="right"/>
              <w:rPr>
                <w:sz w:val="16"/>
              </w:rPr>
            </w:pPr>
            <w:r w:rsidRPr="00B44B64">
              <w:rPr>
                <w:sz w:val="16"/>
              </w:rPr>
              <w:t>22.5</w:t>
            </w:r>
          </w:p>
        </w:tc>
      </w:tr>
      <w:tr w:rsidR="00D61588" w:rsidRPr="00B44B64" w14:paraId="207D9D1E" w14:textId="77777777" w:rsidTr="00490894">
        <w:trPr>
          <w:jc w:val="center"/>
        </w:trPr>
        <w:tc>
          <w:tcPr>
            <w:tcW w:w="0" w:type="auto"/>
          </w:tcPr>
          <w:p w14:paraId="1D086D82" w14:textId="77777777" w:rsidR="00D61588" w:rsidRPr="00B44B64" w:rsidRDefault="00D61588" w:rsidP="001239FB">
            <w:pPr>
              <w:rPr>
                <w:sz w:val="16"/>
              </w:rPr>
            </w:pPr>
          </w:p>
        </w:tc>
        <w:tc>
          <w:tcPr>
            <w:tcW w:w="0" w:type="auto"/>
          </w:tcPr>
          <w:p w14:paraId="675DD723" w14:textId="77777777" w:rsidR="00D61588" w:rsidRPr="00B44B64" w:rsidRDefault="00D61588" w:rsidP="001239FB">
            <w:pPr>
              <w:pStyle w:val="1TableText"/>
              <w:tabs>
                <w:tab w:val="num" w:pos="993"/>
              </w:tabs>
              <w:spacing w:before="0"/>
              <w:rPr>
                <w:rFonts w:cs="Arial"/>
                <w:b/>
              </w:rPr>
            </w:pPr>
            <w:r w:rsidRPr="00B44B64">
              <w:rPr>
                <w:rFonts w:cs="Arial"/>
              </w:rPr>
              <w:t>2</w:t>
            </w:r>
          </w:p>
        </w:tc>
        <w:tc>
          <w:tcPr>
            <w:tcW w:w="0" w:type="auto"/>
          </w:tcPr>
          <w:p w14:paraId="16133B6D" w14:textId="77777777" w:rsidR="00D61588" w:rsidRPr="00B44B64" w:rsidRDefault="00D61588" w:rsidP="001239FB">
            <w:pPr>
              <w:rPr>
                <w:sz w:val="16"/>
              </w:rPr>
            </w:pPr>
          </w:p>
        </w:tc>
        <w:tc>
          <w:tcPr>
            <w:tcW w:w="0" w:type="auto"/>
          </w:tcPr>
          <w:p w14:paraId="7ADB72AD" w14:textId="77777777" w:rsidR="00D61588" w:rsidRPr="00B44B64" w:rsidRDefault="00D61588" w:rsidP="001239FB">
            <w:pPr>
              <w:rPr>
                <w:sz w:val="16"/>
              </w:rPr>
            </w:pPr>
          </w:p>
        </w:tc>
        <w:tc>
          <w:tcPr>
            <w:tcW w:w="0" w:type="auto"/>
          </w:tcPr>
          <w:p w14:paraId="4FCB4BE3" w14:textId="5EAC8803" w:rsidR="00D61588" w:rsidRPr="00B44B64" w:rsidRDefault="003F0D6E" w:rsidP="001239FB">
            <w:pPr>
              <w:rPr>
                <w:sz w:val="16"/>
              </w:rPr>
            </w:pPr>
            <w:r w:rsidRPr="00B44B64">
              <w:rPr>
                <w:sz w:val="16"/>
              </w:rPr>
              <w:t>Intact</w:t>
            </w:r>
          </w:p>
        </w:tc>
        <w:tc>
          <w:tcPr>
            <w:tcW w:w="0" w:type="auto"/>
          </w:tcPr>
          <w:p w14:paraId="452B12D0" w14:textId="77777777" w:rsidR="00D61588" w:rsidRPr="00B44B64" w:rsidRDefault="00D61588" w:rsidP="001239FB">
            <w:pPr>
              <w:jc w:val="right"/>
              <w:rPr>
                <w:sz w:val="16"/>
              </w:rPr>
            </w:pPr>
            <w:r w:rsidRPr="00B44B64">
              <w:rPr>
                <w:sz w:val="16"/>
              </w:rPr>
              <w:t>70</w:t>
            </w:r>
            <w:r w:rsidRPr="00B44B64">
              <w:rPr>
                <w:rFonts w:cs="Arial"/>
                <w:sz w:val="16"/>
                <w:szCs w:val="16"/>
              </w:rPr>
              <w:t>.0</w:t>
            </w:r>
          </w:p>
        </w:tc>
      </w:tr>
      <w:tr w:rsidR="00D61588" w:rsidRPr="00B44B64" w14:paraId="7ABF2A90" w14:textId="77777777" w:rsidTr="00490894">
        <w:trPr>
          <w:jc w:val="center"/>
        </w:trPr>
        <w:tc>
          <w:tcPr>
            <w:tcW w:w="0" w:type="auto"/>
          </w:tcPr>
          <w:p w14:paraId="0E013C6D" w14:textId="77777777" w:rsidR="00D61588" w:rsidRPr="00B44B64" w:rsidRDefault="00D61588" w:rsidP="001239FB">
            <w:pPr>
              <w:rPr>
                <w:sz w:val="16"/>
              </w:rPr>
            </w:pPr>
          </w:p>
        </w:tc>
        <w:tc>
          <w:tcPr>
            <w:tcW w:w="0" w:type="auto"/>
          </w:tcPr>
          <w:p w14:paraId="6077E1BC" w14:textId="77777777" w:rsidR="00D61588" w:rsidRPr="00B44B64" w:rsidRDefault="00D61588" w:rsidP="001239FB">
            <w:pPr>
              <w:pStyle w:val="1TableText"/>
              <w:tabs>
                <w:tab w:val="num" w:pos="993"/>
              </w:tabs>
              <w:spacing w:before="0"/>
              <w:rPr>
                <w:rFonts w:cs="Arial"/>
                <w:b/>
              </w:rPr>
            </w:pPr>
            <w:r w:rsidRPr="00B44B64">
              <w:rPr>
                <w:rFonts w:cs="Arial"/>
              </w:rPr>
              <w:t>3</w:t>
            </w:r>
          </w:p>
        </w:tc>
        <w:tc>
          <w:tcPr>
            <w:tcW w:w="0" w:type="auto"/>
          </w:tcPr>
          <w:p w14:paraId="721BD5B7" w14:textId="77777777" w:rsidR="00D61588" w:rsidRPr="00B44B64" w:rsidRDefault="00D61588" w:rsidP="001239FB">
            <w:pPr>
              <w:rPr>
                <w:sz w:val="16"/>
              </w:rPr>
            </w:pPr>
          </w:p>
        </w:tc>
        <w:tc>
          <w:tcPr>
            <w:tcW w:w="0" w:type="auto"/>
          </w:tcPr>
          <w:p w14:paraId="30E2C751" w14:textId="77777777" w:rsidR="00D61588" w:rsidRPr="00B44B64" w:rsidRDefault="00D61588" w:rsidP="001239FB">
            <w:pPr>
              <w:rPr>
                <w:sz w:val="16"/>
              </w:rPr>
            </w:pPr>
          </w:p>
        </w:tc>
        <w:tc>
          <w:tcPr>
            <w:tcW w:w="0" w:type="auto"/>
          </w:tcPr>
          <w:p w14:paraId="07052F64" w14:textId="1D837DC5" w:rsidR="00D61588" w:rsidRPr="00B44B64" w:rsidRDefault="003F0D6E" w:rsidP="001239FB">
            <w:pPr>
              <w:rPr>
                <w:sz w:val="16"/>
              </w:rPr>
            </w:pPr>
            <w:r w:rsidRPr="00B44B64">
              <w:rPr>
                <w:sz w:val="16"/>
              </w:rPr>
              <w:t>Intact</w:t>
            </w:r>
          </w:p>
        </w:tc>
        <w:tc>
          <w:tcPr>
            <w:tcW w:w="0" w:type="auto"/>
          </w:tcPr>
          <w:p w14:paraId="6CF7D54F" w14:textId="77777777" w:rsidR="00D61588" w:rsidRPr="00B44B64" w:rsidRDefault="00D61588" w:rsidP="001239FB">
            <w:pPr>
              <w:jc w:val="right"/>
              <w:rPr>
                <w:sz w:val="16"/>
              </w:rPr>
            </w:pPr>
            <w:r w:rsidRPr="00B44B64">
              <w:rPr>
                <w:sz w:val="16"/>
              </w:rPr>
              <w:t>85</w:t>
            </w:r>
            <w:r w:rsidRPr="00B44B64">
              <w:rPr>
                <w:rFonts w:cs="Arial"/>
                <w:sz w:val="16"/>
                <w:szCs w:val="16"/>
              </w:rPr>
              <w:t>.0</w:t>
            </w:r>
          </w:p>
        </w:tc>
      </w:tr>
      <w:tr w:rsidR="00D61588" w:rsidRPr="00B44B64" w14:paraId="72F4D31A" w14:textId="77777777" w:rsidTr="00490894">
        <w:trPr>
          <w:jc w:val="center"/>
        </w:trPr>
        <w:tc>
          <w:tcPr>
            <w:tcW w:w="0" w:type="auto"/>
          </w:tcPr>
          <w:p w14:paraId="12D0C1B0" w14:textId="77777777" w:rsidR="00D61588" w:rsidRPr="00B44B64" w:rsidRDefault="00D61588" w:rsidP="001239FB">
            <w:pPr>
              <w:rPr>
                <w:sz w:val="16"/>
              </w:rPr>
            </w:pPr>
          </w:p>
        </w:tc>
        <w:tc>
          <w:tcPr>
            <w:tcW w:w="0" w:type="auto"/>
          </w:tcPr>
          <w:p w14:paraId="6DA33BA6" w14:textId="77777777" w:rsidR="00D61588" w:rsidRPr="00B44B64" w:rsidRDefault="00D61588" w:rsidP="001239FB">
            <w:pPr>
              <w:pStyle w:val="1TableText"/>
              <w:tabs>
                <w:tab w:val="num" w:pos="993"/>
              </w:tabs>
              <w:spacing w:before="0"/>
              <w:rPr>
                <w:rFonts w:cs="Arial"/>
                <w:b/>
              </w:rPr>
            </w:pPr>
            <w:r w:rsidRPr="00B44B64">
              <w:rPr>
                <w:rFonts w:cs="Arial"/>
              </w:rPr>
              <w:t>4</w:t>
            </w:r>
          </w:p>
        </w:tc>
        <w:tc>
          <w:tcPr>
            <w:tcW w:w="0" w:type="auto"/>
          </w:tcPr>
          <w:p w14:paraId="2A3450C8" w14:textId="77777777" w:rsidR="00D61588" w:rsidRPr="00B44B64" w:rsidRDefault="00D61588" w:rsidP="001239FB">
            <w:pPr>
              <w:rPr>
                <w:sz w:val="16"/>
              </w:rPr>
            </w:pPr>
          </w:p>
        </w:tc>
        <w:tc>
          <w:tcPr>
            <w:tcW w:w="0" w:type="auto"/>
          </w:tcPr>
          <w:p w14:paraId="340BDDB3" w14:textId="77777777" w:rsidR="00D61588" w:rsidRPr="00B44B64" w:rsidRDefault="00D61588" w:rsidP="001239FB">
            <w:pPr>
              <w:rPr>
                <w:sz w:val="16"/>
              </w:rPr>
            </w:pPr>
          </w:p>
        </w:tc>
        <w:tc>
          <w:tcPr>
            <w:tcW w:w="0" w:type="auto"/>
          </w:tcPr>
          <w:p w14:paraId="4644FC16" w14:textId="2DF94D09" w:rsidR="00D61588" w:rsidRPr="00B44B64" w:rsidRDefault="003F0D6E" w:rsidP="001239FB">
            <w:pPr>
              <w:rPr>
                <w:sz w:val="16"/>
              </w:rPr>
            </w:pPr>
            <w:r w:rsidRPr="00B44B64">
              <w:rPr>
                <w:sz w:val="16"/>
              </w:rPr>
              <w:t>Intact</w:t>
            </w:r>
          </w:p>
        </w:tc>
        <w:tc>
          <w:tcPr>
            <w:tcW w:w="0" w:type="auto"/>
          </w:tcPr>
          <w:p w14:paraId="5F87AC96" w14:textId="77777777" w:rsidR="00D61588" w:rsidRPr="00B44B64" w:rsidRDefault="00D61588" w:rsidP="001239FB">
            <w:pPr>
              <w:jc w:val="right"/>
              <w:rPr>
                <w:sz w:val="16"/>
              </w:rPr>
            </w:pPr>
            <w:r w:rsidRPr="00B44B64">
              <w:rPr>
                <w:sz w:val="16"/>
              </w:rPr>
              <w:t>65</w:t>
            </w:r>
            <w:r w:rsidRPr="00B44B64">
              <w:rPr>
                <w:rFonts w:cs="Arial"/>
                <w:sz w:val="16"/>
                <w:szCs w:val="16"/>
              </w:rPr>
              <w:t>.0</w:t>
            </w:r>
          </w:p>
        </w:tc>
      </w:tr>
      <w:tr w:rsidR="00D61588" w:rsidRPr="00B44B64" w14:paraId="3D79C071" w14:textId="77777777" w:rsidTr="00490894">
        <w:trPr>
          <w:jc w:val="center"/>
        </w:trPr>
        <w:tc>
          <w:tcPr>
            <w:tcW w:w="0" w:type="auto"/>
          </w:tcPr>
          <w:p w14:paraId="355379C4" w14:textId="77777777" w:rsidR="00D61588" w:rsidRPr="00B44B64" w:rsidRDefault="00D61588" w:rsidP="001239FB">
            <w:pPr>
              <w:rPr>
                <w:sz w:val="16"/>
              </w:rPr>
            </w:pPr>
          </w:p>
        </w:tc>
        <w:tc>
          <w:tcPr>
            <w:tcW w:w="0" w:type="auto"/>
          </w:tcPr>
          <w:p w14:paraId="5E732EA4" w14:textId="77777777" w:rsidR="00D61588" w:rsidRPr="00B44B64" w:rsidRDefault="00D61588" w:rsidP="001239FB">
            <w:pPr>
              <w:pStyle w:val="1TableText"/>
              <w:tabs>
                <w:tab w:val="num" w:pos="993"/>
              </w:tabs>
              <w:spacing w:before="0"/>
              <w:rPr>
                <w:rFonts w:cs="Arial"/>
                <w:b/>
              </w:rPr>
            </w:pPr>
            <w:r w:rsidRPr="00B44B64">
              <w:rPr>
                <w:rFonts w:cs="Arial"/>
              </w:rPr>
              <w:t>5</w:t>
            </w:r>
          </w:p>
        </w:tc>
        <w:tc>
          <w:tcPr>
            <w:tcW w:w="0" w:type="auto"/>
          </w:tcPr>
          <w:p w14:paraId="03D12CA3" w14:textId="77777777" w:rsidR="00D61588" w:rsidRPr="00B44B64" w:rsidRDefault="00D61588" w:rsidP="001239FB">
            <w:pPr>
              <w:rPr>
                <w:sz w:val="16"/>
              </w:rPr>
            </w:pPr>
          </w:p>
        </w:tc>
        <w:tc>
          <w:tcPr>
            <w:tcW w:w="0" w:type="auto"/>
          </w:tcPr>
          <w:p w14:paraId="0AAA21A4" w14:textId="77777777" w:rsidR="00D61588" w:rsidRPr="00B44B64" w:rsidRDefault="00D61588" w:rsidP="001239FB">
            <w:pPr>
              <w:rPr>
                <w:sz w:val="16"/>
              </w:rPr>
            </w:pPr>
          </w:p>
        </w:tc>
        <w:tc>
          <w:tcPr>
            <w:tcW w:w="0" w:type="auto"/>
          </w:tcPr>
          <w:p w14:paraId="3BD93B70" w14:textId="1EB3761F" w:rsidR="00D61588" w:rsidRPr="00B44B64" w:rsidRDefault="003F0D6E" w:rsidP="001239FB">
            <w:pPr>
              <w:rPr>
                <w:sz w:val="16"/>
              </w:rPr>
            </w:pPr>
            <w:r w:rsidRPr="00B44B64">
              <w:rPr>
                <w:sz w:val="16"/>
              </w:rPr>
              <w:t>Intact</w:t>
            </w:r>
          </w:p>
        </w:tc>
        <w:tc>
          <w:tcPr>
            <w:tcW w:w="0" w:type="auto"/>
          </w:tcPr>
          <w:p w14:paraId="17CA0DA2" w14:textId="77777777" w:rsidR="00D61588" w:rsidRPr="00B44B64" w:rsidRDefault="00D61588" w:rsidP="001239FB">
            <w:pPr>
              <w:jc w:val="right"/>
              <w:rPr>
                <w:sz w:val="16"/>
              </w:rPr>
            </w:pPr>
            <w:r w:rsidRPr="00B44B64">
              <w:rPr>
                <w:sz w:val="16"/>
              </w:rPr>
              <w:t>37.5</w:t>
            </w:r>
          </w:p>
        </w:tc>
      </w:tr>
      <w:tr w:rsidR="00D61588" w:rsidRPr="00B44B64" w14:paraId="557E3316" w14:textId="77777777" w:rsidTr="00490894">
        <w:trPr>
          <w:jc w:val="center"/>
        </w:trPr>
        <w:tc>
          <w:tcPr>
            <w:tcW w:w="0" w:type="auto"/>
          </w:tcPr>
          <w:p w14:paraId="02D8788F" w14:textId="77777777" w:rsidR="00D61588" w:rsidRPr="00B44B64" w:rsidRDefault="00D61588" w:rsidP="001239FB">
            <w:pPr>
              <w:rPr>
                <w:sz w:val="16"/>
              </w:rPr>
            </w:pPr>
          </w:p>
        </w:tc>
        <w:tc>
          <w:tcPr>
            <w:tcW w:w="0" w:type="auto"/>
          </w:tcPr>
          <w:p w14:paraId="4595C0B1" w14:textId="77777777" w:rsidR="00D61588" w:rsidRPr="00B44B64" w:rsidRDefault="00D61588" w:rsidP="001239FB">
            <w:pPr>
              <w:pStyle w:val="1TableText"/>
              <w:tabs>
                <w:tab w:val="num" w:pos="993"/>
              </w:tabs>
              <w:spacing w:before="0"/>
              <w:rPr>
                <w:rFonts w:cs="Arial"/>
                <w:b/>
              </w:rPr>
            </w:pPr>
            <w:r w:rsidRPr="00B44B64">
              <w:rPr>
                <w:rFonts w:cs="Arial"/>
              </w:rPr>
              <w:t>6</w:t>
            </w:r>
          </w:p>
        </w:tc>
        <w:tc>
          <w:tcPr>
            <w:tcW w:w="0" w:type="auto"/>
          </w:tcPr>
          <w:p w14:paraId="1D0E2FBB" w14:textId="77777777" w:rsidR="00D61588" w:rsidRPr="00B44B64" w:rsidRDefault="00D61588" w:rsidP="001239FB">
            <w:pPr>
              <w:rPr>
                <w:sz w:val="16"/>
              </w:rPr>
            </w:pPr>
          </w:p>
        </w:tc>
        <w:tc>
          <w:tcPr>
            <w:tcW w:w="0" w:type="auto"/>
          </w:tcPr>
          <w:p w14:paraId="4449D2DA" w14:textId="77777777" w:rsidR="00D61588" w:rsidRPr="00B44B64" w:rsidRDefault="00D61588" w:rsidP="001239FB">
            <w:pPr>
              <w:rPr>
                <w:sz w:val="16"/>
              </w:rPr>
            </w:pPr>
          </w:p>
        </w:tc>
        <w:tc>
          <w:tcPr>
            <w:tcW w:w="0" w:type="auto"/>
          </w:tcPr>
          <w:p w14:paraId="5F2ADEB1" w14:textId="6DA01FED" w:rsidR="00D61588" w:rsidRPr="00B44B64" w:rsidRDefault="003F0D6E" w:rsidP="001239FB">
            <w:pPr>
              <w:rPr>
                <w:sz w:val="16"/>
              </w:rPr>
            </w:pPr>
            <w:r w:rsidRPr="00B44B64">
              <w:rPr>
                <w:sz w:val="16"/>
              </w:rPr>
              <w:t>Intact</w:t>
            </w:r>
          </w:p>
        </w:tc>
        <w:tc>
          <w:tcPr>
            <w:tcW w:w="0" w:type="auto"/>
          </w:tcPr>
          <w:p w14:paraId="0AAE22EA" w14:textId="77777777" w:rsidR="00D61588" w:rsidRPr="00B44B64" w:rsidRDefault="00D61588" w:rsidP="001239FB">
            <w:pPr>
              <w:jc w:val="right"/>
              <w:rPr>
                <w:sz w:val="16"/>
              </w:rPr>
            </w:pPr>
            <w:r w:rsidRPr="00B44B64">
              <w:rPr>
                <w:sz w:val="16"/>
              </w:rPr>
              <w:t>17.5</w:t>
            </w:r>
          </w:p>
        </w:tc>
      </w:tr>
      <w:tr w:rsidR="00D61588" w:rsidRPr="00B44B64" w14:paraId="048A934E" w14:textId="77777777" w:rsidTr="00490894">
        <w:trPr>
          <w:jc w:val="center"/>
        </w:trPr>
        <w:tc>
          <w:tcPr>
            <w:tcW w:w="0" w:type="auto"/>
          </w:tcPr>
          <w:p w14:paraId="657AC927" w14:textId="77777777" w:rsidR="00D61588" w:rsidRPr="00B44B64" w:rsidRDefault="00D61588" w:rsidP="001239FB">
            <w:pPr>
              <w:rPr>
                <w:sz w:val="16"/>
              </w:rPr>
            </w:pPr>
          </w:p>
        </w:tc>
        <w:tc>
          <w:tcPr>
            <w:tcW w:w="0" w:type="auto"/>
          </w:tcPr>
          <w:p w14:paraId="3283C82B" w14:textId="77777777" w:rsidR="00D61588" w:rsidRPr="00B44B64" w:rsidRDefault="00D61588" w:rsidP="001239FB">
            <w:pPr>
              <w:pStyle w:val="1TableText"/>
              <w:tabs>
                <w:tab w:val="num" w:pos="993"/>
              </w:tabs>
              <w:spacing w:before="0"/>
              <w:rPr>
                <w:rFonts w:cs="Arial"/>
                <w:b/>
              </w:rPr>
            </w:pPr>
            <w:r w:rsidRPr="00B44B64">
              <w:rPr>
                <w:rFonts w:cs="Arial"/>
              </w:rPr>
              <w:t>7</w:t>
            </w:r>
          </w:p>
        </w:tc>
        <w:tc>
          <w:tcPr>
            <w:tcW w:w="0" w:type="auto"/>
          </w:tcPr>
          <w:p w14:paraId="04A2DBC9" w14:textId="77777777" w:rsidR="00D61588" w:rsidRPr="00B44B64" w:rsidRDefault="00D61588" w:rsidP="001239FB">
            <w:pPr>
              <w:rPr>
                <w:sz w:val="16"/>
              </w:rPr>
            </w:pPr>
          </w:p>
        </w:tc>
        <w:tc>
          <w:tcPr>
            <w:tcW w:w="0" w:type="auto"/>
          </w:tcPr>
          <w:p w14:paraId="76D67067" w14:textId="77777777" w:rsidR="00D61588" w:rsidRPr="00B44B64" w:rsidRDefault="00D61588" w:rsidP="001239FB">
            <w:pPr>
              <w:rPr>
                <w:sz w:val="16"/>
              </w:rPr>
            </w:pPr>
          </w:p>
        </w:tc>
        <w:tc>
          <w:tcPr>
            <w:tcW w:w="0" w:type="auto"/>
          </w:tcPr>
          <w:p w14:paraId="1BA31D13" w14:textId="253CB733" w:rsidR="00D61588" w:rsidRPr="00B44B64" w:rsidRDefault="003F0D6E" w:rsidP="001239FB">
            <w:pPr>
              <w:rPr>
                <w:sz w:val="16"/>
              </w:rPr>
            </w:pPr>
            <w:r w:rsidRPr="00B44B64">
              <w:rPr>
                <w:sz w:val="16"/>
              </w:rPr>
              <w:t>Intact</w:t>
            </w:r>
          </w:p>
        </w:tc>
        <w:tc>
          <w:tcPr>
            <w:tcW w:w="0" w:type="auto"/>
          </w:tcPr>
          <w:p w14:paraId="5B9F2CE7" w14:textId="77777777" w:rsidR="00D61588" w:rsidRPr="00B44B64" w:rsidRDefault="00D61588" w:rsidP="001239FB">
            <w:pPr>
              <w:jc w:val="right"/>
              <w:rPr>
                <w:sz w:val="16"/>
              </w:rPr>
            </w:pPr>
            <w:r w:rsidRPr="00B44B64">
              <w:rPr>
                <w:sz w:val="16"/>
              </w:rPr>
              <w:t>15</w:t>
            </w:r>
            <w:r w:rsidRPr="00B44B64">
              <w:rPr>
                <w:rFonts w:cs="Arial"/>
                <w:sz w:val="16"/>
                <w:szCs w:val="16"/>
              </w:rPr>
              <w:t>.0</w:t>
            </w:r>
          </w:p>
        </w:tc>
      </w:tr>
      <w:tr w:rsidR="00D61588" w:rsidRPr="00B44B64" w14:paraId="56CECAD1" w14:textId="77777777" w:rsidTr="00490894">
        <w:trPr>
          <w:jc w:val="center"/>
        </w:trPr>
        <w:tc>
          <w:tcPr>
            <w:tcW w:w="0" w:type="auto"/>
            <w:tcBorders>
              <w:bottom w:val="single" w:sz="12" w:space="0" w:color="000000" w:themeColor="text1"/>
            </w:tcBorders>
          </w:tcPr>
          <w:p w14:paraId="5341D4B4" w14:textId="77777777" w:rsidR="00D61588" w:rsidRPr="00B44B64" w:rsidRDefault="00D61588" w:rsidP="001239FB">
            <w:pPr>
              <w:rPr>
                <w:sz w:val="16"/>
              </w:rPr>
            </w:pPr>
          </w:p>
        </w:tc>
        <w:tc>
          <w:tcPr>
            <w:tcW w:w="0" w:type="auto"/>
            <w:tcBorders>
              <w:bottom w:val="single" w:sz="12" w:space="0" w:color="000000" w:themeColor="text1"/>
            </w:tcBorders>
          </w:tcPr>
          <w:p w14:paraId="1F89CE2A" w14:textId="77777777" w:rsidR="00D61588" w:rsidRPr="00B44B64" w:rsidRDefault="00D61588" w:rsidP="001239FB">
            <w:pPr>
              <w:pStyle w:val="1TableText"/>
              <w:tabs>
                <w:tab w:val="num" w:pos="993"/>
              </w:tabs>
              <w:spacing w:before="0"/>
              <w:rPr>
                <w:rFonts w:cs="Arial"/>
                <w:b/>
              </w:rPr>
            </w:pPr>
            <w:r w:rsidRPr="00B44B64">
              <w:rPr>
                <w:rFonts w:cs="Arial"/>
              </w:rPr>
              <w:t>8</w:t>
            </w:r>
          </w:p>
        </w:tc>
        <w:tc>
          <w:tcPr>
            <w:tcW w:w="0" w:type="auto"/>
            <w:tcBorders>
              <w:bottom w:val="single" w:sz="12" w:space="0" w:color="000000" w:themeColor="text1"/>
            </w:tcBorders>
          </w:tcPr>
          <w:p w14:paraId="04B6F3C2" w14:textId="77777777" w:rsidR="00D61588" w:rsidRPr="00B44B64" w:rsidRDefault="00D61588" w:rsidP="001239FB">
            <w:pPr>
              <w:rPr>
                <w:sz w:val="16"/>
              </w:rPr>
            </w:pPr>
          </w:p>
        </w:tc>
        <w:tc>
          <w:tcPr>
            <w:tcW w:w="0" w:type="auto"/>
            <w:tcBorders>
              <w:bottom w:val="single" w:sz="12" w:space="0" w:color="000000" w:themeColor="text1"/>
            </w:tcBorders>
          </w:tcPr>
          <w:p w14:paraId="79B20C6D" w14:textId="77777777" w:rsidR="00D61588" w:rsidRPr="00B44B64" w:rsidRDefault="00D61588" w:rsidP="001239FB">
            <w:pPr>
              <w:rPr>
                <w:sz w:val="16"/>
              </w:rPr>
            </w:pPr>
          </w:p>
        </w:tc>
        <w:tc>
          <w:tcPr>
            <w:tcW w:w="0" w:type="auto"/>
            <w:tcBorders>
              <w:bottom w:val="single" w:sz="12" w:space="0" w:color="000000" w:themeColor="text1"/>
            </w:tcBorders>
          </w:tcPr>
          <w:p w14:paraId="3E939F38" w14:textId="565A3D03" w:rsidR="00D61588" w:rsidRPr="00B44B64" w:rsidRDefault="003F0D6E" w:rsidP="001239FB">
            <w:pPr>
              <w:rPr>
                <w:sz w:val="16"/>
              </w:rPr>
            </w:pPr>
            <w:r w:rsidRPr="00B44B64">
              <w:rPr>
                <w:sz w:val="16"/>
              </w:rPr>
              <w:t>Intact</w:t>
            </w:r>
          </w:p>
        </w:tc>
        <w:tc>
          <w:tcPr>
            <w:tcW w:w="0" w:type="auto"/>
            <w:tcBorders>
              <w:bottom w:val="single" w:sz="12" w:space="0" w:color="000000" w:themeColor="text1"/>
            </w:tcBorders>
          </w:tcPr>
          <w:p w14:paraId="404FF74B" w14:textId="77777777" w:rsidR="00D61588" w:rsidRPr="00B44B64" w:rsidRDefault="00D61588" w:rsidP="001239FB">
            <w:pPr>
              <w:jc w:val="right"/>
              <w:rPr>
                <w:sz w:val="16"/>
              </w:rPr>
            </w:pPr>
            <w:r w:rsidRPr="00B44B64">
              <w:rPr>
                <w:sz w:val="16"/>
              </w:rPr>
              <w:t>2</w:t>
            </w:r>
            <w:r w:rsidRPr="00B44B64">
              <w:rPr>
                <w:rFonts w:cs="Arial"/>
                <w:sz w:val="16"/>
                <w:szCs w:val="16"/>
              </w:rPr>
              <w:t>.0</w:t>
            </w:r>
          </w:p>
        </w:tc>
      </w:tr>
      <w:tr w:rsidR="00D61588" w:rsidRPr="00B44B64" w14:paraId="6BCBADAB" w14:textId="77777777" w:rsidTr="00490894">
        <w:trPr>
          <w:jc w:val="center"/>
        </w:trPr>
        <w:tc>
          <w:tcPr>
            <w:tcW w:w="0" w:type="auto"/>
            <w:tcBorders>
              <w:top w:val="single" w:sz="12" w:space="0" w:color="000000" w:themeColor="text1"/>
              <w:bottom w:val="nil"/>
            </w:tcBorders>
          </w:tcPr>
          <w:p w14:paraId="56479435" w14:textId="77777777" w:rsidR="00D61588" w:rsidRPr="00B44B64" w:rsidRDefault="00D61588" w:rsidP="001239FB">
            <w:pPr>
              <w:rPr>
                <w:sz w:val="16"/>
              </w:rPr>
            </w:pPr>
            <w:proofErr w:type="spellStart"/>
            <w:r w:rsidRPr="00B44B64">
              <w:rPr>
                <w:sz w:val="16"/>
              </w:rPr>
              <w:t>Groenfontein</w:t>
            </w:r>
            <w:proofErr w:type="spellEnd"/>
          </w:p>
        </w:tc>
        <w:tc>
          <w:tcPr>
            <w:tcW w:w="0" w:type="auto"/>
            <w:tcBorders>
              <w:top w:val="single" w:sz="12" w:space="0" w:color="000000" w:themeColor="text1"/>
              <w:bottom w:val="nil"/>
            </w:tcBorders>
          </w:tcPr>
          <w:p w14:paraId="130D9EC2" w14:textId="77777777" w:rsidR="00D61588" w:rsidRPr="00B44B64" w:rsidRDefault="00D61588" w:rsidP="001239FB">
            <w:pPr>
              <w:pStyle w:val="1TableText"/>
              <w:tabs>
                <w:tab w:val="num" w:pos="993"/>
              </w:tabs>
              <w:spacing w:before="0"/>
              <w:rPr>
                <w:rFonts w:cs="Arial"/>
                <w:b/>
              </w:rPr>
            </w:pPr>
            <w:r w:rsidRPr="00B44B64">
              <w:rPr>
                <w:rFonts w:cs="Arial"/>
              </w:rPr>
              <w:t>1</w:t>
            </w:r>
          </w:p>
        </w:tc>
        <w:tc>
          <w:tcPr>
            <w:tcW w:w="0" w:type="auto"/>
            <w:tcBorders>
              <w:top w:val="single" w:sz="12" w:space="0" w:color="000000" w:themeColor="text1"/>
              <w:bottom w:val="nil"/>
            </w:tcBorders>
          </w:tcPr>
          <w:p w14:paraId="0C90225D" w14:textId="77777777" w:rsidR="00D61588" w:rsidRPr="00B44B64" w:rsidRDefault="00D61588" w:rsidP="001239FB">
            <w:pPr>
              <w:rPr>
                <w:sz w:val="16"/>
              </w:rPr>
            </w:pPr>
            <w:r w:rsidRPr="00B44B64">
              <w:rPr>
                <w:sz w:val="16"/>
              </w:rPr>
              <w:t>Shale</w:t>
            </w:r>
          </w:p>
        </w:tc>
        <w:tc>
          <w:tcPr>
            <w:tcW w:w="0" w:type="auto"/>
            <w:tcBorders>
              <w:top w:val="single" w:sz="12" w:space="0" w:color="000000" w:themeColor="text1"/>
              <w:bottom w:val="nil"/>
            </w:tcBorders>
          </w:tcPr>
          <w:p w14:paraId="108311DF" w14:textId="3221B5D6" w:rsidR="00D61588" w:rsidRPr="00B44B64" w:rsidRDefault="00D61588" w:rsidP="001239FB">
            <w:pPr>
              <w:rPr>
                <w:sz w:val="16"/>
              </w:rPr>
            </w:pPr>
            <w:r w:rsidRPr="00B44B64">
              <w:rPr>
                <w:sz w:val="16"/>
              </w:rPr>
              <w:t xml:space="preserve">Arid </w:t>
            </w:r>
            <w:proofErr w:type="spellStart"/>
            <w:r w:rsidR="009978D1" w:rsidRPr="00B44B64">
              <w:rPr>
                <w:sz w:val="16"/>
              </w:rPr>
              <w:t>s</w:t>
            </w:r>
            <w:r w:rsidR="0084644E" w:rsidRPr="00B44B64">
              <w:rPr>
                <w:sz w:val="16"/>
              </w:rPr>
              <w:t>pekboom</w:t>
            </w:r>
            <w:proofErr w:type="spellEnd"/>
          </w:p>
        </w:tc>
        <w:tc>
          <w:tcPr>
            <w:tcW w:w="0" w:type="auto"/>
            <w:tcBorders>
              <w:top w:val="single" w:sz="12" w:space="0" w:color="000000" w:themeColor="text1"/>
              <w:bottom w:val="nil"/>
            </w:tcBorders>
          </w:tcPr>
          <w:p w14:paraId="0F514173" w14:textId="77777777" w:rsidR="00D61588" w:rsidRPr="00B44B64" w:rsidRDefault="00D61588" w:rsidP="001239FB">
            <w:pPr>
              <w:rPr>
                <w:sz w:val="16"/>
              </w:rPr>
            </w:pPr>
            <w:r w:rsidRPr="00B44B64">
              <w:rPr>
                <w:sz w:val="16"/>
              </w:rPr>
              <w:t>Severe</w:t>
            </w:r>
          </w:p>
        </w:tc>
        <w:tc>
          <w:tcPr>
            <w:tcW w:w="0" w:type="auto"/>
            <w:tcBorders>
              <w:top w:val="single" w:sz="12" w:space="0" w:color="000000" w:themeColor="text1"/>
              <w:bottom w:val="nil"/>
            </w:tcBorders>
          </w:tcPr>
          <w:p w14:paraId="3B489D6A" w14:textId="77777777" w:rsidR="00D61588" w:rsidRPr="00B44B64" w:rsidRDefault="00D61588" w:rsidP="001239FB">
            <w:pPr>
              <w:jc w:val="right"/>
              <w:rPr>
                <w:sz w:val="16"/>
              </w:rPr>
            </w:pPr>
            <w:r w:rsidRPr="00B44B64">
              <w:rPr>
                <w:rFonts w:cs="Arial"/>
                <w:sz w:val="16"/>
                <w:szCs w:val="16"/>
              </w:rPr>
              <w:t>0.</w:t>
            </w:r>
            <w:r w:rsidRPr="00B44B64">
              <w:rPr>
                <w:sz w:val="16"/>
              </w:rPr>
              <w:t>0</w:t>
            </w:r>
          </w:p>
        </w:tc>
      </w:tr>
      <w:tr w:rsidR="00D61588" w:rsidRPr="00B44B64" w14:paraId="71249E0E" w14:textId="77777777" w:rsidTr="00490894">
        <w:trPr>
          <w:jc w:val="center"/>
        </w:trPr>
        <w:tc>
          <w:tcPr>
            <w:tcW w:w="0" w:type="auto"/>
            <w:tcBorders>
              <w:top w:val="nil"/>
            </w:tcBorders>
          </w:tcPr>
          <w:p w14:paraId="7FD261DE" w14:textId="77777777" w:rsidR="00D61588" w:rsidRPr="00B44B64" w:rsidRDefault="00D61588" w:rsidP="001239FB">
            <w:pPr>
              <w:rPr>
                <w:sz w:val="16"/>
              </w:rPr>
            </w:pPr>
          </w:p>
        </w:tc>
        <w:tc>
          <w:tcPr>
            <w:tcW w:w="0" w:type="auto"/>
            <w:tcBorders>
              <w:top w:val="nil"/>
            </w:tcBorders>
          </w:tcPr>
          <w:p w14:paraId="45017F74" w14:textId="77777777" w:rsidR="00D61588" w:rsidRPr="00B44B64" w:rsidRDefault="00D61588" w:rsidP="001239FB">
            <w:pPr>
              <w:pStyle w:val="1TableText"/>
              <w:tabs>
                <w:tab w:val="num" w:pos="993"/>
              </w:tabs>
              <w:spacing w:before="0"/>
              <w:rPr>
                <w:rFonts w:cs="Arial"/>
                <w:b/>
              </w:rPr>
            </w:pPr>
            <w:r w:rsidRPr="00B44B64">
              <w:rPr>
                <w:rFonts w:cs="Arial"/>
              </w:rPr>
              <w:t>2</w:t>
            </w:r>
          </w:p>
        </w:tc>
        <w:tc>
          <w:tcPr>
            <w:tcW w:w="0" w:type="auto"/>
            <w:tcBorders>
              <w:top w:val="nil"/>
            </w:tcBorders>
          </w:tcPr>
          <w:p w14:paraId="65835E14" w14:textId="77777777" w:rsidR="00D61588" w:rsidRPr="00B44B64" w:rsidRDefault="00D61588" w:rsidP="001239FB">
            <w:pPr>
              <w:rPr>
                <w:sz w:val="16"/>
              </w:rPr>
            </w:pPr>
          </w:p>
        </w:tc>
        <w:tc>
          <w:tcPr>
            <w:tcW w:w="0" w:type="auto"/>
            <w:tcBorders>
              <w:top w:val="nil"/>
            </w:tcBorders>
          </w:tcPr>
          <w:p w14:paraId="7BBD1667" w14:textId="77777777" w:rsidR="00D61588" w:rsidRPr="00B44B64" w:rsidRDefault="00D61588" w:rsidP="001239FB">
            <w:pPr>
              <w:rPr>
                <w:sz w:val="16"/>
              </w:rPr>
            </w:pPr>
          </w:p>
        </w:tc>
        <w:tc>
          <w:tcPr>
            <w:tcW w:w="0" w:type="auto"/>
            <w:tcBorders>
              <w:top w:val="nil"/>
            </w:tcBorders>
          </w:tcPr>
          <w:p w14:paraId="20117843" w14:textId="77777777" w:rsidR="00D61588" w:rsidRPr="00B44B64" w:rsidRDefault="00D61588" w:rsidP="001239FB">
            <w:pPr>
              <w:rPr>
                <w:sz w:val="16"/>
              </w:rPr>
            </w:pPr>
            <w:r w:rsidRPr="00B44B64">
              <w:rPr>
                <w:sz w:val="16"/>
              </w:rPr>
              <w:t>Severe</w:t>
            </w:r>
          </w:p>
        </w:tc>
        <w:tc>
          <w:tcPr>
            <w:tcW w:w="0" w:type="auto"/>
            <w:tcBorders>
              <w:top w:val="nil"/>
            </w:tcBorders>
          </w:tcPr>
          <w:p w14:paraId="593F6C25" w14:textId="77777777" w:rsidR="00D61588" w:rsidRPr="00B44B64" w:rsidRDefault="00D61588" w:rsidP="001239FB">
            <w:pPr>
              <w:jc w:val="right"/>
              <w:rPr>
                <w:sz w:val="16"/>
              </w:rPr>
            </w:pPr>
            <w:r w:rsidRPr="00B44B64">
              <w:rPr>
                <w:sz w:val="16"/>
              </w:rPr>
              <w:t>4</w:t>
            </w:r>
            <w:r w:rsidRPr="00B44B64">
              <w:rPr>
                <w:rFonts w:cs="Arial"/>
                <w:sz w:val="16"/>
                <w:szCs w:val="16"/>
              </w:rPr>
              <w:t>.0</w:t>
            </w:r>
          </w:p>
        </w:tc>
      </w:tr>
      <w:tr w:rsidR="00D61588" w:rsidRPr="00B44B64" w14:paraId="4F1377EE" w14:textId="77777777" w:rsidTr="00490894">
        <w:trPr>
          <w:jc w:val="center"/>
        </w:trPr>
        <w:tc>
          <w:tcPr>
            <w:tcW w:w="0" w:type="auto"/>
          </w:tcPr>
          <w:p w14:paraId="24D07E64" w14:textId="77777777" w:rsidR="00D61588" w:rsidRPr="00B44B64" w:rsidRDefault="00D61588" w:rsidP="001239FB">
            <w:pPr>
              <w:rPr>
                <w:sz w:val="16"/>
              </w:rPr>
            </w:pPr>
          </w:p>
        </w:tc>
        <w:tc>
          <w:tcPr>
            <w:tcW w:w="0" w:type="auto"/>
          </w:tcPr>
          <w:p w14:paraId="6D8D8D2E" w14:textId="77777777" w:rsidR="00D61588" w:rsidRPr="00B44B64" w:rsidRDefault="00D61588" w:rsidP="001239FB">
            <w:pPr>
              <w:pStyle w:val="1TableText"/>
              <w:tabs>
                <w:tab w:val="num" w:pos="993"/>
              </w:tabs>
              <w:spacing w:before="0"/>
              <w:rPr>
                <w:rFonts w:cs="Arial"/>
                <w:b/>
              </w:rPr>
            </w:pPr>
            <w:r w:rsidRPr="00B44B64">
              <w:rPr>
                <w:rFonts w:cs="Arial"/>
              </w:rPr>
              <w:t>3</w:t>
            </w:r>
          </w:p>
        </w:tc>
        <w:tc>
          <w:tcPr>
            <w:tcW w:w="0" w:type="auto"/>
          </w:tcPr>
          <w:p w14:paraId="6A6E0928" w14:textId="77777777" w:rsidR="00D61588" w:rsidRPr="00B44B64" w:rsidRDefault="00D61588" w:rsidP="001239FB">
            <w:pPr>
              <w:rPr>
                <w:sz w:val="16"/>
              </w:rPr>
            </w:pPr>
          </w:p>
        </w:tc>
        <w:tc>
          <w:tcPr>
            <w:tcW w:w="0" w:type="auto"/>
          </w:tcPr>
          <w:p w14:paraId="1A622FA8" w14:textId="77777777" w:rsidR="00D61588" w:rsidRPr="00B44B64" w:rsidRDefault="00D61588" w:rsidP="001239FB">
            <w:pPr>
              <w:rPr>
                <w:sz w:val="16"/>
              </w:rPr>
            </w:pPr>
          </w:p>
        </w:tc>
        <w:tc>
          <w:tcPr>
            <w:tcW w:w="0" w:type="auto"/>
          </w:tcPr>
          <w:p w14:paraId="43CAF7A1" w14:textId="77777777" w:rsidR="00D61588" w:rsidRPr="00B44B64" w:rsidRDefault="00D61588" w:rsidP="001239FB">
            <w:pPr>
              <w:rPr>
                <w:sz w:val="16"/>
              </w:rPr>
            </w:pPr>
            <w:r w:rsidRPr="00B44B64">
              <w:rPr>
                <w:sz w:val="16"/>
              </w:rPr>
              <w:t>Severe</w:t>
            </w:r>
          </w:p>
        </w:tc>
        <w:tc>
          <w:tcPr>
            <w:tcW w:w="0" w:type="auto"/>
          </w:tcPr>
          <w:p w14:paraId="5C8AACC9" w14:textId="77777777" w:rsidR="00D61588" w:rsidRPr="00B44B64" w:rsidRDefault="00D61588" w:rsidP="001239FB">
            <w:pPr>
              <w:jc w:val="right"/>
              <w:rPr>
                <w:sz w:val="16"/>
              </w:rPr>
            </w:pPr>
            <w:r w:rsidRPr="00B44B64">
              <w:rPr>
                <w:sz w:val="16"/>
              </w:rPr>
              <w:t>10</w:t>
            </w:r>
            <w:r w:rsidRPr="00B44B64">
              <w:rPr>
                <w:rFonts w:cs="Arial"/>
                <w:sz w:val="16"/>
                <w:szCs w:val="16"/>
              </w:rPr>
              <w:t>.0</w:t>
            </w:r>
          </w:p>
        </w:tc>
      </w:tr>
      <w:tr w:rsidR="00D61588" w:rsidRPr="00B44B64" w14:paraId="0A67A982" w14:textId="77777777" w:rsidTr="00490894">
        <w:trPr>
          <w:jc w:val="center"/>
        </w:trPr>
        <w:tc>
          <w:tcPr>
            <w:tcW w:w="0" w:type="auto"/>
            <w:tcBorders>
              <w:bottom w:val="single" w:sz="12" w:space="0" w:color="000000" w:themeColor="text1"/>
            </w:tcBorders>
          </w:tcPr>
          <w:p w14:paraId="38ECC84B" w14:textId="77777777" w:rsidR="00D61588" w:rsidRPr="00B44B64" w:rsidRDefault="00D61588" w:rsidP="001239FB">
            <w:pPr>
              <w:rPr>
                <w:sz w:val="16"/>
              </w:rPr>
            </w:pPr>
          </w:p>
        </w:tc>
        <w:tc>
          <w:tcPr>
            <w:tcW w:w="0" w:type="auto"/>
            <w:tcBorders>
              <w:bottom w:val="single" w:sz="12" w:space="0" w:color="000000" w:themeColor="text1"/>
            </w:tcBorders>
          </w:tcPr>
          <w:p w14:paraId="6ECCAF1F" w14:textId="77777777" w:rsidR="00D61588" w:rsidRPr="00B44B64" w:rsidRDefault="00D61588" w:rsidP="001239FB">
            <w:pPr>
              <w:pStyle w:val="1TableText"/>
              <w:tabs>
                <w:tab w:val="num" w:pos="993"/>
              </w:tabs>
              <w:spacing w:before="0"/>
              <w:rPr>
                <w:rFonts w:cs="Arial"/>
                <w:b/>
              </w:rPr>
            </w:pPr>
            <w:r w:rsidRPr="00B44B64">
              <w:rPr>
                <w:rFonts w:cs="Arial"/>
              </w:rPr>
              <w:t>4</w:t>
            </w:r>
          </w:p>
        </w:tc>
        <w:tc>
          <w:tcPr>
            <w:tcW w:w="0" w:type="auto"/>
            <w:tcBorders>
              <w:bottom w:val="single" w:sz="12" w:space="0" w:color="000000" w:themeColor="text1"/>
            </w:tcBorders>
          </w:tcPr>
          <w:p w14:paraId="3D673C36" w14:textId="77777777" w:rsidR="00D61588" w:rsidRPr="00B44B64" w:rsidRDefault="00D61588" w:rsidP="001239FB">
            <w:pPr>
              <w:rPr>
                <w:sz w:val="16"/>
              </w:rPr>
            </w:pPr>
          </w:p>
        </w:tc>
        <w:tc>
          <w:tcPr>
            <w:tcW w:w="0" w:type="auto"/>
            <w:tcBorders>
              <w:bottom w:val="single" w:sz="12" w:space="0" w:color="000000" w:themeColor="text1"/>
            </w:tcBorders>
          </w:tcPr>
          <w:p w14:paraId="3C7DB883" w14:textId="77777777" w:rsidR="00D61588" w:rsidRPr="00B44B64" w:rsidRDefault="00D61588" w:rsidP="001239FB">
            <w:pPr>
              <w:rPr>
                <w:sz w:val="16"/>
              </w:rPr>
            </w:pPr>
          </w:p>
        </w:tc>
        <w:tc>
          <w:tcPr>
            <w:tcW w:w="0" w:type="auto"/>
            <w:tcBorders>
              <w:bottom w:val="single" w:sz="12" w:space="0" w:color="000000" w:themeColor="text1"/>
            </w:tcBorders>
          </w:tcPr>
          <w:p w14:paraId="3E1C4BB6" w14:textId="77777777" w:rsidR="00D61588" w:rsidRPr="00B44B64" w:rsidRDefault="00D61588" w:rsidP="001239FB">
            <w:pPr>
              <w:rPr>
                <w:sz w:val="16"/>
              </w:rPr>
            </w:pPr>
            <w:r w:rsidRPr="00B44B64">
              <w:rPr>
                <w:sz w:val="16"/>
              </w:rPr>
              <w:t>Moderate</w:t>
            </w:r>
          </w:p>
        </w:tc>
        <w:tc>
          <w:tcPr>
            <w:tcW w:w="0" w:type="auto"/>
            <w:tcBorders>
              <w:bottom w:val="single" w:sz="12" w:space="0" w:color="000000" w:themeColor="text1"/>
            </w:tcBorders>
          </w:tcPr>
          <w:p w14:paraId="5E9161F4" w14:textId="77777777" w:rsidR="00D61588" w:rsidRPr="00B44B64" w:rsidRDefault="00D61588" w:rsidP="001239FB">
            <w:pPr>
              <w:jc w:val="right"/>
              <w:rPr>
                <w:sz w:val="16"/>
              </w:rPr>
            </w:pPr>
            <w:r w:rsidRPr="00B44B64">
              <w:rPr>
                <w:sz w:val="16"/>
              </w:rPr>
              <w:t>25</w:t>
            </w:r>
            <w:r w:rsidRPr="00B44B64">
              <w:rPr>
                <w:rFonts w:cs="Arial"/>
                <w:sz w:val="16"/>
                <w:szCs w:val="16"/>
              </w:rPr>
              <w:t>.0</w:t>
            </w:r>
          </w:p>
        </w:tc>
      </w:tr>
      <w:tr w:rsidR="00D61588" w:rsidRPr="00B44B64" w14:paraId="0C471C6C" w14:textId="77777777" w:rsidTr="00490894">
        <w:trPr>
          <w:jc w:val="center"/>
        </w:trPr>
        <w:tc>
          <w:tcPr>
            <w:tcW w:w="0" w:type="auto"/>
            <w:tcBorders>
              <w:top w:val="single" w:sz="12" w:space="0" w:color="000000" w:themeColor="text1"/>
              <w:bottom w:val="nil"/>
            </w:tcBorders>
          </w:tcPr>
          <w:p w14:paraId="45DE87DD" w14:textId="77777777" w:rsidR="00D61588" w:rsidRPr="00B44B64" w:rsidRDefault="00D61588" w:rsidP="001239FB">
            <w:pPr>
              <w:rPr>
                <w:sz w:val="16"/>
              </w:rPr>
            </w:pPr>
            <w:proofErr w:type="spellStart"/>
            <w:r w:rsidRPr="00B44B64">
              <w:rPr>
                <w:sz w:val="16"/>
              </w:rPr>
              <w:t>Grootkop</w:t>
            </w:r>
            <w:proofErr w:type="spellEnd"/>
          </w:p>
        </w:tc>
        <w:tc>
          <w:tcPr>
            <w:tcW w:w="0" w:type="auto"/>
            <w:tcBorders>
              <w:top w:val="single" w:sz="12" w:space="0" w:color="000000" w:themeColor="text1"/>
              <w:bottom w:val="nil"/>
            </w:tcBorders>
          </w:tcPr>
          <w:p w14:paraId="050F0680" w14:textId="77777777" w:rsidR="00D61588" w:rsidRPr="00B44B64" w:rsidRDefault="00D61588" w:rsidP="001239FB">
            <w:pPr>
              <w:pStyle w:val="1TableText"/>
              <w:tabs>
                <w:tab w:val="num" w:pos="993"/>
              </w:tabs>
              <w:spacing w:before="0"/>
              <w:rPr>
                <w:rFonts w:cs="Arial"/>
                <w:b/>
              </w:rPr>
            </w:pPr>
            <w:r w:rsidRPr="00B44B64">
              <w:rPr>
                <w:rFonts w:cs="Arial"/>
              </w:rPr>
              <w:t>1</w:t>
            </w:r>
          </w:p>
        </w:tc>
        <w:tc>
          <w:tcPr>
            <w:tcW w:w="0" w:type="auto"/>
            <w:tcBorders>
              <w:top w:val="single" w:sz="12" w:space="0" w:color="000000" w:themeColor="text1"/>
              <w:bottom w:val="nil"/>
            </w:tcBorders>
          </w:tcPr>
          <w:p w14:paraId="2C790E7B" w14:textId="5249A4F0" w:rsidR="00D61588" w:rsidRPr="00B44B64" w:rsidRDefault="00D61588" w:rsidP="001239FB">
            <w:pPr>
              <w:rPr>
                <w:sz w:val="16"/>
              </w:rPr>
            </w:pPr>
            <w:proofErr w:type="spellStart"/>
            <w:r w:rsidRPr="00B44B64">
              <w:rPr>
                <w:sz w:val="16"/>
              </w:rPr>
              <w:t>Enon</w:t>
            </w:r>
            <w:proofErr w:type="spellEnd"/>
            <w:r w:rsidRPr="00B44B64">
              <w:rPr>
                <w:sz w:val="16"/>
              </w:rPr>
              <w:t xml:space="preserve"> </w:t>
            </w:r>
            <w:r w:rsidR="002C1203" w:rsidRPr="00B44B64">
              <w:rPr>
                <w:sz w:val="16"/>
              </w:rPr>
              <w:t>c</w:t>
            </w:r>
            <w:r w:rsidRPr="00B44B64">
              <w:rPr>
                <w:sz w:val="16"/>
              </w:rPr>
              <w:t>onglomerate</w:t>
            </w:r>
          </w:p>
        </w:tc>
        <w:tc>
          <w:tcPr>
            <w:tcW w:w="0" w:type="auto"/>
            <w:tcBorders>
              <w:top w:val="single" w:sz="12" w:space="0" w:color="000000" w:themeColor="text1"/>
              <w:bottom w:val="nil"/>
            </w:tcBorders>
          </w:tcPr>
          <w:p w14:paraId="3B2D3E14" w14:textId="77777777" w:rsidR="00D61588" w:rsidRPr="00B44B64" w:rsidRDefault="00D61588" w:rsidP="001239FB">
            <w:pPr>
              <w:rPr>
                <w:sz w:val="16"/>
              </w:rPr>
            </w:pPr>
            <w:r w:rsidRPr="00B44B64">
              <w:rPr>
                <w:sz w:val="16"/>
              </w:rPr>
              <w:t>Succulent Karoo</w:t>
            </w:r>
          </w:p>
        </w:tc>
        <w:tc>
          <w:tcPr>
            <w:tcW w:w="0" w:type="auto"/>
            <w:tcBorders>
              <w:top w:val="single" w:sz="12" w:space="0" w:color="000000" w:themeColor="text1"/>
              <w:bottom w:val="nil"/>
            </w:tcBorders>
          </w:tcPr>
          <w:p w14:paraId="51B36459" w14:textId="4A79D9F9" w:rsidR="00D61588" w:rsidRPr="00B44B64" w:rsidRDefault="003F0D6E" w:rsidP="001239FB">
            <w:pPr>
              <w:rPr>
                <w:sz w:val="16"/>
              </w:rPr>
            </w:pPr>
            <w:r w:rsidRPr="00B44B64">
              <w:rPr>
                <w:sz w:val="16"/>
              </w:rPr>
              <w:t>Intact</w:t>
            </w:r>
          </w:p>
        </w:tc>
        <w:tc>
          <w:tcPr>
            <w:tcW w:w="0" w:type="auto"/>
            <w:tcBorders>
              <w:top w:val="single" w:sz="12" w:space="0" w:color="000000" w:themeColor="text1"/>
              <w:bottom w:val="nil"/>
            </w:tcBorders>
          </w:tcPr>
          <w:p w14:paraId="6A1D976D" w14:textId="77777777" w:rsidR="00D61588" w:rsidRPr="00B44B64" w:rsidRDefault="00D61588" w:rsidP="001239FB">
            <w:pPr>
              <w:jc w:val="right"/>
              <w:rPr>
                <w:sz w:val="16"/>
              </w:rPr>
            </w:pPr>
            <w:r w:rsidRPr="00B44B64">
              <w:rPr>
                <w:sz w:val="16"/>
              </w:rPr>
              <w:t>22.5</w:t>
            </w:r>
          </w:p>
        </w:tc>
      </w:tr>
      <w:tr w:rsidR="00D61588" w:rsidRPr="00B44B64" w14:paraId="4EB475E1" w14:textId="77777777" w:rsidTr="00490894">
        <w:trPr>
          <w:jc w:val="center"/>
        </w:trPr>
        <w:tc>
          <w:tcPr>
            <w:tcW w:w="0" w:type="auto"/>
            <w:tcBorders>
              <w:top w:val="nil"/>
            </w:tcBorders>
          </w:tcPr>
          <w:p w14:paraId="1F1A1D53" w14:textId="77777777" w:rsidR="00D61588" w:rsidRPr="00B44B64" w:rsidRDefault="00D61588" w:rsidP="001239FB">
            <w:pPr>
              <w:rPr>
                <w:sz w:val="16"/>
              </w:rPr>
            </w:pPr>
          </w:p>
        </w:tc>
        <w:tc>
          <w:tcPr>
            <w:tcW w:w="0" w:type="auto"/>
            <w:tcBorders>
              <w:top w:val="nil"/>
            </w:tcBorders>
          </w:tcPr>
          <w:p w14:paraId="47E3B492" w14:textId="77777777" w:rsidR="00D61588" w:rsidRPr="00B44B64" w:rsidRDefault="00D61588" w:rsidP="001239FB">
            <w:pPr>
              <w:pStyle w:val="1TableText"/>
              <w:tabs>
                <w:tab w:val="num" w:pos="993"/>
              </w:tabs>
              <w:spacing w:before="0"/>
              <w:rPr>
                <w:rFonts w:cs="Arial"/>
                <w:b/>
              </w:rPr>
            </w:pPr>
            <w:r w:rsidRPr="00B44B64">
              <w:rPr>
                <w:rFonts w:cs="Arial"/>
              </w:rPr>
              <w:t>2</w:t>
            </w:r>
          </w:p>
        </w:tc>
        <w:tc>
          <w:tcPr>
            <w:tcW w:w="0" w:type="auto"/>
            <w:tcBorders>
              <w:top w:val="nil"/>
            </w:tcBorders>
          </w:tcPr>
          <w:p w14:paraId="05932075" w14:textId="77777777" w:rsidR="00D61588" w:rsidRPr="00B44B64" w:rsidRDefault="00D61588" w:rsidP="001239FB">
            <w:pPr>
              <w:rPr>
                <w:sz w:val="16"/>
              </w:rPr>
            </w:pPr>
          </w:p>
        </w:tc>
        <w:tc>
          <w:tcPr>
            <w:tcW w:w="0" w:type="auto"/>
            <w:tcBorders>
              <w:top w:val="nil"/>
            </w:tcBorders>
          </w:tcPr>
          <w:p w14:paraId="7850CCB1" w14:textId="77777777" w:rsidR="00D61588" w:rsidRPr="00B44B64" w:rsidRDefault="00D61588" w:rsidP="001239FB">
            <w:pPr>
              <w:rPr>
                <w:sz w:val="16"/>
              </w:rPr>
            </w:pPr>
          </w:p>
        </w:tc>
        <w:tc>
          <w:tcPr>
            <w:tcW w:w="0" w:type="auto"/>
            <w:tcBorders>
              <w:top w:val="nil"/>
            </w:tcBorders>
          </w:tcPr>
          <w:p w14:paraId="4EC9983D" w14:textId="77777777" w:rsidR="00D61588" w:rsidRPr="00B44B64" w:rsidRDefault="00D61588" w:rsidP="001239FB">
            <w:pPr>
              <w:rPr>
                <w:sz w:val="16"/>
              </w:rPr>
            </w:pPr>
            <w:r w:rsidRPr="00B44B64">
              <w:rPr>
                <w:sz w:val="16"/>
              </w:rPr>
              <w:t>Severe</w:t>
            </w:r>
          </w:p>
        </w:tc>
        <w:tc>
          <w:tcPr>
            <w:tcW w:w="0" w:type="auto"/>
            <w:tcBorders>
              <w:top w:val="nil"/>
            </w:tcBorders>
          </w:tcPr>
          <w:p w14:paraId="26E23268" w14:textId="77777777" w:rsidR="00D61588" w:rsidRPr="00B44B64" w:rsidRDefault="00D61588" w:rsidP="001239FB">
            <w:pPr>
              <w:jc w:val="right"/>
              <w:rPr>
                <w:sz w:val="16"/>
              </w:rPr>
            </w:pPr>
            <w:r w:rsidRPr="00B44B64">
              <w:rPr>
                <w:sz w:val="16"/>
              </w:rPr>
              <w:t>0.5</w:t>
            </w:r>
          </w:p>
        </w:tc>
      </w:tr>
      <w:tr w:rsidR="00D61588" w:rsidRPr="00B44B64" w14:paraId="7473A420" w14:textId="77777777" w:rsidTr="00490894">
        <w:trPr>
          <w:jc w:val="center"/>
        </w:trPr>
        <w:tc>
          <w:tcPr>
            <w:tcW w:w="0" w:type="auto"/>
          </w:tcPr>
          <w:p w14:paraId="7C1B181E" w14:textId="77777777" w:rsidR="00D61588" w:rsidRPr="00B44B64" w:rsidRDefault="00D61588" w:rsidP="001239FB">
            <w:pPr>
              <w:rPr>
                <w:sz w:val="16"/>
              </w:rPr>
            </w:pPr>
          </w:p>
        </w:tc>
        <w:tc>
          <w:tcPr>
            <w:tcW w:w="0" w:type="auto"/>
          </w:tcPr>
          <w:p w14:paraId="36793FDE" w14:textId="77777777" w:rsidR="00D61588" w:rsidRPr="00B44B64" w:rsidRDefault="00D61588" w:rsidP="001239FB">
            <w:pPr>
              <w:pStyle w:val="1TableText"/>
              <w:tabs>
                <w:tab w:val="num" w:pos="993"/>
              </w:tabs>
              <w:spacing w:before="0"/>
              <w:rPr>
                <w:rFonts w:cs="Arial"/>
                <w:b/>
              </w:rPr>
            </w:pPr>
            <w:r w:rsidRPr="00B44B64">
              <w:rPr>
                <w:rFonts w:cs="Arial"/>
              </w:rPr>
              <w:t>3</w:t>
            </w:r>
          </w:p>
        </w:tc>
        <w:tc>
          <w:tcPr>
            <w:tcW w:w="0" w:type="auto"/>
          </w:tcPr>
          <w:p w14:paraId="649402FC" w14:textId="77777777" w:rsidR="00D61588" w:rsidRPr="00B44B64" w:rsidRDefault="00D61588" w:rsidP="001239FB">
            <w:pPr>
              <w:rPr>
                <w:sz w:val="16"/>
              </w:rPr>
            </w:pPr>
          </w:p>
        </w:tc>
        <w:tc>
          <w:tcPr>
            <w:tcW w:w="0" w:type="auto"/>
          </w:tcPr>
          <w:p w14:paraId="1D43677F" w14:textId="77777777" w:rsidR="00D61588" w:rsidRPr="00B44B64" w:rsidRDefault="00D61588" w:rsidP="001239FB">
            <w:pPr>
              <w:rPr>
                <w:sz w:val="16"/>
              </w:rPr>
            </w:pPr>
          </w:p>
        </w:tc>
        <w:tc>
          <w:tcPr>
            <w:tcW w:w="0" w:type="auto"/>
          </w:tcPr>
          <w:p w14:paraId="3DE646D5" w14:textId="77777777" w:rsidR="00D61588" w:rsidRPr="00B44B64" w:rsidRDefault="00D61588" w:rsidP="001239FB">
            <w:pPr>
              <w:rPr>
                <w:sz w:val="16"/>
              </w:rPr>
            </w:pPr>
            <w:r w:rsidRPr="00B44B64">
              <w:rPr>
                <w:sz w:val="16"/>
              </w:rPr>
              <w:t>Moderate</w:t>
            </w:r>
          </w:p>
        </w:tc>
        <w:tc>
          <w:tcPr>
            <w:tcW w:w="0" w:type="auto"/>
          </w:tcPr>
          <w:p w14:paraId="46382F19" w14:textId="77777777" w:rsidR="00D61588" w:rsidRPr="00B44B64" w:rsidRDefault="00D61588" w:rsidP="001239FB">
            <w:pPr>
              <w:jc w:val="right"/>
              <w:rPr>
                <w:sz w:val="16"/>
              </w:rPr>
            </w:pPr>
            <w:r w:rsidRPr="00B44B64">
              <w:rPr>
                <w:sz w:val="16"/>
              </w:rPr>
              <w:t>42.5</w:t>
            </w:r>
          </w:p>
        </w:tc>
      </w:tr>
      <w:tr w:rsidR="00D61588" w:rsidRPr="00B44B64" w14:paraId="6DE96193" w14:textId="77777777" w:rsidTr="00490894">
        <w:trPr>
          <w:jc w:val="center"/>
        </w:trPr>
        <w:tc>
          <w:tcPr>
            <w:tcW w:w="0" w:type="auto"/>
            <w:tcBorders>
              <w:bottom w:val="single" w:sz="12" w:space="0" w:color="000000" w:themeColor="text1"/>
            </w:tcBorders>
          </w:tcPr>
          <w:p w14:paraId="136C5BDC" w14:textId="77777777" w:rsidR="00D61588" w:rsidRPr="00B44B64" w:rsidRDefault="00D61588" w:rsidP="001239FB">
            <w:pPr>
              <w:rPr>
                <w:sz w:val="16"/>
              </w:rPr>
            </w:pPr>
          </w:p>
        </w:tc>
        <w:tc>
          <w:tcPr>
            <w:tcW w:w="0" w:type="auto"/>
            <w:tcBorders>
              <w:bottom w:val="single" w:sz="12" w:space="0" w:color="000000" w:themeColor="text1"/>
            </w:tcBorders>
          </w:tcPr>
          <w:p w14:paraId="3F0CC0B1" w14:textId="77777777" w:rsidR="00D61588" w:rsidRPr="00B44B64" w:rsidRDefault="00D61588" w:rsidP="001239FB">
            <w:pPr>
              <w:pStyle w:val="1TableText"/>
              <w:tabs>
                <w:tab w:val="num" w:pos="993"/>
              </w:tabs>
              <w:spacing w:before="0"/>
              <w:rPr>
                <w:rFonts w:cs="Arial"/>
                <w:b/>
              </w:rPr>
            </w:pPr>
            <w:r w:rsidRPr="00B44B64">
              <w:rPr>
                <w:rFonts w:cs="Arial"/>
              </w:rPr>
              <w:t>4</w:t>
            </w:r>
          </w:p>
        </w:tc>
        <w:tc>
          <w:tcPr>
            <w:tcW w:w="0" w:type="auto"/>
            <w:tcBorders>
              <w:bottom w:val="single" w:sz="12" w:space="0" w:color="000000" w:themeColor="text1"/>
            </w:tcBorders>
          </w:tcPr>
          <w:p w14:paraId="674921DC" w14:textId="77777777" w:rsidR="00D61588" w:rsidRPr="00B44B64" w:rsidRDefault="00D61588" w:rsidP="001239FB">
            <w:pPr>
              <w:rPr>
                <w:sz w:val="16"/>
              </w:rPr>
            </w:pPr>
          </w:p>
        </w:tc>
        <w:tc>
          <w:tcPr>
            <w:tcW w:w="0" w:type="auto"/>
            <w:tcBorders>
              <w:bottom w:val="single" w:sz="12" w:space="0" w:color="000000" w:themeColor="text1"/>
            </w:tcBorders>
          </w:tcPr>
          <w:p w14:paraId="7BA4F3C6" w14:textId="77777777" w:rsidR="00D61588" w:rsidRPr="00B44B64" w:rsidRDefault="00D61588" w:rsidP="001239FB">
            <w:pPr>
              <w:rPr>
                <w:sz w:val="16"/>
              </w:rPr>
            </w:pPr>
          </w:p>
        </w:tc>
        <w:tc>
          <w:tcPr>
            <w:tcW w:w="0" w:type="auto"/>
            <w:tcBorders>
              <w:bottom w:val="single" w:sz="12" w:space="0" w:color="000000" w:themeColor="text1"/>
            </w:tcBorders>
          </w:tcPr>
          <w:p w14:paraId="0228E0A1" w14:textId="5267FC80" w:rsidR="00D61588" w:rsidRPr="00B44B64" w:rsidRDefault="003F0D6E" w:rsidP="001239FB">
            <w:pPr>
              <w:rPr>
                <w:sz w:val="16"/>
              </w:rPr>
            </w:pPr>
            <w:r w:rsidRPr="00B44B64">
              <w:rPr>
                <w:sz w:val="16"/>
              </w:rPr>
              <w:t>Intact</w:t>
            </w:r>
          </w:p>
        </w:tc>
        <w:tc>
          <w:tcPr>
            <w:tcW w:w="0" w:type="auto"/>
            <w:tcBorders>
              <w:bottom w:val="single" w:sz="12" w:space="0" w:color="000000" w:themeColor="text1"/>
            </w:tcBorders>
          </w:tcPr>
          <w:p w14:paraId="753E30F7" w14:textId="77777777" w:rsidR="00D61588" w:rsidRPr="00B44B64" w:rsidRDefault="00D61588" w:rsidP="001239FB">
            <w:pPr>
              <w:jc w:val="right"/>
              <w:rPr>
                <w:sz w:val="16"/>
              </w:rPr>
            </w:pPr>
            <w:r w:rsidRPr="00B44B64">
              <w:rPr>
                <w:sz w:val="16"/>
              </w:rPr>
              <w:t>77.5</w:t>
            </w:r>
          </w:p>
        </w:tc>
      </w:tr>
      <w:tr w:rsidR="00D61588" w:rsidRPr="00B44B64" w14:paraId="2EBA6555" w14:textId="77777777" w:rsidTr="00490894">
        <w:trPr>
          <w:jc w:val="center"/>
        </w:trPr>
        <w:tc>
          <w:tcPr>
            <w:tcW w:w="0" w:type="auto"/>
            <w:tcBorders>
              <w:top w:val="single" w:sz="12" w:space="0" w:color="000000" w:themeColor="text1"/>
              <w:bottom w:val="nil"/>
            </w:tcBorders>
          </w:tcPr>
          <w:p w14:paraId="2D514043" w14:textId="77777777" w:rsidR="00D61588" w:rsidRPr="00B44B64" w:rsidRDefault="00D61588" w:rsidP="001239FB">
            <w:pPr>
              <w:rPr>
                <w:sz w:val="16"/>
              </w:rPr>
            </w:pPr>
            <w:proofErr w:type="spellStart"/>
            <w:r w:rsidRPr="00B44B64">
              <w:rPr>
                <w:sz w:val="16"/>
              </w:rPr>
              <w:t>Rooiberg</w:t>
            </w:r>
            <w:proofErr w:type="spellEnd"/>
          </w:p>
        </w:tc>
        <w:tc>
          <w:tcPr>
            <w:tcW w:w="0" w:type="auto"/>
            <w:tcBorders>
              <w:top w:val="single" w:sz="12" w:space="0" w:color="000000" w:themeColor="text1"/>
              <w:bottom w:val="nil"/>
            </w:tcBorders>
          </w:tcPr>
          <w:p w14:paraId="211B078F" w14:textId="77777777" w:rsidR="00D61588" w:rsidRPr="00B44B64" w:rsidRDefault="00D61588" w:rsidP="001239FB">
            <w:pPr>
              <w:pStyle w:val="1TableText"/>
              <w:tabs>
                <w:tab w:val="num" w:pos="993"/>
              </w:tabs>
              <w:spacing w:before="0"/>
              <w:rPr>
                <w:rFonts w:cs="Arial"/>
                <w:b/>
              </w:rPr>
            </w:pPr>
            <w:r w:rsidRPr="00B44B64">
              <w:rPr>
                <w:rFonts w:cs="Arial"/>
              </w:rPr>
              <w:t>1</w:t>
            </w:r>
          </w:p>
        </w:tc>
        <w:tc>
          <w:tcPr>
            <w:tcW w:w="0" w:type="auto"/>
            <w:tcBorders>
              <w:top w:val="single" w:sz="12" w:space="0" w:color="000000" w:themeColor="text1"/>
              <w:bottom w:val="nil"/>
            </w:tcBorders>
          </w:tcPr>
          <w:p w14:paraId="24FDBBCA" w14:textId="77777777" w:rsidR="00D61588" w:rsidRPr="00B44B64" w:rsidRDefault="00D61588" w:rsidP="001239FB">
            <w:pPr>
              <w:rPr>
                <w:sz w:val="16"/>
              </w:rPr>
            </w:pPr>
            <w:r w:rsidRPr="00B44B64">
              <w:rPr>
                <w:sz w:val="16"/>
              </w:rPr>
              <w:t>Sandstone</w:t>
            </w:r>
          </w:p>
        </w:tc>
        <w:tc>
          <w:tcPr>
            <w:tcW w:w="0" w:type="auto"/>
            <w:tcBorders>
              <w:top w:val="single" w:sz="12" w:space="0" w:color="000000" w:themeColor="text1"/>
              <w:bottom w:val="nil"/>
            </w:tcBorders>
          </w:tcPr>
          <w:p w14:paraId="3519E8C2" w14:textId="77777777" w:rsidR="00D61588" w:rsidRPr="00B44B64" w:rsidRDefault="00D61588" w:rsidP="001239FB">
            <w:pPr>
              <w:rPr>
                <w:sz w:val="16"/>
              </w:rPr>
            </w:pPr>
            <w:r w:rsidRPr="00B44B64">
              <w:rPr>
                <w:sz w:val="16"/>
              </w:rPr>
              <w:t>Fynbos</w:t>
            </w:r>
          </w:p>
        </w:tc>
        <w:tc>
          <w:tcPr>
            <w:tcW w:w="0" w:type="auto"/>
            <w:tcBorders>
              <w:top w:val="single" w:sz="12" w:space="0" w:color="000000" w:themeColor="text1"/>
              <w:bottom w:val="nil"/>
            </w:tcBorders>
          </w:tcPr>
          <w:p w14:paraId="3E03330B" w14:textId="70A27D38" w:rsidR="00D61588" w:rsidRPr="00B44B64" w:rsidRDefault="003F0D6E" w:rsidP="001239FB">
            <w:pPr>
              <w:rPr>
                <w:sz w:val="16"/>
              </w:rPr>
            </w:pPr>
            <w:r w:rsidRPr="00B44B64">
              <w:rPr>
                <w:sz w:val="16"/>
              </w:rPr>
              <w:t>Intact</w:t>
            </w:r>
          </w:p>
        </w:tc>
        <w:tc>
          <w:tcPr>
            <w:tcW w:w="0" w:type="auto"/>
            <w:tcBorders>
              <w:top w:val="single" w:sz="12" w:space="0" w:color="000000" w:themeColor="text1"/>
              <w:bottom w:val="nil"/>
            </w:tcBorders>
          </w:tcPr>
          <w:p w14:paraId="1BC9FB4C" w14:textId="77777777" w:rsidR="00D61588" w:rsidRPr="00B44B64" w:rsidRDefault="00D61588" w:rsidP="001239FB">
            <w:pPr>
              <w:jc w:val="right"/>
              <w:rPr>
                <w:sz w:val="16"/>
              </w:rPr>
            </w:pPr>
            <w:r w:rsidRPr="00B44B64">
              <w:rPr>
                <w:sz w:val="16"/>
              </w:rPr>
              <w:t>20</w:t>
            </w:r>
            <w:r w:rsidRPr="00B44B64">
              <w:rPr>
                <w:rFonts w:cs="Arial"/>
                <w:sz w:val="16"/>
                <w:szCs w:val="16"/>
              </w:rPr>
              <w:t>.0</w:t>
            </w:r>
          </w:p>
        </w:tc>
      </w:tr>
      <w:tr w:rsidR="00D61588" w:rsidRPr="00B44B64" w14:paraId="00616426" w14:textId="77777777" w:rsidTr="00490894">
        <w:trPr>
          <w:jc w:val="center"/>
        </w:trPr>
        <w:tc>
          <w:tcPr>
            <w:tcW w:w="0" w:type="auto"/>
            <w:tcBorders>
              <w:top w:val="nil"/>
              <w:bottom w:val="nil"/>
            </w:tcBorders>
          </w:tcPr>
          <w:p w14:paraId="3FCE35BC" w14:textId="77777777" w:rsidR="00D61588" w:rsidRPr="00B44B64" w:rsidRDefault="00D61588" w:rsidP="001239FB">
            <w:pPr>
              <w:rPr>
                <w:sz w:val="16"/>
              </w:rPr>
            </w:pPr>
          </w:p>
        </w:tc>
        <w:tc>
          <w:tcPr>
            <w:tcW w:w="0" w:type="auto"/>
            <w:tcBorders>
              <w:top w:val="nil"/>
              <w:bottom w:val="nil"/>
            </w:tcBorders>
          </w:tcPr>
          <w:p w14:paraId="64F04E8D" w14:textId="77777777" w:rsidR="00D61588" w:rsidRPr="00B44B64" w:rsidRDefault="00D61588" w:rsidP="001239FB">
            <w:pPr>
              <w:pStyle w:val="1TableText"/>
              <w:tabs>
                <w:tab w:val="num" w:pos="993"/>
              </w:tabs>
              <w:spacing w:before="0"/>
              <w:rPr>
                <w:rFonts w:cs="Arial"/>
                <w:b/>
              </w:rPr>
            </w:pPr>
            <w:r w:rsidRPr="00B44B64">
              <w:rPr>
                <w:rFonts w:cs="Arial"/>
              </w:rPr>
              <w:t>2</w:t>
            </w:r>
          </w:p>
        </w:tc>
        <w:tc>
          <w:tcPr>
            <w:tcW w:w="0" w:type="auto"/>
            <w:tcBorders>
              <w:top w:val="nil"/>
              <w:bottom w:val="nil"/>
            </w:tcBorders>
          </w:tcPr>
          <w:p w14:paraId="72026E95" w14:textId="77777777" w:rsidR="00D61588" w:rsidRPr="00B44B64" w:rsidRDefault="00D61588" w:rsidP="001239FB">
            <w:pPr>
              <w:rPr>
                <w:sz w:val="16"/>
              </w:rPr>
            </w:pPr>
          </w:p>
        </w:tc>
        <w:tc>
          <w:tcPr>
            <w:tcW w:w="0" w:type="auto"/>
            <w:tcBorders>
              <w:top w:val="nil"/>
              <w:bottom w:val="nil"/>
            </w:tcBorders>
          </w:tcPr>
          <w:p w14:paraId="62593187" w14:textId="77777777" w:rsidR="00D61588" w:rsidRPr="00B44B64" w:rsidRDefault="00D61588" w:rsidP="001239FB">
            <w:pPr>
              <w:rPr>
                <w:sz w:val="16"/>
              </w:rPr>
            </w:pPr>
          </w:p>
        </w:tc>
        <w:tc>
          <w:tcPr>
            <w:tcW w:w="0" w:type="auto"/>
            <w:tcBorders>
              <w:top w:val="nil"/>
              <w:bottom w:val="nil"/>
            </w:tcBorders>
          </w:tcPr>
          <w:p w14:paraId="12CDFB5C" w14:textId="77777777" w:rsidR="00D61588" w:rsidRPr="00B44B64" w:rsidRDefault="00D61588" w:rsidP="001239FB">
            <w:pPr>
              <w:rPr>
                <w:sz w:val="16"/>
              </w:rPr>
            </w:pPr>
            <w:r w:rsidRPr="00B44B64">
              <w:rPr>
                <w:sz w:val="16"/>
              </w:rPr>
              <w:t>Moderate</w:t>
            </w:r>
          </w:p>
        </w:tc>
        <w:tc>
          <w:tcPr>
            <w:tcW w:w="0" w:type="auto"/>
            <w:tcBorders>
              <w:top w:val="nil"/>
              <w:bottom w:val="nil"/>
            </w:tcBorders>
          </w:tcPr>
          <w:p w14:paraId="0330C0CF" w14:textId="77777777" w:rsidR="00D61588" w:rsidRPr="00B44B64" w:rsidRDefault="00D61588" w:rsidP="001239FB">
            <w:pPr>
              <w:jc w:val="right"/>
              <w:rPr>
                <w:sz w:val="16"/>
              </w:rPr>
            </w:pPr>
            <w:r w:rsidRPr="00B44B64">
              <w:rPr>
                <w:sz w:val="16"/>
              </w:rPr>
              <w:t>11</w:t>
            </w:r>
            <w:r w:rsidRPr="00B44B64">
              <w:rPr>
                <w:rFonts w:cs="Arial"/>
                <w:sz w:val="16"/>
                <w:szCs w:val="16"/>
              </w:rPr>
              <w:t>.0</w:t>
            </w:r>
          </w:p>
        </w:tc>
      </w:tr>
      <w:tr w:rsidR="00D61588" w:rsidRPr="00B44B64" w14:paraId="1D8251F3" w14:textId="77777777" w:rsidTr="00490894">
        <w:trPr>
          <w:jc w:val="center"/>
        </w:trPr>
        <w:tc>
          <w:tcPr>
            <w:tcW w:w="0" w:type="auto"/>
            <w:tcBorders>
              <w:top w:val="nil"/>
              <w:bottom w:val="single" w:sz="12" w:space="0" w:color="000000" w:themeColor="text1"/>
            </w:tcBorders>
          </w:tcPr>
          <w:p w14:paraId="334BB9F5" w14:textId="77777777" w:rsidR="00D61588" w:rsidRPr="00B44B64" w:rsidRDefault="00D61588" w:rsidP="001239FB">
            <w:pPr>
              <w:rPr>
                <w:sz w:val="16"/>
              </w:rPr>
            </w:pPr>
          </w:p>
        </w:tc>
        <w:tc>
          <w:tcPr>
            <w:tcW w:w="0" w:type="auto"/>
            <w:tcBorders>
              <w:top w:val="nil"/>
              <w:bottom w:val="single" w:sz="12" w:space="0" w:color="000000" w:themeColor="text1"/>
            </w:tcBorders>
          </w:tcPr>
          <w:p w14:paraId="7B29C6A9" w14:textId="77777777" w:rsidR="00D61588" w:rsidRPr="00B44B64" w:rsidRDefault="00D61588" w:rsidP="001239FB">
            <w:pPr>
              <w:pStyle w:val="1TableText"/>
              <w:tabs>
                <w:tab w:val="num" w:pos="993"/>
              </w:tabs>
              <w:spacing w:before="0"/>
              <w:rPr>
                <w:rFonts w:cs="Arial"/>
                <w:b/>
              </w:rPr>
            </w:pPr>
            <w:r w:rsidRPr="00B44B64">
              <w:rPr>
                <w:rFonts w:cs="Arial"/>
              </w:rPr>
              <w:t>3</w:t>
            </w:r>
          </w:p>
        </w:tc>
        <w:tc>
          <w:tcPr>
            <w:tcW w:w="0" w:type="auto"/>
            <w:tcBorders>
              <w:top w:val="nil"/>
              <w:bottom w:val="single" w:sz="12" w:space="0" w:color="000000" w:themeColor="text1"/>
            </w:tcBorders>
          </w:tcPr>
          <w:p w14:paraId="0CB72919" w14:textId="77777777" w:rsidR="00D61588" w:rsidRPr="00B44B64" w:rsidRDefault="00D61588" w:rsidP="001239FB">
            <w:pPr>
              <w:rPr>
                <w:sz w:val="16"/>
              </w:rPr>
            </w:pPr>
          </w:p>
        </w:tc>
        <w:tc>
          <w:tcPr>
            <w:tcW w:w="0" w:type="auto"/>
            <w:tcBorders>
              <w:top w:val="nil"/>
              <w:bottom w:val="single" w:sz="12" w:space="0" w:color="000000" w:themeColor="text1"/>
            </w:tcBorders>
          </w:tcPr>
          <w:p w14:paraId="69B0668B" w14:textId="77777777" w:rsidR="00D61588" w:rsidRPr="00B44B64" w:rsidRDefault="00D61588" w:rsidP="001239FB">
            <w:pPr>
              <w:rPr>
                <w:sz w:val="16"/>
              </w:rPr>
            </w:pPr>
          </w:p>
        </w:tc>
        <w:tc>
          <w:tcPr>
            <w:tcW w:w="0" w:type="auto"/>
            <w:tcBorders>
              <w:top w:val="nil"/>
              <w:bottom w:val="single" w:sz="12" w:space="0" w:color="000000" w:themeColor="text1"/>
            </w:tcBorders>
          </w:tcPr>
          <w:p w14:paraId="2F5AC0C2" w14:textId="77777777" w:rsidR="00D61588" w:rsidRPr="00B44B64" w:rsidRDefault="00D61588" w:rsidP="001239FB">
            <w:pPr>
              <w:rPr>
                <w:sz w:val="16"/>
              </w:rPr>
            </w:pPr>
            <w:r w:rsidRPr="00B44B64">
              <w:rPr>
                <w:sz w:val="16"/>
              </w:rPr>
              <w:t>Severe</w:t>
            </w:r>
          </w:p>
        </w:tc>
        <w:tc>
          <w:tcPr>
            <w:tcW w:w="0" w:type="auto"/>
            <w:tcBorders>
              <w:top w:val="nil"/>
              <w:bottom w:val="single" w:sz="12" w:space="0" w:color="000000" w:themeColor="text1"/>
            </w:tcBorders>
          </w:tcPr>
          <w:p w14:paraId="47A19949" w14:textId="77777777" w:rsidR="00D61588" w:rsidRPr="00B44B64" w:rsidRDefault="00D61588" w:rsidP="001239FB">
            <w:pPr>
              <w:jc w:val="right"/>
              <w:rPr>
                <w:sz w:val="16"/>
              </w:rPr>
            </w:pPr>
            <w:r w:rsidRPr="00B44B64">
              <w:rPr>
                <w:rFonts w:cs="Arial"/>
                <w:sz w:val="16"/>
                <w:szCs w:val="16"/>
              </w:rPr>
              <w:t>0.</w:t>
            </w:r>
            <w:r w:rsidRPr="00B44B64">
              <w:rPr>
                <w:sz w:val="16"/>
              </w:rPr>
              <w:t>0</w:t>
            </w:r>
          </w:p>
        </w:tc>
      </w:tr>
    </w:tbl>
    <w:p w14:paraId="2B8E953F" w14:textId="77777777" w:rsidR="00D61588" w:rsidRPr="00B44B64" w:rsidRDefault="00D61588" w:rsidP="001239FB">
      <w:pPr>
        <w:keepNext/>
        <w:keepLines/>
      </w:pPr>
    </w:p>
    <w:p w14:paraId="18004DAF" w14:textId="77777777" w:rsidR="00D61588" w:rsidRPr="00B44B64" w:rsidRDefault="00D61588" w:rsidP="00D61588"/>
    <w:p w14:paraId="5EB0E41A" w14:textId="5BEFA3E7" w:rsidR="00D61588" w:rsidRPr="00B44B64" w:rsidRDefault="00D9072B" w:rsidP="00490894">
      <w:pPr>
        <w:jc w:val="center"/>
      </w:pPr>
      <w:r w:rsidRPr="00B44B64">
        <w:rPr>
          <w:noProof/>
          <w:lang w:val="en-GB" w:eastAsia="en-GB"/>
        </w:rPr>
        <w:drawing>
          <wp:inline distT="0" distB="0" distL="0" distR="0" wp14:anchorId="15E49DE4" wp14:editId="31C48A05">
            <wp:extent cx="3787140" cy="1974130"/>
            <wp:effectExtent l="0" t="0" r="381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oundTruthPolygon2.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802390" cy="1982079"/>
                    </a:xfrm>
                    <a:prstGeom prst="rect">
                      <a:avLst/>
                    </a:prstGeom>
                  </pic:spPr>
                </pic:pic>
              </a:graphicData>
            </a:graphic>
          </wp:inline>
        </w:drawing>
      </w:r>
    </w:p>
    <w:p w14:paraId="09A83F08" w14:textId="71CB7BBA" w:rsidR="000059AA" w:rsidRPr="00B44B64" w:rsidRDefault="00D61588" w:rsidP="00490894">
      <w:pPr>
        <w:pStyle w:val="Caption"/>
        <w:jc w:val="center"/>
      </w:pPr>
      <w:bookmarkStart w:id="10" w:name="_Ref392343684"/>
      <w:bookmarkStart w:id="11" w:name="_Toc394582257"/>
      <w:bookmarkStart w:id="12" w:name="_Toc448324366"/>
      <w:r w:rsidRPr="00B44B64">
        <w:rPr>
          <w:lang w:eastAsia="en-ZA"/>
        </w:rPr>
        <w:t>Fig</w:t>
      </w:r>
      <w:r w:rsidR="00490894">
        <w:rPr>
          <w:lang w:eastAsia="en-ZA"/>
        </w:rPr>
        <w:t>.</w:t>
      </w:r>
      <w:r w:rsidRPr="00B44B64">
        <w:t xml:space="preserve"> </w:t>
      </w:r>
      <w:r w:rsidR="00F4774D" w:rsidRPr="00B44B64">
        <w:fldChar w:fldCharType="begin"/>
      </w:r>
      <w:r w:rsidR="00F4774D" w:rsidRPr="00B44B64">
        <w:instrText xml:space="preserve"> SEQ Figure \* ARABIC </w:instrText>
      </w:r>
      <w:r w:rsidR="00F4774D" w:rsidRPr="00B44B64">
        <w:fldChar w:fldCharType="separate"/>
      </w:r>
      <w:r w:rsidR="00AF4D8F">
        <w:rPr>
          <w:noProof/>
        </w:rPr>
        <w:t>3</w:t>
      </w:r>
      <w:r w:rsidR="00F4774D" w:rsidRPr="00B44B64">
        <w:fldChar w:fldCharType="end"/>
      </w:r>
      <w:bookmarkEnd w:id="10"/>
      <w:r w:rsidRPr="00B44B64">
        <w:t xml:space="preserve">  </w:t>
      </w:r>
      <w:r w:rsidRPr="00490894">
        <w:rPr>
          <w:b w:val="0"/>
        </w:rPr>
        <w:t xml:space="preserve">Matjiesvlei2 </w:t>
      </w:r>
      <w:r w:rsidR="00F8201B" w:rsidRPr="00490894">
        <w:rPr>
          <w:b w:val="0"/>
        </w:rPr>
        <w:t>canopy</w:t>
      </w:r>
      <w:r w:rsidR="00FA2071" w:rsidRPr="00490894">
        <w:rPr>
          <w:b w:val="0"/>
        </w:rPr>
        <w:t>-</w:t>
      </w:r>
      <w:r w:rsidR="00F8201B" w:rsidRPr="00490894">
        <w:rPr>
          <w:b w:val="0"/>
        </w:rPr>
        <w:t xml:space="preserve">cover </w:t>
      </w:r>
      <w:r w:rsidRPr="00490894">
        <w:rPr>
          <w:b w:val="0"/>
        </w:rPr>
        <w:t>ground truth site</w:t>
      </w:r>
      <w:bookmarkEnd w:id="11"/>
      <w:bookmarkEnd w:id="12"/>
    </w:p>
    <w:p w14:paraId="432B95C2" w14:textId="1686D500" w:rsidR="00D61588" w:rsidRDefault="00D61588" w:rsidP="00F4774D">
      <w:pPr>
        <w:pStyle w:val="Caption"/>
      </w:pPr>
    </w:p>
    <w:p w14:paraId="577A4546" w14:textId="77777777" w:rsidR="00CA517C" w:rsidRPr="00CA517C" w:rsidRDefault="00CA517C" w:rsidP="00CA517C"/>
    <w:p w14:paraId="6D2437D9" w14:textId="0973CBA5" w:rsidR="00D61588" w:rsidRPr="00B44B64" w:rsidRDefault="008F22FC" w:rsidP="00361B48">
      <w:pPr>
        <w:pStyle w:val="BodyTextIndented"/>
      </w:pPr>
      <w:r w:rsidRPr="00B44B64">
        <w:t>For the second dataset, a</w:t>
      </w:r>
      <w:r w:rsidR="00D61588" w:rsidRPr="00B44B64">
        <w:t xml:space="preserve"> label</w:t>
      </w:r>
      <w:r w:rsidR="000B7347" w:rsidRPr="00B44B64">
        <w:t>ing</w:t>
      </w:r>
      <w:r w:rsidR="00D61588" w:rsidRPr="00B44B64">
        <w:t xml:space="preserve"> scheme of three classes </w:t>
      </w:r>
      <w:r w:rsidR="00000CC8" w:rsidRPr="00B44B64">
        <w:t>was</w:t>
      </w:r>
      <w:r w:rsidR="00916A1A" w:rsidRPr="00B44B64">
        <w:t xml:space="preserve"> adopted </w:t>
      </w:r>
      <w:r w:rsidR="00D61588" w:rsidRPr="00B44B64">
        <w:t xml:space="preserve">as described in </w:t>
      </w:r>
      <w:r w:rsidR="0021590B">
        <w:fldChar w:fldCharType="begin"/>
      </w:r>
      <w:r w:rsidR="0021590B">
        <w:instrText xml:space="preserve"> REF _Ref506921968 \h </w:instrText>
      </w:r>
      <w:r w:rsidR="00361B48">
        <w:instrText xml:space="preserve"> \* MERGEFORMAT </w:instrText>
      </w:r>
      <w:r w:rsidR="0021590B">
        <w:fldChar w:fldCharType="separate"/>
      </w:r>
      <w:r w:rsidR="00AF4D8F" w:rsidRPr="00B44B64">
        <w:t xml:space="preserve">Table </w:t>
      </w:r>
      <w:r w:rsidR="00AF4D8F">
        <w:rPr>
          <w:noProof/>
        </w:rPr>
        <w:t>2</w:t>
      </w:r>
      <w:r w:rsidR="0021590B">
        <w:fldChar w:fldCharType="end"/>
      </w:r>
      <w:r w:rsidR="00D61588" w:rsidRPr="00B44B64">
        <w:t>.  While canopy</w:t>
      </w:r>
      <w:r w:rsidR="00FA2071" w:rsidRPr="00B44B64">
        <w:t>-cover</w:t>
      </w:r>
      <w:r w:rsidR="00D61588" w:rsidRPr="00B44B64">
        <w:t xml:space="preserve"> mapping is in essence a </w:t>
      </w:r>
      <w:r w:rsidR="00745C69" w:rsidRPr="00B44B64">
        <w:t>two-class</w:t>
      </w:r>
      <w:r w:rsidR="00D61588" w:rsidRPr="00B44B64">
        <w:t xml:space="preserve"> problem (</w:t>
      </w:r>
      <w:proofErr w:type="spellStart"/>
      <w:r w:rsidR="009978D1" w:rsidRPr="00B44B64">
        <w:t>s</w:t>
      </w:r>
      <w:r w:rsidR="0084644E" w:rsidRPr="00B44B64">
        <w:t>pekboom</w:t>
      </w:r>
      <w:proofErr w:type="spellEnd"/>
      <w:r w:rsidR="00D61588" w:rsidRPr="00B44B64">
        <w:t xml:space="preserve"> and everything else), the addition of </w:t>
      </w:r>
      <w:r w:rsidR="00000CC8" w:rsidRPr="00B44B64">
        <w:t xml:space="preserve">a </w:t>
      </w:r>
      <w:r w:rsidR="00D61588" w:rsidRPr="00B44B64">
        <w:t>third class</w:t>
      </w:r>
      <w:r w:rsidR="00000CC8" w:rsidRPr="00B44B64">
        <w:t>, label</w:t>
      </w:r>
      <w:r w:rsidR="000B7347" w:rsidRPr="00B44B64">
        <w:t>ed</w:t>
      </w:r>
      <w:r w:rsidR="00000CC8" w:rsidRPr="00B44B64">
        <w:t xml:space="preserve"> as </w:t>
      </w:r>
      <w:r w:rsidR="007F44C9" w:rsidRPr="00B44B64">
        <w:t>t</w:t>
      </w:r>
      <w:r w:rsidR="00000CC8" w:rsidRPr="00B44B64">
        <w:t>re</w:t>
      </w:r>
      <w:r w:rsidR="002C1203" w:rsidRPr="00B44B64">
        <w:t>e</w:t>
      </w:r>
      <w:r w:rsidR="00000CC8" w:rsidRPr="00B44B64">
        <w:t>,</w:t>
      </w:r>
      <w:r w:rsidR="00D61588" w:rsidRPr="00B44B64">
        <w:t xml:space="preserve"> </w:t>
      </w:r>
      <w:r w:rsidR="008E7D39" w:rsidRPr="00B44B64">
        <w:t>was beneficial</w:t>
      </w:r>
      <w:r w:rsidR="00D61588" w:rsidRPr="00B44B64">
        <w:t xml:space="preserve">.  By merging multiple classes into a single class, the ability to adjust the priors of individual merged classes is lost.  The class priors, or “weights”, control the relative emphasis the classifier places on identifying each class </w:t>
      </w:r>
      <w:r w:rsidR="00D61588" w:rsidRPr="00B44B64">
        <w:lastRenderedPageBreak/>
        <w:t>correctly</w:t>
      </w:r>
      <w:r w:rsidR="00A463C7" w:rsidRPr="00B44B64">
        <w:t>.</w:t>
      </w:r>
      <w:r w:rsidR="00D61588" w:rsidRPr="00B44B64">
        <w:fldChar w:fldCharType="begin" w:fldLock="1"/>
      </w:r>
      <w:r w:rsidR="007A38B5" w:rsidRPr="00B44B64">
        <w:instrText>ADDIN CSL_CITATION { "citationItems" : [ { "id" : "ITEM-1", "itemData" : { "DOI" : "10.14358/PERS.75.9.1109", "ISSN" : "0099-1112", "author" : [ { "dropping-particle" : "", "family" : "Mingguo", "given" : "Zheng", "non-dropping-particle" : "", "parse-names" : false, "suffix" : "" }, { "dropping-particle" : "", "family" : "Qianguo", "given" : "Cai", "non-dropping-particle" : "", "parse-names" : false, "suffix" : "" }, { "dropping-particle" : "", "family" : "Mingzhou", "given" : "Qin", "non-dropping-particle" : "", "parse-names" : false, "suffix" : "" } ], "collection-title" : "IGARSS 2005 held 25-29 July", "container-title" : "Photogrammetric Engineering &amp; Remote Sensing", "id" : "ITEM-1", "issue" : "9", "issued" : { "date-parts" : [ [ "2009", "9", "1" ] ] }, "page" : "1109-1117", "publisher" : "IEEE", "publisher-place" : "Seoul, South Korea", "title" : "The Effect of Prior Probabilities in the Maximum Likelihood Classification on Individual Classes", "type" : "article-journal", "volume" : "75" }, "uris" : [ "http://www.mendeley.com/documents/?uuid=57a8f9c6-70b6-471f-a162-9281766baf86" ] } ], "mendeley" : { "formattedCitation" : "&lt;sup&gt;33&lt;/sup&gt;", "plainTextFormattedCitation" : "33", "previouslyFormattedCitation" : "&lt;sup&gt;33&lt;/sup&gt;" }, "properties" : {  }, "schema" : "https://github.com/citation-style-language/schema/raw/master/csl-citation.json" }</w:instrText>
      </w:r>
      <w:r w:rsidR="00D61588" w:rsidRPr="00B44B64">
        <w:fldChar w:fldCharType="separate"/>
      </w:r>
      <w:r w:rsidR="007A38B5" w:rsidRPr="00B44B64">
        <w:rPr>
          <w:noProof/>
          <w:vertAlign w:val="superscript"/>
        </w:rPr>
        <w:t>33</w:t>
      </w:r>
      <w:r w:rsidR="00D61588" w:rsidRPr="00B44B64">
        <w:fldChar w:fldCharType="end"/>
      </w:r>
      <w:r w:rsidR="00D61588" w:rsidRPr="00B44B64">
        <w:t xml:space="preserve">  </w:t>
      </w:r>
      <w:proofErr w:type="spellStart"/>
      <w:r w:rsidR="00A463C7" w:rsidRPr="00B44B64">
        <w:t>S</w:t>
      </w:r>
      <w:r w:rsidR="007F44C9" w:rsidRPr="00B44B64">
        <w:t>pekboom</w:t>
      </w:r>
      <w:proofErr w:type="spellEnd"/>
      <w:r w:rsidR="007F44C9" w:rsidRPr="00B44B64">
        <w:t xml:space="preserve"> and trees have similar spectral and textural features, making a </w:t>
      </w:r>
      <w:r w:rsidR="00D61588" w:rsidRPr="00B44B64">
        <w:t xml:space="preserve">differentiation </w:t>
      </w:r>
      <w:r w:rsidR="007F44C9" w:rsidRPr="00B44B64">
        <w:t>between them</w:t>
      </w:r>
      <w:r w:rsidR="00D61588" w:rsidRPr="00B44B64">
        <w:t xml:space="preserve"> a particularly challenging part of the problem.  Thus</w:t>
      </w:r>
      <w:r w:rsidR="007F44C9" w:rsidRPr="00B44B64">
        <w:t>,</w:t>
      </w:r>
      <w:r w:rsidR="00D61588" w:rsidRPr="00B44B64">
        <w:t xml:space="preserve"> the addition of the </w:t>
      </w:r>
      <w:r w:rsidR="007F44C9" w:rsidRPr="00B44B64">
        <w:t>t</w:t>
      </w:r>
      <w:r w:rsidR="00D61588" w:rsidRPr="00B44B64">
        <w:t>ree class is useful, as it allow</w:t>
      </w:r>
      <w:r w:rsidR="00FB627B" w:rsidRPr="00B44B64">
        <w:t>ed</w:t>
      </w:r>
      <w:r w:rsidR="00D61588" w:rsidRPr="00B44B64">
        <w:t xml:space="preserve"> control over the classification accuracy of trees relative to the other classes.  </w:t>
      </w:r>
      <w:r w:rsidR="00D32509" w:rsidRPr="00B44B64" w:rsidDel="00A43F62">
        <w:t xml:space="preserve">The size of the </w:t>
      </w:r>
      <w:r w:rsidR="007F44C9" w:rsidRPr="00B44B64">
        <w:t>b</w:t>
      </w:r>
      <w:r w:rsidR="00D32509" w:rsidRPr="00B44B64" w:rsidDel="00A43F62">
        <w:t xml:space="preserve">ackground class was reduced to be the same as the </w:t>
      </w:r>
      <w:proofErr w:type="spellStart"/>
      <w:r w:rsidR="007F44C9" w:rsidRPr="00B44B64">
        <w:t>s</w:t>
      </w:r>
      <w:r w:rsidR="00D32509" w:rsidRPr="00B44B64" w:rsidDel="00A43F62">
        <w:t>pekboom</w:t>
      </w:r>
      <w:proofErr w:type="spellEnd"/>
      <w:r w:rsidR="00D32509" w:rsidRPr="00B44B64" w:rsidDel="00A43F62">
        <w:t xml:space="preserve"> class by taking a random subsample.  This was done to expedite classifier training times.  </w:t>
      </w:r>
    </w:p>
    <w:p w14:paraId="41878D9B" w14:textId="77777777" w:rsidR="00F8201B" w:rsidRPr="00CA517C" w:rsidRDefault="00F8201B" w:rsidP="00CA517C">
      <w:pPr>
        <w:pStyle w:val="Caption"/>
        <w:keepNext/>
        <w:keepLines/>
        <w:jc w:val="center"/>
        <w:rPr>
          <w:b w:val="0"/>
        </w:rPr>
      </w:pPr>
      <w:bookmarkStart w:id="13" w:name="_Ref506921968"/>
      <w:r w:rsidRPr="00B44B64">
        <w:t xml:space="preserve">Table </w:t>
      </w:r>
      <w:r w:rsidRPr="00B44B64">
        <w:fldChar w:fldCharType="begin"/>
      </w:r>
      <w:r w:rsidRPr="00B44B64">
        <w:instrText xml:space="preserve"> SEQ Table \* ARABIC </w:instrText>
      </w:r>
      <w:r w:rsidRPr="00B44B64">
        <w:fldChar w:fldCharType="separate"/>
      </w:r>
      <w:r w:rsidR="00AF4D8F">
        <w:rPr>
          <w:noProof/>
        </w:rPr>
        <w:t>2</w:t>
      </w:r>
      <w:r w:rsidRPr="00B44B64">
        <w:fldChar w:fldCharType="end"/>
      </w:r>
      <w:bookmarkEnd w:id="13"/>
      <w:r w:rsidRPr="00CA517C">
        <w:rPr>
          <w:b w:val="0"/>
        </w:rPr>
        <w:t xml:space="preserve">   Class descriptions</w:t>
      </w:r>
    </w:p>
    <w:tbl>
      <w:tblPr>
        <w:tblStyle w:val="MyThesisTable"/>
        <w:tblW w:w="0" w:type="auto"/>
        <w:jc w:val="center"/>
        <w:tblLook w:val="01E0" w:firstRow="1" w:lastRow="1" w:firstColumn="1" w:lastColumn="1" w:noHBand="0" w:noVBand="0"/>
      </w:tblPr>
      <w:tblGrid>
        <w:gridCol w:w="1338"/>
        <w:gridCol w:w="7688"/>
      </w:tblGrid>
      <w:tr w:rsidR="00F8201B" w:rsidRPr="00B44B64" w14:paraId="51E21FC5" w14:textId="77777777" w:rsidTr="00CA517C">
        <w:trPr>
          <w:cnfStyle w:val="100000000000" w:firstRow="1" w:lastRow="0" w:firstColumn="0" w:lastColumn="0" w:oddVBand="0" w:evenVBand="0" w:oddHBand="0" w:evenHBand="0" w:firstRowFirstColumn="0" w:firstRowLastColumn="0" w:lastRowFirstColumn="0" w:lastRowLastColumn="0"/>
          <w:jc w:val="center"/>
        </w:trPr>
        <w:tc>
          <w:tcPr>
            <w:tcW w:w="1346" w:type="dxa"/>
          </w:tcPr>
          <w:p w14:paraId="08504642" w14:textId="77777777" w:rsidR="00F8201B" w:rsidRPr="00B44B64" w:rsidRDefault="00F8201B" w:rsidP="000F603E">
            <w:pPr>
              <w:pStyle w:val="1TableText"/>
              <w:tabs>
                <w:tab w:val="num" w:pos="993"/>
              </w:tabs>
              <w:jc w:val="center"/>
            </w:pPr>
            <w:r w:rsidRPr="00B44B64">
              <w:t>Class Name</w:t>
            </w:r>
          </w:p>
        </w:tc>
        <w:tc>
          <w:tcPr>
            <w:tcW w:w="7873" w:type="dxa"/>
          </w:tcPr>
          <w:p w14:paraId="0AA40861" w14:textId="77777777" w:rsidR="00F8201B" w:rsidRPr="00B44B64" w:rsidRDefault="00F8201B" w:rsidP="000F603E">
            <w:pPr>
              <w:pStyle w:val="1TableText"/>
              <w:tabs>
                <w:tab w:val="num" w:pos="993"/>
              </w:tabs>
            </w:pPr>
            <w:r w:rsidRPr="00B44B64">
              <w:t>Description</w:t>
            </w:r>
          </w:p>
        </w:tc>
      </w:tr>
      <w:tr w:rsidR="00F8201B" w:rsidRPr="00B44B64" w14:paraId="196F3DDF" w14:textId="77777777" w:rsidTr="00CA517C">
        <w:trPr>
          <w:jc w:val="center"/>
        </w:trPr>
        <w:tc>
          <w:tcPr>
            <w:tcW w:w="1346" w:type="dxa"/>
          </w:tcPr>
          <w:p w14:paraId="6AE99AAF" w14:textId="77777777" w:rsidR="00F8201B" w:rsidRPr="00B44B64" w:rsidRDefault="00F8201B" w:rsidP="000F603E">
            <w:pPr>
              <w:pStyle w:val="1TableText"/>
              <w:tabs>
                <w:tab w:val="num" w:pos="993"/>
              </w:tabs>
              <w:jc w:val="center"/>
            </w:pPr>
            <w:proofErr w:type="spellStart"/>
            <w:r w:rsidRPr="00B44B64">
              <w:t>Spekboom</w:t>
            </w:r>
            <w:proofErr w:type="spellEnd"/>
          </w:p>
        </w:tc>
        <w:tc>
          <w:tcPr>
            <w:tcW w:w="7873" w:type="dxa"/>
          </w:tcPr>
          <w:p w14:paraId="1EE02EC7" w14:textId="77777777" w:rsidR="00F8201B" w:rsidRPr="00B44B64" w:rsidRDefault="00F8201B" w:rsidP="000F603E">
            <w:pPr>
              <w:pStyle w:val="1TableText"/>
              <w:tabs>
                <w:tab w:val="num" w:pos="993"/>
              </w:tabs>
              <w:rPr>
                <w:i/>
              </w:rPr>
            </w:pPr>
            <w:proofErr w:type="spellStart"/>
            <w:r w:rsidRPr="00B44B64">
              <w:t>Spekboom</w:t>
            </w:r>
            <w:proofErr w:type="spellEnd"/>
          </w:p>
        </w:tc>
      </w:tr>
      <w:tr w:rsidR="00F8201B" w:rsidRPr="00B44B64" w14:paraId="17C31421" w14:textId="77777777" w:rsidTr="00CA517C">
        <w:trPr>
          <w:jc w:val="center"/>
        </w:trPr>
        <w:tc>
          <w:tcPr>
            <w:tcW w:w="1346" w:type="dxa"/>
          </w:tcPr>
          <w:p w14:paraId="5BA5429E" w14:textId="77777777" w:rsidR="00F8201B" w:rsidRPr="00B44B64" w:rsidRDefault="00F8201B" w:rsidP="000F603E">
            <w:pPr>
              <w:pStyle w:val="1TableText"/>
              <w:tabs>
                <w:tab w:val="num" w:pos="993"/>
              </w:tabs>
              <w:jc w:val="center"/>
            </w:pPr>
            <w:r w:rsidRPr="00B44B64">
              <w:t>Tree</w:t>
            </w:r>
          </w:p>
        </w:tc>
        <w:tc>
          <w:tcPr>
            <w:tcW w:w="7873" w:type="dxa"/>
          </w:tcPr>
          <w:p w14:paraId="6DF9807C" w14:textId="0BBB8B20" w:rsidR="00F8201B" w:rsidRPr="00B44B64" w:rsidRDefault="00F8201B" w:rsidP="000F603E">
            <w:pPr>
              <w:pStyle w:val="1TableText"/>
              <w:tabs>
                <w:tab w:val="num" w:pos="993"/>
              </w:tabs>
            </w:pPr>
            <w:r w:rsidRPr="00B44B64">
              <w:t>Any recogni</w:t>
            </w:r>
            <w:r w:rsidR="000B7347" w:rsidRPr="00B44B64">
              <w:t>z</w:t>
            </w:r>
            <w:r w:rsidRPr="00B44B64">
              <w:t xml:space="preserve">able tree other than </w:t>
            </w:r>
            <w:proofErr w:type="spellStart"/>
            <w:r w:rsidR="007F44C9" w:rsidRPr="00B44B64">
              <w:t>s</w:t>
            </w:r>
            <w:r w:rsidRPr="00B44B64">
              <w:t>pekboom</w:t>
            </w:r>
            <w:proofErr w:type="spellEnd"/>
            <w:r w:rsidRPr="00B44B64">
              <w:t xml:space="preserve">, but especially the darker </w:t>
            </w:r>
            <w:proofErr w:type="spellStart"/>
            <w:r w:rsidRPr="00B44B64">
              <w:rPr>
                <w:i/>
              </w:rPr>
              <w:t>Euclea</w:t>
            </w:r>
            <w:proofErr w:type="spellEnd"/>
            <w:r w:rsidRPr="00B44B64">
              <w:t xml:space="preserve"> and </w:t>
            </w:r>
            <w:proofErr w:type="spellStart"/>
            <w:r w:rsidRPr="00B44B64">
              <w:rPr>
                <w:i/>
              </w:rPr>
              <w:t>Pappea</w:t>
            </w:r>
            <w:proofErr w:type="spellEnd"/>
            <w:r w:rsidRPr="00B44B64">
              <w:t xml:space="preserve"> trees commonly found intermingled in stands of </w:t>
            </w:r>
            <w:proofErr w:type="spellStart"/>
            <w:r w:rsidR="007F44C9" w:rsidRPr="00B44B64">
              <w:t>s</w:t>
            </w:r>
            <w:r w:rsidRPr="00B44B64">
              <w:t>pekboom</w:t>
            </w:r>
            <w:proofErr w:type="spellEnd"/>
          </w:p>
        </w:tc>
      </w:tr>
      <w:tr w:rsidR="00F8201B" w:rsidRPr="00B44B64" w14:paraId="07DDF2D0" w14:textId="77777777" w:rsidTr="00CA517C">
        <w:trPr>
          <w:jc w:val="center"/>
        </w:trPr>
        <w:tc>
          <w:tcPr>
            <w:tcW w:w="1346" w:type="dxa"/>
          </w:tcPr>
          <w:p w14:paraId="31E7EBDD" w14:textId="77777777" w:rsidR="00F8201B" w:rsidRPr="00B44B64" w:rsidRDefault="00F8201B" w:rsidP="000F603E">
            <w:pPr>
              <w:pStyle w:val="1TableText"/>
              <w:tabs>
                <w:tab w:val="num" w:pos="993"/>
              </w:tabs>
              <w:jc w:val="center"/>
            </w:pPr>
            <w:r w:rsidRPr="00B44B64">
              <w:t>Background</w:t>
            </w:r>
          </w:p>
        </w:tc>
        <w:tc>
          <w:tcPr>
            <w:tcW w:w="7873" w:type="dxa"/>
          </w:tcPr>
          <w:p w14:paraId="295047C4" w14:textId="5B743CA8" w:rsidR="00F8201B" w:rsidRPr="00B44B64" w:rsidRDefault="00F8201B" w:rsidP="000F603E">
            <w:pPr>
              <w:pStyle w:val="1TableText"/>
              <w:tabs>
                <w:tab w:val="num" w:pos="993"/>
              </w:tabs>
            </w:pPr>
            <w:r w:rsidRPr="00B44B64">
              <w:t>Bare ground, small shrubs, herbs and anything else not included in the first two classes</w:t>
            </w:r>
          </w:p>
        </w:tc>
      </w:tr>
    </w:tbl>
    <w:p w14:paraId="7E0E1D27" w14:textId="77777777" w:rsidR="00F8201B" w:rsidRPr="00B44B64" w:rsidRDefault="00F8201B" w:rsidP="00D61588">
      <w:pPr>
        <w:spacing w:line="360" w:lineRule="auto"/>
        <w:jc w:val="both"/>
      </w:pPr>
    </w:p>
    <w:p w14:paraId="217F7A91" w14:textId="2274CB8A" w:rsidR="00D61588" w:rsidRPr="00B44B64" w:rsidRDefault="001E6DC0" w:rsidP="00A76FA9">
      <w:pPr>
        <w:pStyle w:val="BodyText"/>
      </w:pPr>
      <w:r w:rsidRPr="00B44B64">
        <w:t>Due to the small 0.5</w:t>
      </w:r>
      <w:r w:rsidR="007F44C9" w:rsidRPr="00B44B64">
        <w:t xml:space="preserve"> </w:t>
      </w:r>
      <w:r w:rsidRPr="00B44B64">
        <w:t xml:space="preserve">m pixel size, limited DGPS and image spatial accuracy, dense vegetation growth and rugged terrain, it was not practical to obtain per-pixel class labels by in situ observation.  </w:t>
      </w:r>
      <w:r w:rsidR="00BB1598" w:rsidRPr="00B44B64">
        <w:t xml:space="preserve">Per-pixel </w:t>
      </w:r>
      <w:r w:rsidR="008F22FC" w:rsidRPr="00B44B64">
        <w:t xml:space="preserve">class labels for the second dataset were </w:t>
      </w:r>
      <w:r w:rsidRPr="00B44B64">
        <w:t xml:space="preserve">therefore </w:t>
      </w:r>
      <w:r w:rsidR="00D61588" w:rsidRPr="00B44B64">
        <w:t xml:space="preserve">obtained by visual discrimination and </w:t>
      </w:r>
      <w:r w:rsidR="007F44C9" w:rsidRPr="00B44B64">
        <w:t xml:space="preserve">the </w:t>
      </w:r>
      <w:r w:rsidR="00D61588" w:rsidRPr="00B44B64">
        <w:t>hand label</w:t>
      </w:r>
      <w:r w:rsidR="000B7347" w:rsidRPr="00B44B64">
        <w:t>ing</w:t>
      </w:r>
      <w:r w:rsidR="00D61588" w:rsidRPr="00B44B64">
        <w:t xml:space="preserve"> of images.  </w:t>
      </w:r>
      <w:r w:rsidR="002104D0" w:rsidRPr="00B44B64">
        <w:t xml:space="preserve">Image </w:t>
      </w:r>
      <w:r w:rsidR="00804C5F" w:rsidRPr="00B44B64">
        <w:t>areas</w:t>
      </w:r>
      <w:r w:rsidR="002104D0" w:rsidRPr="00B44B64">
        <w:t xml:space="preserve"> </w:t>
      </w:r>
      <w:r w:rsidR="00D61588" w:rsidRPr="00B44B64">
        <w:t xml:space="preserve">belonging to the various classes were delineated </w:t>
      </w:r>
      <w:r w:rsidR="0018013C" w:rsidRPr="00B44B64">
        <w:t xml:space="preserve">as </w:t>
      </w:r>
      <w:r w:rsidR="00D61588" w:rsidRPr="00B44B64">
        <w:t>polygons</w:t>
      </w:r>
      <w:r w:rsidR="002104D0" w:rsidRPr="00B44B64">
        <w:t xml:space="preserve"> in a GIS package</w:t>
      </w:r>
      <w:r w:rsidR="008F22FC" w:rsidRPr="00B44B64">
        <w:t>.  An example is</w:t>
      </w:r>
      <w:r w:rsidR="00D61588" w:rsidRPr="00B44B64">
        <w:t xml:space="preserve"> shown in </w:t>
      </w:r>
      <w:r w:rsidR="00D61588" w:rsidRPr="00B44B64">
        <w:fldChar w:fldCharType="begin"/>
      </w:r>
      <w:r w:rsidR="00D61588" w:rsidRPr="00B44B64">
        <w:instrText xml:space="preserve"> REF _Ref392445255 \h </w:instrText>
      </w:r>
      <w:r w:rsidR="007E3215" w:rsidRPr="00B44B64">
        <w:instrText xml:space="preserve"> \* MERGEFORMAT </w:instrText>
      </w:r>
      <w:r w:rsidR="00D61588" w:rsidRPr="00B44B64">
        <w:fldChar w:fldCharType="separate"/>
      </w:r>
      <w:r w:rsidR="00AF4D8F" w:rsidRPr="00B44B64">
        <w:t>Fig</w:t>
      </w:r>
      <w:r w:rsidR="00AF4D8F">
        <w:t>.</w:t>
      </w:r>
      <w:r w:rsidR="00AF4D8F" w:rsidRPr="00B44B64">
        <w:rPr>
          <w:noProof/>
        </w:rPr>
        <w:t xml:space="preserve"> </w:t>
      </w:r>
      <w:r w:rsidR="00AF4D8F">
        <w:rPr>
          <w:noProof/>
        </w:rPr>
        <w:t>4</w:t>
      </w:r>
      <w:r w:rsidR="00D61588" w:rsidRPr="00B44B64">
        <w:fldChar w:fldCharType="end"/>
      </w:r>
      <w:r w:rsidR="00D61588" w:rsidRPr="00B44B64">
        <w:t xml:space="preserve">.  </w:t>
      </w:r>
      <w:r w:rsidR="008F22FC" w:rsidRPr="00B44B64">
        <w:t xml:space="preserve">All pixels within a polygon object were assigned the same class label.  </w:t>
      </w:r>
      <w:r w:rsidR="000843A5" w:rsidRPr="00B44B64">
        <w:t>Polygon a</w:t>
      </w:r>
      <w:r w:rsidR="00D61588" w:rsidRPr="00B44B64">
        <w:t xml:space="preserve">reas were selected to encompass variability in habitat and level of degradation. </w:t>
      </w:r>
      <w:r w:rsidR="008F22FC" w:rsidRPr="00B44B64">
        <w:t xml:space="preserve"> </w:t>
      </w:r>
      <w:r w:rsidR="00D61588" w:rsidRPr="00B44B64">
        <w:t>The total number</w:t>
      </w:r>
      <w:r w:rsidR="00420505" w:rsidRPr="00B44B64">
        <w:t xml:space="preserve"> of</w:t>
      </w:r>
      <w:r w:rsidR="00D61588" w:rsidRPr="00B44B64">
        <w:t xml:space="preserve"> polygons and pixels </w:t>
      </w:r>
      <w:r w:rsidR="001F18C1" w:rsidRPr="00B44B64">
        <w:t>label</w:t>
      </w:r>
      <w:r w:rsidR="000B7347" w:rsidRPr="00B44B64">
        <w:t>ed</w:t>
      </w:r>
      <w:r w:rsidR="00D61588" w:rsidRPr="00B44B64">
        <w:t xml:space="preserve"> for each class is shown in </w:t>
      </w:r>
      <w:r w:rsidR="00D61588" w:rsidRPr="00B44B64">
        <w:fldChar w:fldCharType="begin"/>
      </w:r>
      <w:r w:rsidR="00D61588" w:rsidRPr="00B44B64">
        <w:instrText xml:space="preserve"> REF _Ref392530242 \h </w:instrText>
      </w:r>
      <w:r w:rsidR="007E3215" w:rsidRPr="00B44B64">
        <w:instrText xml:space="preserve"> \* MERGEFORMAT </w:instrText>
      </w:r>
      <w:r w:rsidR="00D61588" w:rsidRPr="00B44B64">
        <w:fldChar w:fldCharType="separate"/>
      </w:r>
      <w:r w:rsidR="00AF4D8F" w:rsidRPr="00AF4D8F">
        <w:t xml:space="preserve">Table </w:t>
      </w:r>
      <w:r w:rsidR="00AF4D8F" w:rsidRPr="00AF4D8F">
        <w:rPr>
          <w:noProof/>
        </w:rPr>
        <w:t>3</w:t>
      </w:r>
      <w:r w:rsidR="00D61588" w:rsidRPr="00B44B64">
        <w:fldChar w:fldCharType="end"/>
      </w:r>
      <w:r w:rsidR="00D61588" w:rsidRPr="00B44B64">
        <w:t>.  This dataset is referred to as the “</w:t>
      </w:r>
      <w:r w:rsidR="00C02B4A" w:rsidRPr="00B44B64">
        <w:t>label</w:t>
      </w:r>
      <w:r w:rsidR="000B7347" w:rsidRPr="00B44B64">
        <w:t>ed</w:t>
      </w:r>
      <w:r w:rsidR="00C02B4A" w:rsidRPr="00B44B64">
        <w:t xml:space="preserve"> </w:t>
      </w:r>
      <w:r w:rsidR="000245CE" w:rsidRPr="00B44B64">
        <w:t xml:space="preserve">pixel </w:t>
      </w:r>
      <w:r w:rsidR="00C02B4A" w:rsidRPr="00B44B64">
        <w:t>data</w:t>
      </w:r>
      <w:r w:rsidR="00D61588" w:rsidRPr="00B44B64">
        <w:t>”</w:t>
      </w:r>
      <w:r w:rsidR="00BB1598" w:rsidRPr="00B44B64">
        <w:t xml:space="preserve"> and was used for training and evaluating the classifier on a per-pixel basis</w:t>
      </w:r>
      <w:r w:rsidR="00D61588" w:rsidRPr="00B44B64">
        <w:t xml:space="preserve">. </w:t>
      </w:r>
      <w:r w:rsidR="00BB1598" w:rsidRPr="00B44B64">
        <w:t xml:space="preserve"> </w:t>
      </w:r>
    </w:p>
    <w:p w14:paraId="328DD488" w14:textId="77777777" w:rsidR="00D61588" w:rsidRPr="00B44B64" w:rsidRDefault="00D61588" w:rsidP="00D61588">
      <w:pPr>
        <w:spacing w:line="360" w:lineRule="auto"/>
        <w:jc w:val="both"/>
      </w:pPr>
    </w:p>
    <w:p w14:paraId="061F46AB" w14:textId="149A32D3" w:rsidR="00D61588" w:rsidRPr="00B44B64" w:rsidRDefault="00804C5F" w:rsidP="00CA517C">
      <w:pPr>
        <w:keepNext/>
        <w:spacing w:line="360" w:lineRule="auto"/>
        <w:jc w:val="center"/>
      </w:pPr>
      <w:r w:rsidRPr="00B44B64">
        <w:rPr>
          <w:noProof/>
          <w:lang w:val="en-GB" w:eastAsia="en-GB"/>
        </w:rPr>
        <w:lastRenderedPageBreak/>
        <mc:AlternateContent>
          <mc:Choice Requires="wps">
            <w:drawing>
              <wp:anchor distT="45720" distB="45720" distL="114300" distR="114300" simplePos="0" relativeHeight="251662336" behindDoc="0" locked="0" layoutInCell="1" allowOverlap="1" wp14:anchorId="7A9C82DE" wp14:editId="5C116A11">
                <wp:simplePos x="0" y="0"/>
                <wp:positionH relativeFrom="column">
                  <wp:posOffset>3816234</wp:posOffset>
                </wp:positionH>
                <wp:positionV relativeFrom="paragraph">
                  <wp:posOffset>726382</wp:posOffset>
                </wp:positionV>
                <wp:extent cx="748146" cy="1404620"/>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8146" cy="1404620"/>
                        </a:xfrm>
                        <a:prstGeom prst="rect">
                          <a:avLst/>
                        </a:prstGeom>
                        <a:solidFill>
                          <a:srgbClr val="FFFFFF"/>
                        </a:solidFill>
                        <a:ln w="9525">
                          <a:noFill/>
                          <a:miter lim="800000"/>
                          <a:headEnd/>
                          <a:tailEnd/>
                        </a:ln>
                      </wps:spPr>
                      <wps:txbx>
                        <w:txbxContent>
                          <w:p w14:paraId="454C20FC" w14:textId="77777777" w:rsidR="0031567A" w:rsidRPr="00804C5F" w:rsidRDefault="0031567A" w:rsidP="00804C5F">
                            <w:pPr>
                              <w:rPr>
                                <w:rFonts w:ascii="Arial" w:hAnsi="Arial" w:cs="Arial"/>
                                <w:b/>
                                <w:sz w:val="18"/>
                              </w:rPr>
                            </w:pPr>
                            <w:r w:rsidRPr="00804C5F">
                              <w:rPr>
                                <w:rFonts w:ascii="Arial" w:hAnsi="Arial" w:cs="Arial"/>
                                <w:b/>
                                <w:sz w:val="18"/>
                              </w:rPr>
                              <w:t>Class Label</w:t>
                            </w:r>
                          </w:p>
                        </w:txbxContent>
                      </wps:txbx>
                      <wps:bodyPr rot="0" vert="horz" wrap="square" lIns="0" tIns="45720" rIns="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7A9C82DE" id="_x0000_t202" coordsize="21600,21600" o:spt="202" path="m,l,21600r21600,l21600,xe">
                <v:stroke joinstyle="miter"/>
                <v:path gradientshapeok="t" o:connecttype="rect"/>
              </v:shapetype>
              <v:shape id="Text Box 2" o:spid="_x0000_s1026" type="#_x0000_t202" style="position:absolute;left:0;text-align:left;margin-left:300.5pt;margin-top:57.2pt;width:58.9pt;height:110.6pt;z-index:25166233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" stroked="f">
                <v:textbox style="mso-fit-shape-to-text:t" inset="0,,0">
                  <w:txbxContent>
                    <w:p w14:paraId="454C20FC" w14:textId="77777777" w:rsidR="0031567A" w:rsidRPr="00804C5F" w:rsidRDefault="0031567A" w:rsidP="00804C5F">
                      <w:pPr>
                        <w:rPr>
                          <w:rFonts w:ascii="Arial" w:hAnsi="Arial" w:cs="Arial"/>
                          <w:b/>
                          <w:sz w:val="18"/>
                        </w:rPr>
                      </w:pPr>
                      <w:r w:rsidRPr="00804C5F">
                        <w:rPr>
                          <w:rFonts w:ascii="Arial" w:hAnsi="Arial" w:cs="Arial"/>
                          <w:b/>
                          <w:sz w:val="18"/>
                        </w:rPr>
                        <w:t>Class Label</w:t>
                      </w:r>
                    </w:p>
                  </w:txbxContent>
                </v:textbox>
              </v:shape>
            </w:pict>
          </mc:Fallback>
        </mc:AlternateContent>
      </w:r>
      <w:r w:rsidR="00D61588" w:rsidRPr="00B44B64">
        <w:rPr>
          <w:noProof/>
          <w:lang w:val="en-GB" w:eastAsia="en-GB"/>
        </w:rPr>
        <w:drawing>
          <wp:inline distT="0" distB="0" distL="0" distR="0" wp14:anchorId="77A84318" wp14:editId="3040E98A">
            <wp:extent cx="3662788" cy="219581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roundTruthingPlot.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672838" cy="2201837"/>
                    </a:xfrm>
                    <a:prstGeom prst="rect">
                      <a:avLst/>
                    </a:prstGeom>
                  </pic:spPr>
                </pic:pic>
              </a:graphicData>
            </a:graphic>
          </wp:inline>
        </w:drawing>
      </w:r>
    </w:p>
    <w:p w14:paraId="78E6B8C1" w14:textId="19A23A51" w:rsidR="00D61588" w:rsidRPr="00CA517C" w:rsidRDefault="00D61588" w:rsidP="00CA517C">
      <w:pPr>
        <w:pStyle w:val="Caption"/>
        <w:jc w:val="center"/>
        <w:rPr>
          <w:b w:val="0"/>
        </w:rPr>
      </w:pPr>
      <w:bookmarkStart w:id="14" w:name="_Ref392445255"/>
      <w:bookmarkStart w:id="15" w:name="_Toc394582258"/>
      <w:bookmarkStart w:id="16" w:name="_Toc448324367"/>
      <w:r w:rsidRPr="00B44B64">
        <w:t>Fig</w:t>
      </w:r>
      <w:r w:rsidR="00CA517C">
        <w:t>.</w:t>
      </w:r>
      <w:r w:rsidRPr="00B44B64">
        <w:t xml:space="preserve"> </w:t>
      </w:r>
      <w:r w:rsidR="00F4774D" w:rsidRPr="00B44B64">
        <w:fldChar w:fldCharType="begin"/>
      </w:r>
      <w:r w:rsidR="00F4774D" w:rsidRPr="00B44B64">
        <w:instrText xml:space="preserve"> SEQ Figure \* ARABIC </w:instrText>
      </w:r>
      <w:r w:rsidR="00F4774D" w:rsidRPr="00B44B64">
        <w:fldChar w:fldCharType="separate"/>
      </w:r>
      <w:r w:rsidR="00AF4D8F">
        <w:rPr>
          <w:noProof/>
        </w:rPr>
        <w:t>4</w:t>
      </w:r>
      <w:r w:rsidR="00F4774D" w:rsidRPr="00B44B64">
        <w:fldChar w:fldCharType="end"/>
      </w:r>
      <w:bookmarkEnd w:id="14"/>
      <w:r w:rsidRPr="00CA517C">
        <w:rPr>
          <w:b w:val="0"/>
        </w:rPr>
        <w:t xml:space="preserve">  </w:t>
      </w:r>
      <w:bookmarkEnd w:id="15"/>
      <w:bookmarkEnd w:id="16"/>
      <w:r w:rsidR="00041CA2" w:rsidRPr="00CA517C">
        <w:rPr>
          <w:b w:val="0"/>
        </w:rPr>
        <w:t>Example image class labels</w:t>
      </w:r>
    </w:p>
    <w:p w14:paraId="464AAB84" w14:textId="77777777" w:rsidR="00D61588" w:rsidRPr="00B44B64" w:rsidRDefault="00D61588" w:rsidP="00D61588">
      <w:pPr>
        <w:spacing w:line="360" w:lineRule="auto"/>
        <w:jc w:val="both"/>
      </w:pPr>
    </w:p>
    <w:p w14:paraId="39A2B3E8" w14:textId="75B127CC" w:rsidR="00D61588" w:rsidRPr="00B44B64" w:rsidRDefault="00D61588" w:rsidP="00CA517C">
      <w:pPr>
        <w:pStyle w:val="1Tablecaption"/>
      </w:pPr>
      <w:bookmarkStart w:id="17" w:name="_Ref392530242"/>
      <w:bookmarkStart w:id="18" w:name="_Toc394582239"/>
      <w:bookmarkStart w:id="19" w:name="_Toc448324338"/>
      <w:r w:rsidRPr="00CA517C">
        <w:rPr>
          <w:b/>
        </w:rPr>
        <w:t xml:space="preserve">Table </w:t>
      </w:r>
      <w:r w:rsidR="00F4774D" w:rsidRPr="00CA517C">
        <w:rPr>
          <w:b/>
        </w:rPr>
        <w:fldChar w:fldCharType="begin"/>
      </w:r>
      <w:r w:rsidR="00F4774D" w:rsidRPr="00CA517C">
        <w:rPr>
          <w:b/>
        </w:rPr>
        <w:instrText xml:space="preserve"> SEQ Table \* ARABIC </w:instrText>
      </w:r>
      <w:r w:rsidR="00F4774D" w:rsidRPr="00CA517C">
        <w:rPr>
          <w:b/>
        </w:rPr>
        <w:fldChar w:fldCharType="separate"/>
      </w:r>
      <w:r w:rsidR="00AF4D8F">
        <w:rPr>
          <w:b/>
          <w:noProof/>
        </w:rPr>
        <w:t>3</w:t>
      </w:r>
      <w:r w:rsidR="00F4774D" w:rsidRPr="00CA517C">
        <w:rPr>
          <w:b/>
        </w:rPr>
        <w:fldChar w:fldCharType="end"/>
      </w:r>
      <w:bookmarkEnd w:id="17"/>
      <w:r w:rsidRPr="00B44B64">
        <w:t xml:space="preserve">   </w:t>
      </w:r>
      <w:r w:rsidR="00D01883" w:rsidRPr="00B44B64">
        <w:t xml:space="preserve">Details of </w:t>
      </w:r>
      <w:r w:rsidR="00C02B4A" w:rsidRPr="00B44B64">
        <w:t>label</w:t>
      </w:r>
      <w:r w:rsidR="000B7347" w:rsidRPr="00B44B64">
        <w:t>ed</w:t>
      </w:r>
      <w:r w:rsidR="00C02B4A" w:rsidRPr="00B44B64">
        <w:t xml:space="preserve"> </w:t>
      </w:r>
      <w:r w:rsidR="00E771F6" w:rsidRPr="00B44B64">
        <w:t>pixel</w:t>
      </w:r>
      <w:r w:rsidRPr="00B44B64">
        <w:t xml:space="preserve"> </w:t>
      </w:r>
      <w:r w:rsidR="00C02B4A" w:rsidRPr="00B44B64">
        <w:t>data</w:t>
      </w:r>
      <w:bookmarkEnd w:id="18"/>
      <w:bookmarkEnd w:id="19"/>
    </w:p>
    <w:tbl>
      <w:tblPr>
        <w:tblStyle w:val="MyThesisTable"/>
        <w:tblW w:w="0" w:type="auto"/>
        <w:jc w:val="center"/>
        <w:tblLook w:val="01E0" w:firstRow="1" w:lastRow="1" w:firstColumn="1" w:lastColumn="1" w:noHBand="0" w:noVBand="0"/>
      </w:tblPr>
      <w:tblGrid>
        <w:gridCol w:w="1124"/>
        <w:gridCol w:w="937"/>
        <w:gridCol w:w="750"/>
      </w:tblGrid>
      <w:tr w:rsidR="00D61588" w:rsidRPr="00B44B64" w14:paraId="3C94ADF6" w14:textId="77777777" w:rsidTr="00CA517C">
        <w:trPr>
          <w:cnfStyle w:val="100000000000" w:firstRow="1" w:lastRow="0" w:firstColumn="0" w:lastColumn="0" w:oddVBand="0" w:evenVBand="0" w:oddHBand="0" w:evenHBand="0" w:firstRowFirstColumn="0" w:firstRowLastColumn="0" w:lastRowFirstColumn="0" w:lastRowLastColumn="0"/>
          <w:jc w:val="center"/>
        </w:trPr>
        <w:tc>
          <w:tcPr>
            <w:tcW w:w="0" w:type="auto"/>
          </w:tcPr>
          <w:p w14:paraId="31DC93AA" w14:textId="77777777" w:rsidR="00D61588" w:rsidRPr="00B44B64" w:rsidRDefault="00D61588" w:rsidP="00CA517C">
            <w:pPr>
              <w:pStyle w:val="1TableText"/>
              <w:tabs>
                <w:tab w:val="num" w:pos="993"/>
              </w:tabs>
              <w:jc w:val="center"/>
            </w:pPr>
            <w:r w:rsidRPr="00B44B64">
              <w:t>Class Name</w:t>
            </w:r>
          </w:p>
        </w:tc>
        <w:tc>
          <w:tcPr>
            <w:tcW w:w="0" w:type="auto"/>
          </w:tcPr>
          <w:p w14:paraId="7619A610" w14:textId="77777777" w:rsidR="00D61588" w:rsidRPr="00B44B64" w:rsidRDefault="00D61588" w:rsidP="00CA517C">
            <w:pPr>
              <w:pStyle w:val="1TableText"/>
              <w:tabs>
                <w:tab w:val="num" w:pos="993"/>
              </w:tabs>
              <w:jc w:val="center"/>
            </w:pPr>
            <w:r w:rsidRPr="00B44B64">
              <w:t>Polygons</w:t>
            </w:r>
          </w:p>
        </w:tc>
        <w:tc>
          <w:tcPr>
            <w:tcW w:w="0" w:type="auto"/>
          </w:tcPr>
          <w:p w14:paraId="5104B4B0" w14:textId="77777777" w:rsidR="00D61588" w:rsidRPr="00B44B64" w:rsidRDefault="00D61588" w:rsidP="00CA517C">
            <w:pPr>
              <w:pStyle w:val="1TableText"/>
              <w:tabs>
                <w:tab w:val="num" w:pos="993"/>
              </w:tabs>
              <w:jc w:val="center"/>
            </w:pPr>
            <w:r w:rsidRPr="00B44B64">
              <w:t>Pixels</w:t>
            </w:r>
          </w:p>
        </w:tc>
      </w:tr>
      <w:tr w:rsidR="00D61588" w:rsidRPr="00B44B64" w14:paraId="3D39E6DE" w14:textId="77777777" w:rsidTr="00CA517C">
        <w:trPr>
          <w:jc w:val="center"/>
        </w:trPr>
        <w:tc>
          <w:tcPr>
            <w:tcW w:w="0" w:type="auto"/>
          </w:tcPr>
          <w:p w14:paraId="2EE29108" w14:textId="72AE3302" w:rsidR="00D61588" w:rsidRPr="00B44B64" w:rsidRDefault="0084644E" w:rsidP="00CA517C">
            <w:pPr>
              <w:pStyle w:val="1TableText"/>
              <w:tabs>
                <w:tab w:val="num" w:pos="993"/>
              </w:tabs>
              <w:jc w:val="center"/>
            </w:pPr>
            <w:proofErr w:type="spellStart"/>
            <w:r w:rsidRPr="00B44B64">
              <w:t>Spekboom</w:t>
            </w:r>
            <w:proofErr w:type="spellEnd"/>
          </w:p>
        </w:tc>
        <w:tc>
          <w:tcPr>
            <w:tcW w:w="0" w:type="auto"/>
          </w:tcPr>
          <w:p w14:paraId="44E2B181" w14:textId="77777777" w:rsidR="00D61588" w:rsidRPr="00B44B64" w:rsidRDefault="00D61588" w:rsidP="00CA517C">
            <w:pPr>
              <w:pStyle w:val="1TableText"/>
              <w:tabs>
                <w:tab w:val="num" w:pos="993"/>
              </w:tabs>
              <w:jc w:val="center"/>
            </w:pPr>
            <w:r w:rsidRPr="00B44B64">
              <w:t>52</w:t>
            </w:r>
          </w:p>
        </w:tc>
        <w:tc>
          <w:tcPr>
            <w:tcW w:w="0" w:type="auto"/>
          </w:tcPr>
          <w:p w14:paraId="47C07449" w14:textId="77777777" w:rsidR="00D61588" w:rsidRPr="00B44B64" w:rsidRDefault="00D61588" w:rsidP="00CA517C">
            <w:pPr>
              <w:pStyle w:val="1TableText"/>
              <w:tabs>
                <w:tab w:val="num" w:pos="993"/>
              </w:tabs>
              <w:jc w:val="center"/>
            </w:pPr>
            <w:r w:rsidRPr="00B44B64">
              <w:t>27260</w:t>
            </w:r>
          </w:p>
        </w:tc>
      </w:tr>
      <w:tr w:rsidR="00D61588" w:rsidRPr="00B44B64" w14:paraId="6E35AAC7" w14:textId="77777777" w:rsidTr="00CA517C">
        <w:trPr>
          <w:jc w:val="center"/>
        </w:trPr>
        <w:tc>
          <w:tcPr>
            <w:tcW w:w="0" w:type="auto"/>
          </w:tcPr>
          <w:p w14:paraId="715A9E06" w14:textId="77777777" w:rsidR="00D61588" w:rsidRPr="00B44B64" w:rsidRDefault="00D61588" w:rsidP="00CA517C">
            <w:pPr>
              <w:pStyle w:val="1TableText"/>
              <w:tabs>
                <w:tab w:val="num" w:pos="993"/>
              </w:tabs>
              <w:jc w:val="center"/>
            </w:pPr>
            <w:r w:rsidRPr="00B44B64">
              <w:t>Tree</w:t>
            </w:r>
          </w:p>
        </w:tc>
        <w:tc>
          <w:tcPr>
            <w:tcW w:w="0" w:type="auto"/>
          </w:tcPr>
          <w:p w14:paraId="3C6D420B" w14:textId="77777777" w:rsidR="00D61588" w:rsidRPr="00B44B64" w:rsidRDefault="00D61588" w:rsidP="00CA517C">
            <w:pPr>
              <w:pStyle w:val="1TableText"/>
              <w:tabs>
                <w:tab w:val="num" w:pos="993"/>
              </w:tabs>
              <w:jc w:val="center"/>
            </w:pPr>
            <w:r w:rsidRPr="00B44B64">
              <w:t>64</w:t>
            </w:r>
          </w:p>
        </w:tc>
        <w:tc>
          <w:tcPr>
            <w:tcW w:w="0" w:type="auto"/>
          </w:tcPr>
          <w:p w14:paraId="468B6F32" w14:textId="77777777" w:rsidR="00D61588" w:rsidRPr="00B44B64" w:rsidRDefault="00D61588" w:rsidP="00CA517C">
            <w:pPr>
              <w:pStyle w:val="1TableText"/>
              <w:tabs>
                <w:tab w:val="num" w:pos="993"/>
              </w:tabs>
              <w:jc w:val="center"/>
            </w:pPr>
            <w:r w:rsidRPr="00B44B64">
              <w:t>3357</w:t>
            </w:r>
          </w:p>
        </w:tc>
      </w:tr>
      <w:tr w:rsidR="00D61588" w:rsidRPr="00B44B64" w14:paraId="04F6354D" w14:textId="77777777" w:rsidTr="00CA517C">
        <w:trPr>
          <w:jc w:val="center"/>
        </w:trPr>
        <w:tc>
          <w:tcPr>
            <w:tcW w:w="0" w:type="auto"/>
            <w:tcBorders>
              <w:bottom w:val="single" w:sz="12" w:space="0" w:color="000000" w:themeColor="text1"/>
            </w:tcBorders>
          </w:tcPr>
          <w:p w14:paraId="1BE5776D" w14:textId="77777777" w:rsidR="00D61588" w:rsidRPr="00B44B64" w:rsidRDefault="00D61588" w:rsidP="00CA517C">
            <w:pPr>
              <w:pStyle w:val="1TableText"/>
              <w:tabs>
                <w:tab w:val="num" w:pos="993"/>
              </w:tabs>
              <w:jc w:val="center"/>
            </w:pPr>
            <w:r w:rsidRPr="00B44B64">
              <w:t>Background</w:t>
            </w:r>
          </w:p>
        </w:tc>
        <w:tc>
          <w:tcPr>
            <w:tcW w:w="0" w:type="auto"/>
            <w:tcBorders>
              <w:bottom w:val="single" w:sz="12" w:space="0" w:color="000000" w:themeColor="text1"/>
            </w:tcBorders>
          </w:tcPr>
          <w:p w14:paraId="4D235010" w14:textId="77777777" w:rsidR="00D61588" w:rsidRPr="00B44B64" w:rsidRDefault="00D61588" w:rsidP="00CA517C">
            <w:pPr>
              <w:pStyle w:val="1TableText"/>
              <w:tabs>
                <w:tab w:val="num" w:pos="993"/>
              </w:tabs>
              <w:jc w:val="center"/>
            </w:pPr>
            <w:r w:rsidRPr="00B44B64">
              <w:t>44</w:t>
            </w:r>
          </w:p>
        </w:tc>
        <w:tc>
          <w:tcPr>
            <w:tcW w:w="0" w:type="auto"/>
            <w:tcBorders>
              <w:bottom w:val="single" w:sz="12" w:space="0" w:color="000000" w:themeColor="text1"/>
            </w:tcBorders>
          </w:tcPr>
          <w:p w14:paraId="5EC349E1" w14:textId="77777777" w:rsidR="00D61588" w:rsidRPr="00B44B64" w:rsidRDefault="00D61588" w:rsidP="00CA517C">
            <w:pPr>
              <w:pStyle w:val="1TableText"/>
              <w:tabs>
                <w:tab w:val="num" w:pos="993"/>
              </w:tabs>
              <w:jc w:val="center"/>
            </w:pPr>
            <w:r w:rsidRPr="00B44B64">
              <w:t>182044</w:t>
            </w:r>
          </w:p>
        </w:tc>
      </w:tr>
      <w:tr w:rsidR="00D61588" w:rsidRPr="00B44B64" w14:paraId="4A6E16AF" w14:textId="77777777" w:rsidTr="00CA517C">
        <w:trPr>
          <w:jc w:val="center"/>
        </w:trPr>
        <w:tc>
          <w:tcPr>
            <w:tcW w:w="0" w:type="auto"/>
            <w:tcBorders>
              <w:top w:val="single" w:sz="12" w:space="0" w:color="000000" w:themeColor="text1"/>
              <w:bottom w:val="single" w:sz="12" w:space="0" w:color="000000" w:themeColor="text1"/>
            </w:tcBorders>
          </w:tcPr>
          <w:p w14:paraId="74678869" w14:textId="77777777" w:rsidR="00D61588" w:rsidRPr="00B44B64" w:rsidRDefault="00D61588" w:rsidP="00CA517C">
            <w:pPr>
              <w:pStyle w:val="1TableText"/>
              <w:tabs>
                <w:tab w:val="num" w:pos="993"/>
              </w:tabs>
              <w:jc w:val="center"/>
              <w:rPr>
                <w:b/>
              </w:rPr>
            </w:pPr>
            <w:r w:rsidRPr="00B44B64">
              <w:rPr>
                <w:b/>
              </w:rPr>
              <w:t>Total</w:t>
            </w:r>
          </w:p>
        </w:tc>
        <w:tc>
          <w:tcPr>
            <w:tcW w:w="0" w:type="auto"/>
            <w:tcBorders>
              <w:top w:val="single" w:sz="12" w:space="0" w:color="000000" w:themeColor="text1"/>
              <w:bottom w:val="single" w:sz="12" w:space="0" w:color="000000" w:themeColor="text1"/>
            </w:tcBorders>
          </w:tcPr>
          <w:p w14:paraId="42E92240" w14:textId="77777777" w:rsidR="00D61588" w:rsidRPr="00B44B64" w:rsidRDefault="00D61588" w:rsidP="00CA517C">
            <w:pPr>
              <w:pStyle w:val="1TableText"/>
              <w:tabs>
                <w:tab w:val="num" w:pos="993"/>
              </w:tabs>
              <w:jc w:val="center"/>
              <w:rPr>
                <w:b/>
              </w:rPr>
            </w:pPr>
            <w:r w:rsidRPr="00B44B64">
              <w:rPr>
                <w:b/>
              </w:rPr>
              <w:t>160</w:t>
            </w:r>
          </w:p>
        </w:tc>
        <w:tc>
          <w:tcPr>
            <w:tcW w:w="0" w:type="auto"/>
            <w:tcBorders>
              <w:top w:val="single" w:sz="12" w:space="0" w:color="000000" w:themeColor="text1"/>
              <w:bottom w:val="single" w:sz="12" w:space="0" w:color="000000" w:themeColor="text1"/>
            </w:tcBorders>
          </w:tcPr>
          <w:p w14:paraId="04D3BFB4" w14:textId="77777777" w:rsidR="00D61588" w:rsidRPr="00B44B64" w:rsidRDefault="00D61588" w:rsidP="00CA517C">
            <w:pPr>
              <w:pStyle w:val="1TableText"/>
              <w:tabs>
                <w:tab w:val="num" w:pos="993"/>
              </w:tabs>
              <w:jc w:val="center"/>
              <w:rPr>
                <w:b/>
              </w:rPr>
            </w:pPr>
            <w:r w:rsidRPr="00B44B64">
              <w:rPr>
                <w:b/>
              </w:rPr>
              <w:t>212661</w:t>
            </w:r>
          </w:p>
        </w:tc>
      </w:tr>
    </w:tbl>
    <w:p w14:paraId="7C257629" w14:textId="2DBA89BD" w:rsidR="00D61588" w:rsidRPr="00B44B64" w:rsidRDefault="00D61588" w:rsidP="00D61588">
      <w:pPr>
        <w:spacing w:line="360" w:lineRule="auto"/>
        <w:jc w:val="both"/>
      </w:pPr>
    </w:p>
    <w:p w14:paraId="443302B9" w14:textId="39D4F34D" w:rsidR="00D61588" w:rsidRPr="00B44B64" w:rsidRDefault="00323D36" w:rsidP="00D61588">
      <w:pPr>
        <w:pStyle w:val="Heading2"/>
      </w:pPr>
      <w:r w:rsidRPr="00B44B64">
        <w:t>Features</w:t>
      </w:r>
    </w:p>
    <w:p w14:paraId="630E3098" w14:textId="7666B437" w:rsidR="0054491E" w:rsidRPr="00B44B64" w:rsidRDefault="00D61588" w:rsidP="00937F60">
      <w:pPr>
        <w:pStyle w:val="BodyTextIndented"/>
      </w:pPr>
      <w:r w:rsidRPr="00B44B64">
        <w:t xml:space="preserve">A set of 46 features that would aid in describing the visual characteristics of </w:t>
      </w:r>
      <w:proofErr w:type="spellStart"/>
      <w:r w:rsidR="007F44C9" w:rsidRPr="00B44B64">
        <w:t>s</w:t>
      </w:r>
      <w:r w:rsidR="0084644E" w:rsidRPr="00B44B64">
        <w:t>pekboom</w:t>
      </w:r>
      <w:proofErr w:type="spellEnd"/>
      <w:r w:rsidRPr="00B44B64">
        <w:t xml:space="preserve"> were evaluated.  The set included a typical combination of spectral features, vegetation indices and texture features.  Similar features have been used in</w:t>
      </w:r>
      <w:r w:rsidR="00131A4A" w:rsidRPr="00B44B64">
        <w:t xml:space="preserve"> Li et al.</w:t>
      </w:r>
      <w:r w:rsidR="00D468F9" w:rsidRPr="00B44B64">
        <w:fldChar w:fldCharType="begin" w:fldLock="1"/>
      </w:r>
      <w:r w:rsidR="00D468F9" w:rsidRPr="00B44B64">
        <w:instrText>ADDIN CSL_CITATION { "citationItems" : [ { "id" : "ITEM-1", "itemData" : { "author" : [ { "dropping-particle" : "", "family" : "Li", "given" : "Zhengrong", "non-dropping-particle" : "", "parse-names" : false, "suffix" : "" }, { "dropping-particle" : "", "family" : "Hayward", "given" : "Ross F.", "non-dropping-particle" : "", "parse-names" : false, "suffix" : "" }, { "dropping-particle" : "", "family" : "Zhang", "given" : "Jinglan", "non-dropping-particle" : "", "parse-names" : false, "suffix" : "" }, { "dropping-particle" : "", "family" : "Jin", "given" : "Hang", "non-dropping-particle" : "", "parse-names" : false, "suffix" : "" }, { "dropping-particle" : "", "family" : "Walker", "given" : "Rodney A", "non-dropping-particle" : "", "parse-names" : false, "suffix" : "" } ], "container-title" : "ISPRS TC VII Symposium \u2013 100 Years ISPRS", "editor" : [ { "dropping-particle" : "", "family" : "Wagner", "given" : "W", "non-dropping-particle" : "", "parse-names" : false, "suffix" : "" }, { "dropping-particle" : "", "family" : "Sz\u00e9kely", "given" : "B", "non-dropping-particle" : "", "parse-names" : false, "suffix" : "" } ], "id" : "ITEM-1", "issued" : { "date-parts" : [ [ "2010" ] ] }, "note" : "Nice paper but uses object segmentation up front so that a statistical approach can be adopted per object. This is not the approach I have followed thus far. One needs many pixels to use the object based statistical approach. The best I can do is a sliding window per pixel type approach.", "page" : "122-127", "publisher" : "IAPRS", "publisher-place" : "Vienna, Austria", "title" : "Evaluation of spectral and texture features for object-based vegetation species classification using support vector machines", "type" : "paper-conference", "volume" : "XXXVIII" }, "uris" : [ "http://www.mendeley.com/documents/?uuid=2e87226c-2ab4-4639-b60f-6422077aee8a" ] } ], "mendeley" : { "formattedCitation" : "&lt;sup&gt;34&lt;/sup&gt;", "plainTextFormattedCitation" : "34", "previouslyFormattedCitation" : "&lt;sup&gt;34&lt;/sup&gt;" }, "properties" : {  }, "schema" : "https://github.com/citation-style-language/schema/raw/master/csl-citation.json" }</w:instrText>
      </w:r>
      <w:r w:rsidR="00D468F9" w:rsidRPr="00B44B64">
        <w:fldChar w:fldCharType="separate"/>
      </w:r>
      <w:r w:rsidR="00D468F9" w:rsidRPr="00B44B64">
        <w:rPr>
          <w:noProof/>
          <w:vertAlign w:val="superscript"/>
        </w:rPr>
        <w:t>34</w:t>
      </w:r>
      <w:r w:rsidR="00D468F9" w:rsidRPr="00B44B64">
        <w:fldChar w:fldCharType="end"/>
      </w:r>
      <w:r w:rsidRPr="00B44B64">
        <w:t xml:space="preserve"> and </w:t>
      </w:r>
      <w:r w:rsidRPr="00B44B64">
        <w:fldChar w:fldCharType="begin" w:fldLock="1"/>
      </w:r>
      <w:r w:rsidR="00D468F9" w:rsidRPr="00B44B64">
        <w:instrText>ADDIN CSL_CITATION { "citationItems" : [ { "id" : "ITEM-1", "itemData" : { "DOI" : "10.1016/j.isprsjprs.2007.08.005", "ISSN" : "09242716", "author" : [ { "dropping-particle" : "", "family" : "Trias-Sanz", "given" : "Roger", "non-dropping-particle" : "", "parse-names" : false, "suffix" : "" }, { "dropping-particle" : "", "family" : "Stamon", "given" : "Georges", "non-dropping-particle" : "", "parse-names" : false, "suffix" : "" }, { "dropping-particle" : "", "family" : "Louchet", "given" : "Jean", "non-dropping-particle" : "", "parse-names" : false, "suffix" : "" } ], "container-title" : "ISPRS Journal of Photogrammetry and Remote Sensing", "id" : "ITEM-1", "issue" : "2", "issued" : { "date-parts" : [ [ "2008", "3" ] ] }, "page" : "156-168", "title" : "Using colour, texture, and hierarchial segmentation for high-resolution remote sensing", "type" : "article-journal", "volume" : "63" }, "uris" : [ "http://www.mendeley.com/documents/?uuid=9196396c-55dc-46ca-9e3d-e6b417343e6f" ] } ], "mendeley" : { "formattedCitation" : "&lt;sup&gt;35&lt;/sup&gt;", "manualFormatting" : "Trias-Sanz, Stamon and Louchet", "plainTextFormattedCitation" : "35", "previouslyFormattedCitation" : "&lt;sup&gt;35&lt;/sup&gt;" }, "properties" : {  }, "schema" : "https://github.com/citation-style-language/schema/raw/master/csl-citation.json" }</w:instrText>
      </w:r>
      <w:r w:rsidRPr="00B44B64">
        <w:fldChar w:fldCharType="separate"/>
      </w:r>
      <w:r w:rsidRPr="00B44B64">
        <w:rPr>
          <w:noProof/>
        </w:rPr>
        <w:t xml:space="preserve">Trias-Sanz, Stamon </w:t>
      </w:r>
      <w:r w:rsidR="00652DE0" w:rsidRPr="00B44B64">
        <w:rPr>
          <w:noProof/>
        </w:rPr>
        <w:t xml:space="preserve">and </w:t>
      </w:r>
      <w:r w:rsidRPr="00B44B64">
        <w:rPr>
          <w:noProof/>
        </w:rPr>
        <w:t>Louchet</w:t>
      </w:r>
      <w:r w:rsidRPr="00B44B64">
        <w:fldChar w:fldCharType="end"/>
      </w:r>
      <w:r w:rsidR="000D1DF9">
        <w:t>.</w:t>
      </w:r>
      <w:r w:rsidR="00D468F9" w:rsidRPr="00B44B64">
        <w:fldChar w:fldCharType="begin" w:fldLock="1"/>
      </w:r>
      <w:r w:rsidR="00D468F9" w:rsidRPr="00B44B64">
        <w:instrText>ADDIN CSL_CITATION { "citationItems" : [ { "id" : "ITEM-1", "itemData" : { "DOI" : "10.1016/j.isprsjprs.2007.08.005", "ISSN" : "09242716", "author" : [ { "dropping-particle" : "", "family" : "Trias-Sanz", "given" : "Roger", "non-dropping-particle" : "", "parse-names" : false, "suffix" : "" }, { "dropping-particle" : "", "family" : "Stamon", "given" : "Georges", "non-dropping-particle" : "", "parse-names" : false, "suffix" : "" }, { "dropping-particle" : "", "family" : "Louchet", "given" : "Jean", "non-dropping-particle" : "", "parse-names" : false, "suffix" : "" } ], "container-title" : "ISPRS Journal of Photogrammetry and Remote Sensing", "id" : "ITEM-1", "issue" : "2", "issued" : { "date-parts" : [ [ "2008", "3" ] ] }, "page" : "156-168", "title" : "Using colour, texture, and hierarchial segmentation for high-resolution remote sensing", "type" : "article-journal", "volume" : "63" }, "uris" : [ "http://www.mendeley.com/documents/?uuid=9196396c-55dc-46ca-9e3d-e6b417343e6f" ] } ], "mendeley" : { "formattedCitation" : "&lt;sup&gt;35&lt;/sup&gt;", "plainTextFormattedCitation" : "35", "previouslyFormattedCitation" : "&lt;sup&gt;35&lt;/sup&gt;" }, "properties" : {  }, "schema" : "https://github.com/citation-style-language/schema/raw/master/csl-citation.json" }</w:instrText>
      </w:r>
      <w:r w:rsidR="00D468F9" w:rsidRPr="00B44B64">
        <w:fldChar w:fldCharType="separate"/>
      </w:r>
      <w:r w:rsidR="00D468F9" w:rsidRPr="00B44B64">
        <w:rPr>
          <w:noProof/>
          <w:vertAlign w:val="superscript"/>
        </w:rPr>
        <w:t>35</w:t>
      </w:r>
      <w:r w:rsidR="00D468F9" w:rsidRPr="00B44B64">
        <w:fldChar w:fldCharType="end"/>
      </w:r>
      <w:r w:rsidRPr="00B44B64">
        <w:t xml:space="preserve">  The features can be </w:t>
      </w:r>
      <w:r w:rsidR="00FE5226" w:rsidRPr="00B44B64">
        <w:t xml:space="preserve">grouped </w:t>
      </w:r>
      <w:r w:rsidRPr="00B44B64">
        <w:t xml:space="preserve">into two broad categories: per-pixel and sliding window features.  The per-pixel features are found with the spectral information from only that pixel, while the sliding window features are found from </w:t>
      </w:r>
      <w:r w:rsidR="00D468F9" w:rsidRPr="00B44B64">
        <w:t xml:space="preserve">a </w:t>
      </w:r>
      <w:r w:rsidRPr="00B44B64">
        <w:t>statistic of the pixels inside a small local neighbo</w:t>
      </w:r>
      <w:r w:rsidR="000B7347" w:rsidRPr="00B44B64">
        <w:t>rhood</w:t>
      </w:r>
      <w:r w:rsidRPr="00B44B64">
        <w:t xml:space="preserve">.  While the spectral resolution of the VHR imagery is poor, the spatial resolution </w:t>
      </w:r>
      <w:r w:rsidR="00344B27" w:rsidRPr="00B44B64">
        <w:t xml:space="preserve">enables a </w:t>
      </w:r>
      <w:r w:rsidRPr="00B44B64">
        <w:t xml:space="preserve">description of </w:t>
      </w:r>
      <w:r w:rsidR="00344B27" w:rsidRPr="00B44B64">
        <w:t xml:space="preserve">the </w:t>
      </w:r>
      <w:r w:rsidRPr="00B44B64">
        <w:t>vegetation structure and spatial patterns</w:t>
      </w:r>
      <w:r w:rsidR="00344B27" w:rsidRPr="00B44B64">
        <w:t xml:space="preserve">, which is </w:t>
      </w:r>
      <w:r w:rsidRPr="00B44B64">
        <w:t xml:space="preserve">not possible with lower resolution satellite imagery.  </w:t>
      </w:r>
      <w:r w:rsidR="00C32AC3" w:rsidRPr="00B44B64">
        <w:t xml:space="preserve">Texture features are a popular way of encapsulating spatial and structural information.  Measures of vegetation texture are sensitive </w:t>
      </w:r>
      <w:r w:rsidR="00C32AC3" w:rsidRPr="00B44B64">
        <w:lastRenderedPageBreak/>
        <w:t xml:space="preserve">to shadow variations, </w:t>
      </w:r>
      <w:r w:rsidR="00344B27" w:rsidRPr="00B44B64">
        <w:t>an</w:t>
      </w:r>
      <w:r w:rsidR="00C32AC3" w:rsidRPr="00B44B64">
        <w:t xml:space="preserve"> unavoidable </w:t>
      </w:r>
      <w:r w:rsidR="00344B27" w:rsidRPr="00B44B64">
        <w:t xml:space="preserve">phenomenon </w:t>
      </w:r>
      <w:r w:rsidR="00C32AC3" w:rsidRPr="00B44B64">
        <w:t xml:space="preserve">in aerial imagery </w:t>
      </w:r>
      <w:r w:rsidR="00344B27" w:rsidRPr="00B44B64">
        <w:t>caused by</w:t>
      </w:r>
      <w:r w:rsidR="00C32AC3" w:rsidRPr="00B44B64">
        <w:t xml:space="preserve"> the long flight times and varying sun angle.  Nevertheless, texture </w:t>
      </w:r>
      <w:r w:rsidRPr="00B44B64">
        <w:t>is recogni</w:t>
      </w:r>
      <w:r w:rsidR="000B7347" w:rsidRPr="00B44B64">
        <w:t>zed</w:t>
      </w:r>
      <w:r w:rsidRPr="00B44B64">
        <w:t xml:space="preserve"> as an important feature in biomass estimation in complex habitats</w:t>
      </w:r>
      <w:r w:rsidR="00D468F9" w:rsidRPr="00B44B64">
        <w:t>.</w:t>
      </w:r>
      <w:r w:rsidRPr="00B44B64">
        <w:fldChar w:fldCharType="begin" w:fldLock="1"/>
      </w:r>
      <w:r w:rsidR="007A38B5" w:rsidRPr="00B44B64">
        <w:instrText>ADDIN CSL_CITATION { "citationItems" : [ { "id" : "ITEM-1", "itemData" : { "DOI" : "10.1080/01431161.2014.903441", "ISSN" : "0143-1161", "author" : [ { "dropping-particle" : "", "family" : "Singh", "given" : "Minerva", "non-dropping-particle" : "", "parse-names" : false, "suffix" : "" }, { "dropping-particle" : "", "family" : "Malhi", "given" : "Yadvinder", "non-dropping-particle" : "", "parse-names" : false, "suffix" : "" }, { "dropping-particle" : "", "family" : "Bhagwat", "given" : "Shonil", "non-dropping-particle" : "", "parse-names" : false, "suffix" : "" } ], "container-title" : "International Journal of Remote Sensing", "id" : "ITEM-1", "issue" : "9", "issued" : { "date-parts" : [ [ "2014", "4", "17" ] ] }, "note" : "Reference as eg of texture features with VHR", "page" : "3331-3349", "title" : "Biomass estimation of mixed forest landscape using a Fourier transform texture-based approach on very-high-resolution optical satellite imagery", "type" : "article-journal", "volume" : "35" }, "uris" : [ "http://www.mendeley.com/documents/?uuid=1d7e98f9-5f6f-4aa8-a415-bb4622cda407" ] }, { "id" : "ITEM-2", "itemData" : { "DOI" : "10.1080/01431160500486732", "ISSN" : "0143-1161", "author" : [ { "dropping-particle" : "", "family" : "Lu", "given" : "Dengsheng", "non-dropping-particle" : "", "parse-names" : false, "suffix" : "" } ], "container-title" : "International Journal of Remote Sensing", "id" : "ITEM-2", "issue" : "7", "issued" : { "date-parts" : [ [ "2006", "4" ] ] }, "note" : "Another good summary of the value of biomass estimations and review of existing methods. Mainly for forest. Looks at VHR.\nLooks at transferability and calibration issues a little\nTalks a bit about texture\n\n\nNot thoroughly read.", "page" : "1297-1328", "title" : "The potential and challenge of remote sensing based biomass estimation", "type" : "article-journal", "volume" : "27" }, "uris" : [ "http://www.mendeley.com/documents/?uuid=d5ffc955-7f41-4292-bad0-89f8a2ea53a6" ] } ], "mendeley" : { "formattedCitation" : "&lt;sup&gt;14,36&lt;/sup&gt;", "plainTextFormattedCitation" : "14,36", "previouslyFormattedCitation" : "&lt;sup&gt;14,36&lt;/sup&gt;" }, "properties" : {  }, "schema" : "https://github.com/citation-style-language/schema/raw/master/csl-citation.json" }</w:instrText>
      </w:r>
      <w:r w:rsidRPr="00B44B64">
        <w:fldChar w:fldCharType="separate"/>
      </w:r>
      <w:r w:rsidR="007A38B5" w:rsidRPr="00B44B64">
        <w:rPr>
          <w:noProof/>
          <w:vertAlign w:val="superscript"/>
        </w:rPr>
        <w:t>14,36</w:t>
      </w:r>
      <w:r w:rsidRPr="00B44B64">
        <w:fldChar w:fldCharType="end"/>
      </w:r>
      <w:r w:rsidRPr="00B44B64">
        <w:t xml:space="preserve">  The sliding window features were included to exploit this source of information </w:t>
      </w:r>
      <w:r w:rsidR="00344B27" w:rsidRPr="00B44B64">
        <w:t xml:space="preserve">when </w:t>
      </w:r>
      <w:r w:rsidRPr="00B44B64">
        <w:t xml:space="preserve">distinguishing </w:t>
      </w:r>
      <w:r w:rsidR="00FE5226" w:rsidRPr="00B44B64">
        <w:t xml:space="preserve">the </w:t>
      </w:r>
      <w:r w:rsidRPr="00B44B64">
        <w:t xml:space="preserve">classes.  </w:t>
      </w:r>
    </w:p>
    <w:p w14:paraId="6AA96322" w14:textId="7E0932F2" w:rsidR="00D61588" w:rsidRPr="00B44B64" w:rsidRDefault="00FE5226" w:rsidP="00937F60">
      <w:pPr>
        <w:pStyle w:val="BodyTextIndented"/>
      </w:pPr>
      <w:r w:rsidRPr="00B44B64">
        <w:t xml:space="preserve">Although the imagery was calibrated to surface reflectance, it was done at a coarse spatial scale and </w:t>
      </w:r>
      <w:r w:rsidR="00344B27" w:rsidRPr="00B44B64">
        <w:t xml:space="preserve">fine resolution </w:t>
      </w:r>
      <w:r w:rsidRPr="00B44B64">
        <w:t xml:space="preserve">radiometric variations were not taken into account.  </w:t>
      </w:r>
      <w:r w:rsidR="00693FDF" w:rsidRPr="00B44B64">
        <w:t>A normali</w:t>
      </w:r>
      <w:r w:rsidR="000B7347" w:rsidRPr="00B44B64">
        <w:t>zed</w:t>
      </w:r>
      <w:r w:rsidR="00693FDF" w:rsidRPr="00B44B64">
        <w:t xml:space="preserve"> colo</w:t>
      </w:r>
      <w:r w:rsidR="000F4F02" w:rsidRPr="00B44B64">
        <w:t>r</w:t>
      </w:r>
      <w:r w:rsidR="00693FDF" w:rsidRPr="00B44B64">
        <w:t xml:space="preserve"> space </w:t>
      </w:r>
      <w:r w:rsidR="00196E1D" w:rsidRPr="00B44B64">
        <w:t xml:space="preserve">was consequently included in the features to </w:t>
      </w:r>
      <w:r w:rsidRPr="00B44B64">
        <w:t xml:space="preserve">reduce intensity variations not removed by the surface reflectance corrections.  </w:t>
      </w:r>
      <w:r w:rsidR="00D61588" w:rsidRPr="00B44B64">
        <w:t>Colo</w:t>
      </w:r>
      <w:r w:rsidR="000F4F02" w:rsidRPr="00B44B64">
        <w:t>r</w:t>
      </w:r>
      <w:r w:rsidR="00D61588" w:rsidRPr="00B44B64">
        <w:t xml:space="preserve"> is captured by the relative amounts of the raw colo</w:t>
      </w:r>
      <w:r w:rsidR="000F4F02" w:rsidRPr="00B44B64">
        <w:t>r</w:t>
      </w:r>
      <w:r w:rsidR="00D61588" w:rsidRPr="00B44B64">
        <w:t xml:space="preserve"> bands rather than their absolute values.  Normali</w:t>
      </w:r>
      <w:r w:rsidR="000B7347" w:rsidRPr="00B44B64">
        <w:t>zed</w:t>
      </w:r>
      <w:r w:rsidR="00D61588" w:rsidRPr="00B44B64">
        <w:t xml:space="preserve"> colo</w:t>
      </w:r>
      <w:r w:rsidR="000F4F02" w:rsidRPr="00B44B64">
        <w:t>r</w:t>
      </w:r>
      <w:r w:rsidR="00D61588" w:rsidRPr="00B44B64">
        <w:t xml:space="preserve"> features are defined </w:t>
      </w:r>
      <w:r w:rsidR="00344B27" w:rsidRPr="00B44B64">
        <w:t>as</w:t>
      </w:r>
      <w:r w:rsidR="00414F27" w:rsidRPr="00B44B64">
        <w:t>:</w:t>
      </w:r>
      <w:r w:rsidR="00D61588" w:rsidRPr="00B44B64">
        <w:fldChar w:fldCharType="begin" w:fldLock="1"/>
      </w:r>
      <w:r w:rsidR="007A38B5" w:rsidRPr="00B44B64">
        <w:instrText>ADDIN CSL_CITATION { "citationItems" : [ { "id" : "ITEM-1", "itemData" : { "author" : [ { "dropping-particle" : "", "family" : "Blauensteiner", "given" : "Philipp", "non-dropping-particle" : "", "parse-names" : false, "suffix" : "" }, { "dropping-particle" : "", "family" : "Wildenauer", "given" : "Horst", "non-dropping-particle" : "", "parse-names" : false, "suffix" : "" }, { "dropping-particle" : "", "family" : "Hanbury", "given" : "Allan", "non-dropping-particle" : "", "parse-names" : false, "suffix" : "" }, { "dropping-particle" : "", "family" : "Kampel", "given" : "Martin", "non-dropping-particle" : "", "parse-names" : false, "suffix" : "" } ], "container-title" : "Computer Vision Winter Workshop 2006", "editor" : [ { "dropping-particle" : "", "family" : "Chum", "given" : "Ondrej", "non-dropping-particle" : "", "parse-names" : false, "suffix" : "" }, { "dropping-particle" : "", "family" : "Franc", "given" : "Vojtech", "non-dropping-particle" : "", "parse-names" : false, "suffix" : "" } ], "id" : "ITEM-1", "issued" : { "date-parts" : [ [ "2006" ] ] }, "page" : "1-6", "publisher" : "Czech Pattern Recognition Society", "publisher-place" : "Telc, Czech Republic", "title" : "On colour spaces for change detection and shadow suppression", "type" : "paper-conference" }, "uris" : [ "http://www.mendeley.com/documents/?uuid=1b3ab39e-ec52-41c5-8c54-95c363dfc792" ] } ], "mendeley" : { "formattedCitation" : "&lt;sup&gt;37&lt;/sup&gt;", "plainTextFormattedCitation" : "37", "previouslyFormattedCitation" : "&lt;sup&gt;37&lt;/sup&gt;" }, "properties" : {  }, "schema" : "https://github.com/citation-style-language/schema/raw/master/csl-citation.json" }</w:instrText>
      </w:r>
      <w:r w:rsidR="00D61588" w:rsidRPr="00B44B64">
        <w:fldChar w:fldCharType="separate"/>
      </w:r>
      <w:r w:rsidR="007A38B5" w:rsidRPr="00B44B64">
        <w:rPr>
          <w:noProof/>
          <w:vertAlign w:val="superscript"/>
        </w:rPr>
        <w:t>37</w:t>
      </w:r>
      <w:r w:rsidR="00D61588" w:rsidRPr="00B44B64">
        <w:fldChar w:fldCharType="end"/>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60"/>
        <w:gridCol w:w="1042"/>
        <w:gridCol w:w="1042"/>
        <w:gridCol w:w="1042"/>
        <w:gridCol w:w="1040"/>
      </w:tblGrid>
      <w:tr w:rsidR="00D61588" w:rsidRPr="00B44B64" w14:paraId="3632EF71" w14:textId="77777777" w:rsidTr="007C5F60">
        <w:tc>
          <w:tcPr>
            <w:tcW w:w="2693" w:type="pct"/>
            <w:vAlign w:val="center"/>
          </w:tcPr>
          <w:p w14:paraId="7F4D0B21" w14:textId="77777777" w:rsidR="00D61588" w:rsidRPr="00B44B64" w:rsidRDefault="006F617C" w:rsidP="00937F60">
            <w:pPr>
              <w:pStyle w:val="BodyTextIndented"/>
            </w:pPr>
            <m:oMathPara>
              <m:oMathParaPr>
                <m:jc m:val="left"/>
              </m:oMathParaPr>
              <m:oMath>
                <m:sSubSup>
                  <m:sSubSupPr>
                    <m:ctrlPr>
                      <w:rPr>
                        <w:rFonts w:ascii="Cambria Math" w:hAnsi="Cambria Math"/>
                        <w:i/>
                      </w:rPr>
                    </m:ctrlPr>
                  </m:sSubSupPr>
                  <m:e>
                    <m:r>
                      <w:rPr>
                        <w:rFonts w:ascii="Cambria Math" w:hAnsi="Cambria Math"/>
                      </w:rPr>
                      <m:t>c</m:t>
                    </m:r>
                  </m:e>
                  <m:sub>
                    <m:r>
                      <w:rPr>
                        <w:rFonts w:ascii="Cambria Math" w:hAnsi="Cambria Math"/>
                      </w:rPr>
                      <m:t>i</m:t>
                    </m:r>
                  </m:sub>
                  <m:sup>
                    <m:r>
                      <w:rPr>
                        <w:rFonts w:ascii="Cambria Math" w:hAnsi="Cambria Math"/>
                      </w:rPr>
                      <m:t>n</m:t>
                    </m:r>
                  </m:sup>
                </m:sSub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i</m:t>
                        </m:r>
                      </m:sub>
                    </m:sSub>
                  </m:num>
                  <m:den>
                    <m:nary>
                      <m:naryPr>
                        <m:chr m:val="∑"/>
                        <m:limLoc m:val="subSup"/>
                        <m:ctrlPr>
                          <w:rPr>
                            <w:rFonts w:ascii="Cambria Math" w:hAnsi="Cambria Math"/>
                            <w:i/>
                          </w:rPr>
                        </m:ctrlPr>
                      </m:naryPr>
                      <m:sub>
                        <m:r>
                          <w:rPr>
                            <w:rFonts w:ascii="Cambria Math" w:hAnsi="Cambria Math"/>
                          </w:rPr>
                          <m:t>i=1</m:t>
                        </m:r>
                      </m:sub>
                      <m:sup>
                        <m:r>
                          <w:rPr>
                            <w:rFonts w:ascii="Cambria Math" w:hAnsi="Cambria Math"/>
                          </w:rPr>
                          <m:t>4</m:t>
                        </m:r>
                      </m:sup>
                      <m:e>
                        <m:sSub>
                          <m:sSubPr>
                            <m:ctrlPr>
                              <w:rPr>
                                <w:rFonts w:ascii="Cambria Math" w:hAnsi="Cambria Math"/>
                                <w:i/>
                              </w:rPr>
                            </m:ctrlPr>
                          </m:sSubPr>
                          <m:e>
                            <m:r>
                              <w:rPr>
                                <w:rFonts w:ascii="Cambria Math" w:hAnsi="Cambria Math"/>
                              </w:rPr>
                              <m:t>C</m:t>
                            </m:r>
                          </m:e>
                          <m:sub>
                            <m:r>
                              <w:rPr>
                                <w:rFonts w:ascii="Cambria Math" w:hAnsi="Cambria Math"/>
                              </w:rPr>
                              <m:t>i</m:t>
                            </m:r>
                          </m:sub>
                        </m:sSub>
                      </m:e>
                    </m:nary>
                  </m:den>
                </m:f>
              </m:oMath>
            </m:oMathPara>
          </w:p>
        </w:tc>
        <w:tc>
          <w:tcPr>
            <w:tcW w:w="577" w:type="pct"/>
          </w:tcPr>
          <w:p w14:paraId="49B0FF5A" w14:textId="77777777" w:rsidR="00D61588" w:rsidRPr="00B44B64" w:rsidRDefault="00D61588" w:rsidP="00937F60">
            <w:pPr>
              <w:pStyle w:val="BodyTextIndented"/>
            </w:pPr>
          </w:p>
        </w:tc>
        <w:tc>
          <w:tcPr>
            <w:tcW w:w="577" w:type="pct"/>
          </w:tcPr>
          <w:p w14:paraId="2640FE08" w14:textId="77777777" w:rsidR="00D61588" w:rsidRPr="00B44B64" w:rsidRDefault="00D61588" w:rsidP="00937F60">
            <w:pPr>
              <w:pStyle w:val="BodyTextIndented"/>
            </w:pPr>
          </w:p>
        </w:tc>
        <w:tc>
          <w:tcPr>
            <w:tcW w:w="577" w:type="pct"/>
            <w:vAlign w:val="center"/>
          </w:tcPr>
          <w:p w14:paraId="265E46AF" w14:textId="77777777" w:rsidR="00D61588" w:rsidRPr="00B44B64" w:rsidRDefault="00D61588" w:rsidP="00937F60">
            <w:pPr>
              <w:pStyle w:val="BodyTextIndented"/>
            </w:pPr>
          </w:p>
        </w:tc>
        <w:tc>
          <w:tcPr>
            <w:tcW w:w="576" w:type="pct"/>
            <w:vAlign w:val="center"/>
          </w:tcPr>
          <w:p w14:paraId="09CA6FE2" w14:textId="11BD3F63" w:rsidR="00D61588" w:rsidRPr="00B44B64" w:rsidRDefault="00F4774D" w:rsidP="00937F60">
            <w:pPr>
              <w:pStyle w:val="BodyTextIndented"/>
            </w:pPr>
            <w:bookmarkStart w:id="20" w:name="_Ref393446217"/>
            <w:r w:rsidRPr="00B44B64">
              <w:t>(</w:t>
            </w:r>
            <w:r w:rsidRPr="00B44B64">
              <w:rPr>
                <w:rStyle w:val="MyEquationChar"/>
                <w:lang w:val="en-US"/>
              </w:rPr>
              <w:fldChar w:fldCharType="begin"/>
            </w:r>
            <w:r w:rsidRPr="00B44B64">
              <w:rPr>
                <w:rStyle w:val="MyEquationChar"/>
                <w:lang w:val="en-US"/>
              </w:rPr>
              <w:instrText xml:space="preserve"> SEQ MyEquation \* ARABIC </w:instrText>
            </w:r>
            <w:r w:rsidRPr="00B44B64">
              <w:rPr>
                <w:rStyle w:val="MyEquationChar"/>
                <w:lang w:val="en-US"/>
              </w:rPr>
              <w:fldChar w:fldCharType="separate"/>
            </w:r>
            <w:r w:rsidR="00AF4D8F">
              <w:rPr>
                <w:rStyle w:val="MyEquationChar"/>
                <w:noProof/>
                <w:lang w:val="en-US"/>
              </w:rPr>
              <w:t>1</w:t>
            </w:r>
            <w:r w:rsidRPr="00B44B64">
              <w:rPr>
                <w:rStyle w:val="MyEquationChar"/>
                <w:lang w:val="en-US"/>
              </w:rPr>
              <w:fldChar w:fldCharType="end"/>
            </w:r>
            <w:r w:rsidR="00D61588" w:rsidRPr="00B44B64">
              <w:t>)</w:t>
            </w:r>
            <w:bookmarkEnd w:id="20"/>
          </w:p>
        </w:tc>
      </w:tr>
    </w:tbl>
    <w:p w14:paraId="5AD94339" w14:textId="012B3DED" w:rsidR="00D61588" w:rsidRPr="00B44B64" w:rsidRDefault="00344B27" w:rsidP="00937F60">
      <w:pPr>
        <w:pStyle w:val="BodyTextIndented"/>
        <w:ind w:firstLine="0"/>
      </w:pPr>
      <w:r w:rsidRPr="00B44B64">
        <w:t>w</w:t>
      </w:r>
      <w:r w:rsidR="00D61588" w:rsidRPr="00B44B64">
        <w:t xml:space="preserve">here </w:t>
      </w:r>
      <m:oMath>
        <m:sSub>
          <m:sSubPr>
            <m:ctrlPr>
              <w:rPr>
                <w:rFonts w:ascii="Cambria Math" w:hAnsi="Cambria Math"/>
                <w:i/>
              </w:rPr>
            </m:ctrlPr>
          </m:sSubPr>
          <m:e>
            <m:r>
              <w:rPr>
                <w:rFonts w:ascii="Cambria Math" w:hAnsi="Cambria Math"/>
              </w:rPr>
              <m:t>C</m:t>
            </m:r>
          </m:e>
          <m:sub>
            <m:r>
              <w:rPr>
                <w:rFonts w:ascii="Cambria Math" w:hAnsi="Cambria Math"/>
              </w:rPr>
              <m:t>i</m:t>
            </m:r>
          </m:sub>
        </m:sSub>
      </m:oMath>
      <w:r w:rsidR="00D61588" w:rsidRPr="00B44B64">
        <w:t xml:space="preserve"> are the raw R, G, B and NIR band values and </w:t>
      </w:r>
      <m:oMath>
        <m:r>
          <w:rPr>
            <w:rFonts w:ascii="Cambria Math" w:hAnsi="Cambria Math"/>
          </w:rPr>
          <m:t>i</m:t>
        </m:r>
      </m:oMath>
      <w:r w:rsidR="00D61588" w:rsidRPr="00B44B64">
        <w:t xml:space="preserve"> is the band number.  The denominator normali</w:t>
      </w:r>
      <w:proofErr w:type="spellStart"/>
      <w:r w:rsidR="000B7347" w:rsidRPr="00B44B64">
        <w:t>zes</w:t>
      </w:r>
      <w:proofErr w:type="spellEnd"/>
      <w:r w:rsidR="00D61588" w:rsidRPr="00B44B64">
        <w:t xml:space="preserve"> for intensity.  </w:t>
      </w:r>
    </w:p>
    <w:p w14:paraId="5BF4BFE4" w14:textId="1FEC0151" w:rsidR="00D61588" w:rsidRPr="00B44B64" w:rsidRDefault="00D61588" w:rsidP="00937F60">
      <w:pPr>
        <w:pStyle w:val="BodyTextIndented"/>
      </w:pPr>
      <w:r w:rsidRPr="00B44B64">
        <w:t xml:space="preserve">Green, living vegetation absorbs light in the </w:t>
      </w:r>
      <w:r w:rsidR="005B4ECE" w:rsidRPr="00B44B64">
        <w:t>p</w:t>
      </w:r>
      <w:r w:rsidRPr="00B44B64">
        <w:t xml:space="preserve">hotosynthetically </w:t>
      </w:r>
      <w:r w:rsidR="005B4ECE" w:rsidRPr="00B44B64">
        <w:t>a</w:t>
      </w:r>
      <w:r w:rsidRPr="00B44B64">
        <w:t xml:space="preserve">ctive </w:t>
      </w:r>
      <w:r w:rsidR="005B4ECE" w:rsidRPr="00B44B64">
        <w:t>r</w:t>
      </w:r>
      <w:r w:rsidRPr="00B44B64">
        <w:t>adiation region of the spectrum</w:t>
      </w:r>
      <w:r w:rsidR="0001287C" w:rsidRPr="00B44B64">
        <w:t>,</w:t>
      </w:r>
      <w:r w:rsidRPr="00B44B64">
        <w:t xml:space="preserve"> which corresponds to the red band.  There is a sharp transition from absorption to reflection around 700</w:t>
      </w:r>
      <w:r w:rsidR="005B4ECE" w:rsidRPr="00B44B64">
        <w:t xml:space="preserve"> </w:t>
      </w:r>
      <w:r w:rsidRPr="00B44B64">
        <w:t>nm</w:t>
      </w:r>
      <w:r w:rsidR="00414F27" w:rsidRPr="00B44B64">
        <w:t>.</w:t>
      </w:r>
      <w:r w:rsidRPr="00B44B64">
        <w:fldChar w:fldCharType="begin" w:fldLock="1"/>
      </w:r>
      <w:r w:rsidR="007A38B5" w:rsidRPr="00B44B64">
        <w:instrText>ADDIN CSL_CITATION { "citationItems" : [ { "id" : "ITEM-1", "itemData" : { "DOI" : "10.1007/978-1-4612-6024-0", "ISBN" : "978-1-4612-6026-4", "author" : [ { "dropping-particle" : "", "family" : "Gates", "given" : "David M.", "non-dropping-particle" : "", "parse-names" : false, "suffix" : "" } ], "collection-title" : "Springer Advanced Texts in Life Sciences", "id" : "ITEM-1", "issued" : { "date-parts" : [ [ "1980" ] ] }, "number-of-pages" : "611", "publisher" : "Springer", "publisher-place" : "New York", "title" : "Biophysical Ecology", "type" : "book" }, "uris" : [ "http://www.mendeley.com/documents/?uuid=e162633c-177b-4a9d-97c3-3c96949583e2" ] } ], "mendeley" : { "formattedCitation" : "&lt;sup&gt;38&lt;/sup&gt;", "plainTextFormattedCitation" : "38", "previouslyFormattedCitation" : "&lt;sup&gt;38&lt;/sup&gt;" }, "properties" : {  }, "schema" : "https://github.com/citation-style-language/schema/raw/master/csl-citation.json" }</w:instrText>
      </w:r>
      <w:r w:rsidRPr="00B44B64">
        <w:fldChar w:fldCharType="separate"/>
      </w:r>
      <w:r w:rsidR="007A38B5" w:rsidRPr="00B44B64">
        <w:rPr>
          <w:noProof/>
          <w:vertAlign w:val="superscript"/>
        </w:rPr>
        <w:t>38</w:t>
      </w:r>
      <w:r w:rsidRPr="00B44B64">
        <w:fldChar w:fldCharType="end"/>
      </w:r>
      <w:r w:rsidRPr="00B44B64">
        <w:t xml:space="preserve">  Vegetation is highly reflective in the near</w:t>
      </w:r>
      <w:r w:rsidR="005B4ECE" w:rsidRPr="00B44B64">
        <w:t>-</w:t>
      </w:r>
      <w:r w:rsidR="00A45255" w:rsidRPr="00B44B64">
        <w:t>infrared</w:t>
      </w:r>
      <w:r w:rsidRPr="00B44B64">
        <w:t xml:space="preserve"> band as the energy in these wavelengths is insufficient for photosynthesis and potentially harmful due to its heating effects.   Various vegetation indices exploit these spectral properties.  The </w:t>
      </w:r>
      <w:r w:rsidR="00C95DDE" w:rsidRPr="00B44B64">
        <w:t>r</w:t>
      </w:r>
      <w:r w:rsidRPr="00B44B64">
        <w:t xml:space="preserve">atio </w:t>
      </w:r>
      <w:r w:rsidR="00C95DDE" w:rsidRPr="00B44B64">
        <w:t>v</w:t>
      </w:r>
      <w:r w:rsidRPr="00B44B64">
        <w:t xml:space="preserve">egetation </w:t>
      </w:r>
      <w:r w:rsidR="00C95DDE" w:rsidRPr="00B44B64">
        <w:t>i</w:t>
      </w:r>
      <w:r w:rsidRPr="00B44B64">
        <w:t>ndex (RVI) is given by:</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18"/>
        <w:gridCol w:w="1354"/>
        <w:gridCol w:w="1354"/>
      </w:tblGrid>
      <w:tr w:rsidR="00D61588" w:rsidRPr="00B44B64" w14:paraId="02878B67" w14:textId="77777777" w:rsidTr="007C5F60">
        <w:tc>
          <w:tcPr>
            <w:tcW w:w="3500" w:type="pct"/>
            <w:vAlign w:val="center"/>
          </w:tcPr>
          <w:p w14:paraId="57727407" w14:textId="77777777" w:rsidR="00D61588" w:rsidRPr="00B44B64" w:rsidRDefault="00D61588" w:rsidP="00937F60">
            <w:pPr>
              <w:pStyle w:val="BodyTextIndented"/>
            </w:pPr>
            <m:oMathPara>
              <m:oMathParaPr>
                <m:jc m:val="left"/>
              </m:oMathParaPr>
              <m:oMath>
                <m:r>
                  <w:rPr>
                    <w:rFonts w:ascii="Cambria Math" w:hAnsi="Cambria Math"/>
                  </w:rPr>
                  <m:t>RVI=</m:t>
                </m:r>
                <m:f>
                  <m:fPr>
                    <m:ctrlPr>
                      <w:rPr>
                        <w:rFonts w:ascii="Cambria Math" w:hAnsi="Cambria Math"/>
                        <w:i/>
                      </w:rPr>
                    </m:ctrlPr>
                  </m:fPr>
                  <m:num>
                    <m:r>
                      <w:rPr>
                        <w:rFonts w:ascii="Cambria Math" w:hAnsi="Cambria Math"/>
                      </w:rPr>
                      <m:t>NIR</m:t>
                    </m:r>
                  </m:num>
                  <m:den>
                    <m:r>
                      <w:rPr>
                        <w:rFonts w:ascii="Cambria Math" w:hAnsi="Cambria Math"/>
                      </w:rPr>
                      <m:t>R</m:t>
                    </m:r>
                  </m:den>
                </m:f>
              </m:oMath>
            </m:oMathPara>
          </w:p>
        </w:tc>
        <w:tc>
          <w:tcPr>
            <w:tcW w:w="750" w:type="pct"/>
            <w:vAlign w:val="center"/>
          </w:tcPr>
          <w:p w14:paraId="5CDA2774" w14:textId="77777777" w:rsidR="00D61588" w:rsidRPr="00B44B64" w:rsidRDefault="00D61588" w:rsidP="00937F60">
            <w:pPr>
              <w:pStyle w:val="BodyTextIndented"/>
            </w:pPr>
          </w:p>
        </w:tc>
        <w:tc>
          <w:tcPr>
            <w:tcW w:w="750" w:type="pct"/>
            <w:vAlign w:val="center"/>
          </w:tcPr>
          <w:p w14:paraId="38287119" w14:textId="3BFB39D2" w:rsidR="00D61588" w:rsidRPr="00B44B64" w:rsidRDefault="00C95DDE" w:rsidP="00937F60">
            <w:pPr>
              <w:pStyle w:val="BodyTextIndented"/>
            </w:pPr>
            <w:r w:rsidRPr="00B44B64">
              <w:t xml:space="preserve">             (</w:t>
            </w:r>
            <w:r w:rsidR="00892B0C" w:rsidRPr="00B44B64">
              <w:fldChar w:fldCharType="begin"/>
            </w:r>
            <w:r w:rsidR="00892B0C" w:rsidRPr="00B44B64">
              <w:rPr>
                <w:rStyle w:val="MyEquationChar"/>
                <w:lang w:val="en-US"/>
              </w:rPr>
              <w:instrText xml:space="preserve"> SEQ MyEquation \* ARABIC </w:instrText>
            </w:r>
            <w:r w:rsidR="00892B0C" w:rsidRPr="00B44B64">
              <w:fldChar w:fldCharType="separate"/>
            </w:r>
            <w:r w:rsidR="00AF4D8F">
              <w:rPr>
                <w:rStyle w:val="MyEquationChar"/>
                <w:noProof/>
                <w:lang w:val="en-US"/>
              </w:rPr>
              <w:t>2</w:t>
            </w:r>
            <w:r w:rsidR="00892B0C" w:rsidRPr="00B44B64">
              <w:fldChar w:fldCharType="end"/>
            </w:r>
            <w:r w:rsidR="00D61588" w:rsidRPr="00B44B64">
              <w:rPr>
                <w:rStyle w:val="MyEquationChar"/>
                <w:lang w:val="en-US"/>
              </w:rPr>
              <w:t>)</w:t>
            </w:r>
          </w:p>
        </w:tc>
      </w:tr>
    </w:tbl>
    <w:p w14:paraId="24FB8E31" w14:textId="4E926727" w:rsidR="00D61588" w:rsidRPr="00B44B64" w:rsidRDefault="00D61588" w:rsidP="00937F60">
      <w:pPr>
        <w:pStyle w:val="BodyTextIndented"/>
        <w:ind w:firstLine="0"/>
      </w:pPr>
      <w:r w:rsidRPr="00B44B64">
        <w:t>It has a range of zero to infinity and increases as the vegetation becomes denser and photosynthetically more active</w:t>
      </w:r>
      <w:r w:rsidR="000D1DF9">
        <w:t>.</w:t>
      </w:r>
      <w:r w:rsidRPr="00B44B64">
        <w:fldChar w:fldCharType="begin" w:fldLock="1"/>
      </w:r>
      <w:r w:rsidR="007A38B5" w:rsidRPr="00B44B64">
        <w:instrText>ADDIN CSL_CITATION { "citationItems" : [ { "id" : "ITEM-1", "itemData" : { "DOI" : "10.1109/36.377948", "ISSN" : "01962892", "author" : [ { "dropping-particle" : "", "family" : "Myneni", "given" : "R.B.", "non-dropping-particle" : "", "parse-names" : false, "suffix" : "" }, { "dropping-particle" : "", "family" : "Hall", "given" : "F.G.", "non-dropping-particle" : "", "parse-names" : false, "suffix" : "" }, { "dropping-particle" : "", "family" : "Sellers", "given" : "P.J.", "non-dropping-particle" : "", "parse-names" : false, "suffix" : "" }, { "dropping-particle" : "", "family" : "Marshak", "given" : "A.L.", "non-dropping-particle" : "", "parse-names" : false, "suffix" : "" } ], "container-title" : "IEEE Transactions on Geoscience and Remote Sensing", "id" : "ITEM-1", "issue" : "2", "issued" : { "date-parts" : [ [ "1995", "3" ] ] }, "page" : "481-486", "title" : "The interpretation of spectral vegetation indexes", "type" : "article-journal", "volume" : "33" }, "uris" : [ "http://www.mendeley.com/documents/?uuid=e5f9c040-345a-4745-9b2f-1742eb8cb220" ] } ], "mendeley" : { "formattedCitation" : "&lt;sup&gt;39&lt;/sup&gt;", "plainTextFormattedCitation" : "39", "previouslyFormattedCitation" : "&lt;sup&gt;39&lt;/sup&gt;" }, "properties" : {  }, "schema" : "https://github.com/citation-style-language/schema/raw/master/csl-citation.json" }</w:instrText>
      </w:r>
      <w:r w:rsidRPr="00B44B64">
        <w:fldChar w:fldCharType="separate"/>
      </w:r>
      <w:r w:rsidR="007A38B5" w:rsidRPr="00B44B64">
        <w:rPr>
          <w:noProof/>
          <w:vertAlign w:val="superscript"/>
        </w:rPr>
        <w:t>39</w:t>
      </w:r>
      <w:r w:rsidRPr="00B44B64">
        <w:fldChar w:fldCharType="end"/>
      </w:r>
      <w:r w:rsidRPr="00B44B64">
        <w:t xml:space="preserve">  The well-known </w:t>
      </w:r>
      <w:r w:rsidR="000B7347" w:rsidRPr="00B44B64">
        <w:t>NDVI</w:t>
      </w:r>
      <w:r w:rsidRPr="00B44B64">
        <w:t xml:space="preserve"> is defined as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18"/>
        <w:gridCol w:w="1354"/>
        <w:gridCol w:w="1354"/>
      </w:tblGrid>
      <w:tr w:rsidR="00D61588" w:rsidRPr="00B44B64" w14:paraId="263A580B" w14:textId="77777777" w:rsidTr="007C5F60">
        <w:tc>
          <w:tcPr>
            <w:tcW w:w="3500" w:type="pct"/>
            <w:vAlign w:val="center"/>
          </w:tcPr>
          <w:p w14:paraId="618AA1E0" w14:textId="77777777" w:rsidR="00D61588" w:rsidRPr="00B44B64" w:rsidRDefault="00D61588" w:rsidP="00937F60">
            <w:pPr>
              <w:pStyle w:val="BodyTextIndented"/>
            </w:pPr>
            <m:oMathPara>
              <m:oMathParaPr>
                <m:jc m:val="left"/>
              </m:oMathParaPr>
              <m:oMath>
                <m:r>
                  <w:rPr>
                    <w:rFonts w:ascii="Cambria Math" w:hAnsi="Cambria Math"/>
                  </w:rPr>
                  <m:t>NDVI=</m:t>
                </m:r>
                <m:f>
                  <m:fPr>
                    <m:ctrlPr>
                      <w:rPr>
                        <w:rFonts w:ascii="Cambria Math" w:hAnsi="Cambria Math"/>
                        <w:i/>
                      </w:rPr>
                    </m:ctrlPr>
                  </m:fPr>
                  <m:num>
                    <m:r>
                      <w:rPr>
                        <w:rFonts w:ascii="Cambria Math" w:hAnsi="Cambria Math"/>
                      </w:rPr>
                      <m:t>NIR-R</m:t>
                    </m:r>
                  </m:num>
                  <m:den>
                    <m:r>
                      <w:rPr>
                        <w:rFonts w:ascii="Cambria Math" w:hAnsi="Cambria Math"/>
                      </w:rPr>
                      <m:t>NIR+R</m:t>
                    </m:r>
                  </m:den>
                </m:f>
              </m:oMath>
            </m:oMathPara>
          </w:p>
        </w:tc>
        <w:tc>
          <w:tcPr>
            <w:tcW w:w="750" w:type="pct"/>
            <w:vAlign w:val="center"/>
          </w:tcPr>
          <w:p w14:paraId="1E710870" w14:textId="77777777" w:rsidR="00D61588" w:rsidRPr="00B44B64" w:rsidRDefault="00D61588" w:rsidP="00937F60">
            <w:pPr>
              <w:pStyle w:val="BodyTextIndented"/>
            </w:pPr>
          </w:p>
        </w:tc>
        <w:tc>
          <w:tcPr>
            <w:tcW w:w="750" w:type="pct"/>
            <w:vAlign w:val="center"/>
          </w:tcPr>
          <w:p w14:paraId="715D600A" w14:textId="71CD31F1" w:rsidR="00D61588" w:rsidRPr="00B44B64" w:rsidRDefault="00892B0C" w:rsidP="00937F60">
            <w:pPr>
              <w:pStyle w:val="BodyTextIndented"/>
            </w:pPr>
            <w:r w:rsidRPr="00B44B64">
              <w:t>(</w:t>
            </w:r>
            <w:r w:rsidRPr="00B44B64">
              <w:fldChar w:fldCharType="begin"/>
            </w:r>
            <w:r w:rsidRPr="00B44B64">
              <w:instrText xml:space="preserve"> SEQ MyEquation \* ARABIC </w:instrText>
            </w:r>
            <w:r w:rsidRPr="00B44B64">
              <w:fldChar w:fldCharType="separate"/>
            </w:r>
            <w:r w:rsidR="00AF4D8F">
              <w:rPr>
                <w:noProof/>
              </w:rPr>
              <w:t>3</w:t>
            </w:r>
            <w:r w:rsidRPr="00B44B64">
              <w:fldChar w:fldCharType="end"/>
            </w:r>
            <w:r w:rsidRPr="00B44B64">
              <w:t>)</w:t>
            </w:r>
          </w:p>
        </w:tc>
      </w:tr>
    </w:tbl>
    <w:p w14:paraId="547CA523" w14:textId="72F357A7" w:rsidR="00D61588" w:rsidRPr="00B44B64" w:rsidRDefault="00D61588" w:rsidP="00937F60">
      <w:pPr>
        <w:pStyle w:val="BodyTextIndented"/>
        <w:ind w:firstLine="0"/>
      </w:pPr>
      <w:r w:rsidRPr="00B44B64">
        <w:lastRenderedPageBreak/>
        <w:t>NDVI is limited to the range -1 to 1 and contains the same information as RVI</w:t>
      </w:r>
      <w:r w:rsidR="0001287C" w:rsidRPr="00B44B64">
        <w:t>,</w:t>
      </w:r>
      <w:r w:rsidRPr="00B44B64">
        <w:t xml:space="preserve"> but is easier to visuali</w:t>
      </w:r>
      <w:r w:rsidR="000B7347" w:rsidRPr="00B44B64">
        <w:t>z</w:t>
      </w:r>
      <w:r w:rsidRPr="00B44B64">
        <w:t xml:space="preserve">e and interpret due to its limited range.  Both indices are </w:t>
      </w:r>
      <w:r w:rsidR="00C95DDE" w:rsidRPr="00B44B64">
        <w:t>unaffected by</w:t>
      </w:r>
      <w:r w:rsidRPr="00B44B64">
        <w:t xml:space="preserve"> intensity changes.  </w:t>
      </w:r>
    </w:p>
    <w:p w14:paraId="1A40783D" w14:textId="7C76A876" w:rsidR="00D61588" w:rsidRPr="00B44B64" w:rsidRDefault="00D61588" w:rsidP="00937F60">
      <w:pPr>
        <w:pStyle w:val="BodyTextIndented"/>
      </w:pPr>
      <w:r w:rsidRPr="00B44B64">
        <w:t>The tassel</w:t>
      </w:r>
      <w:r w:rsidR="000B7347" w:rsidRPr="00B44B64">
        <w:t>ed</w:t>
      </w:r>
      <w:r w:rsidRPr="00B44B64">
        <w:t xml:space="preserve"> cap transform is a linear transform of the raw band feature space to a new orthogonal co-ordinate system, similar to a principal component transform.  It was designed for agricultural wheat classification and was intended to reduce variability in soil and wheat classes by removing variation due to topography, sun angle and wheat growth stage</w:t>
      </w:r>
      <w:r w:rsidR="00414F27" w:rsidRPr="00B44B64">
        <w:t>.</w:t>
      </w:r>
      <w:r w:rsidRPr="00B44B64">
        <w:fldChar w:fldCharType="begin" w:fldLock="1"/>
      </w:r>
      <w:r w:rsidR="007A38B5" w:rsidRPr="00B44B64">
        <w:instrText>ADDIN CSL_CITATION { "citationItems" : [ { "id" : "ITEM-1", "itemData" : { "author" : [ { "dropping-particle" : "", "family" : "Kauth", "given" : "R. J.", "non-dropping-particle" : "", "parse-names" : false, "suffix" : "" }, { "dropping-particle" : "", "family" : "Thomas", "given" : "G. S.", "non-dropping-particle" : "", "parse-names" : false, "suffix" : "" } ], "container-title" : "Symposium on Machine Processing of Remotely Sensed Data", "id" : "ITEM-1", "issued" : { "date-parts" : [ [ "1976" ] ] }, "page" : "4B41-4B51", "publisher" : "IEEE", "publisher-place" : "Purdue University of West Lafayette, Indiana, USA", "title" : "The tasselled cap -- a graphic description of the spectral-temporal development of agricultural crops as seen by LANDSAT", "type" : "paper-conference" }, "uris" : [ "http://www.mendeley.com/documents/?uuid=d4b25068-ccad-49da-abce-aac1cc1541cd" ] } ], "mendeley" : { "formattedCitation" : "&lt;sup&gt;40&lt;/sup&gt;", "plainTextFormattedCitation" : "40", "previouslyFormattedCitation" : "&lt;sup&gt;40&lt;/sup&gt;" }, "properties" : {  }, "schema" : "https://github.com/citation-style-language/schema/raw/master/csl-citation.json" }</w:instrText>
      </w:r>
      <w:r w:rsidRPr="00B44B64">
        <w:fldChar w:fldCharType="separate"/>
      </w:r>
      <w:r w:rsidR="007A38B5" w:rsidRPr="00B44B64">
        <w:rPr>
          <w:noProof/>
          <w:vertAlign w:val="superscript"/>
        </w:rPr>
        <w:t>40</w:t>
      </w:r>
      <w:r w:rsidRPr="00B44B64">
        <w:fldChar w:fldCharType="end"/>
      </w:r>
      <w:r w:rsidRPr="00B44B64">
        <w:t xml:space="preserve">  The tassel</w:t>
      </w:r>
      <w:r w:rsidR="000B7347" w:rsidRPr="00B44B64">
        <w:t>ed</w:t>
      </w:r>
      <w:r w:rsidRPr="00B44B64">
        <w:t xml:space="preserve"> cap transform was approximated </w:t>
      </w:r>
      <w:r w:rsidR="0001287C" w:rsidRPr="00B44B64">
        <w:t>in this study</w:t>
      </w:r>
      <w:r w:rsidRPr="00B44B64">
        <w:t xml:space="preserve"> </w:t>
      </w:r>
      <w:r w:rsidR="000E6D82" w:rsidRPr="00B44B64">
        <w:t xml:space="preserve">by </w:t>
      </w:r>
      <w:r w:rsidRPr="00B44B64">
        <w:t xml:space="preserve">using a principal component transform derived from the variance of the </w:t>
      </w:r>
      <w:proofErr w:type="spellStart"/>
      <w:r w:rsidR="000E6D82" w:rsidRPr="00B44B64">
        <w:t>s</w:t>
      </w:r>
      <w:r w:rsidR="0084644E" w:rsidRPr="00B44B64">
        <w:t>pekboom</w:t>
      </w:r>
      <w:proofErr w:type="spellEnd"/>
      <w:r w:rsidRPr="00B44B64">
        <w:t xml:space="preserve"> class.  </w:t>
      </w:r>
      <w:r w:rsidR="0001287C" w:rsidRPr="00B44B64">
        <w:t>T</w:t>
      </w:r>
      <w:r w:rsidRPr="00B44B64">
        <w:t xml:space="preserve">he first component was aligned with </w:t>
      </w:r>
      <w:proofErr w:type="spellStart"/>
      <w:r w:rsidR="000E6D82" w:rsidRPr="00B44B64">
        <w:t>s</w:t>
      </w:r>
      <w:r w:rsidR="0084644E" w:rsidRPr="00B44B64">
        <w:t>pekboom</w:t>
      </w:r>
      <w:proofErr w:type="spellEnd"/>
      <w:r w:rsidRPr="00B44B64">
        <w:t xml:space="preserve"> variation rather than wheat variation</w:t>
      </w:r>
      <w:r w:rsidR="00A45255" w:rsidRPr="00B44B64">
        <w:t>,</w:t>
      </w:r>
      <w:r w:rsidRPr="00B44B64">
        <w:t xml:space="preserve"> as in the original tassel</w:t>
      </w:r>
      <w:r w:rsidR="000B7347" w:rsidRPr="00B44B64">
        <w:t>ed</w:t>
      </w:r>
      <w:r w:rsidRPr="00B44B64">
        <w:t xml:space="preserve"> cap transform.  As it is simply a rotation of the raw band space, it</w:t>
      </w:r>
      <w:r w:rsidR="000E6D82" w:rsidRPr="00B44B64">
        <w:t xml:space="preserve"> i</w:t>
      </w:r>
      <w:r w:rsidRPr="00B44B64">
        <w:t xml:space="preserve">s </w:t>
      </w:r>
      <w:r w:rsidR="00FD3E24" w:rsidRPr="00B44B64">
        <w:t xml:space="preserve">more </w:t>
      </w:r>
      <w:r w:rsidRPr="00B44B64">
        <w:t>useful</w:t>
      </w:r>
      <w:r w:rsidR="000E6D82" w:rsidRPr="00B44B64">
        <w:t xml:space="preserve"> </w:t>
      </w:r>
      <w:r w:rsidRPr="00B44B64">
        <w:t xml:space="preserve">as a dimensionality reduction technique </w:t>
      </w:r>
      <w:r w:rsidR="000E6D82" w:rsidRPr="00B44B64">
        <w:t>(</w:t>
      </w:r>
      <w:r w:rsidRPr="00B44B64">
        <w:t xml:space="preserve">similar to </w:t>
      </w:r>
      <w:r w:rsidR="00414F27" w:rsidRPr="00B44B64">
        <w:t>principal components analysis (PCA)</w:t>
      </w:r>
      <w:r w:rsidR="000E6D82" w:rsidRPr="00B44B64">
        <w:t>)</w:t>
      </w:r>
      <w:r w:rsidRPr="00B44B64">
        <w:t xml:space="preserve"> than an extractor of novel features.  The principal components of the normali</w:t>
      </w:r>
      <w:r w:rsidR="000B7347" w:rsidRPr="00B44B64">
        <w:t>z</w:t>
      </w:r>
      <w:r w:rsidRPr="00B44B64">
        <w:t>ed colo</w:t>
      </w:r>
      <w:r w:rsidR="000F4F02" w:rsidRPr="00B44B64">
        <w:t>rs</w:t>
      </w:r>
      <w:r w:rsidRPr="00B44B64">
        <w:t xml:space="preserve"> of Equation </w:t>
      </w:r>
      <w:r w:rsidRPr="00B44B64">
        <w:fldChar w:fldCharType="begin"/>
      </w:r>
      <w:r w:rsidRPr="00B44B64">
        <w:instrText xml:space="preserve"> REF _Ref393446217 \h </w:instrText>
      </w:r>
      <w:r w:rsidR="007E3215" w:rsidRPr="00B44B64">
        <w:instrText xml:space="preserve"> \* MERGEFORMAT </w:instrText>
      </w:r>
      <w:r w:rsidRPr="00B44B64">
        <w:fldChar w:fldCharType="separate"/>
      </w:r>
      <w:r w:rsidR="00AF4D8F" w:rsidRPr="00B44B64">
        <w:t>(</w:t>
      </w:r>
      <w:r w:rsidR="00AF4D8F">
        <w:rPr>
          <w:rStyle w:val="MyEquationChar"/>
          <w:noProof/>
          <w:lang w:val="en-US"/>
        </w:rPr>
        <w:t>1</w:t>
      </w:r>
      <w:r w:rsidR="00AF4D8F" w:rsidRPr="00B44B64">
        <w:t>)</w:t>
      </w:r>
      <w:r w:rsidRPr="00B44B64">
        <w:fldChar w:fldCharType="end"/>
      </w:r>
      <w:r w:rsidRPr="00B44B64">
        <w:t xml:space="preserve"> were also included</w:t>
      </w:r>
      <w:r w:rsidR="0001287C" w:rsidRPr="00B44B64">
        <w:t xml:space="preserve"> as features in the classification process</w:t>
      </w:r>
      <w:r w:rsidRPr="00B44B64">
        <w:t xml:space="preserve">. </w:t>
      </w:r>
    </w:p>
    <w:p w14:paraId="36517F39" w14:textId="6179C18E" w:rsidR="00D61588" w:rsidRPr="00B44B64" w:rsidRDefault="00D61588" w:rsidP="00937F60">
      <w:pPr>
        <w:pStyle w:val="BodyTextIndented"/>
      </w:pPr>
      <w:r w:rsidRPr="00B44B64">
        <w:t>Entropy is a statistic that describes the amount of randomness in a variable.  It was included in our feature</w:t>
      </w:r>
      <w:r w:rsidR="002E11FE" w:rsidRPr="00B44B64">
        <w:t>-</w:t>
      </w:r>
      <w:r w:rsidRPr="00B44B64">
        <w:t>set as a texture feature to describe complexity in the local neighbo</w:t>
      </w:r>
      <w:r w:rsidR="000B7347" w:rsidRPr="00B44B64">
        <w:t>rhood</w:t>
      </w:r>
      <w:r w:rsidRPr="00B44B64">
        <w:t xml:space="preserve"> of a sliding window.  The entropy of the values in the image window </w:t>
      </w:r>
      <m:oMath>
        <m:r>
          <m:rPr>
            <m:sty m:val="b"/>
          </m:rPr>
          <w:rPr>
            <w:rFonts w:ascii="Cambria Math" w:hAnsi="Cambria Math"/>
          </w:rPr>
          <m:t>x</m:t>
        </m:r>
      </m:oMath>
      <w:r w:rsidRPr="00B44B64">
        <w:t xml:space="preserve"> is defined </w:t>
      </w:r>
      <w:r w:rsidR="00FD3E24" w:rsidRPr="00B44B64">
        <w:t>as</w:t>
      </w:r>
      <w:r w:rsidR="00414F27" w:rsidRPr="00B44B64">
        <w:t>:</w:t>
      </w:r>
      <w:r w:rsidRPr="00B44B64">
        <w:fldChar w:fldCharType="begin" w:fldLock="1"/>
      </w:r>
      <w:r w:rsidR="007A38B5" w:rsidRPr="00B44B64">
        <w:instrText>ADDIN CSL_CITATION { "citationItems" : [ { "id" : "ITEM-1", "itemData" : { "DOI" : "10.1016/j.isprsjprs.2007.08.005", "ISSN" : "09242716", "author" : [ { "dropping-particle" : "", "family" : "Trias-Sanz", "given" : "Roger", "non-dropping-particle" : "", "parse-names" : false, "suffix" : "" }, { "dropping-particle" : "", "family" : "Stamon", "given" : "Georges", "non-dropping-particle" : "", "parse-names" : false, "suffix" : "" }, { "dropping-particle" : "", "family" : "Louchet", "given" : "Jean", "non-dropping-particle" : "", "parse-names" : false, "suffix" : "" } ], "container-title" : "ISPRS Journal of Photogrammetry and Remote Sensing", "id" : "ITEM-1", "issue" : "2", "issued" : { "date-parts" : [ [ "2008", "3" ] ] }, "page" : "156-168", "title" : "Using colour, texture, and hierarchial segmentation for high-resolution remote sensing", "type" : "article-journal", "volume" : "63" }, "uris" : [ "http://www.mendeley.com/documents/?uuid=9196396c-55dc-46ca-9e3d-e6b417343e6f" ] } ], "mendeley" : { "formattedCitation" : "&lt;sup&gt;35&lt;/sup&gt;", "plainTextFormattedCitation" : "35", "previouslyFormattedCitation" : "&lt;sup&gt;35&lt;/sup&gt;" }, "properties" : {  }, "schema" : "https://github.com/citation-style-language/schema/raw/master/csl-citation.json" }</w:instrText>
      </w:r>
      <w:r w:rsidRPr="00B44B64">
        <w:fldChar w:fldCharType="separate"/>
      </w:r>
      <w:r w:rsidR="007A38B5" w:rsidRPr="00B44B64">
        <w:rPr>
          <w:noProof/>
          <w:vertAlign w:val="superscript"/>
        </w:rPr>
        <w:t>35</w:t>
      </w:r>
      <w:r w:rsidRPr="00B44B64">
        <w:fldChar w:fldCharType="end"/>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95"/>
        <w:gridCol w:w="1177"/>
        <w:gridCol w:w="1177"/>
        <w:gridCol w:w="1177"/>
      </w:tblGrid>
      <w:tr w:rsidR="00D61588" w:rsidRPr="00B44B64" w14:paraId="79E2C956" w14:textId="77777777" w:rsidTr="007C5F60">
        <w:tc>
          <w:tcPr>
            <w:tcW w:w="3044" w:type="pct"/>
            <w:vAlign w:val="center"/>
          </w:tcPr>
          <w:p w14:paraId="6F8A76FC" w14:textId="77777777" w:rsidR="00D61588" w:rsidRPr="00B44B64" w:rsidRDefault="00D61588" w:rsidP="00937F60">
            <w:pPr>
              <w:pStyle w:val="BodyTextIndented"/>
            </w:pPr>
            <m:oMathPara>
              <m:oMathParaPr>
                <m:jc m:val="left"/>
              </m:oMathParaPr>
              <m:oMath>
                <m:r>
                  <w:rPr>
                    <w:rFonts w:ascii="Cambria Math" w:hAnsi="Cambria Math"/>
                  </w:rPr>
                  <m:t>E(</m:t>
                </m:r>
                <m:r>
                  <m:rPr>
                    <m:sty m:val="b"/>
                  </m:rPr>
                  <w:rPr>
                    <w:rFonts w:ascii="Cambria Math" w:hAnsi="Cambria Math"/>
                  </w:rPr>
                  <m:t>x</m:t>
                </m:r>
                <m:r>
                  <w:rPr>
                    <w:rFonts w:ascii="Cambria Math" w:hAnsi="Cambria Math"/>
                  </w:rPr>
                  <m:t>)=-</m:t>
                </m:r>
                <m:nary>
                  <m:naryPr>
                    <m:chr m:val="∑"/>
                    <m:limLoc m:val="undOvr"/>
                    <m:supHide m:val="1"/>
                    <m:ctrlPr>
                      <w:rPr>
                        <w:rFonts w:ascii="Cambria Math" w:hAnsi="Cambria Math"/>
                        <w:i/>
                      </w:rPr>
                    </m:ctrlPr>
                  </m:naryPr>
                  <m:sub>
                    <m:r>
                      <w:rPr>
                        <w:rFonts w:ascii="Cambria Math" w:hAnsi="Cambria Math"/>
                      </w:rPr>
                      <m:t>i</m:t>
                    </m:r>
                  </m:sub>
                  <m:sup/>
                  <m:e>
                    <m:sSub>
                      <m:sSubPr>
                        <m:ctrlPr>
                          <w:rPr>
                            <w:rFonts w:ascii="Cambria Math" w:hAnsi="Cambria Math"/>
                            <w:i/>
                          </w:rPr>
                        </m:ctrlPr>
                      </m:sSubPr>
                      <m:e>
                        <m:r>
                          <w:rPr>
                            <w:rFonts w:ascii="Cambria Math" w:hAnsi="Cambria Math"/>
                          </w:rPr>
                          <m:t>h</m:t>
                        </m:r>
                      </m:e>
                      <m:sub>
                        <m:r>
                          <w:rPr>
                            <w:rFonts w:ascii="Cambria Math" w:hAnsi="Cambria Math"/>
                          </w:rPr>
                          <m:t>i</m:t>
                        </m:r>
                      </m:sub>
                    </m:sSub>
                    <m:r>
                      <w:rPr>
                        <w:rFonts w:ascii="Cambria Math" w:hAnsi="Cambria Math"/>
                      </w:rPr>
                      <m:t>(</m:t>
                    </m:r>
                    <m:r>
                      <m:rPr>
                        <m:sty m:val="b"/>
                      </m:rPr>
                      <w:rPr>
                        <w:rFonts w:ascii="Cambria Math" w:hAnsi="Cambria Math"/>
                      </w:rPr>
                      <m:t>x</m:t>
                    </m:r>
                    <m:r>
                      <w:rPr>
                        <w:rFonts w:ascii="Cambria Math" w:hAnsi="Cambria Math"/>
                      </w:rPr>
                      <m:t>)</m:t>
                    </m:r>
                  </m:e>
                </m:nary>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2</m:t>
                        </m:r>
                      </m:sub>
                    </m:sSub>
                  </m:fName>
                  <m:e>
                    <m:sSub>
                      <m:sSubPr>
                        <m:ctrlPr>
                          <w:rPr>
                            <w:rFonts w:ascii="Cambria Math" w:hAnsi="Cambria Math"/>
                            <w:i/>
                          </w:rPr>
                        </m:ctrlPr>
                      </m:sSubPr>
                      <m:e>
                        <m:r>
                          <w:rPr>
                            <w:rFonts w:ascii="Cambria Math" w:hAnsi="Cambria Math"/>
                          </w:rPr>
                          <m:t>h</m:t>
                        </m:r>
                      </m:e>
                      <m:sub>
                        <m:r>
                          <w:rPr>
                            <w:rFonts w:ascii="Cambria Math" w:hAnsi="Cambria Math"/>
                          </w:rPr>
                          <m:t>i</m:t>
                        </m:r>
                      </m:sub>
                    </m:sSub>
                    <m:r>
                      <w:rPr>
                        <w:rFonts w:ascii="Cambria Math" w:hAnsi="Cambria Math"/>
                      </w:rPr>
                      <m:t>(</m:t>
                    </m:r>
                    <m:r>
                      <m:rPr>
                        <m:sty m:val="b"/>
                      </m:rPr>
                      <w:rPr>
                        <w:rFonts w:ascii="Cambria Math" w:hAnsi="Cambria Math"/>
                      </w:rPr>
                      <m:t>x</m:t>
                    </m:r>
                    <m:r>
                      <w:rPr>
                        <w:rFonts w:ascii="Cambria Math" w:hAnsi="Cambria Math"/>
                      </w:rPr>
                      <m:t>)</m:t>
                    </m:r>
                  </m:e>
                </m:func>
              </m:oMath>
            </m:oMathPara>
          </w:p>
        </w:tc>
        <w:tc>
          <w:tcPr>
            <w:tcW w:w="652" w:type="pct"/>
            <w:vAlign w:val="center"/>
          </w:tcPr>
          <w:p w14:paraId="2E03941D" w14:textId="77777777" w:rsidR="00D61588" w:rsidRPr="00B44B64" w:rsidRDefault="00D61588" w:rsidP="00937F60">
            <w:pPr>
              <w:pStyle w:val="BodyTextIndented"/>
            </w:pPr>
          </w:p>
        </w:tc>
        <w:tc>
          <w:tcPr>
            <w:tcW w:w="652" w:type="pct"/>
          </w:tcPr>
          <w:p w14:paraId="5A55EC08" w14:textId="77777777" w:rsidR="00D61588" w:rsidRPr="00B44B64" w:rsidRDefault="00D61588" w:rsidP="00937F60">
            <w:pPr>
              <w:pStyle w:val="BodyTextIndented"/>
            </w:pPr>
          </w:p>
        </w:tc>
        <w:tc>
          <w:tcPr>
            <w:tcW w:w="652" w:type="pct"/>
            <w:vAlign w:val="center"/>
          </w:tcPr>
          <w:p w14:paraId="2D4CE465" w14:textId="7AC9D782" w:rsidR="00D61588" w:rsidRPr="00B44B64" w:rsidRDefault="00892B0C" w:rsidP="00937F60">
            <w:pPr>
              <w:pStyle w:val="BodyTextIndented"/>
            </w:pPr>
            <w:r w:rsidRPr="00B44B64">
              <w:t>(</w:t>
            </w:r>
            <w:r w:rsidRPr="00B44B64">
              <w:rPr>
                <w:rStyle w:val="MyEquationChar"/>
                <w:lang w:val="en-US"/>
              </w:rPr>
              <w:fldChar w:fldCharType="begin"/>
            </w:r>
            <w:r w:rsidRPr="00B44B64">
              <w:rPr>
                <w:rStyle w:val="MyEquationChar"/>
                <w:lang w:val="en-US"/>
              </w:rPr>
              <w:instrText xml:space="preserve"> SEQ MyEquation \* ARABIC </w:instrText>
            </w:r>
            <w:r w:rsidRPr="00B44B64">
              <w:rPr>
                <w:rStyle w:val="MyEquationChar"/>
                <w:lang w:val="en-US"/>
              </w:rPr>
              <w:fldChar w:fldCharType="separate"/>
            </w:r>
            <w:r w:rsidR="00AF4D8F">
              <w:rPr>
                <w:rStyle w:val="MyEquationChar"/>
                <w:noProof/>
                <w:lang w:val="en-US"/>
              </w:rPr>
              <w:t>4</w:t>
            </w:r>
            <w:r w:rsidRPr="00B44B64">
              <w:rPr>
                <w:rStyle w:val="MyEquationChar"/>
                <w:lang w:val="en-US"/>
              </w:rPr>
              <w:fldChar w:fldCharType="end"/>
            </w:r>
            <w:r w:rsidR="00D61588" w:rsidRPr="00B44B64">
              <w:t>)</w:t>
            </w:r>
          </w:p>
        </w:tc>
      </w:tr>
    </w:tbl>
    <w:p w14:paraId="5FEEFA4D" w14:textId="38A22BCC" w:rsidR="00D61588" w:rsidRPr="00B44B64" w:rsidRDefault="002E11FE" w:rsidP="00937F60">
      <w:pPr>
        <w:pStyle w:val="BodyTextIndented"/>
        <w:ind w:firstLine="0"/>
      </w:pPr>
      <w:r w:rsidRPr="00B44B64">
        <w:t>w</w:t>
      </w:r>
      <w:r w:rsidR="00D61588" w:rsidRPr="00B44B64">
        <w:t xml:space="preserve">here </w:t>
      </w:r>
      <m:oMath>
        <m:sSub>
          <m:sSubPr>
            <m:ctrlPr>
              <w:rPr>
                <w:rFonts w:ascii="Cambria Math" w:hAnsi="Cambria Math"/>
                <w:i/>
              </w:rPr>
            </m:ctrlPr>
          </m:sSubPr>
          <m:e>
            <m:r>
              <w:rPr>
                <w:rFonts w:ascii="Cambria Math" w:hAnsi="Cambria Math"/>
              </w:rPr>
              <m:t>h</m:t>
            </m:r>
          </m:e>
          <m:sub>
            <m:r>
              <w:rPr>
                <w:rFonts w:ascii="Cambria Math" w:hAnsi="Cambria Math"/>
              </w:rPr>
              <m:t>i</m:t>
            </m:r>
          </m:sub>
        </m:sSub>
        <m:r>
          <w:rPr>
            <w:rFonts w:ascii="Cambria Math" w:hAnsi="Cambria Math"/>
          </w:rPr>
          <m:t>(</m:t>
        </m:r>
        <m:r>
          <m:rPr>
            <m:sty m:val="b"/>
          </m:rPr>
          <w:rPr>
            <w:rFonts w:ascii="Cambria Math" w:hAnsi="Cambria Math"/>
          </w:rPr>
          <m:t>x</m:t>
        </m:r>
        <m:r>
          <w:rPr>
            <w:rFonts w:ascii="Cambria Math" w:hAnsi="Cambria Math"/>
          </w:rPr>
          <m:t>)</m:t>
        </m:r>
      </m:oMath>
      <w:r w:rsidR="00D61588" w:rsidRPr="00B44B64">
        <w:t xml:space="preserve"> is the probability in the </w:t>
      </w:r>
      <m:oMath>
        <m:sSup>
          <m:sSupPr>
            <m:ctrlPr>
              <w:rPr>
                <w:rFonts w:ascii="Cambria Math" w:hAnsi="Cambria Math"/>
                <w:i/>
              </w:rPr>
            </m:ctrlPr>
          </m:sSupPr>
          <m:e>
            <m:r>
              <w:rPr>
                <w:rFonts w:ascii="Cambria Math" w:hAnsi="Cambria Math"/>
              </w:rPr>
              <m:t>i</m:t>
            </m:r>
          </m:e>
          <m:sup>
            <m:r>
              <w:rPr>
                <w:rFonts w:ascii="Cambria Math" w:hAnsi="Cambria Math"/>
              </w:rPr>
              <m:t>th</m:t>
            </m:r>
          </m:sup>
        </m:sSup>
      </m:oMath>
      <w:r w:rsidR="00D61588" w:rsidRPr="00B44B64">
        <w:t xml:space="preserve"> histogram bin of </w:t>
      </w:r>
      <m:oMath>
        <m:r>
          <m:rPr>
            <m:sty m:val="b"/>
          </m:rPr>
          <w:rPr>
            <w:rFonts w:ascii="Cambria Math" w:hAnsi="Cambria Math"/>
          </w:rPr>
          <m:t>x</m:t>
        </m:r>
      </m:oMath>
      <w:r w:rsidR="00D61588" w:rsidRPr="00B44B64">
        <w:t xml:space="preserve">. </w:t>
      </w:r>
      <w:r w:rsidR="0001287C" w:rsidRPr="00B44B64">
        <w:t xml:space="preserve">A total of </w:t>
      </w:r>
      <w:r w:rsidR="00D61588" w:rsidRPr="00B44B64">
        <w:t>256 bins were used in all cases.</w:t>
      </w:r>
    </w:p>
    <w:p w14:paraId="6A51D4AE" w14:textId="019859A7" w:rsidR="009F4D59" w:rsidRPr="00B44B64" w:rsidRDefault="00D61588" w:rsidP="00937F60">
      <w:pPr>
        <w:pStyle w:val="BodyTextIndented"/>
      </w:pPr>
      <w:r w:rsidRPr="00B44B64">
        <w:t xml:space="preserve">In addition to the entropy, the median and the four central moment features (mean, standard deviation, skewness and kurtosis) of </w:t>
      </w:r>
      <w:r w:rsidR="009D3423" w:rsidRPr="00B44B64">
        <w:rPr>
          <w:noProof/>
        </w:rPr>
        <w:t>Li et al.</w:t>
      </w:r>
      <w:r w:rsidR="00414F27" w:rsidRPr="00B44B64">
        <w:fldChar w:fldCharType="begin" w:fldLock="1"/>
      </w:r>
      <w:r w:rsidR="00414F27" w:rsidRPr="00B44B64">
        <w:instrText>ADDIN CSL_CITATION { "citationItems" : [ { "id" : "ITEM-1", "itemData" : { "author" : [ { "dropping-particle" : "", "family" : "Li", "given" : "Zhengrong", "non-dropping-particle" : "", "parse-names" : false, "suffix" : "" }, { "dropping-particle" : "", "family" : "Hayward", "given" : "Ross F.", "non-dropping-particle" : "", "parse-names" : false, "suffix" : "" }, { "dropping-particle" : "", "family" : "Zhang", "given" : "Jinglan", "non-dropping-particle" : "", "parse-names" : false, "suffix" : "" }, { "dropping-particle" : "", "family" : "Jin", "given" : "Hang", "non-dropping-particle" : "", "parse-names" : false, "suffix" : "" }, { "dropping-particle" : "", "family" : "Walker", "given" : "Rodney A", "non-dropping-particle" : "", "parse-names" : false, "suffix" : "" } ], "container-title" : "ISPRS TC VII Symposium \u2013 100 Years ISPRS", "editor" : [ { "dropping-particle" : "", "family" : "Wagner", "given" : "W", "non-dropping-particle" : "", "parse-names" : false, "suffix" : "" }, { "dropping-particle" : "", "family" : "Sz\u00e9kely", "given" : "B", "non-dropping-particle" : "", "parse-names" : false, "suffix" : "" } ], "id" : "ITEM-1", "issued" : { "date-parts" : [ [ "2010" ] ] }, "note" : "Nice paper but uses object segmentation up front so that a statistical approach can be adopted per object. This is not the approach I have followed thus far. One needs many pixels to use the object based statistical approach. The best I can do is a sliding window per pixel type approach.", "page" : "122-127", "publisher" : "IAPRS", "publisher-place" : "Vienna, Austria", "title" : "Evaluation of spectral and texture features for object-based vegetation species classification using support vector machines", "type" : "paper-conference", "volume" : "XXXVIII" }, "uris" : [ "http://www.mendeley.com/documents/?uuid=2e87226c-2ab4-4639-b60f-6422077aee8a" ] } ], "mendeley" : { "formattedCitation" : "&lt;sup&gt;34&lt;/sup&gt;", "plainTextFormattedCitation" : "34", "previouslyFormattedCitation" : "&lt;sup&gt;34&lt;/sup&gt;" }, "properties" : {  }, "schema" : "https://github.com/citation-style-language/schema/raw/master/csl-citation.json" }</w:instrText>
      </w:r>
      <w:r w:rsidR="00414F27" w:rsidRPr="00B44B64">
        <w:fldChar w:fldCharType="separate"/>
      </w:r>
      <w:r w:rsidR="00414F27" w:rsidRPr="00B44B64">
        <w:rPr>
          <w:noProof/>
          <w:vertAlign w:val="superscript"/>
        </w:rPr>
        <w:t>34</w:t>
      </w:r>
      <w:r w:rsidR="00414F27" w:rsidRPr="00B44B64">
        <w:fldChar w:fldCharType="end"/>
      </w:r>
      <w:r w:rsidRPr="00B44B64">
        <w:t xml:space="preserve"> were included as sliding window features.  The first principal component, RVI, NDVI and normali</w:t>
      </w:r>
      <w:r w:rsidR="000B7347" w:rsidRPr="00B44B64">
        <w:t>zed</w:t>
      </w:r>
      <w:r w:rsidRPr="00B44B64">
        <w:t xml:space="preserve"> green channel were all used as inputs to the sliding window feature</w:t>
      </w:r>
      <w:r w:rsidR="002E11FE" w:rsidRPr="00B44B64">
        <w:t>-</w:t>
      </w:r>
      <w:r w:rsidRPr="00B44B64">
        <w:t>set.  The complete feature</w:t>
      </w:r>
      <w:r w:rsidR="002E11FE" w:rsidRPr="00B44B64">
        <w:t>-</w:t>
      </w:r>
      <w:r w:rsidRPr="00B44B64">
        <w:t xml:space="preserve">set and their labels are listed in </w:t>
      </w:r>
      <w:r w:rsidRPr="00B44B64">
        <w:fldChar w:fldCharType="begin"/>
      </w:r>
      <w:r w:rsidRPr="00B44B64">
        <w:instrText xml:space="preserve"> REF _Ref393463827 \h </w:instrText>
      </w:r>
      <w:r w:rsidR="00CA6A8B" w:rsidRPr="00B44B64">
        <w:instrText xml:space="preserve"> \* MERGEFORMAT </w:instrText>
      </w:r>
      <w:r w:rsidRPr="00B44B64">
        <w:fldChar w:fldCharType="separate"/>
      </w:r>
      <w:r w:rsidR="00AF4D8F" w:rsidRPr="00AF4D8F">
        <w:t xml:space="preserve">Table </w:t>
      </w:r>
      <w:r w:rsidR="00AF4D8F" w:rsidRPr="00AF4D8F">
        <w:rPr>
          <w:noProof/>
        </w:rPr>
        <w:t>4</w:t>
      </w:r>
      <w:r w:rsidRPr="00B44B64">
        <w:fldChar w:fldCharType="end"/>
      </w:r>
      <w:r w:rsidRPr="00B44B64">
        <w:t xml:space="preserve">.  </w:t>
      </w:r>
      <w:r w:rsidR="009F4D59" w:rsidRPr="00B44B64">
        <w:t xml:space="preserve">A sliding window size of five was selected using a cross-validated grid search, with the </w:t>
      </w:r>
      <w:r w:rsidR="009F4D59" w:rsidRPr="00B44B64">
        <w:lastRenderedPageBreak/>
        <w:t xml:space="preserve">accuracy of a naïve Bayes classifier trained on the EntropyPc1 feature as the performance criterion.  This size seemed sensible as </w:t>
      </w:r>
      <w:r w:rsidR="005232C4" w:rsidRPr="00B44B64">
        <w:t>it</w:t>
      </w:r>
      <w:r w:rsidR="00414F27" w:rsidRPr="00B44B64">
        <w:t xml:space="preserve"> is comparable to that </w:t>
      </w:r>
      <w:r w:rsidR="009F4D59" w:rsidRPr="00B44B64">
        <w:t xml:space="preserve">of a small </w:t>
      </w:r>
      <w:proofErr w:type="spellStart"/>
      <w:r w:rsidR="00D26AC5" w:rsidRPr="00B44B64">
        <w:t>s</w:t>
      </w:r>
      <w:r w:rsidR="009F4D59" w:rsidRPr="00B44B64">
        <w:t>pekboom</w:t>
      </w:r>
      <w:proofErr w:type="spellEnd"/>
      <w:r w:rsidR="009F4D59" w:rsidRPr="00B44B64">
        <w:t xml:space="preserve"> clump.   </w:t>
      </w:r>
    </w:p>
    <w:p w14:paraId="27865594" w14:textId="77777777" w:rsidR="009F4D59" w:rsidRPr="00B44B64" w:rsidRDefault="009F4D59" w:rsidP="007820B5">
      <w:pPr>
        <w:spacing w:line="360" w:lineRule="auto"/>
        <w:jc w:val="both"/>
      </w:pPr>
    </w:p>
    <w:p w14:paraId="6A2A6C5F" w14:textId="692415D4" w:rsidR="00D61588" w:rsidRPr="00B44B64" w:rsidRDefault="00D61588" w:rsidP="00CA517C">
      <w:pPr>
        <w:pStyle w:val="1Tablecaption"/>
      </w:pPr>
      <w:bookmarkStart w:id="21" w:name="_Ref393463827"/>
      <w:bookmarkStart w:id="22" w:name="_Ref393463822"/>
      <w:bookmarkStart w:id="23" w:name="_Toc394582240"/>
      <w:bookmarkStart w:id="24" w:name="_Toc448324339"/>
      <w:r w:rsidRPr="00CA517C">
        <w:rPr>
          <w:b/>
        </w:rPr>
        <w:t xml:space="preserve">Table </w:t>
      </w:r>
      <w:r w:rsidR="00F4774D" w:rsidRPr="00CA517C">
        <w:rPr>
          <w:b/>
        </w:rPr>
        <w:fldChar w:fldCharType="begin"/>
      </w:r>
      <w:r w:rsidR="00F4774D" w:rsidRPr="00CA517C">
        <w:rPr>
          <w:b/>
        </w:rPr>
        <w:instrText xml:space="preserve"> SEQ Table \* ARABIC </w:instrText>
      </w:r>
      <w:r w:rsidR="00F4774D" w:rsidRPr="00CA517C">
        <w:rPr>
          <w:b/>
        </w:rPr>
        <w:fldChar w:fldCharType="separate"/>
      </w:r>
      <w:r w:rsidR="00AF4D8F">
        <w:rPr>
          <w:b/>
          <w:noProof/>
        </w:rPr>
        <w:t>4</w:t>
      </w:r>
      <w:r w:rsidR="00F4774D" w:rsidRPr="00CA517C">
        <w:rPr>
          <w:b/>
        </w:rPr>
        <w:fldChar w:fldCharType="end"/>
      </w:r>
      <w:bookmarkEnd w:id="21"/>
      <w:r w:rsidRPr="00B44B64">
        <w:t xml:space="preserve">   Features</w:t>
      </w:r>
      <w:bookmarkEnd w:id="22"/>
      <w:bookmarkEnd w:id="23"/>
      <w:bookmarkEnd w:id="24"/>
    </w:p>
    <w:tbl>
      <w:tblPr>
        <w:tblStyle w:val="MyThesisTable"/>
        <w:tblW w:w="0" w:type="auto"/>
        <w:jc w:val="center"/>
        <w:tblLayout w:type="fixed"/>
        <w:tblLook w:val="01E0" w:firstRow="1" w:lastRow="1" w:firstColumn="1" w:lastColumn="1" w:noHBand="0" w:noVBand="0"/>
      </w:tblPr>
      <w:tblGrid>
        <w:gridCol w:w="709"/>
        <w:gridCol w:w="1134"/>
        <w:gridCol w:w="4401"/>
      </w:tblGrid>
      <w:tr w:rsidR="00D61588" w:rsidRPr="00B44B64" w14:paraId="2BDD4A88" w14:textId="77777777" w:rsidTr="00CA517C">
        <w:trPr>
          <w:cnfStyle w:val="100000000000" w:firstRow="1" w:lastRow="0" w:firstColumn="0" w:lastColumn="0" w:oddVBand="0" w:evenVBand="0" w:oddHBand="0" w:evenHBand="0" w:firstRowFirstColumn="0" w:firstRowLastColumn="0" w:lastRowFirstColumn="0" w:lastRowLastColumn="0"/>
          <w:trHeight w:val="340"/>
          <w:jc w:val="center"/>
        </w:trPr>
        <w:tc>
          <w:tcPr>
            <w:tcW w:w="709" w:type="dxa"/>
          </w:tcPr>
          <w:p w14:paraId="788C654E" w14:textId="77777777" w:rsidR="00D61588" w:rsidRPr="00B44B64" w:rsidRDefault="00D61588" w:rsidP="007C5F60">
            <w:pPr>
              <w:pStyle w:val="1TableText"/>
              <w:tabs>
                <w:tab w:val="num" w:pos="993"/>
              </w:tabs>
              <w:spacing w:before="0" w:after="0"/>
            </w:pPr>
            <w:r w:rsidRPr="00B44B64">
              <w:t>No.</w:t>
            </w:r>
          </w:p>
        </w:tc>
        <w:tc>
          <w:tcPr>
            <w:tcW w:w="1134" w:type="dxa"/>
          </w:tcPr>
          <w:p w14:paraId="3D1757A6" w14:textId="77777777" w:rsidR="00D61588" w:rsidRPr="00B44B64" w:rsidRDefault="00D61588" w:rsidP="007C5F60">
            <w:pPr>
              <w:pStyle w:val="1TableText"/>
              <w:tabs>
                <w:tab w:val="num" w:pos="993"/>
              </w:tabs>
              <w:spacing w:before="0" w:after="0"/>
            </w:pPr>
            <w:r w:rsidRPr="00B44B64">
              <w:t>Name</w:t>
            </w:r>
          </w:p>
        </w:tc>
        <w:tc>
          <w:tcPr>
            <w:tcW w:w="4401" w:type="dxa"/>
          </w:tcPr>
          <w:p w14:paraId="438A4DF3" w14:textId="77777777" w:rsidR="00D61588" w:rsidRPr="00B44B64" w:rsidRDefault="00D61588" w:rsidP="007C5F60">
            <w:pPr>
              <w:pStyle w:val="1TableText"/>
              <w:tabs>
                <w:tab w:val="num" w:pos="993"/>
              </w:tabs>
              <w:spacing w:before="0" w:after="0"/>
            </w:pPr>
            <w:r w:rsidRPr="00B44B64">
              <w:t>Description</w:t>
            </w:r>
          </w:p>
        </w:tc>
      </w:tr>
      <w:tr w:rsidR="00D61588" w:rsidRPr="00B44B64" w14:paraId="18C0DD3E" w14:textId="77777777" w:rsidTr="00CA517C">
        <w:trPr>
          <w:trHeight w:val="340"/>
          <w:jc w:val="center"/>
        </w:trPr>
        <w:tc>
          <w:tcPr>
            <w:tcW w:w="709" w:type="dxa"/>
          </w:tcPr>
          <w:p w14:paraId="6381026B" w14:textId="77777777" w:rsidR="00D61588" w:rsidRPr="00B44B64" w:rsidRDefault="00D61588" w:rsidP="007C5F60">
            <w:pPr>
              <w:pStyle w:val="1TableText"/>
              <w:tabs>
                <w:tab w:val="num" w:pos="993"/>
              </w:tabs>
              <w:spacing w:before="0" w:after="0"/>
              <w:rPr>
                <w:rFonts w:cs="Arial"/>
              </w:rPr>
            </w:pPr>
            <w:r w:rsidRPr="00B44B64">
              <w:rPr>
                <w:rFonts w:cs="Arial"/>
              </w:rPr>
              <w:t>1</w:t>
            </w:r>
          </w:p>
        </w:tc>
        <w:tc>
          <w:tcPr>
            <w:tcW w:w="1134" w:type="dxa"/>
          </w:tcPr>
          <w:p w14:paraId="6746B9DB" w14:textId="77777777" w:rsidR="00D61588" w:rsidRPr="00B44B64" w:rsidRDefault="00D61588" w:rsidP="007C5F60">
            <w:pPr>
              <w:pStyle w:val="1TableText"/>
              <w:tabs>
                <w:tab w:val="num" w:pos="993"/>
              </w:tabs>
              <w:spacing w:before="0" w:after="0"/>
              <w:rPr>
                <w:rFonts w:cs="Arial"/>
              </w:rPr>
            </w:pPr>
            <w:r w:rsidRPr="00B44B64">
              <w:rPr>
                <w:rFonts w:cs="Arial"/>
              </w:rPr>
              <w:t>R</w:t>
            </w:r>
          </w:p>
        </w:tc>
        <w:tc>
          <w:tcPr>
            <w:tcW w:w="4401" w:type="dxa"/>
          </w:tcPr>
          <w:p w14:paraId="1F54F17C" w14:textId="77777777" w:rsidR="00D61588" w:rsidRPr="00B44B64" w:rsidRDefault="00D61588" w:rsidP="007C5F60">
            <w:pPr>
              <w:pStyle w:val="1TableText"/>
              <w:tabs>
                <w:tab w:val="num" w:pos="993"/>
              </w:tabs>
              <w:spacing w:before="0" w:after="0"/>
              <w:rPr>
                <w:rFonts w:cs="Arial"/>
              </w:rPr>
            </w:pPr>
            <w:r w:rsidRPr="00B44B64">
              <w:rPr>
                <w:rFonts w:cs="Arial"/>
              </w:rPr>
              <w:t>Red</w:t>
            </w:r>
          </w:p>
        </w:tc>
      </w:tr>
      <w:tr w:rsidR="00D61588" w:rsidRPr="00B44B64" w14:paraId="1A22322E" w14:textId="77777777" w:rsidTr="00CA517C">
        <w:trPr>
          <w:trHeight w:val="340"/>
          <w:jc w:val="center"/>
        </w:trPr>
        <w:tc>
          <w:tcPr>
            <w:tcW w:w="709" w:type="dxa"/>
          </w:tcPr>
          <w:p w14:paraId="39F45A08" w14:textId="77777777" w:rsidR="00D61588" w:rsidRPr="00B44B64" w:rsidRDefault="00D61588" w:rsidP="007C5F60">
            <w:pPr>
              <w:pStyle w:val="1TableText"/>
              <w:tabs>
                <w:tab w:val="num" w:pos="993"/>
              </w:tabs>
              <w:spacing w:before="0" w:after="0"/>
              <w:rPr>
                <w:rFonts w:cs="Arial"/>
              </w:rPr>
            </w:pPr>
            <w:r w:rsidRPr="00B44B64">
              <w:rPr>
                <w:rFonts w:cs="Arial"/>
              </w:rPr>
              <w:t>2</w:t>
            </w:r>
          </w:p>
        </w:tc>
        <w:tc>
          <w:tcPr>
            <w:tcW w:w="1134" w:type="dxa"/>
          </w:tcPr>
          <w:p w14:paraId="6E2EBBD2" w14:textId="77777777" w:rsidR="00D61588" w:rsidRPr="00B44B64" w:rsidRDefault="00D61588" w:rsidP="007C5F60">
            <w:pPr>
              <w:pStyle w:val="1TableText"/>
              <w:tabs>
                <w:tab w:val="num" w:pos="993"/>
              </w:tabs>
              <w:spacing w:before="0" w:after="0"/>
              <w:rPr>
                <w:rFonts w:cs="Arial"/>
              </w:rPr>
            </w:pPr>
            <w:r w:rsidRPr="00B44B64">
              <w:rPr>
                <w:rFonts w:cs="Arial"/>
              </w:rPr>
              <w:t>G</w:t>
            </w:r>
          </w:p>
        </w:tc>
        <w:tc>
          <w:tcPr>
            <w:tcW w:w="4401" w:type="dxa"/>
          </w:tcPr>
          <w:p w14:paraId="11E85C1B" w14:textId="77777777" w:rsidR="00D61588" w:rsidRPr="00B44B64" w:rsidRDefault="00D61588" w:rsidP="007C5F60">
            <w:pPr>
              <w:pStyle w:val="1TableText"/>
              <w:tabs>
                <w:tab w:val="num" w:pos="993"/>
              </w:tabs>
              <w:spacing w:before="0" w:after="0"/>
              <w:rPr>
                <w:rFonts w:cs="Arial"/>
              </w:rPr>
            </w:pPr>
            <w:r w:rsidRPr="00B44B64">
              <w:rPr>
                <w:rFonts w:cs="Arial"/>
              </w:rPr>
              <w:t>Green</w:t>
            </w:r>
          </w:p>
        </w:tc>
      </w:tr>
      <w:tr w:rsidR="00D61588" w:rsidRPr="00B44B64" w14:paraId="7D116A3D" w14:textId="77777777" w:rsidTr="00CA517C">
        <w:trPr>
          <w:trHeight w:val="340"/>
          <w:jc w:val="center"/>
        </w:trPr>
        <w:tc>
          <w:tcPr>
            <w:tcW w:w="709" w:type="dxa"/>
          </w:tcPr>
          <w:p w14:paraId="2CEBD54B" w14:textId="77777777" w:rsidR="00D61588" w:rsidRPr="00B44B64" w:rsidRDefault="00D61588" w:rsidP="007C5F60">
            <w:pPr>
              <w:pStyle w:val="1TableText"/>
              <w:tabs>
                <w:tab w:val="num" w:pos="993"/>
              </w:tabs>
              <w:spacing w:before="0" w:after="0"/>
              <w:rPr>
                <w:rFonts w:cs="Arial"/>
              </w:rPr>
            </w:pPr>
            <w:r w:rsidRPr="00B44B64">
              <w:rPr>
                <w:rFonts w:cs="Arial"/>
              </w:rPr>
              <w:t>3</w:t>
            </w:r>
          </w:p>
        </w:tc>
        <w:tc>
          <w:tcPr>
            <w:tcW w:w="1134" w:type="dxa"/>
          </w:tcPr>
          <w:p w14:paraId="6E627C21" w14:textId="77777777" w:rsidR="00D61588" w:rsidRPr="00B44B64" w:rsidRDefault="00D61588" w:rsidP="007C5F60">
            <w:pPr>
              <w:pStyle w:val="1TableText"/>
              <w:tabs>
                <w:tab w:val="num" w:pos="993"/>
              </w:tabs>
              <w:spacing w:before="0" w:after="0"/>
              <w:rPr>
                <w:rFonts w:cs="Arial"/>
              </w:rPr>
            </w:pPr>
            <w:r w:rsidRPr="00B44B64">
              <w:rPr>
                <w:rFonts w:cs="Arial"/>
              </w:rPr>
              <w:t>B</w:t>
            </w:r>
          </w:p>
        </w:tc>
        <w:tc>
          <w:tcPr>
            <w:tcW w:w="4401" w:type="dxa"/>
          </w:tcPr>
          <w:p w14:paraId="5340EEAE" w14:textId="77777777" w:rsidR="00D61588" w:rsidRPr="00B44B64" w:rsidRDefault="00D61588" w:rsidP="007C5F60">
            <w:pPr>
              <w:pStyle w:val="1TableText"/>
              <w:tabs>
                <w:tab w:val="num" w:pos="993"/>
              </w:tabs>
              <w:spacing w:before="0" w:after="0"/>
              <w:rPr>
                <w:rFonts w:cs="Arial"/>
              </w:rPr>
            </w:pPr>
            <w:r w:rsidRPr="00B44B64">
              <w:rPr>
                <w:rFonts w:cs="Arial"/>
              </w:rPr>
              <w:t>Blue</w:t>
            </w:r>
          </w:p>
        </w:tc>
      </w:tr>
      <w:tr w:rsidR="00D61588" w:rsidRPr="00B44B64" w14:paraId="335DFE84" w14:textId="77777777" w:rsidTr="00CA517C">
        <w:trPr>
          <w:trHeight w:val="340"/>
          <w:jc w:val="center"/>
        </w:trPr>
        <w:tc>
          <w:tcPr>
            <w:tcW w:w="709" w:type="dxa"/>
          </w:tcPr>
          <w:p w14:paraId="2025AEFB" w14:textId="77777777" w:rsidR="00D61588" w:rsidRPr="00B44B64" w:rsidRDefault="00D61588" w:rsidP="007C5F60">
            <w:pPr>
              <w:pStyle w:val="1TableText"/>
              <w:tabs>
                <w:tab w:val="num" w:pos="993"/>
              </w:tabs>
              <w:spacing w:before="0" w:after="0"/>
              <w:rPr>
                <w:rFonts w:cs="Arial"/>
              </w:rPr>
            </w:pPr>
            <w:r w:rsidRPr="00B44B64">
              <w:rPr>
                <w:rFonts w:cs="Arial"/>
              </w:rPr>
              <w:t>4</w:t>
            </w:r>
          </w:p>
        </w:tc>
        <w:tc>
          <w:tcPr>
            <w:tcW w:w="1134" w:type="dxa"/>
          </w:tcPr>
          <w:p w14:paraId="60B6A0BC" w14:textId="77777777" w:rsidR="00D61588" w:rsidRPr="00B44B64" w:rsidRDefault="00D61588" w:rsidP="007C5F60">
            <w:pPr>
              <w:pStyle w:val="1TableText"/>
              <w:tabs>
                <w:tab w:val="num" w:pos="993"/>
              </w:tabs>
              <w:spacing w:before="0" w:after="0"/>
              <w:rPr>
                <w:rFonts w:cs="Arial"/>
              </w:rPr>
            </w:pPr>
            <w:r w:rsidRPr="00B44B64">
              <w:rPr>
                <w:rFonts w:cs="Arial"/>
              </w:rPr>
              <w:t>NIR</w:t>
            </w:r>
          </w:p>
        </w:tc>
        <w:tc>
          <w:tcPr>
            <w:tcW w:w="4401" w:type="dxa"/>
          </w:tcPr>
          <w:p w14:paraId="5941260F" w14:textId="77777777" w:rsidR="00D61588" w:rsidRPr="00B44B64" w:rsidRDefault="00D61588" w:rsidP="007C5F60">
            <w:pPr>
              <w:pStyle w:val="1TableText"/>
              <w:tabs>
                <w:tab w:val="num" w:pos="993"/>
              </w:tabs>
              <w:spacing w:before="0" w:after="0"/>
              <w:rPr>
                <w:rFonts w:cs="Arial"/>
              </w:rPr>
            </w:pPr>
            <w:r w:rsidRPr="00B44B64">
              <w:rPr>
                <w:rFonts w:cs="Arial"/>
              </w:rPr>
              <w:t>Near-infrared</w:t>
            </w:r>
          </w:p>
        </w:tc>
      </w:tr>
      <w:tr w:rsidR="00D61588" w:rsidRPr="00B44B64" w14:paraId="5D11B480" w14:textId="77777777" w:rsidTr="00CA517C">
        <w:trPr>
          <w:trHeight w:val="340"/>
          <w:jc w:val="center"/>
        </w:trPr>
        <w:tc>
          <w:tcPr>
            <w:tcW w:w="709" w:type="dxa"/>
          </w:tcPr>
          <w:p w14:paraId="37F9EB77" w14:textId="77777777" w:rsidR="00D61588" w:rsidRPr="00B44B64" w:rsidRDefault="00D61588" w:rsidP="007C5F60">
            <w:pPr>
              <w:pStyle w:val="1TableText"/>
              <w:tabs>
                <w:tab w:val="num" w:pos="993"/>
              </w:tabs>
              <w:spacing w:before="0" w:after="0"/>
              <w:rPr>
                <w:rFonts w:cs="Arial"/>
              </w:rPr>
            </w:pPr>
            <w:r w:rsidRPr="00B44B64">
              <w:rPr>
                <w:rFonts w:cs="Arial"/>
              </w:rPr>
              <w:t>5</w:t>
            </w:r>
          </w:p>
        </w:tc>
        <w:tc>
          <w:tcPr>
            <w:tcW w:w="1134" w:type="dxa"/>
          </w:tcPr>
          <w:p w14:paraId="09CB0216" w14:textId="77777777" w:rsidR="00D61588" w:rsidRPr="00B44B64" w:rsidRDefault="00D61588" w:rsidP="007C5F60">
            <w:pPr>
              <w:pStyle w:val="1TableText"/>
              <w:tabs>
                <w:tab w:val="num" w:pos="993"/>
              </w:tabs>
              <w:spacing w:before="0" w:after="0"/>
              <w:rPr>
                <w:rFonts w:cs="Arial"/>
              </w:rPr>
            </w:pPr>
            <w:proofErr w:type="spellStart"/>
            <w:r w:rsidRPr="00B44B64">
              <w:rPr>
                <w:rFonts w:cs="Arial"/>
              </w:rPr>
              <w:t>rN</w:t>
            </w:r>
            <w:proofErr w:type="spellEnd"/>
          </w:p>
        </w:tc>
        <w:tc>
          <w:tcPr>
            <w:tcW w:w="4401" w:type="dxa"/>
          </w:tcPr>
          <w:p w14:paraId="4C1BAEE7" w14:textId="4262C294" w:rsidR="00D61588" w:rsidRPr="00B44B64" w:rsidRDefault="00D61588" w:rsidP="007C5F60">
            <w:pPr>
              <w:pStyle w:val="1TableText"/>
              <w:tabs>
                <w:tab w:val="num" w:pos="993"/>
              </w:tabs>
              <w:spacing w:before="0" w:after="0"/>
              <w:rPr>
                <w:rFonts w:cs="Arial"/>
              </w:rPr>
            </w:pPr>
            <w:r w:rsidRPr="00B44B64">
              <w:rPr>
                <w:rFonts w:cs="Arial"/>
              </w:rPr>
              <w:t>Normali</w:t>
            </w:r>
            <w:r w:rsidR="000B7347" w:rsidRPr="00B44B64">
              <w:rPr>
                <w:rFonts w:cs="Arial"/>
              </w:rPr>
              <w:t>zed</w:t>
            </w:r>
            <w:r w:rsidRPr="00B44B64">
              <w:rPr>
                <w:rFonts w:cs="Arial"/>
              </w:rPr>
              <w:t xml:space="preserve"> R</w:t>
            </w:r>
          </w:p>
        </w:tc>
      </w:tr>
      <w:tr w:rsidR="00D61588" w:rsidRPr="00B44B64" w14:paraId="5677EF4A" w14:textId="77777777" w:rsidTr="00CA517C">
        <w:trPr>
          <w:trHeight w:val="340"/>
          <w:jc w:val="center"/>
        </w:trPr>
        <w:tc>
          <w:tcPr>
            <w:tcW w:w="709" w:type="dxa"/>
          </w:tcPr>
          <w:p w14:paraId="0B467183" w14:textId="77777777" w:rsidR="00D61588" w:rsidRPr="00B44B64" w:rsidRDefault="00D61588" w:rsidP="007C5F60">
            <w:pPr>
              <w:pStyle w:val="1TableText"/>
              <w:tabs>
                <w:tab w:val="num" w:pos="993"/>
              </w:tabs>
              <w:spacing w:before="0" w:after="0"/>
              <w:rPr>
                <w:rFonts w:cs="Arial"/>
              </w:rPr>
            </w:pPr>
            <w:r w:rsidRPr="00B44B64">
              <w:rPr>
                <w:rFonts w:cs="Arial"/>
              </w:rPr>
              <w:t>6</w:t>
            </w:r>
          </w:p>
        </w:tc>
        <w:tc>
          <w:tcPr>
            <w:tcW w:w="1134" w:type="dxa"/>
          </w:tcPr>
          <w:p w14:paraId="287D6E5B" w14:textId="77777777" w:rsidR="00D61588" w:rsidRPr="00B44B64" w:rsidRDefault="00D61588" w:rsidP="007C5F60">
            <w:pPr>
              <w:pStyle w:val="1TableText"/>
              <w:tabs>
                <w:tab w:val="num" w:pos="993"/>
              </w:tabs>
              <w:spacing w:before="0" w:after="0"/>
              <w:rPr>
                <w:rFonts w:cs="Arial"/>
              </w:rPr>
            </w:pPr>
            <w:proofErr w:type="spellStart"/>
            <w:r w:rsidRPr="00B44B64">
              <w:rPr>
                <w:rFonts w:cs="Arial"/>
              </w:rPr>
              <w:t>gN</w:t>
            </w:r>
            <w:proofErr w:type="spellEnd"/>
          </w:p>
        </w:tc>
        <w:tc>
          <w:tcPr>
            <w:tcW w:w="4401" w:type="dxa"/>
          </w:tcPr>
          <w:p w14:paraId="6EFF62A3" w14:textId="61CF7D1B" w:rsidR="00D61588" w:rsidRPr="00B44B64" w:rsidRDefault="00D61588" w:rsidP="007C5F60">
            <w:pPr>
              <w:pStyle w:val="1TableText"/>
              <w:tabs>
                <w:tab w:val="num" w:pos="993"/>
              </w:tabs>
              <w:spacing w:before="0" w:after="0"/>
              <w:rPr>
                <w:rFonts w:cs="Arial"/>
              </w:rPr>
            </w:pPr>
            <w:r w:rsidRPr="00B44B64">
              <w:rPr>
                <w:rFonts w:cs="Arial"/>
              </w:rPr>
              <w:t>Normali</w:t>
            </w:r>
            <w:r w:rsidR="000B7347" w:rsidRPr="00B44B64">
              <w:rPr>
                <w:rFonts w:cs="Arial"/>
              </w:rPr>
              <w:t>zed</w:t>
            </w:r>
            <w:r w:rsidRPr="00B44B64">
              <w:rPr>
                <w:rFonts w:cs="Arial"/>
              </w:rPr>
              <w:t xml:space="preserve"> G</w:t>
            </w:r>
          </w:p>
        </w:tc>
      </w:tr>
      <w:tr w:rsidR="00D61588" w:rsidRPr="00B44B64" w14:paraId="5B2BD570" w14:textId="77777777" w:rsidTr="00CA517C">
        <w:trPr>
          <w:trHeight w:val="340"/>
          <w:jc w:val="center"/>
        </w:trPr>
        <w:tc>
          <w:tcPr>
            <w:tcW w:w="709" w:type="dxa"/>
          </w:tcPr>
          <w:p w14:paraId="5223CF43" w14:textId="77777777" w:rsidR="00D61588" w:rsidRPr="00B44B64" w:rsidRDefault="00D61588" w:rsidP="007C5F60">
            <w:pPr>
              <w:pStyle w:val="1TableText"/>
              <w:tabs>
                <w:tab w:val="num" w:pos="993"/>
              </w:tabs>
              <w:spacing w:before="0" w:after="0"/>
              <w:rPr>
                <w:rFonts w:cs="Arial"/>
              </w:rPr>
            </w:pPr>
            <w:r w:rsidRPr="00B44B64">
              <w:rPr>
                <w:rFonts w:cs="Arial"/>
              </w:rPr>
              <w:t>7</w:t>
            </w:r>
          </w:p>
        </w:tc>
        <w:tc>
          <w:tcPr>
            <w:tcW w:w="1134" w:type="dxa"/>
          </w:tcPr>
          <w:p w14:paraId="42D30DF6" w14:textId="77777777" w:rsidR="00D61588" w:rsidRPr="00B44B64" w:rsidRDefault="00D61588" w:rsidP="007C5F60">
            <w:pPr>
              <w:pStyle w:val="1TableText"/>
              <w:tabs>
                <w:tab w:val="num" w:pos="993"/>
              </w:tabs>
              <w:spacing w:before="0" w:after="0"/>
              <w:rPr>
                <w:rFonts w:cs="Arial"/>
              </w:rPr>
            </w:pPr>
            <w:proofErr w:type="spellStart"/>
            <w:r w:rsidRPr="00B44B64">
              <w:rPr>
                <w:rFonts w:cs="Arial"/>
              </w:rPr>
              <w:t>bN</w:t>
            </w:r>
            <w:proofErr w:type="spellEnd"/>
          </w:p>
        </w:tc>
        <w:tc>
          <w:tcPr>
            <w:tcW w:w="4401" w:type="dxa"/>
          </w:tcPr>
          <w:p w14:paraId="35CB814A" w14:textId="6FFF70BD" w:rsidR="00D61588" w:rsidRPr="00B44B64" w:rsidRDefault="00D61588" w:rsidP="007C5F60">
            <w:pPr>
              <w:pStyle w:val="1TableText"/>
              <w:tabs>
                <w:tab w:val="num" w:pos="993"/>
              </w:tabs>
              <w:spacing w:before="0" w:after="0"/>
              <w:rPr>
                <w:rFonts w:cs="Arial"/>
              </w:rPr>
            </w:pPr>
            <w:r w:rsidRPr="00B44B64">
              <w:rPr>
                <w:rFonts w:cs="Arial"/>
              </w:rPr>
              <w:t>Normali</w:t>
            </w:r>
            <w:r w:rsidR="000B7347" w:rsidRPr="00B44B64">
              <w:rPr>
                <w:rFonts w:cs="Arial"/>
              </w:rPr>
              <w:t>zed</w:t>
            </w:r>
            <w:r w:rsidRPr="00B44B64">
              <w:rPr>
                <w:rFonts w:cs="Arial"/>
              </w:rPr>
              <w:t xml:space="preserve"> B</w:t>
            </w:r>
          </w:p>
        </w:tc>
      </w:tr>
      <w:tr w:rsidR="00D61588" w:rsidRPr="00B44B64" w14:paraId="453358BD" w14:textId="77777777" w:rsidTr="00CA517C">
        <w:trPr>
          <w:trHeight w:val="340"/>
          <w:jc w:val="center"/>
        </w:trPr>
        <w:tc>
          <w:tcPr>
            <w:tcW w:w="709" w:type="dxa"/>
          </w:tcPr>
          <w:p w14:paraId="3BA8168F" w14:textId="77777777" w:rsidR="00D61588" w:rsidRPr="00B44B64" w:rsidRDefault="00D61588" w:rsidP="007C5F60">
            <w:pPr>
              <w:pStyle w:val="1TableText"/>
              <w:tabs>
                <w:tab w:val="num" w:pos="993"/>
              </w:tabs>
              <w:spacing w:before="0" w:after="0"/>
              <w:rPr>
                <w:rFonts w:cs="Arial"/>
              </w:rPr>
            </w:pPr>
            <w:r w:rsidRPr="00B44B64">
              <w:rPr>
                <w:rFonts w:cs="Arial"/>
              </w:rPr>
              <w:t>8</w:t>
            </w:r>
          </w:p>
        </w:tc>
        <w:tc>
          <w:tcPr>
            <w:tcW w:w="1134" w:type="dxa"/>
          </w:tcPr>
          <w:p w14:paraId="3A7642DE" w14:textId="77777777" w:rsidR="00D61588" w:rsidRPr="00B44B64" w:rsidRDefault="00D61588" w:rsidP="007C5F60">
            <w:pPr>
              <w:pStyle w:val="1TableText"/>
              <w:tabs>
                <w:tab w:val="num" w:pos="993"/>
              </w:tabs>
              <w:spacing w:before="0" w:after="0"/>
              <w:rPr>
                <w:rFonts w:cs="Arial"/>
              </w:rPr>
            </w:pPr>
            <w:proofErr w:type="spellStart"/>
            <w:r w:rsidRPr="00B44B64">
              <w:rPr>
                <w:rFonts w:cs="Arial"/>
              </w:rPr>
              <w:t>nirN</w:t>
            </w:r>
            <w:proofErr w:type="spellEnd"/>
          </w:p>
        </w:tc>
        <w:tc>
          <w:tcPr>
            <w:tcW w:w="4401" w:type="dxa"/>
          </w:tcPr>
          <w:p w14:paraId="65F00D19" w14:textId="3594ED22" w:rsidR="00D61588" w:rsidRPr="00B44B64" w:rsidRDefault="00D61588" w:rsidP="007C5F60">
            <w:pPr>
              <w:pStyle w:val="1TableText"/>
              <w:tabs>
                <w:tab w:val="num" w:pos="993"/>
              </w:tabs>
              <w:spacing w:before="0" w:after="0"/>
              <w:rPr>
                <w:rFonts w:cs="Arial"/>
                <w:b/>
              </w:rPr>
            </w:pPr>
            <w:r w:rsidRPr="00B44B64">
              <w:rPr>
                <w:rFonts w:cs="Arial"/>
              </w:rPr>
              <w:t>Normali</w:t>
            </w:r>
            <w:r w:rsidR="000B7347" w:rsidRPr="00B44B64">
              <w:rPr>
                <w:rFonts w:cs="Arial"/>
              </w:rPr>
              <w:t>zed</w:t>
            </w:r>
            <w:r w:rsidRPr="00B44B64">
              <w:rPr>
                <w:rFonts w:cs="Arial"/>
              </w:rPr>
              <w:t xml:space="preserve"> NIR</w:t>
            </w:r>
          </w:p>
        </w:tc>
      </w:tr>
      <w:tr w:rsidR="00D61588" w:rsidRPr="00B44B64" w14:paraId="73DCB305" w14:textId="77777777" w:rsidTr="00CA517C">
        <w:trPr>
          <w:trHeight w:val="340"/>
          <w:jc w:val="center"/>
        </w:trPr>
        <w:tc>
          <w:tcPr>
            <w:tcW w:w="709" w:type="dxa"/>
          </w:tcPr>
          <w:p w14:paraId="5DE030A3" w14:textId="77777777" w:rsidR="00D61588" w:rsidRPr="00B44B64" w:rsidRDefault="00D61588" w:rsidP="007C5F60">
            <w:pPr>
              <w:pStyle w:val="1TableText"/>
              <w:tabs>
                <w:tab w:val="num" w:pos="993"/>
              </w:tabs>
              <w:spacing w:before="0" w:after="0"/>
              <w:rPr>
                <w:rFonts w:cs="Arial"/>
              </w:rPr>
            </w:pPr>
            <w:r w:rsidRPr="00B44B64">
              <w:rPr>
                <w:rFonts w:cs="Arial"/>
              </w:rPr>
              <w:t>9</w:t>
            </w:r>
          </w:p>
        </w:tc>
        <w:tc>
          <w:tcPr>
            <w:tcW w:w="1134" w:type="dxa"/>
          </w:tcPr>
          <w:p w14:paraId="7CB6BF38" w14:textId="77777777" w:rsidR="00D61588" w:rsidRPr="00B44B64" w:rsidRDefault="00D61588" w:rsidP="007C5F60">
            <w:pPr>
              <w:pStyle w:val="1TableText"/>
              <w:tabs>
                <w:tab w:val="num" w:pos="993"/>
              </w:tabs>
              <w:spacing w:before="0" w:after="0"/>
              <w:rPr>
                <w:rFonts w:cs="Arial"/>
              </w:rPr>
            </w:pPr>
            <w:r w:rsidRPr="00B44B64">
              <w:rPr>
                <w:rFonts w:cs="Arial"/>
              </w:rPr>
              <w:t>NDVI</w:t>
            </w:r>
          </w:p>
        </w:tc>
        <w:tc>
          <w:tcPr>
            <w:tcW w:w="4401" w:type="dxa"/>
          </w:tcPr>
          <w:p w14:paraId="09D2B7AA" w14:textId="7312E0F8" w:rsidR="00D61588" w:rsidRPr="00B44B64" w:rsidRDefault="00D26AC5" w:rsidP="007C5F60">
            <w:pPr>
              <w:pStyle w:val="1TableText"/>
              <w:tabs>
                <w:tab w:val="num" w:pos="993"/>
              </w:tabs>
              <w:spacing w:before="0" w:after="0"/>
              <w:rPr>
                <w:rFonts w:cs="Arial"/>
              </w:rPr>
            </w:pPr>
            <w:r w:rsidRPr="00B44B64">
              <w:rPr>
                <w:rFonts w:cs="Arial"/>
              </w:rPr>
              <w:t>Normali</w:t>
            </w:r>
            <w:r w:rsidR="000B7347" w:rsidRPr="00B44B64">
              <w:rPr>
                <w:rFonts w:cs="Arial"/>
              </w:rPr>
              <w:t>zed</w:t>
            </w:r>
            <w:r w:rsidRPr="00B44B64">
              <w:rPr>
                <w:rFonts w:cs="Arial"/>
              </w:rPr>
              <w:t xml:space="preserve"> difference vegetation index</w:t>
            </w:r>
          </w:p>
        </w:tc>
      </w:tr>
      <w:tr w:rsidR="00D61588" w:rsidRPr="00B44B64" w14:paraId="5BB2A48B" w14:textId="77777777" w:rsidTr="00CA517C">
        <w:trPr>
          <w:trHeight w:val="340"/>
          <w:jc w:val="center"/>
        </w:trPr>
        <w:tc>
          <w:tcPr>
            <w:tcW w:w="709" w:type="dxa"/>
          </w:tcPr>
          <w:p w14:paraId="74CCC4D8" w14:textId="77777777" w:rsidR="00D61588" w:rsidRPr="00B44B64" w:rsidRDefault="00D61588" w:rsidP="007C5F60">
            <w:pPr>
              <w:pStyle w:val="1TableText"/>
              <w:tabs>
                <w:tab w:val="num" w:pos="993"/>
              </w:tabs>
              <w:spacing w:before="0" w:after="0"/>
              <w:rPr>
                <w:rFonts w:cs="Arial"/>
              </w:rPr>
            </w:pPr>
            <w:r w:rsidRPr="00B44B64">
              <w:rPr>
                <w:rFonts w:cs="Arial"/>
              </w:rPr>
              <w:t>10</w:t>
            </w:r>
          </w:p>
        </w:tc>
        <w:tc>
          <w:tcPr>
            <w:tcW w:w="1134" w:type="dxa"/>
          </w:tcPr>
          <w:p w14:paraId="6EA88063" w14:textId="77777777" w:rsidR="00D61588" w:rsidRPr="00B44B64" w:rsidRDefault="00D61588" w:rsidP="007C5F60">
            <w:pPr>
              <w:pStyle w:val="1TableText"/>
              <w:tabs>
                <w:tab w:val="num" w:pos="993"/>
              </w:tabs>
              <w:spacing w:before="0" w:after="0"/>
              <w:rPr>
                <w:rFonts w:cs="Arial"/>
              </w:rPr>
            </w:pPr>
            <w:r w:rsidRPr="00B44B64">
              <w:rPr>
                <w:rFonts w:cs="Arial"/>
              </w:rPr>
              <w:t>RVI</w:t>
            </w:r>
          </w:p>
        </w:tc>
        <w:tc>
          <w:tcPr>
            <w:tcW w:w="4401" w:type="dxa"/>
          </w:tcPr>
          <w:p w14:paraId="515241C9" w14:textId="4DC00FB4" w:rsidR="00D61588" w:rsidRPr="00B44B64" w:rsidRDefault="00D26AC5" w:rsidP="007C5F60">
            <w:pPr>
              <w:pStyle w:val="1TableText"/>
              <w:tabs>
                <w:tab w:val="num" w:pos="993"/>
              </w:tabs>
              <w:spacing w:before="0" w:after="0"/>
              <w:rPr>
                <w:rFonts w:cs="Arial"/>
              </w:rPr>
            </w:pPr>
            <w:r w:rsidRPr="00B44B64">
              <w:rPr>
                <w:rFonts w:cs="Arial"/>
              </w:rPr>
              <w:t>Ratio vegetation index</w:t>
            </w:r>
          </w:p>
        </w:tc>
      </w:tr>
      <w:tr w:rsidR="00D61588" w:rsidRPr="00B44B64" w14:paraId="3413EF81" w14:textId="77777777" w:rsidTr="00CA517C">
        <w:trPr>
          <w:trHeight w:val="340"/>
          <w:jc w:val="center"/>
        </w:trPr>
        <w:tc>
          <w:tcPr>
            <w:tcW w:w="709" w:type="dxa"/>
          </w:tcPr>
          <w:p w14:paraId="6F5F513E" w14:textId="364D8102" w:rsidR="00D61588" w:rsidRPr="00B44B64" w:rsidRDefault="00D61588">
            <w:pPr>
              <w:pStyle w:val="1TableText"/>
              <w:tabs>
                <w:tab w:val="num" w:pos="993"/>
              </w:tabs>
              <w:spacing w:before="0" w:after="0"/>
              <w:rPr>
                <w:rFonts w:cs="Arial"/>
              </w:rPr>
            </w:pPr>
            <w:r w:rsidRPr="00B44B64">
              <w:rPr>
                <w:rFonts w:cs="Arial"/>
              </w:rPr>
              <w:t>11</w:t>
            </w:r>
            <w:r w:rsidR="00D26AC5" w:rsidRPr="00B44B64">
              <w:rPr>
                <w:rFonts w:cs="Arial"/>
              </w:rPr>
              <w:t>–</w:t>
            </w:r>
            <w:r w:rsidRPr="00B44B64">
              <w:rPr>
                <w:rFonts w:cs="Arial"/>
              </w:rPr>
              <w:t>14</w:t>
            </w:r>
          </w:p>
        </w:tc>
        <w:tc>
          <w:tcPr>
            <w:tcW w:w="1134" w:type="dxa"/>
          </w:tcPr>
          <w:p w14:paraId="36BCB52E" w14:textId="565AE764" w:rsidR="00D61588" w:rsidRPr="00B44B64" w:rsidRDefault="00D61588" w:rsidP="007C5F60">
            <w:pPr>
              <w:pStyle w:val="1TableText"/>
              <w:tabs>
                <w:tab w:val="num" w:pos="993"/>
              </w:tabs>
              <w:spacing w:before="0" w:after="0"/>
              <w:rPr>
                <w:rFonts w:cs="Arial"/>
              </w:rPr>
            </w:pPr>
            <w:r w:rsidRPr="00B44B64">
              <w:rPr>
                <w:rFonts w:cs="Arial"/>
              </w:rPr>
              <w:t>tc1</w:t>
            </w:r>
            <w:r w:rsidR="00D26AC5" w:rsidRPr="00B44B64">
              <w:rPr>
                <w:rFonts w:cs="Arial"/>
              </w:rPr>
              <w:t>–</w:t>
            </w:r>
            <w:r w:rsidRPr="00B44B64">
              <w:rPr>
                <w:rFonts w:cs="Arial"/>
              </w:rPr>
              <w:t>4</w:t>
            </w:r>
          </w:p>
        </w:tc>
        <w:tc>
          <w:tcPr>
            <w:tcW w:w="4401" w:type="dxa"/>
          </w:tcPr>
          <w:p w14:paraId="007F70B8" w14:textId="786BD3F9" w:rsidR="00D61588" w:rsidRPr="00B44B64" w:rsidRDefault="00D61588" w:rsidP="007C5F60">
            <w:pPr>
              <w:pStyle w:val="1TableText"/>
              <w:tabs>
                <w:tab w:val="num" w:pos="993"/>
              </w:tabs>
              <w:spacing w:before="0" w:after="0"/>
              <w:rPr>
                <w:rFonts w:cs="Arial"/>
              </w:rPr>
            </w:pPr>
            <w:r w:rsidRPr="00B44B64">
              <w:rPr>
                <w:rFonts w:cs="Arial"/>
              </w:rPr>
              <w:t>Tassel</w:t>
            </w:r>
            <w:r w:rsidR="000B7347" w:rsidRPr="00B44B64">
              <w:rPr>
                <w:rFonts w:cs="Arial"/>
              </w:rPr>
              <w:t>ed</w:t>
            </w:r>
            <w:r w:rsidRPr="00B44B64">
              <w:rPr>
                <w:rFonts w:cs="Arial"/>
              </w:rPr>
              <w:t xml:space="preserve"> cap components</w:t>
            </w:r>
          </w:p>
        </w:tc>
      </w:tr>
      <w:tr w:rsidR="00D61588" w:rsidRPr="00B44B64" w14:paraId="1408C538" w14:textId="77777777" w:rsidTr="00CA517C">
        <w:trPr>
          <w:trHeight w:val="340"/>
          <w:jc w:val="center"/>
        </w:trPr>
        <w:tc>
          <w:tcPr>
            <w:tcW w:w="709" w:type="dxa"/>
          </w:tcPr>
          <w:p w14:paraId="7BD7E53A" w14:textId="5BAFDFD5" w:rsidR="00D61588" w:rsidRPr="00B44B64" w:rsidRDefault="00D61588" w:rsidP="007C5F60">
            <w:pPr>
              <w:pStyle w:val="1TableText"/>
              <w:tabs>
                <w:tab w:val="num" w:pos="993"/>
              </w:tabs>
              <w:spacing w:before="0" w:after="0"/>
              <w:rPr>
                <w:rFonts w:cs="Arial"/>
              </w:rPr>
            </w:pPr>
            <w:r w:rsidRPr="00B44B64">
              <w:rPr>
                <w:rFonts w:cs="Arial"/>
              </w:rPr>
              <w:t>15</w:t>
            </w:r>
            <w:r w:rsidR="00D26AC5" w:rsidRPr="00B44B64">
              <w:rPr>
                <w:rFonts w:cs="Arial"/>
              </w:rPr>
              <w:t>–</w:t>
            </w:r>
            <w:r w:rsidRPr="00B44B64">
              <w:rPr>
                <w:rFonts w:cs="Arial"/>
              </w:rPr>
              <w:t>18</w:t>
            </w:r>
          </w:p>
        </w:tc>
        <w:tc>
          <w:tcPr>
            <w:tcW w:w="1134" w:type="dxa"/>
          </w:tcPr>
          <w:p w14:paraId="2481E4B6" w14:textId="052AC945" w:rsidR="00D61588" w:rsidRPr="00B44B64" w:rsidRDefault="00D61588" w:rsidP="007C5F60">
            <w:pPr>
              <w:pStyle w:val="1TableText"/>
              <w:tabs>
                <w:tab w:val="num" w:pos="993"/>
              </w:tabs>
              <w:spacing w:before="0" w:after="0"/>
              <w:rPr>
                <w:rFonts w:cs="Arial"/>
              </w:rPr>
            </w:pPr>
            <w:r w:rsidRPr="00B44B64">
              <w:rPr>
                <w:rFonts w:cs="Arial"/>
              </w:rPr>
              <w:t>pc1</w:t>
            </w:r>
            <w:r w:rsidR="00D26AC5" w:rsidRPr="00B44B64">
              <w:rPr>
                <w:rFonts w:cs="Arial"/>
              </w:rPr>
              <w:t>–</w:t>
            </w:r>
            <w:r w:rsidRPr="00B44B64">
              <w:rPr>
                <w:rFonts w:cs="Arial"/>
              </w:rPr>
              <w:t>4</w:t>
            </w:r>
          </w:p>
        </w:tc>
        <w:tc>
          <w:tcPr>
            <w:tcW w:w="4401" w:type="dxa"/>
          </w:tcPr>
          <w:p w14:paraId="262FD4F0" w14:textId="77777777" w:rsidR="00D61588" w:rsidRPr="00B44B64" w:rsidRDefault="00D61588" w:rsidP="007C5F60">
            <w:pPr>
              <w:pStyle w:val="1TableText"/>
              <w:tabs>
                <w:tab w:val="num" w:pos="993"/>
              </w:tabs>
              <w:spacing w:before="0" w:after="0"/>
              <w:rPr>
                <w:rFonts w:cs="Arial"/>
              </w:rPr>
            </w:pPr>
            <w:r w:rsidRPr="00B44B64">
              <w:rPr>
                <w:rFonts w:cs="Arial"/>
              </w:rPr>
              <w:t>Principal components of raw bands</w:t>
            </w:r>
          </w:p>
        </w:tc>
      </w:tr>
      <w:tr w:rsidR="00D61588" w:rsidRPr="00B44B64" w14:paraId="5F0E878E" w14:textId="77777777" w:rsidTr="00CA517C">
        <w:trPr>
          <w:trHeight w:val="340"/>
          <w:jc w:val="center"/>
        </w:trPr>
        <w:tc>
          <w:tcPr>
            <w:tcW w:w="709" w:type="dxa"/>
          </w:tcPr>
          <w:p w14:paraId="2F82BA81" w14:textId="55781C34" w:rsidR="00D61588" w:rsidRPr="00B44B64" w:rsidRDefault="00D61588" w:rsidP="007C5F60">
            <w:pPr>
              <w:pStyle w:val="1TableText"/>
              <w:tabs>
                <w:tab w:val="num" w:pos="993"/>
              </w:tabs>
              <w:spacing w:before="0" w:after="0"/>
              <w:rPr>
                <w:rFonts w:cs="Arial"/>
              </w:rPr>
            </w:pPr>
            <w:r w:rsidRPr="00B44B64">
              <w:rPr>
                <w:rFonts w:cs="Arial"/>
              </w:rPr>
              <w:t>19</w:t>
            </w:r>
            <w:r w:rsidR="00D26AC5" w:rsidRPr="00B44B64">
              <w:rPr>
                <w:rFonts w:cs="Arial"/>
              </w:rPr>
              <w:t>–</w:t>
            </w:r>
            <w:r w:rsidRPr="00B44B64">
              <w:rPr>
                <w:rFonts w:cs="Arial"/>
              </w:rPr>
              <w:t>22</w:t>
            </w:r>
          </w:p>
        </w:tc>
        <w:tc>
          <w:tcPr>
            <w:tcW w:w="1134" w:type="dxa"/>
          </w:tcPr>
          <w:p w14:paraId="4539B371" w14:textId="7BDEE34F" w:rsidR="00D61588" w:rsidRPr="00B44B64" w:rsidRDefault="00D61588" w:rsidP="007C5F60">
            <w:pPr>
              <w:pStyle w:val="1TableText"/>
              <w:tabs>
                <w:tab w:val="num" w:pos="993"/>
              </w:tabs>
              <w:spacing w:before="0" w:after="0"/>
              <w:rPr>
                <w:rFonts w:cs="Arial"/>
              </w:rPr>
            </w:pPr>
            <w:r w:rsidRPr="00B44B64">
              <w:rPr>
                <w:rFonts w:cs="Arial"/>
              </w:rPr>
              <w:t>nc1</w:t>
            </w:r>
            <w:r w:rsidR="00D26AC5" w:rsidRPr="00B44B64">
              <w:rPr>
                <w:rFonts w:cs="Arial"/>
              </w:rPr>
              <w:t>–</w:t>
            </w:r>
            <w:r w:rsidRPr="00B44B64">
              <w:rPr>
                <w:rFonts w:cs="Arial"/>
              </w:rPr>
              <w:t>4</w:t>
            </w:r>
          </w:p>
        </w:tc>
        <w:tc>
          <w:tcPr>
            <w:tcW w:w="4401" w:type="dxa"/>
          </w:tcPr>
          <w:p w14:paraId="51A5C1F4" w14:textId="30C34789" w:rsidR="00D61588" w:rsidRPr="00B44B64" w:rsidRDefault="00D61588" w:rsidP="007C5F60">
            <w:pPr>
              <w:pStyle w:val="1TableText"/>
              <w:tabs>
                <w:tab w:val="num" w:pos="993"/>
              </w:tabs>
              <w:spacing w:before="0" w:after="0"/>
              <w:rPr>
                <w:rFonts w:cs="Arial"/>
              </w:rPr>
            </w:pPr>
            <w:r w:rsidRPr="00B44B64">
              <w:rPr>
                <w:rFonts w:cs="Arial"/>
              </w:rPr>
              <w:t>Principal components of normali</w:t>
            </w:r>
            <w:r w:rsidR="000B7347" w:rsidRPr="00B44B64">
              <w:rPr>
                <w:rFonts w:cs="Arial"/>
              </w:rPr>
              <w:t>zed</w:t>
            </w:r>
            <w:r w:rsidRPr="00B44B64">
              <w:rPr>
                <w:rFonts w:cs="Arial"/>
              </w:rPr>
              <w:t xml:space="preserve"> bands</w:t>
            </w:r>
          </w:p>
        </w:tc>
      </w:tr>
      <w:tr w:rsidR="00D61588" w:rsidRPr="00B44B64" w14:paraId="4F343E7C" w14:textId="77777777" w:rsidTr="00CA517C">
        <w:trPr>
          <w:trHeight w:val="340"/>
          <w:jc w:val="center"/>
        </w:trPr>
        <w:tc>
          <w:tcPr>
            <w:tcW w:w="709" w:type="dxa"/>
          </w:tcPr>
          <w:p w14:paraId="4B732B3A" w14:textId="4E9C13BB" w:rsidR="00D61588" w:rsidRPr="00B44B64" w:rsidRDefault="00D61588" w:rsidP="007C5F60">
            <w:pPr>
              <w:pStyle w:val="1TableText"/>
              <w:tabs>
                <w:tab w:val="num" w:pos="993"/>
              </w:tabs>
              <w:spacing w:before="0" w:after="0"/>
              <w:rPr>
                <w:rFonts w:cs="Arial"/>
              </w:rPr>
            </w:pPr>
            <w:r w:rsidRPr="00B44B64">
              <w:rPr>
                <w:rFonts w:cs="Arial"/>
              </w:rPr>
              <w:t>23</w:t>
            </w:r>
            <w:r w:rsidR="00D26AC5" w:rsidRPr="00B44B64">
              <w:rPr>
                <w:rFonts w:cs="Arial"/>
              </w:rPr>
              <w:t>–</w:t>
            </w:r>
            <w:r w:rsidRPr="00B44B64">
              <w:rPr>
                <w:rFonts w:cs="Arial"/>
              </w:rPr>
              <w:t>26</w:t>
            </w:r>
          </w:p>
        </w:tc>
        <w:tc>
          <w:tcPr>
            <w:tcW w:w="1134" w:type="dxa"/>
          </w:tcPr>
          <w:p w14:paraId="1C4E2557" w14:textId="77777777" w:rsidR="00D61588" w:rsidRPr="00B44B64" w:rsidRDefault="00D61588" w:rsidP="007C5F60">
            <w:pPr>
              <w:pStyle w:val="1TableText"/>
              <w:tabs>
                <w:tab w:val="num" w:pos="993"/>
              </w:tabs>
              <w:spacing w:before="0" w:after="0"/>
              <w:rPr>
                <w:rFonts w:cs="Arial"/>
              </w:rPr>
            </w:pPr>
            <w:r w:rsidRPr="00B44B64">
              <w:rPr>
                <w:rFonts w:cs="Arial"/>
              </w:rPr>
              <w:t>Entropy##</w:t>
            </w:r>
          </w:p>
        </w:tc>
        <w:tc>
          <w:tcPr>
            <w:tcW w:w="4401" w:type="dxa"/>
          </w:tcPr>
          <w:p w14:paraId="7CFB4934" w14:textId="77777777" w:rsidR="00D61588" w:rsidRPr="00B44B64" w:rsidRDefault="00D61588" w:rsidP="007C5F60">
            <w:pPr>
              <w:pStyle w:val="1TableText"/>
              <w:tabs>
                <w:tab w:val="num" w:pos="993"/>
              </w:tabs>
              <w:spacing w:before="0" w:after="0"/>
              <w:rPr>
                <w:rFonts w:cs="Arial"/>
              </w:rPr>
            </w:pPr>
            <w:r w:rsidRPr="00B44B64">
              <w:rPr>
                <w:rFonts w:cs="Arial"/>
              </w:rPr>
              <w:t xml:space="preserve">Sliding window entropy of pc1, RVI, NDVI and </w:t>
            </w:r>
            <w:proofErr w:type="spellStart"/>
            <w:r w:rsidRPr="00B44B64">
              <w:rPr>
                <w:rFonts w:cs="Arial"/>
              </w:rPr>
              <w:t>gN</w:t>
            </w:r>
            <w:proofErr w:type="spellEnd"/>
          </w:p>
        </w:tc>
      </w:tr>
      <w:tr w:rsidR="00D61588" w:rsidRPr="00B44B64" w14:paraId="0F9DA695" w14:textId="77777777" w:rsidTr="00CA517C">
        <w:trPr>
          <w:trHeight w:val="340"/>
          <w:jc w:val="center"/>
        </w:trPr>
        <w:tc>
          <w:tcPr>
            <w:tcW w:w="709" w:type="dxa"/>
          </w:tcPr>
          <w:p w14:paraId="224DF8C9" w14:textId="54ADD947" w:rsidR="00D61588" w:rsidRPr="00B44B64" w:rsidRDefault="00D61588" w:rsidP="007C5F60">
            <w:pPr>
              <w:pStyle w:val="1TableText"/>
              <w:tabs>
                <w:tab w:val="num" w:pos="993"/>
              </w:tabs>
              <w:spacing w:before="0" w:after="0"/>
              <w:rPr>
                <w:rFonts w:cs="Arial"/>
              </w:rPr>
            </w:pPr>
            <w:r w:rsidRPr="00B44B64">
              <w:rPr>
                <w:rFonts w:cs="Arial"/>
              </w:rPr>
              <w:t>27</w:t>
            </w:r>
            <w:r w:rsidR="00D26AC5" w:rsidRPr="00B44B64">
              <w:rPr>
                <w:rFonts w:cs="Arial"/>
              </w:rPr>
              <w:t>–</w:t>
            </w:r>
            <w:r w:rsidRPr="00B44B64">
              <w:rPr>
                <w:rFonts w:cs="Arial"/>
              </w:rPr>
              <w:t>30</w:t>
            </w:r>
          </w:p>
        </w:tc>
        <w:tc>
          <w:tcPr>
            <w:tcW w:w="1134" w:type="dxa"/>
          </w:tcPr>
          <w:p w14:paraId="244DF36A" w14:textId="77777777" w:rsidR="00D61588" w:rsidRPr="00B44B64" w:rsidRDefault="00D61588" w:rsidP="007C5F60">
            <w:pPr>
              <w:pStyle w:val="1TableText"/>
              <w:tabs>
                <w:tab w:val="num" w:pos="993"/>
              </w:tabs>
              <w:spacing w:before="0" w:after="0"/>
              <w:rPr>
                <w:rFonts w:cs="Arial"/>
              </w:rPr>
            </w:pPr>
            <w:proofErr w:type="spellStart"/>
            <w:r w:rsidRPr="00B44B64">
              <w:rPr>
                <w:rFonts w:cs="Arial"/>
              </w:rPr>
              <w:t>Std</w:t>
            </w:r>
            <w:proofErr w:type="spellEnd"/>
            <w:r w:rsidRPr="00B44B64">
              <w:rPr>
                <w:rFonts w:cs="Arial"/>
              </w:rPr>
              <w:t>##</w:t>
            </w:r>
          </w:p>
        </w:tc>
        <w:tc>
          <w:tcPr>
            <w:tcW w:w="4401" w:type="dxa"/>
          </w:tcPr>
          <w:p w14:paraId="5D7FEC6B" w14:textId="77777777" w:rsidR="00D61588" w:rsidRPr="00B44B64" w:rsidRDefault="00D61588" w:rsidP="007C5F60">
            <w:pPr>
              <w:pStyle w:val="1TableText"/>
              <w:tabs>
                <w:tab w:val="num" w:pos="993"/>
              </w:tabs>
              <w:spacing w:before="0" w:after="0"/>
              <w:rPr>
                <w:rFonts w:cs="Arial"/>
              </w:rPr>
            </w:pPr>
            <w:r w:rsidRPr="00B44B64">
              <w:rPr>
                <w:rFonts w:cs="Arial"/>
              </w:rPr>
              <w:t xml:space="preserve">Sliding window standard deviation of pc1, RVI, NDVI and </w:t>
            </w:r>
            <w:proofErr w:type="spellStart"/>
            <w:r w:rsidRPr="00B44B64">
              <w:rPr>
                <w:rFonts w:cs="Arial"/>
              </w:rPr>
              <w:t>gN</w:t>
            </w:r>
            <w:proofErr w:type="spellEnd"/>
          </w:p>
        </w:tc>
      </w:tr>
      <w:tr w:rsidR="00D61588" w:rsidRPr="00B44B64" w14:paraId="44967107" w14:textId="77777777" w:rsidTr="00CA517C">
        <w:trPr>
          <w:trHeight w:val="340"/>
          <w:jc w:val="center"/>
        </w:trPr>
        <w:tc>
          <w:tcPr>
            <w:tcW w:w="709" w:type="dxa"/>
          </w:tcPr>
          <w:p w14:paraId="2E0C5036" w14:textId="2C756BA9" w:rsidR="00D61588" w:rsidRPr="00B44B64" w:rsidRDefault="00D61588" w:rsidP="007C5F60">
            <w:pPr>
              <w:pStyle w:val="1TableText"/>
              <w:tabs>
                <w:tab w:val="num" w:pos="993"/>
              </w:tabs>
              <w:spacing w:before="0" w:after="0"/>
              <w:rPr>
                <w:rFonts w:cs="Arial"/>
              </w:rPr>
            </w:pPr>
            <w:r w:rsidRPr="00B44B64">
              <w:rPr>
                <w:rFonts w:cs="Arial"/>
              </w:rPr>
              <w:t>31</w:t>
            </w:r>
            <w:r w:rsidR="00D26AC5" w:rsidRPr="00B44B64">
              <w:rPr>
                <w:rFonts w:cs="Arial"/>
              </w:rPr>
              <w:t>–</w:t>
            </w:r>
            <w:r w:rsidRPr="00B44B64">
              <w:rPr>
                <w:rFonts w:cs="Arial"/>
              </w:rPr>
              <w:t>34</w:t>
            </w:r>
          </w:p>
        </w:tc>
        <w:tc>
          <w:tcPr>
            <w:tcW w:w="1134" w:type="dxa"/>
          </w:tcPr>
          <w:p w14:paraId="296DF64B" w14:textId="77777777" w:rsidR="00D61588" w:rsidRPr="00B44B64" w:rsidRDefault="00D61588" w:rsidP="007C5F60">
            <w:pPr>
              <w:pStyle w:val="1TableText"/>
              <w:tabs>
                <w:tab w:val="num" w:pos="993"/>
              </w:tabs>
              <w:spacing w:before="0" w:after="0"/>
              <w:rPr>
                <w:rFonts w:cs="Arial"/>
              </w:rPr>
            </w:pPr>
            <w:r w:rsidRPr="00B44B64">
              <w:rPr>
                <w:rFonts w:cs="Arial"/>
              </w:rPr>
              <w:t>Mean##</w:t>
            </w:r>
          </w:p>
        </w:tc>
        <w:tc>
          <w:tcPr>
            <w:tcW w:w="4401" w:type="dxa"/>
          </w:tcPr>
          <w:p w14:paraId="7A8E6A71" w14:textId="77777777" w:rsidR="00D61588" w:rsidRPr="00B44B64" w:rsidRDefault="00D61588" w:rsidP="007C5F60">
            <w:pPr>
              <w:pStyle w:val="1TableText"/>
              <w:tabs>
                <w:tab w:val="num" w:pos="993"/>
              </w:tabs>
              <w:spacing w:before="0" w:after="0"/>
              <w:rPr>
                <w:rFonts w:cs="Arial"/>
              </w:rPr>
            </w:pPr>
            <w:r w:rsidRPr="00B44B64">
              <w:rPr>
                <w:rFonts w:cs="Arial"/>
              </w:rPr>
              <w:t xml:space="preserve">Sliding window mean of pc1, RVI, NDVI and </w:t>
            </w:r>
            <w:proofErr w:type="spellStart"/>
            <w:r w:rsidRPr="00B44B64">
              <w:rPr>
                <w:rFonts w:cs="Arial"/>
              </w:rPr>
              <w:t>gN</w:t>
            </w:r>
            <w:proofErr w:type="spellEnd"/>
          </w:p>
        </w:tc>
      </w:tr>
      <w:tr w:rsidR="00D61588" w:rsidRPr="00B44B64" w14:paraId="737565A8" w14:textId="77777777" w:rsidTr="00CA517C">
        <w:trPr>
          <w:trHeight w:val="340"/>
          <w:jc w:val="center"/>
        </w:trPr>
        <w:tc>
          <w:tcPr>
            <w:tcW w:w="709" w:type="dxa"/>
          </w:tcPr>
          <w:p w14:paraId="5A7AFCAC" w14:textId="2FAFF754" w:rsidR="00D61588" w:rsidRPr="00B44B64" w:rsidRDefault="00D61588" w:rsidP="007C5F60">
            <w:pPr>
              <w:pStyle w:val="1TableText"/>
              <w:tabs>
                <w:tab w:val="num" w:pos="993"/>
              </w:tabs>
              <w:spacing w:before="0" w:after="0"/>
              <w:rPr>
                <w:rFonts w:cs="Arial"/>
              </w:rPr>
            </w:pPr>
            <w:r w:rsidRPr="00B44B64">
              <w:rPr>
                <w:rFonts w:cs="Arial"/>
              </w:rPr>
              <w:t>35</w:t>
            </w:r>
            <w:r w:rsidR="00D26AC5" w:rsidRPr="00B44B64">
              <w:rPr>
                <w:rFonts w:cs="Arial"/>
              </w:rPr>
              <w:t>–</w:t>
            </w:r>
            <w:r w:rsidRPr="00B44B64">
              <w:rPr>
                <w:rFonts w:cs="Arial"/>
              </w:rPr>
              <w:t>38</w:t>
            </w:r>
          </w:p>
        </w:tc>
        <w:tc>
          <w:tcPr>
            <w:tcW w:w="1134" w:type="dxa"/>
          </w:tcPr>
          <w:p w14:paraId="3B3C383D" w14:textId="77777777" w:rsidR="00D61588" w:rsidRPr="00B44B64" w:rsidRDefault="00D61588" w:rsidP="007C5F60">
            <w:pPr>
              <w:pStyle w:val="1TableText"/>
              <w:tabs>
                <w:tab w:val="num" w:pos="993"/>
              </w:tabs>
              <w:spacing w:before="0" w:after="0"/>
              <w:rPr>
                <w:rFonts w:cs="Arial"/>
              </w:rPr>
            </w:pPr>
            <w:r w:rsidRPr="00B44B64">
              <w:rPr>
                <w:rFonts w:cs="Arial"/>
              </w:rPr>
              <w:t>Median##</w:t>
            </w:r>
          </w:p>
        </w:tc>
        <w:tc>
          <w:tcPr>
            <w:tcW w:w="4401" w:type="dxa"/>
          </w:tcPr>
          <w:p w14:paraId="10464944" w14:textId="77777777" w:rsidR="00D61588" w:rsidRPr="00B44B64" w:rsidRDefault="00D61588" w:rsidP="007C5F60">
            <w:pPr>
              <w:pStyle w:val="1TableText"/>
              <w:tabs>
                <w:tab w:val="num" w:pos="993"/>
              </w:tabs>
              <w:spacing w:before="0" w:after="0"/>
              <w:rPr>
                <w:rFonts w:cs="Arial"/>
              </w:rPr>
            </w:pPr>
            <w:r w:rsidRPr="00B44B64">
              <w:rPr>
                <w:rFonts w:cs="Arial"/>
              </w:rPr>
              <w:t xml:space="preserve">Sliding window median of pc1, RVI, NDVI and </w:t>
            </w:r>
            <w:proofErr w:type="spellStart"/>
            <w:r w:rsidRPr="00B44B64">
              <w:rPr>
                <w:rFonts w:cs="Arial"/>
              </w:rPr>
              <w:t>gN</w:t>
            </w:r>
            <w:proofErr w:type="spellEnd"/>
          </w:p>
        </w:tc>
      </w:tr>
      <w:tr w:rsidR="00D61588" w:rsidRPr="00B44B64" w14:paraId="64026EAB" w14:textId="77777777" w:rsidTr="00CA517C">
        <w:trPr>
          <w:trHeight w:val="340"/>
          <w:jc w:val="center"/>
        </w:trPr>
        <w:tc>
          <w:tcPr>
            <w:tcW w:w="709" w:type="dxa"/>
          </w:tcPr>
          <w:p w14:paraId="79C9C175" w14:textId="0CB02F8E" w:rsidR="00D61588" w:rsidRPr="00B44B64" w:rsidRDefault="00D61588" w:rsidP="007C5F60">
            <w:pPr>
              <w:pStyle w:val="1TableText"/>
              <w:tabs>
                <w:tab w:val="num" w:pos="993"/>
              </w:tabs>
              <w:spacing w:before="0" w:after="0"/>
              <w:rPr>
                <w:rFonts w:cs="Arial"/>
              </w:rPr>
            </w:pPr>
            <w:r w:rsidRPr="00B44B64">
              <w:rPr>
                <w:rFonts w:cs="Arial"/>
              </w:rPr>
              <w:t>39</w:t>
            </w:r>
            <w:r w:rsidR="00D26AC5" w:rsidRPr="00B44B64">
              <w:rPr>
                <w:rFonts w:cs="Arial"/>
              </w:rPr>
              <w:t>–</w:t>
            </w:r>
            <w:r w:rsidRPr="00B44B64">
              <w:rPr>
                <w:rFonts w:cs="Arial"/>
              </w:rPr>
              <w:t>42</w:t>
            </w:r>
          </w:p>
        </w:tc>
        <w:tc>
          <w:tcPr>
            <w:tcW w:w="1134" w:type="dxa"/>
          </w:tcPr>
          <w:p w14:paraId="4C0FA734" w14:textId="77777777" w:rsidR="00D61588" w:rsidRPr="00B44B64" w:rsidRDefault="00D61588" w:rsidP="007C5F60">
            <w:pPr>
              <w:pStyle w:val="1TableText"/>
              <w:tabs>
                <w:tab w:val="num" w:pos="993"/>
              </w:tabs>
              <w:spacing w:before="0" w:after="0"/>
              <w:rPr>
                <w:rFonts w:cs="Arial"/>
              </w:rPr>
            </w:pPr>
            <w:r w:rsidRPr="00B44B64">
              <w:rPr>
                <w:rFonts w:cs="Arial"/>
              </w:rPr>
              <w:t>Skewness##</w:t>
            </w:r>
          </w:p>
        </w:tc>
        <w:tc>
          <w:tcPr>
            <w:tcW w:w="4401" w:type="dxa"/>
          </w:tcPr>
          <w:p w14:paraId="0F8E5FEB" w14:textId="77777777" w:rsidR="00D61588" w:rsidRPr="00B44B64" w:rsidRDefault="00D61588" w:rsidP="007C5F60">
            <w:pPr>
              <w:pStyle w:val="1TableText"/>
              <w:tabs>
                <w:tab w:val="num" w:pos="993"/>
              </w:tabs>
              <w:spacing w:before="0" w:after="0"/>
              <w:rPr>
                <w:rFonts w:cs="Arial"/>
              </w:rPr>
            </w:pPr>
            <w:r w:rsidRPr="00B44B64">
              <w:rPr>
                <w:rFonts w:cs="Arial"/>
              </w:rPr>
              <w:t xml:space="preserve">Sliding window skewness of pc1, RVI, NDVI and </w:t>
            </w:r>
            <w:proofErr w:type="spellStart"/>
            <w:r w:rsidRPr="00B44B64">
              <w:rPr>
                <w:rFonts w:cs="Arial"/>
              </w:rPr>
              <w:t>gN</w:t>
            </w:r>
            <w:proofErr w:type="spellEnd"/>
          </w:p>
        </w:tc>
      </w:tr>
      <w:tr w:rsidR="00D61588" w:rsidRPr="00B44B64" w14:paraId="090B8CEC" w14:textId="77777777" w:rsidTr="00CA517C">
        <w:trPr>
          <w:trHeight w:val="340"/>
          <w:jc w:val="center"/>
        </w:trPr>
        <w:tc>
          <w:tcPr>
            <w:tcW w:w="709" w:type="dxa"/>
          </w:tcPr>
          <w:p w14:paraId="4C5C8E15" w14:textId="5E1D0C7D" w:rsidR="00D61588" w:rsidRPr="00B44B64" w:rsidRDefault="00D61588" w:rsidP="007C5F60">
            <w:pPr>
              <w:pStyle w:val="1TableText"/>
              <w:tabs>
                <w:tab w:val="num" w:pos="993"/>
              </w:tabs>
              <w:spacing w:before="0" w:after="0"/>
              <w:rPr>
                <w:rFonts w:cs="Arial"/>
              </w:rPr>
            </w:pPr>
            <w:r w:rsidRPr="00B44B64">
              <w:rPr>
                <w:rFonts w:cs="Arial"/>
              </w:rPr>
              <w:t>43</w:t>
            </w:r>
            <w:r w:rsidR="00D26AC5" w:rsidRPr="00B44B64">
              <w:rPr>
                <w:rFonts w:cs="Arial"/>
              </w:rPr>
              <w:t>–</w:t>
            </w:r>
            <w:r w:rsidRPr="00B44B64">
              <w:rPr>
                <w:rFonts w:cs="Arial"/>
              </w:rPr>
              <w:t>46</w:t>
            </w:r>
          </w:p>
        </w:tc>
        <w:tc>
          <w:tcPr>
            <w:tcW w:w="1134" w:type="dxa"/>
          </w:tcPr>
          <w:p w14:paraId="15C38E0E" w14:textId="77777777" w:rsidR="00D61588" w:rsidRPr="00B44B64" w:rsidRDefault="00D61588" w:rsidP="007C5F60">
            <w:pPr>
              <w:pStyle w:val="1TableText"/>
              <w:tabs>
                <w:tab w:val="num" w:pos="993"/>
              </w:tabs>
              <w:spacing w:before="0" w:after="0"/>
              <w:rPr>
                <w:rFonts w:cs="Arial"/>
              </w:rPr>
            </w:pPr>
            <w:r w:rsidRPr="00B44B64">
              <w:rPr>
                <w:rFonts w:cs="Arial"/>
              </w:rPr>
              <w:t>Kurtosis##</w:t>
            </w:r>
          </w:p>
        </w:tc>
        <w:tc>
          <w:tcPr>
            <w:tcW w:w="4401" w:type="dxa"/>
          </w:tcPr>
          <w:p w14:paraId="0A2D5B13" w14:textId="77777777" w:rsidR="00D61588" w:rsidRPr="00B44B64" w:rsidRDefault="00D61588" w:rsidP="007C5F60">
            <w:pPr>
              <w:pStyle w:val="1TableText"/>
              <w:tabs>
                <w:tab w:val="num" w:pos="993"/>
              </w:tabs>
              <w:spacing w:before="0" w:after="0"/>
              <w:rPr>
                <w:rFonts w:cs="Arial"/>
              </w:rPr>
            </w:pPr>
            <w:r w:rsidRPr="00B44B64">
              <w:rPr>
                <w:rFonts w:cs="Arial"/>
              </w:rPr>
              <w:t xml:space="preserve">Sliding window kurtosis of pc1, RVI, NDVI and </w:t>
            </w:r>
            <w:proofErr w:type="spellStart"/>
            <w:r w:rsidRPr="00B44B64">
              <w:rPr>
                <w:rFonts w:cs="Arial"/>
              </w:rPr>
              <w:t>gN</w:t>
            </w:r>
            <w:proofErr w:type="spellEnd"/>
          </w:p>
        </w:tc>
      </w:tr>
    </w:tbl>
    <w:p w14:paraId="1B29E2DF" w14:textId="77777777" w:rsidR="00D61588" w:rsidRPr="00B44B64" w:rsidRDefault="00D61588" w:rsidP="00D61588"/>
    <w:p w14:paraId="2EC4D1D8" w14:textId="77777777" w:rsidR="00B84FCE" w:rsidRPr="00B44B64" w:rsidRDefault="00B84FCE" w:rsidP="00D61588"/>
    <w:p w14:paraId="3535955D" w14:textId="648EFEEA" w:rsidR="00D61588" w:rsidRPr="00B44B64" w:rsidRDefault="00155F86" w:rsidP="00D61588">
      <w:pPr>
        <w:pStyle w:val="Heading2"/>
      </w:pPr>
      <w:r w:rsidRPr="00B44B64">
        <w:t>Feature Selection</w:t>
      </w:r>
    </w:p>
    <w:p w14:paraId="6B0B98DC" w14:textId="4EDD706E" w:rsidR="00D61588" w:rsidRPr="00B44B64" w:rsidRDefault="00D61588" w:rsidP="000104B9">
      <w:pPr>
        <w:pStyle w:val="BodyTextIndented"/>
      </w:pPr>
      <w:r w:rsidRPr="00B44B64">
        <w:t>The bands of the imagery have significant spectral overlap</w:t>
      </w:r>
      <w:r w:rsidRPr="00B44B64">
        <w:fldChar w:fldCharType="begin" w:fldLock="1"/>
      </w:r>
      <w:r w:rsidR="007A38B5" w:rsidRPr="00B44B64">
        <w:instrText>ADDIN CSL_CITATION { "citationItems" : [ { "id" : "ITEM-1", "itemData" : { "URL" : "http://www.geospace.co.za/pdf/DMC Brochure.pdf", "author" : [ { "dropping-particle" : "", "family" : "Intergraph", "given" : "", "non-dropping-particle" : "", "parse-names" : false, "suffix" : "" } ], "id" : "ITEM-1", "issued" : { "date-parts" : [ [ "2008" ] ] }, "publisher" : "Intergraph", "publisher-place" : "Huntsville, USA", "title" : "Digital mapping camera system", "type" : "webpage" }, "uris" : [ "http://www.mendeley.com/documents/?uuid=60b2fbfc-8808-418a-9575-b07a534b21eb" ] } ], "mendeley" : { "formattedCitation" : "&lt;sup&gt;41&lt;/sup&gt;", "plainTextFormattedCitation" : "41", "previouslyFormattedCitation" : "&lt;sup&gt;41&lt;/sup&gt;" }, "properties" : {  }, "schema" : "https://github.com/citation-style-language/schema/raw/master/csl-citation.json" }</w:instrText>
      </w:r>
      <w:r w:rsidRPr="00B44B64">
        <w:fldChar w:fldCharType="separate"/>
      </w:r>
      <w:r w:rsidR="007A38B5" w:rsidRPr="00B44B64">
        <w:rPr>
          <w:noProof/>
          <w:vertAlign w:val="superscript"/>
        </w:rPr>
        <w:t>41</w:t>
      </w:r>
      <w:r w:rsidRPr="00B44B64">
        <w:fldChar w:fldCharType="end"/>
      </w:r>
      <w:r w:rsidRPr="00B44B64">
        <w:t xml:space="preserve"> and consequently are highly correlated.  </w:t>
      </w:r>
      <w:r w:rsidR="00931E4E" w:rsidRPr="00B44B64">
        <w:t xml:space="preserve">Given that the </w:t>
      </w:r>
      <w:r w:rsidRPr="00B44B64">
        <w:t xml:space="preserve">bands are the source data for all the derived features, the derived feature definitions </w:t>
      </w:r>
      <w:r w:rsidR="008C67D1" w:rsidRPr="00B44B64">
        <w:t xml:space="preserve">also </w:t>
      </w:r>
      <w:r w:rsidRPr="00B44B64">
        <w:t xml:space="preserve">contain </w:t>
      </w:r>
      <w:r w:rsidR="00087F03" w:rsidRPr="00B44B64">
        <w:t>inter-dependencies</w:t>
      </w:r>
      <w:r w:rsidRPr="00B44B64">
        <w:t xml:space="preserve">.  A number of authors have noted that feature redundancy can cause </w:t>
      </w:r>
      <w:r w:rsidR="00196E1D" w:rsidRPr="00B44B64">
        <w:t xml:space="preserve">instability </w:t>
      </w:r>
      <w:r w:rsidRPr="00B44B64">
        <w:t xml:space="preserve">and sub-optimality in selected features when </w:t>
      </w:r>
      <w:r w:rsidR="00196E1D" w:rsidRPr="00B44B64">
        <w:t xml:space="preserve">traditional </w:t>
      </w:r>
      <w:r w:rsidRPr="00B44B64">
        <w:t xml:space="preserve">approaches </w:t>
      </w:r>
      <w:r w:rsidR="001C14D5" w:rsidRPr="00B44B64">
        <w:t>(</w:t>
      </w:r>
      <w:r w:rsidR="00196E1D" w:rsidRPr="00B44B64">
        <w:t>such as ranking, forward selection and backward elimination</w:t>
      </w:r>
      <w:r w:rsidR="001C14D5" w:rsidRPr="00B44B64">
        <w:t>) are used</w:t>
      </w:r>
      <w:r w:rsidR="00414F27" w:rsidRPr="00B44B64">
        <w:t>.</w:t>
      </w:r>
      <w:r w:rsidRPr="00B44B64">
        <w:fldChar w:fldCharType="begin" w:fldLock="1"/>
      </w:r>
      <w:r w:rsidR="007A38B5" w:rsidRPr="00B44B64">
        <w:instrText>ADDIN CSL_CITATION { "citationItems" : [ { "id" : "ITEM-1", "itemData" : { "DOI" : "10.1109/ICCCT.2011.6075207", "ISBN" : "978-1-4577-1385-9", "author" : [ { "dropping-particle" : "", "family" : "Sahu", "given" : "Barnali", "non-dropping-particle" : "", "parse-names" : false, "suffix" : "" }, { "dropping-particle" : "", "family" : "Mishra", "given" : "Debahuti", "non-dropping-particle" : "", "parse-names" : false, "suffix" : "" } ], "container-title" : "2011 2nd International Conference on Computer and Communication Technology (ICCCT-2011)", "id" : "ITEM-1", "issued" : { "date-parts" : [ [ "2011", "9" ] ] }, "note" : "Method: kmeans clustering with correlation. snr ratio and t stat ranking for each cluster. single features taken from each cluster.\nResults: compare proposed feat sel with polain ranking based on tstat and snr using clfr accuracy for a few different clfrs and data sets\n\nOld comments:\nsimilar to my fs approach but little theoretical foundation or bg. k-means reqs knowledge of the num of clusters which is ubknown and which my technique does not. \n\nalso v similar to yousef et al", "page" : "5-10", "publisher" : "IEEE", "publisher-place" : "Allahabad, India", "title" : "A novel approach for selecting informative genes from gene expression data using signal-to-noise ratio and t-statistics", "type" : "paper-conference" }, "uris" : [ "http://www.mendeley.com/documents/?uuid=cbac2827-7b7e-40f0-adc3-d0f5193d0efa" ] }, { "id" : "ITEM-2", "itemData" : { "DOI" : "10.1093/bioinformatics/btr300", "ISSN" : "1367-4811", "PMID" : "21576180", "abstract" : "MOTIVATION: Classification and feature selection of genomics or transcriptomics data is often hampered by the large number of features as compared with the small number of samples available. Moreover, features represented by probes that either have similar molecular functions (gene expression analysis) or genomic locations (DNA copy number analysis) are highly correlated. Classical model selection methods such as penalized logistic regression or random forest become unstable in the presence of high feature correlations. Sophisticated penalties such as group Lasso or fused Lasso can force the models to assign similar weights to correlated features and thus improve model stability and interpretability. In this article, we show that the measures of feature relevance corresponding to the above-mentioned methods are biased such that the weights of the features belonging to groups of correlated features decrease as the sizes of the groups increase, which leads to incorrect model interpretation and misleading feature ranking. RESULTS: With simulation experiments, we demonstrate that Lasso logistic regression, fused support vector machine, group Lasso and random forest models suffer from correlation bias. Using simulations, we show that two related methods for group selection based on feature clustering can be used for correcting the correlation bias. These techniques also improve the stability and the accuracy of the baseline models. We apply all methods investigated to a breast cancer and a bladder cancer arrayCGH dataset and in order to identify copy number aberrations predictive of tumor phenotype. AVAILABILITY: R code can be found at: http://www.mpi-inf.mpg.de/~laura/Clustering.r.", "author" : [ { "dropping-particle" : "", "family" : "Tolosi", "given" : "Laura", "non-dropping-particle" : "", "parse-names" : false, "suffix" : "" }, { "dropping-particle" : "", "family" : "Lengauer", "given" : "Thomas", "non-dropping-particle" : "", "parse-names" : false, "suffix" : "" } ], "container-title" : "Bioinformatics", "id" : "ITEM-2", "issue" : "14", "issued" : { "date-parts" : [ [ "2011", "7", "15" ] ] }, "note" : "Method: they show a number of classifiers / regressors suffer from correlation bias (Lasso, Lasso logistic regression, group Lasso, fused SVM, random forests ). they also show that clustering method such as Park 2007 compensates successfully for this. they give a theoretical background for this.\n\nResults: - methods tested on a number of simulated and 2 real biological datasets\n- NB not only compare clfr accuracy but also measure feature stability using variance / correlation of feature weight vector over bootstraps\n- they compare Park 2007 to other methods including random forests and SVM\n- accuracy of clustering approach is not always superior to other methods but usually is\n- feature stability is improved by clustering\n- they eval clustering modifications of the same clfrs eval'd in traditional mode\n\n\n\nOld comments:\n\nDidn't read this through but think I have a rough understanding of the issues involved. FS or BE should not suffer from this correlation issue although they obviously are not optimal\n\nSome notes on how random forests dont deal with well with correlation and how correlated features lead to instability in fs.\n\nResults: \nOverall model stability is given by the average of all pairwise Pearson correlations between feature weight vectors provided by the models fitted on the 10 variations of the training set", "page" : "1986-1994", "title" : "Classification with correlated features: unreliability of feature ranking and solutions.", "type" : "article-journal", "volume" : "27" }, "uris" : [ "http://www.mendeley.com/documents/?uuid=a9f19872-8de9-4086-8714-ec90cce4cbf7" ] }, { "id" : "ITEM-3", "itemData" : { "DOI" : "10.1186/1471-2105-9-307", "ISSN" : "1471-2105", "PMID" : "18620558", "abstract" : "BACKGROUND: Random forests are becoming increasingly popular in many scientific fields because they can cope with \"small n large p\" problems, complex interactions and even highly correlated predictor variables. Their variable importance measures have recently been suggested as screening tools for, e.g., gene expression studies. However, these variable importance measures show a bias towards correlated predictor variables. RESULTS: We identify two mechanisms responsible for this finding: (i) A preference for the selection of correlated predictors in the tree building process and (ii) an additional advantage for correlated predictor variables induced by the unconditional permutation scheme that is employed in the computation of the variable importance measure. Based on these considerations we develop a new, conditional permutation scheme for the computation of the variable importance measure. CONCLUSION: The resulting conditional variable importance reflects the true impact of each predictor variable more reliably than the original marginal approach.", "author" : [ { "dropping-particle" : "", "family" : "Strobl", "given" : "Carolin", "non-dropping-particle" : "", "parse-names" : false, "suffix" : "" }, { "dropping-particle" : "", "family" : "Boulesteix", "given" : "Anne-Laure", "non-dropping-particle" : "", "parse-names" : false, "suffix" : "" }, { "dropping-particle" : "", "family" : "Kneib", "given" : "Thomas", "non-dropping-particle" : "", "parse-names" : false, "suffix" : "" }, { "dropping-particle" : "", "family" : "Augustin", "given" : "Thomas", "non-dropping-particle" : "", "parse-names" : false, "suffix" : "" }, { "dropping-particle" : "", "family" : "Zeileis", "given" : "Achim", "non-dropping-particle" : "", "parse-names" : false, "suffix" : "" } ], "container-title" : "BMC bioinformatics", "id" : "ITEM-3", "issued" : { "date-parts" : [ [ "2008", "1" ] ] }, "note" : "Method: show that random forests permutation fs method is biased to select correlated vars. develop a new conditional permutation scheme that avoids correlation bias. \n\nResults: - synthetic data\n- they show their variable importance measure better reflects real importance than traditional random forests\n- then a similar thing on real genetic data", "page" : "307", "title" : "Conditional variable importance for random forests.", "type" : "article-journal", "volume" : "9" }, "uris" : [ "http://www.mendeley.com/documents/?uuid=1b21249c-ff9c-4971-9f35-2a02060bfb52" ] }, { "id" : "ITEM-4", "itemData" : { "DOI" : "10.1186/1471-2105-8-144", "ISSN" : "1471-2105", "PMID" : "17474999", "abstract" : "BACKGROUND: Classification studies using gene expression datasets are usually based on small numbers of samples and tens of thousands of genes. The selection of those genes that are important for distinguishing the different sample classes being compared, poses a challenging problem in high dimensional data analysis. We describe a new procedure for selecting significant genes as recursive cluster elimination (RCE) rather than recursive feature elimination (RFE). We have tested this algorithm on six datasets and compared its performance with that of two related classification procedures with RFE. RESULTS: We have developed a novel method for selecting significant genes in comparative gene expression studies. This method, which we refer to as SVM-RCE, combines K-means, a clustering method, to identify correlated gene clusters, and Support Vector Machines (SVMs), a supervised machine learning classification method, to identify and score (rank) those gene clusters for the purpose of classification. K-means is used initially to group genes into clusters. Recursive cluster elimination (RCE) is then applied to iteratively remove those clusters of genes that contribute the least to the classification performance. SVM-RCE identifies the clusters of correlated genes that are most significantly differentially expressed between the sample classes. Utilization of gene clusters, rather than individual genes, enhances the supervised classification accuracy of the same data as compared to the accuracy when either SVM or Penalized Discriminant Analysis (PDA) with recursive feature elimination (SVM-RFE and PDA-RFE) are used to remove genes based on their individual discriminant weights. CONCLUSION: SVM-RCE provides improved classification accuracy with complex microarray data sets when it is compared to the classification accuracy of the same datasets using either SVM-RFE or PDA-RFE. SVM-RCE identifies clusters of correlated genes that when considered together provide greater insight into the structure of the microarray data. Clustering genes for classification appears to result in some concomitant clustering of samples into subgroups. Our present implementation of SVM-RCE groups genes using the correlation metric. The success of the SVM-RCE method in classification suggests that gene interaction networks or other biologically relevant metrics that group genes based on functional parameters might also be useful.", "author" : [ { "dropping-particle" : "", "family" : "Yousef", "given" : "Malik", "non-dropping-particle" : "", "parse-names" : false, "suffix" : "" }, { "dropping-particle" : "", "family" : "Jung", "given" : "Segun", "non-dropping-particle" : "", "parse-names" : false, "suffix" : "" }, { "dropping-particle" : "", "family" : "Showe", "given" : "Louise C", "non-dropping-particle" : "", "parse-names" : false, "suffix" : "" }, { "dropping-particle" : "", "family" : "Showe", "given" : "Michael K", "non-dropping-particle" : "", "parse-names" : false, "suffix" : "" } ], "container-title" : "BMC Bioinformatics", "id" : "ITEM-4", "issue" : "144", "issued" : { "date-parts" : [ [ "2007", "1" ] ] }, "note" : "Method: - similar to my feature selection invention. \n- group genes into clusters with Kmeans using correlation as metric\n- Linear SVM used to rank clusters\n- Clusters eliminated with BE type procedure (on which feats - all or a representative). Clsutering is repeated at each iteration i.e. it must be slow\n- The cluster score is the accuracy of an SVM trained on that cluster\n- It is SLOW and not the most rigorously thought out method IMO.\n\nResults: - Proposed method compared to SVM and PDA (also with BE but no clustering i.e. BE on features not clusters) (?) using clfr accuracy\n- they use a number of public genetic data sets. \n- clfr performance is slightly better than non-clustering variants\n- their method took 9 hrs!!!! to execute on the one dataset\n- the accuracy improvement is marginal\n\nOld comments:\nRecursive BE approach Make 2 clusters and then eval on the entire cluster using a BE of the entire cluster with a linear SVM accuracy as metric. \n\nThis is similar to my feature selection invention. \nThey only make 2 clusters and then eval on the entire cluster using a BE of the entire cluster with a linear SVM accuracy as metric. \n\nNo they dont make 2 clusters that start with 300 and reduce to 2. \n\nMy method makes more sense to me, at least for my situation\n\nTheir recurtsive approach (something like BE of clusters) may be closer to globally optimal than my cluster in solation approach. Yes, as my approach comes down to a ranking of clusters.", "title" : "Recursive cluster elimination (RCE) for classification and feature selection from gene expression data.", "type" : "article-journal", "volume" : "8" }, "uris" : [ "http://www.mendeley.com/documents/?uuid=8fba6ef8-3b8b-4892-bd24-ff3ebfa74be5" ] } ], "mendeley" : { "formattedCitation" : "&lt;sup&gt;30,42\u201344&lt;/sup&gt;", "plainTextFormattedCitation" : "30,42\u201344", "previouslyFormattedCitation" : "&lt;sup&gt;30,42\u201344&lt;/sup&gt;" }, "properties" : {  }, "schema" : "https://github.com/citation-style-language/schema/raw/master/csl-citation.json" }</w:instrText>
      </w:r>
      <w:r w:rsidRPr="00B44B64">
        <w:fldChar w:fldCharType="separate"/>
      </w:r>
      <w:r w:rsidR="007A38B5" w:rsidRPr="00B44B64">
        <w:rPr>
          <w:noProof/>
          <w:vertAlign w:val="superscript"/>
        </w:rPr>
        <w:t>30,42–44</w:t>
      </w:r>
      <w:r w:rsidRPr="00B44B64">
        <w:fldChar w:fldCharType="end"/>
      </w:r>
      <w:r w:rsidRPr="00B44B64">
        <w:t xml:space="preserve">  </w:t>
      </w:r>
      <w:r w:rsidR="00F978E9" w:rsidRPr="00B44B64">
        <w:t xml:space="preserve">Redundancy </w:t>
      </w:r>
      <w:r w:rsidRPr="00B44B64">
        <w:t xml:space="preserve">can be </w:t>
      </w:r>
      <w:r w:rsidR="00156C2B" w:rsidRPr="00B44B64">
        <w:t>reduced</w:t>
      </w:r>
      <w:r w:rsidRPr="00B44B64">
        <w:t xml:space="preserve"> </w:t>
      </w:r>
      <w:r w:rsidR="001C14D5" w:rsidRPr="00B44B64">
        <w:t xml:space="preserve">by </w:t>
      </w:r>
      <w:r w:rsidRPr="00B44B64">
        <w:t>using a feature extraction approach such as PCA</w:t>
      </w:r>
      <w:r w:rsidR="00156C2B" w:rsidRPr="00B44B64">
        <w:t>,</w:t>
      </w:r>
      <w:r w:rsidRPr="00B44B64">
        <w:t xml:space="preserve"> </w:t>
      </w:r>
      <w:r w:rsidRPr="00B44B64">
        <w:lastRenderedPageBreak/>
        <w:t>but requires computation of the full feature</w:t>
      </w:r>
      <w:r w:rsidR="001C14D5" w:rsidRPr="00B44B64">
        <w:t>-</w:t>
      </w:r>
      <w:r w:rsidRPr="00B44B64">
        <w:t>set</w:t>
      </w:r>
      <w:r w:rsidR="001C14D5" w:rsidRPr="00B44B64">
        <w:t xml:space="preserve"> and </w:t>
      </w:r>
      <w:r w:rsidRPr="00B44B64">
        <w:t xml:space="preserve">is not practical in computationally demanding applications such as ours. </w:t>
      </w:r>
    </w:p>
    <w:p w14:paraId="4F211572" w14:textId="288FC019" w:rsidR="00D61588" w:rsidRPr="00B44B64" w:rsidRDefault="00156C2B" w:rsidP="000104B9">
      <w:pPr>
        <w:pStyle w:val="BodyTextIndented"/>
      </w:pPr>
      <w:r w:rsidRPr="00B44B64">
        <w:t>A</w:t>
      </w:r>
      <w:r w:rsidR="00F978E9" w:rsidRPr="00B44B64">
        <w:t xml:space="preserve"> feature </w:t>
      </w:r>
      <w:r w:rsidR="003C3A08">
        <w:t>selection</w:t>
      </w:r>
      <w:r w:rsidR="00F978E9" w:rsidRPr="00B44B64">
        <w:t xml:space="preserve"> method</w:t>
      </w:r>
      <w:r w:rsidR="00D61588" w:rsidRPr="00B44B64">
        <w:t xml:space="preserve">, called feature clustering and ranking, </w:t>
      </w:r>
      <w:r w:rsidRPr="00B44B64">
        <w:t xml:space="preserve">was used to </w:t>
      </w:r>
      <w:r w:rsidR="00196E1D" w:rsidRPr="00B44B64">
        <w:t xml:space="preserve">select relevant features in the presence of </w:t>
      </w:r>
      <w:r w:rsidRPr="00B44B64">
        <w:t>redundancy</w:t>
      </w:r>
      <w:r w:rsidR="00D61588" w:rsidRPr="00B44B64">
        <w:t xml:space="preserve">. </w:t>
      </w:r>
      <w:r w:rsidRPr="00B44B64">
        <w:t xml:space="preserve">The approach </w:t>
      </w:r>
      <w:r w:rsidR="00D61588" w:rsidRPr="00B44B64">
        <w:t>is described as follows:</w:t>
      </w:r>
    </w:p>
    <w:p w14:paraId="4340A349" w14:textId="6C0B8353" w:rsidR="00D61588" w:rsidRPr="00B44B64" w:rsidRDefault="00D61588" w:rsidP="00630683">
      <w:pPr>
        <w:pStyle w:val="ListParagraph"/>
        <w:numPr>
          <w:ilvl w:val="0"/>
          <w:numId w:val="1"/>
        </w:numPr>
        <w:spacing w:line="480" w:lineRule="auto"/>
        <w:jc w:val="both"/>
      </w:pPr>
      <w:r w:rsidRPr="00B44B64">
        <w:t>Perform average-linkage hierarchical clustering</w:t>
      </w:r>
      <w:r w:rsidRPr="00B44B64">
        <w:fldChar w:fldCharType="begin" w:fldLock="1"/>
      </w:r>
      <w:r w:rsidR="007A38B5" w:rsidRPr="00B44B64">
        <w:instrText>ADDIN CSL_CITATION { "citationItems" : [ { "id" : "ITEM-1", "itemData" : { "DOI" : "10.1007/s00357-005-0012-9", "ISSN" : "0176-4268", "author" : [ { "dropping-particle" : "", "family" : "Szekely", "given" : "Gabor J.", "non-dropping-particle" : "", "parse-names" : false, "suffix" : "" }, { "dropping-particle" : "", "family" : "Rizzo", "given" : "Maria L.", "non-dropping-particle" : "", "parse-names" : false, "suffix" : "" } ], "container-title" : "Journal of Classification", "id" : "ITEM-1", "issue" : "2", "issued" : { "date-parts" : [ [ "2005", "9" ] ] }, "page" : "151-183", "title" : "Hierarchical clustering via joint between-within distances: extending Ward's minimum variance method", "type" : "article-journal", "volume" : "22" }, "uris" : [ "http://www.mendeley.com/documents/?uuid=c7523e26-d44c-40d3-b024-cb2eb337047f" ] } ], "mendeley" : { "formattedCitation" : "&lt;sup&gt;45&lt;/sup&gt;", "plainTextFormattedCitation" : "45", "previouslyFormattedCitation" : "&lt;sup&gt;45&lt;/sup&gt;" }, "properties" : {  }, "schema" : "https://github.com/citation-style-language/schema/raw/master/csl-citation.json" }</w:instrText>
      </w:r>
      <w:r w:rsidRPr="00B44B64">
        <w:fldChar w:fldCharType="separate"/>
      </w:r>
      <w:r w:rsidR="007A38B5" w:rsidRPr="00B44B64">
        <w:rPr>
          <w:noProof/>
          <w:vertAlign w:val="superscript"/>
        </w:rPr>
        <w:t>45</w:t>
      </w:r>
      <w:r w:rsidRPr="00B44B64">
        <w:fldChar w:fldCharType="end"/>
      </w:r>
      <w:r w:rsidRPr="00B44B64">
        <w:t xml:space="preserve"> of the feature set using the correlation coefficient as the dissimilarity metric.</w:t>
      </w:r>
      <w:r w:rsidR="00AF1D75">
        <w:t xml:space="preserve">  </w:t>
      </w:r>
    </w:p>
    <w:p w14:paraId="21C4FE70" w14:textId="44F9884A" w:rsidR="00D61588" w:rsidRPr="00B44B64" w:rsidRDefault="00AF1D75" w:rsidP="00630683">
      <w:pPr>
        <w:pStyle w:val="ListParagraph"/>
        <w:numPr>
          <w:ilvl w:val="0"/>
          <w:numId w:val="1"/>
        </w:numPr>
        <w:spacing w:line="480" w:lineRule="auto"/>
        <w:jc w:val="both"/>
      </w:pPr>
      <w:r>
        <w:t xml:space="preserve">Select a dissimilarity threshold at which to extract a natural number of clusters containing high correlation by visual inspection of the </w:t>
      </w:r>
      <w:proofErr w:type="spellStart"/>
      <w:r>
        <w:t>dendrogram</w:t>
      </w:r>
      <w:proofErr w:type="spellEnd"/>
      <w:r w:rsidR="00D61588" w:rsidRPr="00B44B64">
        <w:t>.</w:t>
      </w:r>
    </w:p>
    <w:p w14:paraId="0380FC18" w14:textId="77777777" w:rsidR="00172392" w:rsidRPr="00B44B64" w:rsidRDefault="00172392" w:rsidP="00630683">
      <w:pPr>
        <w:pStyle w:val="ListParagraph"/>
        <w:keepNext/>
        <w:keepLines/>
        <w:numPr>
          <w:ilvl w:val="0"/>
          <w:numId w:val="1"/>
        </w:numPr>
        <w:spacing w:line="480" w:lineRule="auto"/>
        <w:jc w:val="both"/>
      </w:pPr>
      <w:r w:rsidRPr="00B44B64">
        <w:t>Rank each cluster’s importance by finding the value of a relevance criterion for each individual feature and then finding the median of the feature relevance values in the cluster.</w:t>
      </w:r>
    </w:p>
    <w:p w14:paraId="4E6D685F" w14:textId="404A5F3D" w:rsidR="00D61588" w:rsidRPr="00B44B64" w:rsidRDefault="00D61588" w:rsidP="00630683">
      <w:pPr>
        <w:pStyle w:val="ListParagraph"/>
        <w:numPr>
          <w:ilvl w:val="0"/>
          <w:numId w:val="1"/>
        </w:numPr>
        <w:spacing w:line="480" w:lineRule="auto"/>
        <w:jc w:val="both"/>
      </w:pPr>
      <w:r w:rsidRPr="00B44B64">
        <w:t xml:space="preserve">Select a single feature from each of the </w:t>
      </w:r>
      <w:r w:rsidRPr="00B44B64">
        <w:rPr>
          <w:i/>
        </w:rPr>
        <w:t>N</w:t>
      </w:r>
      <w:r w:rsidRPr="00B44B64">
        <w:t xml:space="preserve"> clusters </w:t>
      </w:r>
      <w:r w:rsidR="001C14D5" w:rsidRPr="00B44B64">
        <w:t xml:space="preserve">with </w:t>
      </w:r>
      <w:r w:rsidRPr="00B44B64">
        <w:t>the best importance scores.</w:t>
      </w:r>
    </w:p>
    <w:p w14:paraId="6CB59F6A" w14:textId="3258C205" w:rsidR="00D61588" w:rsidRPr="00B44B64" w:rsidRDefault="00D61588" w:rsidP="000104B9">
      <w:pPr>
        <w:pStyle w:val="BodyTextIndented"/>
        <w:ind w:firstLine="0"/>
      </w:pPr>
      <w:r w:rsidRPr="00B44B64">
        <w:t xml:space="preserve">The number of clusters, </w:t>
      </w:r>
      <w:r w:rsidRPr="00B44B64">
        <w:rPr>
          <w:i/>
        </w:rPr>
        <w:t>N</w:t>
      </w:r>
      <w:r w:rsidRPr="00B44B64">
        <w:t xml:space="preserve">, </w:t>
      </w:r>
      <w:r w:rsidR="00E11F1D" w:rsidRPr="00B44B64">
        <w:t>was</w:t>
      </w:r>
      <w:r w:rsidRPr="00B44B64">
        <w:t xml:space="preserve"> chosen using a grid search with the final classifier accuracy as performance measure.  </w:t>
      </w:r>
      <w:r w:rsidR="00C22C18" w:rsidRPr="00B44B64">
        <w:t xml:space="preserve">In this study, </w:t>
      </w:r>
      <w:r w:rsidR="00172392" w:rsidRPr="00B44B64">
        <w:t xml:space="preserve">the accuracy of a naïve Bayes classifier </w:t>
      </w:r>
      <w:r w:rsidR="00065A81" w:rsidRPr="00B44B64">
        <w:t xml:space="preserve">was used </w:t>
      </w:r>
      <w:r w:rsidR="00172392" w:rsidRPr="00B44B64">
        <w:t xml:space="preserve">as the feature relevance criterion.  </w:t>
      </w:r>
      <w:r w:rsidR="00C22C18" w:rsidRPr="00B44B64">
        <w:t xml:space="preserve">The naïve Bayes criterion makes no assumptions about the form of the class distributions and can thus provide a generic measure of </w:t>
      </w:r>
      <w:proofErr w:type="spellStart"/>
      <w:r w:rsidR="00C22C18" w:rsidRPr="00B44B64">
        <w:t>separability</w:t>
      </w:r>
      <w:proofErr w:type="spellEnd"/>
      <w:r w:rsidR="00C22C18" w:rsidRPr="00B44B64">
        <w:t>.  It is simple, fast and recogni</w:t>
      </w:r>
      <w:r w:rsidR="000B7347" w:rsidRPr="00B44B64">
        <w:t>z</w:t>
      </w:r>
      <w:r w:rsidR="00C22C18" w:rsidRPr="00B44B64">
        <w:t>ed as being accurate for a variety of problems</w:t>
      </w:r>
      <w:r w:rsidR="005232C4" w:rsidRPr="00B44B64">
        <w:t>.</w:t>
      </w:r>
      <w:r w:rsidR="00C22C18" w:rsidRPr="00B44B64">
        <w:fldChar w:fldCharType="begin" w:fldLock="1"/>
      </w:r>
      <w:r w:rsidR="007A38B5" w:rsidRPr="00B44B64">
        <w:instrText>ADDIN CSL_CITATION { "citationItems" : [ { "id" : "ITEM-1", "itemData" : { "ISSN" : "03067734", "author" : [ { "dropping-particle" : "", "family" : "Hand", "given" : "David J", "non-dropping-particle" : "", "parse-names" : false, "suffix" : "" }, { "dropping-particle" : "", "family" : "Yu", "given" : "Kerning", "non-dropping-particle" : "", "parse-names" : false, "suffix" : "" } ], "container-title" : "International Statisitical Review", "id" : "ITEM-1", "issue" : "3", "issued" : { "date-parts" : [ [ "2001" ] ] }, "page" : "385-398", "title" : "Idiot\u2019s Bayes - Not So Stupid After All?", "type" : "article-journal", "volume" : "69" }, "uris" : [ "http://www.mendeley.com/documents/?uuid=6270de9c-cc6c-40ed-848d-2147489c13bc" ] } ], "mendeley" : { "formattedCitation" : "&lt;sup&gt;46&lt;/sup&gt;", "plainTextFormattedCitation" : "46", "previouslyFormattedCitation" : "&lt;sup&gt;46&lt;/sup&gt;" }, "properties" : {  }, "schema" : "https://github.com/citation-style-language/schema/raw/master/csl-citation.json" }</w:instrText>
      </w:r>
      <w:r w:rsidR="00C22C18" w:rsidRPr="00B44B64">
        <w:fldChar w:fldCharType="separate"/>
      </w:r>
      <w:r w:rsidR="007A38B5" w:rsidRPr="00B44B64">
        <w:rPr>
          <w:noProof/>
          <w:vertAlign w:val="superscript"/>
        </w:rPr>
        <w:t>46</w:t>
      </w:r>
      <w:r w:rsidR="00C22C18" w:rsidRPr="00B44B64">
        <w:fldChar w:fldCharType="end"/>
      </w:r>
      <w:r w:rsidR="00C22C18" w:rsidRPr="00B44B64">
        <w:t xml:space="preserve">  </w:t>
      </w:r>
      <w:r w:rsidRPr="00B44B64">
        <w:t>To avoid biased accuracy estimates, all classifier accuracy evaluation</w:t>
      </w:r>
      <w:r w:rsidR="00156C2B" w:rsidRPr="00B44B64">
        <w:t>s</w:t>
      </w:r>
      <w:r w:rsidRPr="00B44B64">
        <w:t xml:space="preserve"> for </w:t>
      </w:r>
      <w:r w:rsidR="00C22C18" w:rsidRPr="00B44B64">
        <w:t>feature relevance</w:t>
      </w:r>
      <w:r w:rsidRPr="00B44B64">
        <w:t xml:space="preserve"> or selection of </w:t>
      </w:r>
      <w:r w:rsidRPr="00B44B64">
        <w:rPr>
          <w:i/>
        </w:rPr>
        <w:t>N</w:t>
      </w:r>
      <w:r w:rsidRPr="00B44B64">
        <w:t xml:space="preserve">, </w:t>
      </w:r>
      <w:r w:rsidR="00156C2B" w:rsidRPr="00B44B64">
        <w:t>were</w:t>
      </w:r>
      <w:r w:rsidRPr="00B44B64">
        <w:t xml:space="preserve"> done on unseen test data using a </w:t>
      </w:r>
      <w:proofErr w:type="spellStart"/>
      <w:r w:rsidRPr="00B44B64">
        <w:t>ten</w:t>
      </w:r>
      <w:r w:rsidR="007820B5" w:rsidRPr="00B44B64">
        <w:t xml:space="preserve"> </w:t>
      </w:r>
      <w:r w:rsidRPr="00B44B64">
        <w:t>fold</w:t>
      </w:r>
      <w:proofErr w:type="spellEnd"/>
      <w:r w:rsidRPr="00B44B64">
        <w:t xml:space="preserve"> cross validation</w:t>
      </w:r>
      <w:r w:rsidR="005232C4" w:rsidRPr="00B44B64">
        <w:t>.</w:t>
      </w:r>
      <w:r w:rsidRPr="00B44B64">
        <w:fldChar w:fldCharType="begin" w:fldLock="1"/>
      </w:r>
      <w:r w:rsidR="007A38B5" w:rsidRPr="00B44B64">
        <w:instrText>ADDIN CSL_CITATION { "citationItems" : [ { "id" : "ITEM-1", "itemData" : { "DOI" : "10.1002/0470854774", "ISBN" : "0198538642", "author" : [ { "dropping-particle" : "", "family" : "Bishop", "given" : "Christopher M.", "non-dropping-particle" : "", "parse-names" : false, "suffix" : "" } ], "id" : "ITEM-1", "issued" : { "date-parts" : [ [ "2003" ] ] }, "publisher" : "Oxford University Press", "publisher-place" : "New York", "title" : "Neural networks for pattern recognition", "type" : "book" }, "uris" : [ "http://www.mendeley.com/documents/?uuid=284fd81e-b578-4566-aa67-a8bc0944a59a" ] } ], "mendeley" : { "formattedCitation" : "&lt;sup&gt;28&lt;/sup&gt;", "plainTextFormattedCitation" : "28", "previouslyFormattedCitation" : "&lt;sup&gt;28&lt;/sup&gt;" }, "properties" : {  }, "schema" : "https://github.com/citation-style-language/schema/raw/master/csl-citation.json" }</w:instrText>
      </w:r>
      <w:r w:rsidRPr="00B44B64">
        <w:fldChar w:fldCharType="separate"/>
      </w:r>
      <w:r w:rsidR="007A38B5" w:rsidRPr="00B44B64">
        <w:rPr>
          <w:noProof/>
          <w:vertAlign w:val="superscript"/>
        </w:rPr>
        <w:t>28</w:t>
      </w:r>
      <w:r w:rsidRPr="00B44B64">
        <w:fldChar w:fldCharType="end"/>
      </w:r>
      <w:r w:rsidRPr="00B44B64">
        <w:t xml:space="preserve">  </w:t>
      </w:r>
      <w:r w:rsidR="00E4498B" w:rsidRPr="00B44B64">
        <w:t>T</w:t>
      </w:r>
      <w:r w:rsidRPr="00B44B64">
        <w:t>he cluster</w:t>
      </w:r>
      <w:r w:rsidR="00E4498B" w:rsidRPr="00B44B64">
        <w:t>-</w:t>
      </w:r>
      <w:r w:rsidRPr="00B44B64">
        <w:t xml:space="preserve">ranking method </w:t>
      </w:r>
      <w:r w:rsidR="00E4498B" w:rsidRPr="00B44B64">
        <w:t xml:space="preserve">has the advantages of being quick and </w:t>
      </w:r>
      <w:r w:rsidRPr="00B44B64">
        <w:t>allow</w:t>
      </w:r>
      <w:r w:rsidR="00E4498B" w:rsidRPr="00B44B64">
        <w:t>ing</w:t>
      </w:r>
      <w:r w:rsidRPr="00B44B64">
        <w:t xml:space="preserve"> hand-picking of the single features that represent each cluster.  The flexibility to choose features </w:t>
      </w:r>
      <w:r w:rsidR="00E4498B" w:rsidRPr="00B44B64">
        <w:t xml:space="preserve">enables </w:t>
      </w:r>
      <w:r w:rsidRPr="00B44B64">
        <w:t>the user to favo</w:t>
      </w:r>
      <w:r w:rsidR="000B7347" w:rsidRPr="00B44B64">
        <w:t>r</w:t>
      </w:r>
      <w:r w:rsidRPr="00B44B64">
        <w:t xml:space="preserve"> those features that are fastest to compute</w:t>
      </w:r>
      <w:r w:rsidR="00E4498B" w:rsidRPr="00B44B64">
        <w:t>,</w:t>
      </w:r>
      <w:r w:rsidRPr="00B44B64">
        <w:t xml:space="preserve"> or perhaps to choose those features that are more readily understood.</w:t>
      </w:r>
      <w:r w:rsidR="00BB64CD" w:rsidRPr="00B44B64">
        <w:t xml:space="preserve">  </w:t>
      </w:r>
      <w:r w:rsidR="0075473B" w:rsidRPr="00B44B64">
        <w:t xml:space="preserve">The method was applied to the </w:t>
      </w:r>
      <w:r w:rsidR="00C769BD" w:rsidRPr="00B44B64">
        <w:t>label</w:t>
      </w:r>
      <w:r w:rsidR="000B7347" w:rsidRPr="00B44B64">
        <w:t>ed</w:t>
      </w:r>
      <w:r w:rsidR="00C769BD" w:rsidRPr="00B44B64">
        <w:t xml:space="preserve"> pixel data</w:t>
      </w:r>
      <w:r w:rsidR="0075473B" w:rsidRPr="00B44B64">
        <w:t>.</w:t>
      </w:r>
    </w:p>
    <w:p w14:paraId="0EB195D4" w14:textId="77777777" w:rsidR="00D61588" w:rsidRPr="00B44B64" w:rsidRDefault="00D61588" w:rsidP="000104B9">
      <w:pPr>
        <w:pStyle w:val="BodyTextIndented"/>
      </w:pPr>
    </w:p>
    <w:p w14:paraId="4DCDA448" w14:textId="12181755" w:rsidR="00D61588" w:rsidRPr="00B44B64" w:rsidRDefault="00E64254" w:rsidP="00D61588">
      <w:pPr>
        <w:pStyle w:val="Heading2"/>
      </w:pPr>
      <w:r w:rsidRPr="00B44B64">
        <w:lastRenderedPageBreak/>
        <w:t>Classification</w:t>
      </w:r>
      <w:r w:rsidR="00905BD5" w:rsidRPr="00B44B64">
        <w:t xml:space="preserve"> and Canopy</w:t>
      </w:r>
      <w:r w:rsidR="00FA2071" w:rsidRPr="00B44B64">
        <w:t>-</w:t>
      </w:r>
      <w:r w:rsidR="00905BD5" w:rsidRPr="00B44B64">
        <w:t>Cover Estimation</w:t>
      </w:r>
    </w:p>
    <w:p w14:paraId="572975B3" w14:textId="03DD6FAD" w:rsidR="00D61588" w:rsidRPr="00B44B64" w:rsidRDefault="00D61588" w:rsidP="000104B9">
      <w:pPr>
        <w:pStyle w:val="BodyText"/>
      </w:pPr>
      <w:r w:rsidRPr="00B44B64">
        <w:t xml:space="preserve">The decision tree, random forest, </w:t>
      </w:r>
      <w:r w:rsidR="000B7347" w:rsidRPr="00B44B64">
        <w:t>SVM</w:t>
      </w:r>
      <w:r w:rsidRPr="00B44B64">
        <w:t xml:space="preserve">, Bayes normal and </w:t>
      </w:r>
      <w:r w:rsidR="00C22C18" w:rsidRPr="00B44B64">
        <w:t>k-</w:t>
      </w:r>
      <w:r w:rsidR="00E4498B" w:rsidRPr="00B44B64">
        <w:t>n</w:t>
      </w:r>
      <w:r w:rsidR="00C22C18" w:rsidRPr="00B44B64">
        <w:t>earest-</w:t>
      </w:r>
      <w:r w:rsidR="00E4498B" w:rsidRPr="00B44B64">
        <w:t>n</w:t>
      </w:r>
      <w:r w:rsidR="00C22C18" w:rsidRPr="00B44B64">
        <w:t>eighbo</w:t>
      </w:r>
      <w:r w:rsidR="000B7347" w:rsidRPr="00B44B64">
        <w:t>r</w:t>
      </w:r>
      <w:r w:rsidRPr="00B44B64">
        <w:t xml:space="preserve"> (</w:t>
      </w:r>
      <w:proofErr w:type="spellStart"/>
      <w:r w:rsidR="00C22C18" w:rsidRPr="00B44B64">
        <w:t>kNN</w:t>
      </w:r>
      <w:proofErr w:type="spellEnd"/>
      <w:r w:rsidRPr="00B44B64">
        <w:t>) classifiers were evaluated</w:t>
      </w:r>
      <w:r w:rsidR="00156C2B" w:rsidRPr="00B44B64">
        <w:t xml:space="preserve"> in this study</w:t>
      </w:r>
      <w:r w:rsidRPr="00B44B64">
        <w:t>.</w:t>
      </w:r>
      <w:r w:rsidR="00156C2B" w:rsidRPr="00B44B64">
        <w:t xml:space="preserve"> </w:t>
      </w:r>
      <w:r w:rsidRPr="00B44B64">
        <w:t xml:space="preserve">A decision tree is a tree of binary decision nodes based on thresholds of different features.  </w:t>
      </w:r>
      <w:r w:rsidR="007A22CA" w:rsidRPr="00B44B64">
        <w:t>D</w:t>
      </w:r>
      <w:r w:rsidRPr="00B44B64">
        <w:t>ata is recursively split at each branch node until a terminal representing a class label</w:t>
      </w:r>
      <w:r w:rsidR="00E4498B" w:rsidRPr="00B44B64">
        <w:t xml:space="preserve"> is reached</w:t>
      </w:r>
      <w:r w:rsidR="005232C4" w:rsidRPr="00B44B64">
        <w:t>.</w:t>
      </w:r>
      <w:r w:rsidRPr="00B44B64">
        <w:fldChar w:fldCharType="begin" w:fldLock="1"/>
      </w:r>
      <w:r w:rsidR="007A38B5" w:rsidRPr="00B44B64">
        <w:instrText>ADDIN CSL_CITATION { "citationItems" : [ { "id" : "ITEM-1", "itemData" : { "ISBN" : "978-0534980542", "author" : [ { "dropping-particle" : "", "family" : "Breiman", "given" : "Leo", "non-dropping-particle" : "", "parse-names" : false, "suffix" : "" }, { "dropping-particle" : "", "family" : "Friedman", "given" : "J.", "non-dropping-particle" : "", "parse-names" : false, "suffix" : "" }, { "dropping-particle" : "", "family" : "Olshen", "given" : "R.", "non-dropping-particle" : "", "parse-names" : false, "suffix" : "" }, { "dropping-particle" : "", "family" : "Stone", "given" : "C.", "non-dropping-particle" : "", "parse-names" : false, "suffix" : "" } ], "id" : "ITEM-1", "issued" : { "date-parts" : [ [ "1984" ] ] }, "publisher" : "Wadsworth", "publisher-place" : "Calif.", "title" : "Classification and regression trees", "type" : "book" }, "uris" : [ "http://www.mendeley.com/documents/?uuid=ed5b215d-c6eb-4029-a0a6-3381cd51e78d" ] } ], "mendeley" : { "formattedCitation" : "&lt;sup&gt;47&lt;/sup&gt;", "plainTextFormattedCitation" : "47", "previouslyFormattedCitation" : "&lt;sup&gt;47&lt;/sup&gt;" }, "properties" : {  }, "schema" : "https://github.com/citation-style-language/schema/raw/master/csl-citation.json" }</w:instrText>
      </w:r>
      <w:r w:rsidRPr="00B44B64">
        <w:fldChar w:fldCharType="separate"/>
      </w:r>
      <w:r w:rsidR="007A38B5" w:rsidRPr="00B44B64">
        <w:rPr>
          <w:noProof/>
          <w:vertAlign w:val="superscript"/>
        </w:rPr>
        <w:t>47</w:t>
      </w:r>
      <w:r w:rsidRPr="00B44B64">
        <w:fldChar w:fldCharType="end"/>
      </w:r>
      <w:r w:rsidRPr="00B44B64">
        <w:t xml:space="preserve">  Training is performed by a greedy procedure</w:t>
      </w:r>
      <w:r w:rsidR="00156C2B" w:rsidRPr="00B44B64">
        <w:t>,</w:t>
      </w:r>
      <w:r w:rsidRPr="00B44B64">
        <w:t xml:space="preserve"> which iteratively adds nodes and selects features producing the best split for each node.  Criteria used for choosing the best feature at each node include the information content, node purity and Fisher’s criterion</w:t>
      </w:r>
      <w:r w:rsidR="007A22CA" w:rsidRPr="00B44B64">
        <w:t>.</w:t>
      </w:r>
      <w:r w:rsidRPr="00B44B64">
        <w:fldChar w:fldCharType="begin" w:fldLock="1"/>
      </w:r>
      <w:r w:rsidR="007A38B5" w:rsidRPr="00B44B64">
        <w:instrText>ADDIN CSL_CITATION { "citationItems" : [ { "id" : "ITEM-1", "itemData" : { "author" : [ { "dropping-particle" : "", "family" : "Jain", "given" : "Anil K", "non-dropping-particle" : "", "parse-names" : false, "suffix" : "" }, { "dropping-particle" : "", "family" : "Duin", "given" : "Robert P W", "non-dropping-particle" : "", "parse-names" : false, "suffix" : "" }, { "dropping-particle" : "", "family" : "Mao", "given" : "Jianchang", "non-dropping-particle" : "", "parse-names" : false, "suffix" : "" } ], "container-title" : "IEEE Transactions on Pattern Analysis and Machine Intelligence", "id" : "ITEM-1", "issue" : "1", "issued" : { "date-parts" : [ [ "2000" ] ] }, "page" : "4-37", "title" : "Statistical pattern recognition: a review", "type" : "article-journal", "volume" : "22" }, "uris" : [ "http://www.mendeley.com/documents/?uuid=bdb80740-a905-4c79-9a64-0ef426359953" ] } ], "mendeley" : { "formattedCitation" : "&lt;sup&gt;29&lt;/sup&gt;", "plainTextFormattedCitation" : "29", "previouslyFormattedCitation" : "&lt;sup&gt;29&lt;/sup&gt;" }, "properties" : {  }, "schema" : "https://github.com/citation-style-language/schema/raw/master/csl-citation.json" }</w:instrText>
      </w:r>
      <w:r w:rsidRPr="00B44B64">
        <w:fldChar w:fldCharType="separate"/>
      </w:r>
      <w:r w:rsidR="007A38B5" w:rsidRPr="00B44B64">
        <w:rPr>
          <w:noProof/>
          <w:vertAlign w:val="superscript"/>
        </w:rPr>
        <w:t>29</w:t>
      </w:r>
      <w:r w:rsidRPr="00B44B64">
        <w:fldChar w:fldCharType="end"/>
      </w:r>
      <w:r w:rsidRPr="00B44B64">
        <w:t xml:space="preserve">  Overtraining is a concern and trees can be pruned in a post-training step to reduce variance.  </w:t>
      </w:r>
      <w:r w:rsidR="00C45804" w:rsidRPr="00B44B64">
        <w:t xml:space="preserve">Decision trees </w:t>
      </w:r>
      <w:r w:rsidRPr="00B44B64">
        <w:t xml:space="preserve">are known for their </w:t>
      </w:r>
      <w:r w:rsidR="007A22CA" w:rsidRPr="00B44B64">
        <w:t xml:space="preserve">speed of execution and </w:t>
      </w:r>
      <w:r w:rsidRPr="00B44B64">
        <w:t>ease of interpretation</w:t>
      </w:r>
      <w:r w:rsidR="007A22CA" w:rsidRPr="00B44B64">
        <w:t xml:space="preserve">. </w:t>
      </w:r>
      <w:r w:rsidRPr="00B44B64">
        <w:t xml:space="preserve"> </w:t>
      </w:r>
      <w:r w:rsidR="007A22CA" w:rsidRPr="00B44B64">
        <w:t>N</w:t>
      </w:r>
      <w:r w:rsidRPr="00B44B64">
        <w:t xml:space="preserve">ode decisions can help provide insight into the problem.  Decisions are usually binary and based on a single feature.  As a result, the decision boundary is comprised of stepwise sections parallel to the feature axes and is at best an approximation </w:t>
      </w:r>
      <w:r w:rsidR="00C45804" w:rsidRPr="00B44B64">
        <w:t xml:space="preserve">of </w:t>
      </w:r>
      <w:r w:rsidRPr="00B44B64">
        <w:t>the optimal boundary</w:t>
      </w:r>
      <w:r w:rsidR="007A22CA" w:rsidRPr="00B44B64">
        <w:t>.</w:t>
      </w:r>
      <w:r w:rsidRPr="00B44B64">
        <w:fldChar w:fldCharType="begin" w:fldLock="1"/>
      </w:r>
      <w:r w:rsidR="007A38B5" w:rsidRPr="00B44B64">
        <w:instrText>ADDIN CSL_CITATION { "citationItems" : [ { "id" : "ITEM-1", "itemData" : { "author" : [ { "dropping-particle" : "", "family" : "Jain", "given" : "Anil K", "non-dropping-particle" : "", "parse-names" : false, "suffix" : "" }, { "dropping-particle" : "", "family" : "Duin", "given" : "Robert P W", "non-dropping-particle" : "", "parse-names" : false, "suffix" : "" }, { "dropping-particle" : "", "family" : "Mao", "given" : "Jianchang", "non-dropping-particle" : "", "parse-names" : false, "suffix" : "" } ], "container-title" : "IEEE Transactions on Pattern Analysis and Machine Intelligence", "id" : "ITEM-1", "issue" : "1", "issued" : { "date-parts" : [ [ "2000" ] ] }, "page" : "4-37", "title" : "Statistical pattern recognition: a review", "type" : "article-journal", "volume" : "22" }, "uris" : [ "http://www.mendeley.com/documents/?uuid=bdb80740-a905-4c79-9a64-0ef426359953" ] } ], "mendeley" : { "formattedCitation" : "&lt;sup&gt;29&lt;/sup&gt;", "plainTextFormattedCitation" : "29", "previouslyFormattedCitation" : "&lt;sup&gt;29&lt;/sup&gt;" }, "properties" : {  }, "schema" : "https://github.com/citation-style-language/schema/raw/master/csl-citation.json" }</w:instrText>
      </w:r>
      <w:r w:rsidRPr="00B44B64">
        <w:fldChar w:fldCharType="separate"/>
      </w:r>
      <w:r w:rsidR="007A38B5" w:rsidRPr="00B44B64">
        <w:rPr>
          <w:noProof/>
          <w:vertAlign w:val="superscript"/>
        </w:rPr>
        <w:t>29</w:t>
      </w:r>
      <w:r w:rsidRPr="00B44B64">
        <w:fldChar w:fldCharType="end"/>
      </w:r>
      <w:r w:rsidRPr="00B44B64">
        <w:t xml:space="preserve">  Decision trees are flexible and broadly applied as they make no assumptions </w:t>
      </w:r>
      <w:r w:rsidR="00C45804" w:rsidRPr="00B44B64">
        <w:t>about</w:t>
      </w:r>
      <w:r w:rsidRPr="00B44B64">
        <w:t xml:space="preserve"> the form of class distributions and can deal with categorical as well as continuous variables</w:t>
      </w:r>
      <w:r w:rsidR="007A22CA" w:rsidRPr="00B44B64">
        <w:t>.</w:t>
      </w:r>
      <w:r w:rsidRPr="00B44B64">
        <w:fldChar w:fldCharType="begin" w:fldLock="1"/>
      </w:r>
      <w:r w:rsidR="007A38B5" w:rsidRPr="00B44B64">
        <w:instrText>ADDIN CSL_CITATION { "citationItems" : [ { "id" : "ITEM-1", "itemData" : { "ISBN" : "978-0534980542", "author" : [ { "dropping-particle" : "", "family" : "Breiman", "given" : "Leo", "non-dropping-particle" : "", "parse-names" : false, "suffix" : "" }, { "dropping-particle" : "", "family" : "Friedman", "given" : "J.", "non-dropping-particle" : "", "parse-names" : false, "suffix" : "" }, { "dropping-particle" : "", "family" : "Olshen", "given" : "R.", "non-dropping-particle" : "", "parse-names" : false, "suffix" : "" }, { "dropping-particle" : "", "family" : "Stone", "given" : "C.", "non-dropping-particle" : "", "parse-names" : false, "suffix" : "" } ], "id" : "ITEM-1", "issued" : { "date-parts" : [ [ "1984" ] ] }, "publisher" : "Wadsworth", "publisher-place" : "Calif.", "title" : "Classification and regression trees", "type" : "book" }, "uris" : [ "http://www.mendeley.com/documents/?uuid=ed5b215d-c6eb-4029-a0a6-3381cd51e78d" ] } ], "mendeley" : { "formattedCitation" : "&lt;sup&gt;47&lt;/sup&gt;", "plainTextFormattedCitation" : "47", "previouslyFormattedCitation" : "&lt;sup&gt;47&lt;/sup&gt;" }, "properties" : {  }, "schema" : "https://github.com/citation-style-language/schema/raw/master/csl-citation.json" }</w:instrText>
      </w:r>
      <w:r w:rsidRPr="00B44B64">
        <w:fldChar w:fldCharType="separate"/>
      </w:r>
      <w:r w:rsidR="007A38B5" w:rsidRPr="00B44B64">
        <w:rPr>
          <w:noProof/>
          <w:vertAlign w:val="superscript"/>
        </w:rPr>
        <w:t>47</w:t>
      </w:r>
      <w:r w:rsidRPr="00B44B64">
        <w:fldChar w:fldCharType="end"/>
      </w:r>
      <w:r w:rsidRPr="00B44B64">
        <w:t xml:space="preserve">  </w:t>
      </w:r>
    </w:p>
    <w:p w14:paraId="33BF7BCB" w14:textId="12B97B80" w:rsidR="00D61588" w:rsidRPr="00B44B64" w:rsidRDefault="00D61588" w:rsidP="000104B9">
      <w:pPr>
        <w:pStyle w:val="BodyTextIndented"/>
      </w:pPr>
      <w:r w:rsidRPr="00B44B64">
        <w:t>Random forests are classifiers that use bootstrapped aggregation (bagging)</w:t>
      </w:r>
      <w:r w:rsidRPr="00B44B64">
        <w:fldChar w:fldCharType="begin" w:fldLock="1"/>
      </w:r>
      <w:r w:rsidR="007A38B5" w:rsidRPr="00B44B64">
        <w:instrText>ADDIN CSL_CITATION { "citationItems" : [ { "id" : "ITEM-1", "itemData" : { "ISSN" : "08856125", "abstract" : "Bagging predictors is a method for generating multiple versions of a predictor and using these to get an aggregated predictor. The aggregation averages over the versions when predicting a numerical outcome and does a plurality vote when predicting a class. The multiple versions are formed by making bootstrap replicates of the learning set and using these as new learning sets. Tests on real and simulated data sets using classification and regression trees and subset selection in linear regression show that bagging can give substantial gains in accuracy. The vital element is the instability of the prediction method. If perturbing the learning set can cause significant changes in the predictor constructed, then bagging can improve accuracy. \u00a9 1996 Kluwer Academic Publishers,.", "author" : [ { "dropping-particle" : "", "family" : "Breiman", "given" : "Leo", "non-dropping-particle" : "", "parse-names" : false, "suffix" : "" } ], "container-title" : "Machine Learning", "id" : "ITEM-1", "issue" : "2", "issued" : { "date-parts" : [ [ "1996" ] ] }, "page" : "123-140", "title" : "Bagging predictors", "type" : "article-journal", "volume" : "24" }, "uris" : [ "http://www.mendeley.com/documents/?uuid=ea7cc1d3-99fd-45bf-b7ca-824bd283a4f3" ] } ], "mendeley" : { "formattedCitation" : "&lt;sup&gt;48&lt;/sup&gt;", "plainTextFormattedCitation" : "48", "previouslyFormattedCitation" : "&lt;sup&gt;48&lt;/sup&gt;" }, "properties" : {  }, "schema" : "https://github.com/citation-style-language/schema/raw/master/csl-citation.json" }</w:instrText>
      </w:r>
      <w:r w:rsidRPr="00B44B64">
        <w:fldChar w:fldCharType="separate"/>
      </w:r>
      <w:r w:rsidR="007A38B5" w:rsidRPr="00B44B64">
        <w:rPr>
          <w:noProof/>
          <w:vertAlign w:val="superscript"/>
        </w:rPr>
        <w:t>48</w:t>
      </w:r>
      <w:r w:rsidRPr="00B44B64">
        <w:fldChar w:fldCharType="end"/>
      </w:r>
      <w:r w:rsidRPr="00B44B64">
        <w:t xml:space="preserve"> of a large collection of decision tree classifiers.  Each tree is trained on a bootstrapped version of the dataset and the decision feature for each node is selected from a random subset of the full feature set</w:t>
      </w:r>
      <w:r w:rsidR="000D1DF9">
        <w:t>.</w:t>
      </w:r>
      <w:r w:rsidRPr="00B44B64">
        <w:fldChar w:fldCharType="begin" w:fldLock="1"/>
      </w:r>
      <w:r w:rsidR="007A38B5" w:rsidRPr="00B44B64">
        <w:instrText>ADDIN CSL_CITATION { "citationItems" : [ { "id" : "ITEM-1", "itemData" : { "DOI" : "10.1023/A:1010933404324", "author" : [ { "dropping-particle" : "", "family" : "Breiman", "given" : "Leo", "non-dropping-particle" : "", "parse-names" : false, "suffix" : "" } ], "container-title" : "Machine Learning", "id" : "ITEM-1", "issue" : "1", "issued" : { "date-parts" : [ [ "2001" ] ] }, "page" : "5-32", "title" : "Random Forests", "type" : "article-journal", "volume" : "45" }, "uris" : [ "http://www.mendeley.com/documents/?uuid=879618bc-53b7-42be-8e6c-d7f43e29874b" ] } ], "mendeley" : { "formattedCitation" : "&lt;sup&gt;49&lt;/sup&gt;", "plainTextFormattedCitation" : "49", "previouslyFormattedCitation" : "&lt;sup&gt;49&lt;/sup&gt;" }, "properties" : {  }, "schema" : "https://github.com/citation-style-language/schema/raw/master/csl-citation.json" }</w:instrText>
      </w:r>
      <w:r w:rsidRPr="00B44B64">
        <w:fldChar w:fldCharType="separate"/>
      </w:r>
      <w:r w:rsidR="007A38B5" w:rsidRPr="00B44B64">
        <w:rPr>
          <w:noProof/>
          <w:vertAlign w:val="superscript"/>
        </w:rPr>
        <w:t>49</w:t>
      </w:r>
      <w:r w:rsidRPr="00B44B64">
        <w:fldChar w:fldCharType="end"/>
      </w:r>
      <w:r w:rsidRPr="00B44B64">
        <w:t xml:space="preserve">  The bootstrapping and random feature subsets help introduce variation amongst the base tree classifiers.  The uncorrelated decision trees</w:t>
      </w:r>
      <w:r w:rsidR="00C56296" w:rsidRPr="00B44B64">
        <w:t>, in combination,</w:t>
      </w:r>
      <w:r w:rsidRPr="00B44B64">
        <w:t xml:space="preserve"> ha</w:t>
      </w:r>
      <w:r w:rsidR="00692CA8">
        <w:t>ve</w:t>
      </w:r>
      <w:r w:rsidRPr="00B44B64">
        <w:t xml:space="preserve"> greater predictive power than any single one.  Importantly, a random forest is not prone to overtraining.  Random forests are also robust to </w:t>
      </w:r>
      <w:proofErr w:type="spellStart"/>
      <w:r w:rsidRPr="00B44B64">
        <w:t>mislabelled</w:t>
      </w:r>
      <w:proofErr w:type="spellEnd"/>
      <w:r w:rsidRPr="00B44B64">
        <w:t xml:space="preserve"> training data.  Both training and execution </w:t>
      </w:r>
      <w:r w:rsidR="00492308" w:rsidRPr="00B44B64">
        <w:t xml:space="preserve">demand a </w:t>
      </w:r>
      <w:r w:rsidRPr="00B44B64">
        <w:t>moderate</w:t>
      </w:r>
      <w:r w:rsidR="00492308" w:rsidRPr="00B44B64">
        <w:t xml:space="preserve"> amount</w:t>
      </w:r>
      <w:r w:rsidRPr="00B44B64">
        <w:t xml:space="preserve"> of computation time.  The two main parameters for tuning a random forest are the number of trees and the number of features considered for each node.</w:t>
      </w:r>
    </w:p>
    <w:p w14:paraId="28ECBF6D" w14:textId="0AB311AE" w:rsidR="00D61588" w:rsidRPr="00B44B64" w:rsidRDefault="00492308" w:rsidP="000104B9">
      <w:pPr>
        <w:pStyle w:val="BodyTextIndented"/>
      </w:pPr>
      <w:r w:rsidRPr="00B44B64">
        <w:t xml:space="preserve">Ground-breaking </w:t>
      </w:r>
      <w:r w:rsidR="00525B25" w:rsidRPr="00B44B64">
        <w:t xml:space="preserve">and widespread </w:t>
      </w:r>
      <w:r w:rsidRPr="00B44B64">
        <w:t>pattern recognition work has been done with t</w:t>
      </w:r>
      <w:r w:rsidR="00D61588" w:rsidRPr="00B44B64">
        <w:t xml:space="preserve">he </w:t>
      </w:r>
      <w:r w:rsidR="000B7347" w:rsidRPr="00B44B64">
        <w:t>SVM</w:t>
      </w:r>
      <w:r w:rsidR="007A22CA" w:rsidRPr="00B44B64">
        <w:t>.</w:t>
      </w:r>
      <w:r w:rsidR="00D61588" w:rsidRPr="00B44B64">
        <w:fldChar w:fldCharType="begin" w:fldLock="1"/>
      </w:r>
      <w:r w:rsidR="007A38B5" w:rsidRPr="00B44B64">
        <w:instrText>ADDIN CSL_CITATION { "citationItems" : [ { "id" : "ITEM-1", "itemData" : { "DOI" : "10.1016/j.isprsjprs.2010.09.008", "ISSN" : "09242716", "author" : [ { "dropping-particle" : "", "family" : "Amor\u00f3s L\u00f3pez", "given" : "J.", "non-dropping-particle" : "", "parse-names" : false, "suffix" : "" }, { "dropping-particle" : "", "family" : "Izquierdo Verdiguier", "given" : "E.", "non-dropping-particle" : "", "parse-names" : false, "suffix" : "" }, { "dropping-particle" : "", "family" : "G\u00f3mez Chova", "given" : "L.", "non-dropping-particle" : "", "parse-names" : false, "suffix" : "" }, { "dropping-particle" : "", "family" : "Mu\u00f1oz Mar\u00ed", "given" : "J.", "non-dropping-particle" : "", "parse-names" : false, "suffix" : "" }, { "dropping-particle" : "", "family" : "Rodr\u00edguez Barreiro", "given" : "J.Z.", "non-dropping-particle" : "", "parse-names" : false, "suffix" : "" }, { "dropping-particle" : "", "family" : "Camps Valls", "given" : "G.", "non-dropping-particle" : "", "parse-names" : false, "suffix" : "" }, { "dropping-particle" : "", "family" : "Calpe Maravilla", "given" : "J.", "non-dropping-particle" : "", "parse-names" : false, "suffix" : "" } ], "container-title" : "ISPRS Journal of Photogrammetry and Remote Sensing", "id" : "ITEM-1", "issue" : "1", "issued" : { "date-parts" : [ [ "2011", "1" ] ] }, "page" : "115-123", "publisher" : "Elsevier B.V.", "title" : "Land cover classification of VHR airborne images for citrus grove identification", "type" : "article-journal", "volume" : "66" }, "uris" : [ "http://www.mendeley.com/documents/?uuid=4c73326b-86d5-4dd8-8edd-773277be9533" ] }, { "id" : "ITEM-2", "itemData" : { "DOI" : "10.1109/ICCCT.2011.6075207", "ISBN" : "978-1-4577-1385-9", "author" : [ { "dropping-particle" : "", "family" : "Sahu", "given" : "Barnali", "non-dropping-particle" : "", "parse-names" : false, "suffix" : "" }, { "dropping-particle" : "", "family" : "Mishra", "given" : "Debahuti", "non-dropping-particle" : "", "parse-names" : false, "suffix" : "" } ], "container-title" : "2011 2nd International Conference on Computer and Communication Technology (ICCCT-2011)", "id" : "ITEM-2", "issued" : { "date-parts" : [ [ "2011", "9" ] ] }, "note" : "Method: kmeans clustering with correlation. snr ratio and t stat ranking for each cluster. single features taken from each cluster.\nResults: compare proposed feat sel with polain ranking based on tstat and snr using clfr accuracy for a few different clfrs and data sets\n\nOld comments:\nsimilar to my fs approach but little theoretical foundation or bg. k-means reqs knowledge of the num of clusters which is ubknown and which my technique does not. \n\nalso v similar to yousef et al", "page" : "5-10", "publisher" : "IEEE", "publisher-place" : "Allahabad, India", "title" : "A novel approach for selecting informative genes from gene expression data using signal-to-noise ratio and t-statistics", "type" : "paper-conference" }, "uris" : [ "http://www.mendeley.com/documents/?uuid=cbac2827-7b7e-40f0-adc3-d0f5193d0efa" ] }, { "id" : "ITEM-3", "itemData" : { "author" : [ { "dropping-particle" : "", "family" : "Li", "given" : "Zhengrong", "non-dropping-particle" : "", "parse-names" : false, "suffix" : "" }, { "dropping-particle" : "", "family" : "Hayward", "given" : "Ross F.", "non-dropping-particle" : "", "parse-names" : false, "suffix" : "" }, { "dropping-particle" : "", "family" : "Zhang", "given" : "Jinglan", "non-dropping-particle" : "", "parse-names" : false, "suffix" : "" }, { "dropping-particle" : "", "family" : "Jin", "given" : "Hang", "non-dropping-particle" : "", "parse-names" : false, "suffix" : "" }, { "dropping-particle" : "", "family" : "Walker", "given" : "Rodney A", "non-dropping-particle" : "", "parse-names" : false, "suffix" : "" } ], "container-title" : "ISPRS TC VII Symposium \u2013 100 Years ISPRS", "editor" : [ { "dropping-particle" : "", "family" : "Wagner", "given" : "W", "non-dropping-particle" : "", "parse-names" : false, "suffix" : "" }, { "dropping-particle" : "", "family" : "Sz\u00e9kely", "given" : "B", "non-dropping-particle" : "", "parse-names" : false, "suffix" : "" } ], "id" : "ITEM-3", "issued" : { "date-parts" : [ [ "2010" ] ] }, "note" : "Nice paper but uses object segmentation up front so that a statistical approach can be adopted per object. This is not the approach I have followed thus far. One needs many pixels to use the object based statistical approach. The best I can do is a sliding window per pixel type approach.", "page" : "122-127", "publisher" : "IAPRS", "publisher-place" : "Vienna, Austria", "title" : "Evaluation of spectral and texture features for object-based vegetation species classification using support vector machines", "type" : "paper-conference", "volume" : "XXXVIII" }, "uris" : [ "http://www.mendeley.com/documents/?uuid=2e87226c-2ab4-4639-b60f-6422077aee8a" ] }, { "id" : "ITEM-4", "itemData" : { "DOI" : "10.1186/1471-2105-8-144", "ISSN" : "1471-2105", "PMID" : "17474999", "abstract" : "BACKGROUND: Classification studies using gene expression datasets are usually based on small numbers of samples and tens of thousands of genes. The selection of those genes that are important for distinguishing the different sample classes being compared, poses a challenging problem in high dimensional data analysis. We describe a new procedure for selecting significant genes as recursive cluster elimination (RCE) rather than recursive feature elimination (RFE). We have tested this algorithm on six datasets and compared its performance with that of two related classification procedures with RFE. RESULTS: We have developed a novel method for selecting significant genes in comparative gene expression studies. This method, which we refer to as SVM-RCE, combines K-means, a clustering method, to identify correlated gene clusters, and Support Vector Machines (SVMs), a supervised machine learning classification method, to identify and score (rank) those gene clusters for the purpose of classification. K-means is used initially to group genes into clusters. Recursive cluster elimination (RCE) is then applied to iteratively remove those clusters of genes that contribute the least to the classification performance. SVM-RCE identifies the clusters of correlated genes that are most significantly differentially expressed between the sample classes. Utilization of gene clusters, rather than individual genes, enhances the supervised classification accuracy of the same data as compared to the accuracy when either SVM or Penalized Discriminant Analysis (PDA) with recursive feature elimination (SVM-RFE and PDA-RFE) are used to remove genes based on their individual discriminant weights. CONCLUSION: SVM-RCE provides improved classification accuracy with complex microarray data sets when it is compared to the classification accuracy of the same datasets using either SVM-RFE or PDA-RFE. SVM-RCE identifies clusters of correlated genes that when considered together provide greater insight into the structure of the microarray data. Clustering genes for classification appears to result in some concomitant clustering of samples into subgroups. Our present implementation of SVM-RCE groups genes using the correlation metric. The success of the SVM-RCE method in classification suggests that gene interaction networks or other biologically relevant metrics that group genes based on functional parameters might also be useful.", "author" : [ { "dropping-particle" : "", "family" : "Yousef", "given" : "Malik", "non-dropping-particle" : "", "parse-names" : false, "suffix" : "" }, { "dropping-particle" : "", "family" : "Jung", "given" : "Segun", "non-dropping-particle" : "", "parse-names" : false, "suffix" : "" }, { "dropping-particle" : "", "family" : "Showe", "given" : "Louise C", "non-dropping-particle" : "", "parse-names" : false, "suffix" : "" }, { "dropping-particle" : "", "family" : "Showe", "given" : "Michael K", "non-dropping-particle" : "", "parse-names" : false, "suffix" : "" } ], "container-title" : "BMC Bioinformatics", "id" : "ITEM-4", "issue" : "144", "issued" : { "date-parts" : [ [ "2007", "1" ] ] }, "note" : "Method: - similar to my feature selection invention. \n- group genes into clusters with Kmeans using correlation as metric\n- Linear SVM used to rank clusters\n- Clusters eliminated with BE type procedure (on which feats - all or a representative). Clsutering is repeated at each iteration i.e. it must be slow\n- The cluster score is the accuracy of an SVM trained on that cluster\n- It is SLOW and not the most rigorously thought out method IMO.\n\nResults: - Proposed method compared to SVM and PDA (also with BE but no clustering i.e. BE on features not clusters) (?) using clfr accuracy\n- they use a number of public genetic data sets. \n- clfr performance is slightly better than non-clustering variants\n- their method took 9 hrs!!!! to execute on the one dataset\n- the accuracy improvement is marginal\n\nOld comments:\nRecursive BE approach Make 2 clusters and then eval on the entire cluster using a BE of the entire cluster with a linear SVM accuracy as metric. \n\nThis is similar to my feature selection invention. \nThey only make 2 clusters and then eval on the entire cluster using a BE of the entire cluster with a linear SVM accuracy as metric. \n\nNo they dont make 2 clusters that start with 300 and reduce to 2. \n\nMy method makes more sense to me, at least for my situation\n\nTheir recurtsive approach (something like BE of clusters) may be closer to globally optimal than my cluster in solation approach. Yes, as my approach comes down to a ranking of clusters.", "title" : "Recursive cluster elimination (RCE) for classification and feature selection from gene expression data.", "type" : "article-journal", "volume" : "8" }, "uris" : [ "http://www.mendeley.com/documents/?uuid=8fba6ef8-3b8b-4892-bd24-ff3ebfa74be5" ] } ], "mendeley" : { "formattedCitation" : "&lt;sup&gt;34,42,44,50&lt;/sup&gt;", "plainTextFormattedCitation" : "34,42,44,50", "previouslyFormattedCitation" : "&lt;sup&gt;34,42,44,50&lt;/sup&gt;" }, "properties" : {  }, "schema" : "https://github.com/citation-style-language/schema/raw/master/csl-citation.json" }</w:instrText>
      </w:r>
      <w:r w:rsidR="00D61588" w:rsidRPr="00B44B64">
        <w:fldChar w:fldCharType="separate"/>
      </w:r>
      <w:r w:rsidR="007A38B5" w:rsidRPr="00B44B64">
        <w:rPr>
          <w:noProof/>
          <w:vertAlign w:val="superscript"/>
        </w:rPr>
        <w:t>34,42,44,50</w:t>
      </w:r>
      <w:r w:rsidR="00D61588" w:rsidRPr="00B44B64">
        <w:fldChar w:fldCharType="end"/>
      </w:r>
      <w:r w:rsidR="00D61588" w:rsidRPr="00B44B64">
        <w:t xml:space="preserve">  The SVM was </w:t>
      </w:r>
      <w:r w:rsidR="00B44B64">
        <w:t>initially</w:t>
      </w:r>
      <w:r w:rsidR="00D61588" w:rsidRPr="00B44B64">
        <w:t xml:space="preserve"> </w:t>
      </w:r>
      <w:r w:rsidR="00B44B64">
        <w:t xml:space="preserve">defined as the two-class linear decision boundary that </w:t>
      </w:r>
      <w:r w:rsidR="00B44B64">
        <w:lastRenderedPageBreak/>
        <w:t xml:space="preserve">maximized the distance </w:t>
      </w:r>
      <w:r w:rsidR="00D61588" w:rsidRPr="00B44B64">
        <w:t>to the nearest objects, called “support vectors”</w:t>
      </w:r>
      <w:r w:rsidR="007A22CA" w:rsidRPr="00B44B64">
        <w:t>.</w:t>
      </w:r>
      <w:r w:rsidR="00D61588" w:rsidRPr="00B44B64">
        <w:fldChar w:fldCharType="begin" w:fldLock="1"/>
      </w:r>
      <w:r w:rsidR="007A38B5" w:rsidRPr="00B44B64">
        <w:instrText>ADDIN CSL_CITATION { "citationItems" : [ { "id" : "ITEM-1", "itemData" : { "DOI" : "10.1023/A:1009715923555", "ISSN" : "13845810", "author" : [ { "dropping-particle" : "", "family" : "Burges", "given" : "Christopher J.C.", "non-dropping-particle" : "", "parse-names" : false, "suffix" : "" } ], "container-title" : "Data Mining and Knowledge Discovery", "id" : "ITEM-1", "issue" : "2", "issued" : { "date-parts" : [ [ "1998" ] ] }, "page" : "121-167", "title" : "A tutorial on support vector machines for pattern recognition", "type" : "article-journal", "volume" : "2" }, "uris" : [ "http://www.mendeley.com/documents/?uuid=e89af49d-9d4d-47ed-aaa2-a57187df99cd" ] } ], "mendeley" : { "formattedCitation" : "&lt;sup&gt;51&lt;/sup&gt;", "plainTextFormattedCitation" : "51", "previouslyFormattedCitation" : "&lt;sup&gt;51&lt;/sup&gt;" }, "properties" : {  }, "schema" : "https://github.com/citation-style-language/schema/raw/master/csl-citation.json" }</w:instrText>
      </w:r>
      <w:r w:rsidR="00D61588" w:rsidRPr="00B44B64">
        <w:fldChar w:fldCharType="separate"/>
      </w:r>
      <w:r w:rsidR="007A38B5" w:rsidRPr="00B44B64">
        <w:rPr>
          <w:noProof/>
          <w:vertAlign w:val="superscript"/>
        </w:rPr>
        <w:t>51</w:t>
      </w:r>
      <w:r w:rsidR="00D61588" w:rsidRPr="00B44B64">
        <w:fldChar w:fldCharType="end"/>
      </w:r>
      <w:r w:rsidR="00D61588" w:rsidRPr="00B44B64">
        <w:t xml:space="preserve">  The decision boundary is determined only by the support vectors, not directly by features or generative descriptions of class distributions.  The SVM minimi</w:t>
      </w:r>
      <w:r w:rsidR="000B7347" w:rsidRPr="00B44B64">
        <w:t>zes</w:t>
      </w:r>
      <w:r w:rsidR="00D61588" w:rsidRPr="00B44B64">
        <w:t xml:space="preserve"> the </w:t>
      </w:r>
      <w:proofErr w:type="spellStart"/>
      <w:r w:rsidR="00D61588" w:rsidRPr="00B44B64">
        <w:t>Vapnik-Chervonenkis</w:t>
      </w:r>
      <w:proofErr w:type="spellEnd"/>
      <w:r w:rsidR="00D61588" w:rsidRPr="00B44B64">
        <w:t xml:space="preserve"> dimension, a measure of the complexity of the classifier.  This is an important property of the SVM and explains how it effectively adapts its complexity to the data, is robust to overtraining and performs well in high</w:t>
      </w:r>
      <w:r w:rsidR="00E70BB5" w:rsidRPr="00B44B64">
        <w:t>-</w:t>
      </w:r>
      <w:r w:rsidR="00D61588" w:rsidRPr="00B44B64">
        <w:t xml:space="preserve">dimensional feature spaces.  The original formulation was extended to the case of overlapping multi-class problems using a penalty term with user-defined multiplier </w:t>
      </w:r>
      <w:r w:rsidR="00D61588" w:rsidRPr="00B44B64">
        <w:rPr>
          <w:i/>
        </w:rPr>
        <w:t>C</w:t>
      </w:r>
      <w:r w:rsidR="00D61588" w:rsidRPr="00B44B64">
        <w:t xml:space="preserve">, </w:t>
      </w:r>
      <w:r w:rsidR="00E70BB5" w:rsidRPr="00B44B64">
        <w:t xml:space="preserve">which </w:t>
      </w:r>
      <w:r w:rsidR="00D61588" w:rsidRPr="00B44B64">
        <w:t>punishes class overlap.  Using the kernel trick, the linear SVM was further extended to allow model</w:t>
      </w:r>
      <w:r w:rsidR="000B7347" w:rsidRPr="00B44B64">
        <w:t>ing</w:t>
      </w:r>
      <w:r w:rsidR="00D61588" w:rsidRPr="00B44B64">
        <w:t xml:space="preserve"> of non-linear decision boundaries</w:t>
      </w:r>
      <w:r w:rsidR="007A22CA" w:rsidRPr="00B44B64">
        <w:t>.</w:t>
      </w:r>
      <w:r w:rsidR="00D61588" w:rsidRPr="00B44B64">
        <w:fldChar w:fldCharType="begin" w:fldLock="1"/>
      </w:r>
      <w:r w:rsidR="007A38B5" w:rsidRPr="00B44B64">
        <w:instrText>ADDIN CSL_CITATION { "citationItems" : [ { "id" : "ITEM-1", "itemData" : { "DOI" : "10.1023/A:1009715923555", "ISSN" : "13845810", "author" : [ { "dropping-particle" : "", "family" : "Burges", "given" : "Christopher J.C.", "non-dropping-particle" : "", "parse-names" : false, "suffix" : "" } ], "container-title" : "Data Mining and Knowledge Discovery", "id" : "ITEM-1", "issue" : "2", "issued" : { "date-parts" : [ [ "1998" ] ] }, "page" : "121-167", "title" : "A tutorial on support vector machines for pattern recognition", "type" : "article-journal", "volume" : "2" }, "uris" : [ "http://www.mendeley.com/documents/?uuid=e89af49d-9d4d-47ed-aaa2-a57187df99cd" ] } ], "mendeley" : { "formattedCitation" : "&lt;sup&gt;51&lt;/sup&gt;", "plainTextFormattedCitation" : "51", "previouslyFormattedCitation" : "&lt;sup&gt;51&lt;/sup&gt;" }, "properties" : {  }, "schema" : "https://github.com/citation-style-language/schema/raw/master/csl-citation.json" }</w:instrText>
      </w:r>
      <w:r w:rsidR="00D61588" w:rsidRPr="00B44B64">
        <w:fldChar w:fldCharType="separate"/>
      </w:r>
      <w:r w:rsidR="007A38B5" w:rsidRPr="00B44B64">
        <w:rPr>
          <w:noProof/>
          <w:vertAlign w:val="superscript"/>
        </w:rPr>
        <w:t>51</w:t>
      </w:r>
      <w:r w:rsidR="00D61588" w:rsidRPr="00B44B64">
        <w:fldChar w:fldCharType="end"/>
      </w:r>
      <w:r w:rsidR="00D61588" w:rsidRPr="00B44B64">
        <w:t xml:space="preserve">  Different kernels such as polynomials or </w:t>
      </w:r>
      <w:r w:rsidR="00E70BB5" w:rsidRPr="00B44B64">
        <w:t>r</w:t>
      </w:r>
      <w:r w:rsidR="00D61588" w:rsidRPr="00B44B64">
        <w:t xml:space="preserve">adial </w:t>
      </w:r>
      <w:r w:rsidR="00E70BB5" w:rsidRPr="00B44B64">
        <w:t>b</w:t>
      </w:r>
      <w:r w:rsidR="00D61588" w:rsidRPr="00B44B64">
        <w:t xml:space="preserve">asis </w:t>
      </w:r>
      <w:r w:rsidR="00E70BB5" w:rsidRPr="00B44B64">
        <w:t>f</w:t>
      </w:r>
      <w:r w:rsidR="00D61588" w:rsidRPr="00B44B64">
        <w:t xml:space="preserve">unctions (RBF) may be chosen to suit the given problem.  </w:t>
      </w:r>
      <w:r w:rsidR="00130DEA" w:rsidRPr="00B44B64">
        <w:t>In our evaluation, a</w:t>
      </w:r>
      <w:r w:rsidR="002B6F61" w:rsidRPr="00B44B64">
        <w:t xml:space="preserve">n RBF kernel </w:t>
      </w:r>
      <w:r w:rsidR="00130DEA" w:rsidRPr="00B44B64">
        <w:t xml:space="preserve">was used </w:t>
      </w:r>
      <w:r w:rsidR="002B6F61" w:rsidRPr="00B44B64">
        <w:t xml:space="preserve">for the SVM classifier.  </w:t>
      </w:r>
      <w:r w:rsidR="00D61588" w:rsidRPr="00B44B64">
        <w:t xml:space="preserve">The training </w:t>
      </w:r>
      <w:r w:rsidR="00E70BB5" w:rsidRPr="00B44B64">
        <w:t xml:space="preserve">is done by using </w:t>
      </w:r>
      <w:r w:rsidR="00D61588" w:rsidRPr="00B44B64">
        <w:t xml:space="preserve">a </w:t>
      </w:r>
      <w:r w:rsidR="00E70BB5" w:rsidRPr="00B44B64">
        <w:t xml:space="preserve">computationally demanding </w:t>
      </w:r>
      <w:r w:rsidR="00D61588" w:rsidRPr="00B44B64">
        <w:t>quadratic optimi</w:t>
      </w:r>
      <w:r w:rsidR="000B7347" w:rsidRPr="00B44B64">
        <w:t>zation</w:t>
      </w:r>
      <w:r w:rsidR="00D61588" w:rsidRPr="00B44B64">
        <w:t xml:space="preserve"> problem.  </w:t>
      </w:r>
      <w:r w:rsidR="00E70BB5" w:rsidRPr="00B44B64">
        <w:t>However, e</w:t>
      </w:r>
      <w:r w:rsidR="00D61588" w:rsidRPr="00B44B64">
        <w:t xml:space="preserve">xecution is fast as it only requires </w:t>
      </w:r>
      <w:r w:rsidR="00E70BB5" w:rsidRPr="00B44B64">
        <w:t xml:space="preserve">an </w:t>
      </w:r>
      <w:r w:rsidR="00D61588" w:rsidRPr="00B44B64">
        <w:t>evaluation of the kernel function for the support vector – object vector pairs</w:t>
      </w:r>
      <w:r w:rsidR="007A22CA" w:rsidRPr="00B44B64">
        <w:t>.</w:t>
      </w:r>
      <w:r w:rsidR="00D61588" w:rsidRPr="00B44B64">
        <w:fldChar w:fldCharType="begin" w:fldLock="1"/>
      </w:r>
      <w:r w:rsidR="007A38B5" w:rsidRPr="00B44B64">
        <w:instrText>ADDIN CSL_CITATION { "citationItems" : [ { "id" : "ITEM-1", "itemData" : { "author" : [ { "dropping-particle" : "", "family" : "Jain", "given" : "Anil K", "non-dropping-particle" : "", "parse-names" : false, "suffix" : "" }, { "dropping-particle" : "", "family" : "Duin", "given" : "Robert P W", "non-dropping-particle" : "", "parse-names" : false, "suffix" : "" }, { "dropping-particle" : "", "family" : "Mao", "given" : "Jianchang", "non-dropping-particle" : "", "parse-names" : false, "suffix" : "" } ], "container-title" : "IEEE Transactions on Pattern Analysis and Machine Intelligence", "id" : "ITEM-1", "issue" : "1", "issued" : { "date-parts" : [ [ "2000" ] ] }, "page" : "4-37", "title" : "Statistical pattern recognition: a review", "type" : "article-journal", "volume" : "22" }, "uris" : [ "http://www.mendeley.com/documents/?uuid=bdb80740-a905-4c79-9a64-0ef426359953" ] } ], "mendeley" : { "formattedCitation" : "&lt;sup&gt;29&lt;/sup&gt;", "plainTextFormattedCitation" : "29", "previouslyFormattedCitation" : "&lt;sup&gt;29&lt;/sup&gt;" }, "properties" : {  }, "schema" : "https://github.com/citation-style-language/schema/raw/master/csl-citation.json" }</w:instrText>
      </w:r>
      <w:r w:rsidR="00D61588" w:rsidRPr="00B44B64">
        <w:fldChar w:fldCharType="separate"/>
      </w:r>
      <w:r w:rsidR="007A38B5" w:rsidRPr="00B44B64">
        <w:rPr>
          <w:noProof/>
          <w:vertAlign w:val="superscript"/>
        </w:rPr>
        <w:t>29</w:t>
      </w:r>
      <w:r w:rsidR="00D61588" w:rsidRPr="00B44B64">
        <w:fldChar w:fldCharType="end"/>
      </w:r>
    </w:p>
    <w:p w14:paraId="33A83A9B" w14:textId="12B9EA79" w:rsidR="00D61588" w:rsidRPr="00B44B64" w:rsidRDefault="00D61588" w:rsidP="000104B9">
      <w:pPr>
        <w:pStyle w:val="BodyTextIndented"/>
      </w:pPr>
      <w:r w:rsidRPr="00B44B64">
        <w:t xml:space="preserve">The Bayes normal classifier, sometimes referred to as the </w:t>
      </w:r>
      <w:r w:rsidR="000B7347" w:rsidRPr="00B44B64">
        <w:t>ML</w:t>
      </w:r>
      <w:r w:rsidRPr="00B44B64">
        <w:t xml:space="preserve"> classifier, assumes </w:t>
      </w:r>
      <w:r w:rsidR="00126A40" w:rsidRPr="00B44B64">
        <w:t xml:space="preserve">that </w:t>
      </w:r>
      <w:r w:rsidRPr="00B44B64">
        <w:t xml:space="preserve">the classes are normally distributed.  Mean and covariance parameters are estimated for each class from the data, usually with the </w:t>
      </w:r>
      <w:r w:rsidR="000B7347" w:rsidRPr="00B44B64">
        <w:t>ML</w:t>
      </w:r>
      <w:r w:rsidRPr="00B44B64">
        <w:t xml:space="preserve"> criterion.  Bayes</w:t>
      </w:r>
      <w:r w:rsidR="00126A40" w:rsidRPr="00B44B64">
        <w:t xml:space="preserve">’ </w:t>
      </w:r>
      <w:r w:rsidRPr="00B44B64">
        <w:t>rule is then used to define the decision boundary</w:t>
      </w:r>
      <w:r w:rsidR="00EB6CA2" w:rsidRPr="00B44B64">
        <w:t>.</w:t>
      </w:r>
      <w:r w:rsidRPr="00B44B64">
        <w:fldChar w:fldCharType="begin" w:fldLock="1"/>
      </w:r>
      <w:r w:rsidR="007A38B5" w:rsidRPr="00B44B64">
        <w:instrText>ADDIN CSL_CITATION { "citationItems" : [ { "id" : "ITEM-1", "itemData" : { "DOI" : "10.1142/9789812775320_0001", "ISBN" : "981-256-105-6", "author" : [ { "dropping-particle" : "", "family" : "Duin", "given" : "R P W", "non-dropping-particle" : "", "parse-names" : false, "suffix" : "" }, { "dropping-particle" : "", "family" : "Tax", "given" : "David M. J.", "non-dropping-particle" : "", "parse-names" : false, "suffix" : "" } ], "container-title" : "Handbook of Pattern Recognition and Computer Vision, 3rd ed.", "editor" : [ { "dropping-particle" : "", "family" : "Chen", "given" : "CH", "non-dropping-particle" : "", "parse-names" : false, "suffix" : "" }, { "dropping-particle" : "", "family" : "Wang", "given" : "PSP", "non-dropping-particle" : "", "parse-names" : false, "suffix" : "" } ], "id" : "ITEM-1", "issued" : { "date-parts" : [ [ "2005" ] ] }, "page" : "1-21", "publisher" : "World Scientific", "publisher-place" : "Singapore", "title" : "Statistical Pattern Recognition", "type" : "chapter" }, "uris" : [ "http://www.mendeley.com/documents/?uuid=92a9037c-9c3c-4d4e-a388-7b66d8edadd1" ] } ], "mendeley" : { "formattedCitation" : "&lt;sup&gt;52&lt;/sup&gt;", "plainTextFormattedCitation" : "52", "previouslyFormattedCitation" : "&lt;sup&gt;52&lt;/sup&gt;" }, "properties" : {  }, "schema" : "https://github.com/citation-style-language/schema/raw/master/csl-citation.json" }</w:instrText>
      </w:r>
      <w:r w:rsidRPr="00B44B64">
        <w:fldChar w:fldCharType="separate"/>
      </w:r>
      <w:r w:rsidR="007A38B5" w:rsidRPr="00B44B64">
        <w:rPr>
          <w:noProof/>
          <w:vertAlign w:val="superscript"/>
        </w:rPr>
        <w:t>52</w:t>
      </w:r>
      <w:r w:rsidRPr="00B44B64">
        <w:fldChar w:fldCharType="end"/>
      </w:r>
      <w:r w:rsidRPr="00B44B64">
        <w:t xml:space="preserve">  </w:t>
      </w:r>
    </w:p>
    <w:p w14:paraId="7E95F518" w14:textId="77777777" w:rsidR="000104B9" w:rsidRDefault="00D61588" w:rsidP="000104B9">
      <w:pPr>
        <w:pStyle w:val="BodyTextIndented"/>
      </w:pPr>
      <w:r w:rsidRPr="00B44B64">
        <w:t xml:space="preserve">The </w:t>
      </w:r>
      <w:proofErr w:type="spellStart"/>
      <w:r w:rsidR="00C22C18" w:rsidRPr="00B44B64">
        <w:t>kNN</w:t>
      </w:r>
      <w:proofErr w:type="spellEnd"/>
      <w:r w:rsidRPr="00B44B64">
        <w:t xml:space="preserve"> classifier labels test objects by finding the mode of classes of the closest </w:t>
      </w:r>
      <w:r w:rsidR="00C22C18" w:rsidRPr="00B44B64">
        <w:t>k</w:t>
      </w:r>
      <w:r w:rsidRPr="00B44B64">
        <w:t xml:space="preserve"> training objects</w:t>
      </w:r>
      <w:r w:rsidR="006C758D" w:rsidRPr="00B44B64">
        <w:t>.</w:t>
      </w:r>
      <w:r w:rsidRPr="00B44B64">
        <w:fldChar w:fldCharType="begin" w:fldLock="1"/>
      </w:r>
      <w:r w:rsidR="007A38B5" w:rsidRPr="00B44B64">
        <w:instrText>ADDIN CSL_CITATION { "citationItems" : [ { "id" : "ITEM-1", "itemData" : { "DOI" : "10.1002/0470854774", "ISBN" : "0198538642", "author" : [ { "dropping-particle" : "", "family" : "Bishop", "given" : "Christopher M.", "non-dropping-particle" : "", "parse-names" : false, "suffix" : "" } ], "id" : "ITEM-1", "issued" : { "date-parts" : [ [ "2003" ] ] }, "publisher" : "Oxford University Press", "publisher-place" : "New York", "title" : "Neural networks for pattern recognition", "type" : "book" }, "uris" : [ "http://www.mendeley.com/documents/?uuid=284fd81e-b578-4566-aa67-a8bc0944a59a" ] } ], "mendeley" : { "formattedCitation" : "&lt;sup&gt;28&lt;/sup&gt;", "plainTextFormattedCitation" : "28", "previouslyFormattedCitation" : "&lt;sup&gt;28&lt;/sup&gt;" }, "properties" : {  }, "schema" : "https://github.com/citation-style-language/schema/raw/master/csl-citation.json" }</w:instrText>
      </w:r>
      <w:r w:rsidRPr="00B44B64">
        <w:fldChar w:fldCharType="separate"/>
      </w:r>
      <w:r w:rsidR="007A38B5" w:rsidRPr="00B44B64">
        <w:rPr>
          <w:noProof/>
          <w:vertAlign w:val="superscript"/>
        </w:rPr>
        <w:t>28</w:t>
      </w:r>
      <w:r w:rsidRPr="00B44B64">
        <w:fldChar w:fldCharType="end"/>
      </w:r>
      <w:r w:rsidRPr="00B44B64">
        <w:t xml:space="preserve">  Any distance metric can be used for finding neighbo</w:t>
      </w:r>
      <w:r w:rsidR="000B7347" w:rsidRPr="00B44B64">
        <w:t>rs</w:t>
      </w:r>
      <w:r w:rsidR="006658E6" w:rsidRPr="00B44B64">
        <w:t>,</w:t>
      </w:r>
      <w:r w:rsidRPr="00B44B64">
        <w:t xml:space="preserve"> but the Euclidean distance measure is prevalent</w:t>
      </w:r>
      <w:r w:rsidR="002B6F61" w:rsidRPr="00B44B64">
        <w:t xml:space="preserve"> and was used in our study</w:t>
      </w:r>
      <w:r w:rsidRPr="00B44B64">
        <w:t>.  This classifier is a useful benchmark as it almost always performs reasonably well, requires only one parameter and makes no assumptions about class distributions</w:t>
      </w:r>
      <w:r w:rsidR="006C758D" w:rsidRPr="00B44B64">
        <w:t>.</w:t>
      </w:r>
      <w:r w:rsidRPr="00B44B64">
        <w:fldChar w:fldCharType="begin" w:fldLock="1"/>
      </w:r>
      <w:r w:rsidR="007A38B5" w:rsidRPr="00B44B64">
        <w:instrText>ADDIN CSL_CITATION { "citationItems" : [ { "id" : "ITEM-1", "itemData" : { "author" : [ { "dropping-particle" : "", "family" : "Jain", "given" : "Anil K", "non-dropping-particle" : "", "parse-names" : false, "suffix" : "" }, { "dropping-particle" : "", "family" : "Duin", "given" : "Robert P W", "non-dropping-particle" : "", "parse-names" : false, "suffix" : "" }, { "dropping-particle" : "", "family" : "Mao", "given" : "Jianchang", "non-dropping-particle" : "", "parse-names" : false, "suffix" : "" } ], "container-title" : "IEEE Transactions on Pattern Analysis and Machine Intelligence", "id" : "ITEM-1", "issue" : "1", "issued" : { "date-parts" : [ [ "2000" ] ] }, "page" : "4-37", "title" : "Statistical pattern recognition: a review", "type" : "article-journal", "volume" : "22" }, "uris" : [ "http://www.mendeley.com/documents/?uuid=bdb80740-a905-4c79-9a64-0ef426359953" ] } ], "mendeley" : { "formattedCitation" : "&lt;sup&gt;29&lt;/sup&gt;", "plainTextFormattedCitation" : "29", "previouslyFormattedCitation" : "&lt;sup&gt;29&lt;/sup&gt;" }, "properties" : {  }, "schema" : "https://github.com/citation-style-language/schema/raw/master/csl-citation.json" }</w:instrText>
      </w:r>
      <w:r w:rsidRPr="00B44B64">
        <w:fldChar w:fldCharType="separate"/>
      </w:r>
      <w:r w:rsidR="007A38B5" w:rsidRPr="00B44B64">
        <w:rPr>
          <w:noProof/>
          <w:vertAlign w:val="superscript"/>
        </w:rPr>
        <w:t>29</w:t>
      </w:r>
      <w:r w:rsidRPr="00B44B64">
        <w:fldChar w:fldCharType="end"/>
      </w:r>
      <w:r w:rsidRPr="00B44B64">
        <w:t xml:space="preserve">  It requires finding distances to the full training set</w:t>
      </w:r>
      <w:r w:rsidR="006658E6" w:rsidRPr="00B44B64">
        <w:t xml:space="preserve">, </w:t>
      </w:r>
      <w:r w:rsidRPr="00B44B64">
        <w:t xml:space="preserve">which can </w:t>
      </w:r>
      <w:r w:rsidR="006658E6" w:rsidRPr="00B44B64">
        <w:t xml:space="preserve">slow </w:t>
      </w:r>
      <w:r w:rsidRPr="00B44B64">
        <w:t xml:space="preserve">execution </w:t>
      </w:r>
      <w:r w:rsidR="006658E6" w:rsidRPr="00B44B64">
        <w:t>for large datasets</w:t>
      </w:r>
      <w:r w:rsidRPr="00B44B64">
        <w:t>.</w:t>
      </w:r>
    </w:p>
    <w:p w14:paraId="46EAF68B" w14:textId="4CAEE5A3" w:rsidR="00905BD5" w:rsidRPr="00B44B64" w:rsidRDefault="00A61724" w:rsidP="000104B9">
      <w:pPr>
        <w:pStyle w:val="BodyTextIndented"/>
      </w:pPr>
      <w:r w:rsidRPr="00B44B64">
        <w:lastRenderedPageBreak/>
        <w:t xml:space="preserve">User supplied </w:t>
      </w:r>
      <w:r w:rsidR="008141CB" w:rsidRPr="00B44B64">
        <w:t xml:space="preserve">tuning </w:t>
      </w:r>
      <w:r w:rsidRPr="00B44B64">
        <w:t xml:space="preserve">parameters </w:t>
      </w:r>
      <w:r w:rsidR="008141CB" w:rsidRPr="00B44B64">
        <w:t xml:space="preserve">for the classifiers </w:t>
      </w:r>
      <w:r w:rsidRPr="00B44B64">
        <w:t xml:space="preserve">were found with cross-validated grid searches. </w:t>
      </w:r>
      <w:r w:rsidR="008141CB" w:rsidRPr="00B44B64">
        <w:t xml:space="preserve"> </w:t>
      </w:r>
      <w:r w:rsidR="006C758D" w:rsidRPr="00B44B64">
        <w:fldChar w:fldCharType="begin"/>
      </w:r>
      <w:r w:rsidR="006C758D" w:rsidRPr="00B44B64">
        <w:instrText xml:space="preserve"> REF _Ref506824761 \h </w:instrText>
      </w:r>
      <w:r w:rsidR="00A76FA9">
        <w:instrText xml:space="preserve"> \* MERGEFORMAT </w:instrText>
      </w:r>
      <w:r w:rsidR="006C758D" w:rsidRPr="00B44B64">
        <w:fldChar w:fldCharType="separate"/>
      </w:r>
      <w:r w:rsidR="00AF4D8F" w:rsidRPr="00AF4D8F">
        <w:t xml:space="preserve">Table </w:t>
      </w:r>
      <w:r w:rsidR="00AF4D8F" w:rsidRPr="00AF4D8F">
        <w:rPr>
          <w:noProof/>
        </w:rPr>
        <w:t>5</w:t>
      </w:r>
      <w:r w:rsidR="006C758D" w:rsidRPr="00B44B64">
        <w:fldChar w:fldCharType="end"/>
      </w:r>
      <w:r w:rsidR="00F65796" w:rsidRPr="00B44B64">
        <w:t xml:space="preserve"> details the parameter values selected for each classifier.  Descriptions of the parameters can be found in the </w:t>
      </w:r>
      <w:proofErr w:type="spellStart"/>
      <w:r w:rsidR="00F65796" w:rsidRPr="00B44B64">
        <w:t>OpenCV</w:t>
      </w:r>
      <w:proofErr w:type="spellEnd"/>
      <w:r w:rsidR="00F65796" w:rsidRPr="00B44B64">
        <w:t xml:space="preserve"> documentation</w:t>
      </w:r>
      <w:r w:rsidR="006C758D" w:rsidRPr="00B44B64">
        <w:t>.</w:t>
      </w:r>
      <w:r w:rsidR="00F65796" w:rsidRPr="00B44B64">
        <w:fldChar w:fldCharType="begin" w:fldLock="1"/>
      </w:r>
      <w:r w:rsidR="007A38B5" w:rsidRPr="00B44B64">
        <w:instrText>ADDIN CSL_CITATION { "citationItems" : [ { "id" : "ITEM-1", "itemData" : { "URL" : "http://docs.opencv.org/", "author" : [ { "dropping-particle" : "", "family" : "OpenCV Development Team", "given" : "", "non-dropping-particle" : "", "parse-names" : false, "suffix" : "" } ], "container-title" : "Open Source Computer Vision Library", "id" : "ITEM-1", "issued" : { "date-parts" : [ [ "2014" ] ] }, "title" : "OpenCV documentation", "type" : "webpage" }, "uris" : [ "http://www.mendeley.com/documents/?uuid=b5973115-610b-43ae-bf69-f4eb1d30b249" ] } ], "mendeley" : { "formattedCitation" : "&lt;sup&gt;53&lt;/sup&gt;", "plainTextFormattedCitation" : "53", "previouslyFormattedCitation" : "&lt;sup&gt;53&lt;/sup&gt;" }, "properties" : {  }, "schema" : "https://github.com/citation-style-language/schema/raw/master/csl-citation.json" }</w:instrText>
      </w:r>
      <w:r w:rsidR="00F65796" w:rsidRPr="00B44B64">
        <w:fldChar w:fldCharType="separate"/>
      </w:r>
      <w:r w:rsidR="007A38B5" w:rsidRPr="00B44B64">
        <w:rPr>
          <w:noProof/>
          <w:vertAlign w:val="superscript"/>
        </w:rPr>
        <w:t>53</w:t>
      </w:r>
      <w:r w:rsidR="00F65796" w:rsidRPr="00B44B64">
        <w:fldChar w:fldCharType="end"/>
      </w:r>
      <w:r w:rsidR="00F65796" w:rsidRPr="00B44B64">
        <w:t xml:space="preserve">   </w:t>
      </w:r>
    </w:p>
    <w:p w14:paraId="15528E06" w14:textId="030155E9" w:rsidR="007E73AF" w:rsidRPr="00B44B64" w:rsidRDefault="00D61588" w:rsidP="000104B9">
      <w:pPr>
        <w:pStyle w:val="BodyTextIndented"/>
      </w:pPr>
      <w:r w:rsidRPr="00B44B64">
        <w:t>Morphological operators</w:t>
      </w:r>
      <w:r w:rsidRPr="00B44B64">
        <w:fldChar w:fldCharType="begin" w:fldLock="1"/>
      </w:r>
      <w:r w:rsidR="007A38B5" w:rsidRPr="00B44B64">
        <w:instrText>ADDIN CSL_CITATION { "citationItems" : [ { "id" : "ITEM-1", "itemData" : { "collection-title" : "Computational imaging and vision", "container-title" : "2nd International Symposium on Mathematical Morphology (ISMM'94)", "editor" : [ { "dropping-particle" : "", "family" : "Serra", "given" : "Jean", "non-dropping-particle" : "", "parse-names" : false, "suffix" : "" }, { "dropping-particle" : "", "family" : "Soille", "given" : "Pierre", "non-dropping-particle" : "", "parse-names" : false, "suffix" : "" } ], "id" : "ITEM-1", "issued" : { "date-parts" : [ [ "1994" ] ] }, "page" : "383", "publisher" : "Kluwer Academic Publishers", "title" : "Mathematical morphology and its applications to image processing", "type" : "paper-conference" }, "uris" : [ "http://www.mendeley.com/documents/?uuid=4e773fbe-4f8e-4a53-92ee-66963b29c2e6" ] } ], "mendeley" : { "formattedCitation" : "&lt;sup&gt;54&lt;/sup&gt;", "plainTextFormattedCitation" : "54", "previouslyFormattedCitation" : "&lt;sup&gt;54&lt;/sup&gt;" }, "properties" : {  }, "schema" : "https://github.com/citation-style-language/schema/raw/master/csl-citation.json" }</w:instrText>
      </w:r>
      <w:r w:rsidRPr="00B44B64">
        <w:fldChar w:fldCharType="separate"/>
      </w:r>
      <w:r w:rsidR="007A38B5" w:rsidRPr="00B44B64">
        <w:rPr>
          <w:noProof/>
          <w:vertAlign w:val="superscript"/>
        </w:rPr>
        <w:t>54</w:t>
      </w:r>
      <w:r w:rsidRPr="00B44B64">
        <w:fldChar w:fldCharType="end"/>
      </w:r>
      <w:r w:rsidRPr="00B44B64">
        <w:t xml:space="preserve"> were applied as a post</w:t>
      </w:r>
      <w:r w:rsidR="00512641" w:rsidRPr="00B44B64">
        <w:t>-</w:t>
      </w:r>
      <w:r w:rsidRPr="00B44B64">
        <w:t xml:space="preserve">processing step to the classifier produced maps to remove noise and smooth boundaries.  Assuming that the majority of </w:t>
      </w:r>
      <w:proofErr w:type="spellStart"/>
      <w:r w:rsidR="00512641" w:rsidRPr="00B44B64">
        <w:t>s</w:t>
      </w:r>
      <w:r w:rsidR="0084644E" w:rsidRPr="00B44B64">
        <w:t>pekboom</w:t>
      </w:r>
      <w:proofErr w:type="spellEnd"/>
      <w:r w:rsidRPr="00B44B64">
        <w:t xml:space="preserve"> plants were big enough to cover more than one pixel, a morphological opening was applied to remove isolated </w:t>
      </w:r>
      <w:proofErr w:type="spellStart"/>
      <w:r w:rsidR="00512641" w:rsidRPr="00B44B64">
        <w:t>s</w:t>
      </w:r>
      <w:r w:rsidR="0084644E" w:rsidRPr="00B44B64">
        <w:t>pekboom</w:t>
      </w:r>
      <w:proofErr w:type="spellEnd"/>
      <w:r w:rsidRPr="00B44B64">
        <w:t xml:space="preserve"> pixels.  Following this, spurious wrinkles and holes in the </w:t>
      </w:r>
      <w:proofErr w:type="spellStart"/>
      <w:r w:rsidR="00512641" w:rsidRPr="00B44B64">
        <w:t>s</w:t>
      </w:r>
      <w:r w:rsidR="0084644E" w:rsidRPr="00B44B64">
        <w:t>pekboom</w:t>
      </w:r>
      <w:proofErr w:type="spellEnd"/>
      <w:r w:rsidRPr="00B44B64">
        <w:t xml:space="preserve"> boundaries were removed with a morphological closing operation</w:t>
      </w:r>
      <w:r w:rsidR="00C05546" w:rsidRPr="00B44B64">
        <w:t>;</w:t>
      </w:r>
      <w:r w:rsidR="00512641" w:rsidRPr="00B44B64">
        <w:t xml:space="preserve"> t</w:t>
      </w:r>
      <w:r w:rsidRPr="00B44B64">
        <w:t xml:space="preserve">he assumption being that </w:t>
      </w:r>
      <w:proofErr w:type="spellStart"/>
      <w:r w:rsidR="00512641" w:rsidRPr="00B44B64">
        <w:t>s</w:t>
      </w:r>
      <w:r w:rsidR="0084644E" w:rsidRPr="00B44B64">
        <w:t>pekboom</w:t>
      </w:r>
      <w:proofErr w:type="spellEnd"/>
      <w:r w:rsidRPr="00B44B64">
        <w:t xml:space="preserve"> typically grows in solid clumps and any real gaps in these clumps would be more than a pixel wide.  These operations can be seen as a way of further incorporating spatial context into the classification.</w:t>
      </w:r>
      <w:r w:rsidR="00905BD5" w:rsidRPr="00B44B64">
        <w:t xml:space="preserve">  </w:t>
      </w:r>
    </w:p>
    <w:p w14:paraId="1CE3644D" w14:textId="77777777" w:rsidR="007E73AF" w:rsidRPr="00B44B64" w:rsidRDefault="007E73AF" w:rsidP="00A76FA9">
      <w:pPr>
        <w:pStyle w:val="BodyText"/>
      </w:pPr>
    </w:p>
    <w:p w14:paraId="5A8B8F46" w14:textId="7834CE96" w:rsidR="007E73AF" w:rsidRPr="00B44B64" w:rsidRDefault="007E73AF" w:rsidP="00CA517C">
      <w:pPr>
        <w:pStyle w:val="1Tablecaption"/>
      </w:pPr>
      <w:bookmarkStart w:id="25" w:name="_Ref506824761"/>
      <w:r w:rsidRPr="00CA517C">
        <w:rPr>
          <w:b/>
        </w:rPr>
        <w:t xml:space="preserve">Table </w:t>
      </w:r>
      <w:r w:rsidRPr="00CA517C">
        <w:rPr>
          <w:b/>
        </w:rPr>
        <w:fldChar w:fldCharType="begin"/>
      </w:r>
      <w:r w:rsidRPr="00CA517C">
        <w:rPr>
          <w:b/>
        </w:rPr>
        <w:instrText xml:space="preserve"> SEQ Table \* ARABIC </w:instrText>
      </w:r>
      <w:r w:rsidRPr="00CA517C">
        <w:rPr>
          <w:b/>
        </w:rPr>
        <w:fldChar w:fldCharType="separate"/>
      </w:r>
      <w:r w:rsidR="00AF4D8F">
        <w:rPr>
          <w:b/>
          <w:noProof/>
        </w:rPr>
        <w:t>5</w:t>
      </w:r>
      <w:r w:rsidRPr="00CA517C">
        <w:rPr>
          <w:b/>
        </w:rPr>
        <w:fldChar w:fldCharType="end"/>
      </w:r>
      <w:bookmarkEnd w:id="25"/>
      <w:r w:rsidRPr="00B44B64">
        <w:t xml:space="preserve">   Classifier parameters</w:t>
      </w:r>
    </w:p>
    <w:tbl>
      <w:tblPr>
        <w:tblStyle w:val="MyThesisTable"/>
        <w:tblW w:w="9379" w:type="dxa"/>
        <w:jc w:val="center"/>
        <w:tblLayout w:type="fixed"/>
        <w:tblLook w:val="01E0" w:firstRow="1" w:lastRow="1" w:firstColumn="1" w:lastColumn="1" w:noHBand="0" w:noVBand="0"/>
      </w:tblPr>
      <w:tblGrid>
        <w:gridCol w:w="1336"/>
        <w:gridCol w:w="8043"/>
      </w:tblGrid>
      <w:tr w:rsidR="007E73AF" w:rsidRPr="00B44B64" w14:paraId="0AACD4F8" w14:textId="77777777" w:rsidTr="00CA517C">
        <w:trPr>
          <w:cnfStyle w:val="100000000000" w:firstRow="1" w:lastRow="0" w:firstColumn="0" w:lastColumn="0" w:oddVBand="0" w:evenVBand="0" w:oddHBand="0" w:evenHBand="0" w:firstRowFirstColumn="0" w:firstRowLastColumn="0" w:lastRowFirstColumn="0" w:lastRowLastColumn="0"/>
          <w:trHeight w:val="340"/>
          <w:jc w:val="center"/>
        </w:trPr>
        <w:tc>
          <w:tcPr>
            <w:tcW w:w="1336" w:type="dxa"/>
          </w:tcPr>
          <w:p w14:paraId="37045E33" w14:textId="77777777" w:rsidR="007E73AF" w:rsidRPr="00B44B64" w:rsidRDefault="007E73AF" w:rsidP="00684F38">
            <w:pPr>
              <w:spacing w:before="40" w:after="40" w:line="276" w:lineRule="auto"/>
              <w:jc w:val="center"/>
              <w:rPr>
                <w:rFonts w:cs="Arial"/>
                <w:sz w:val="16"/>
                <w:szCs w:val="16"/>
              </w:rPr>
            </w:pPr>
            <w:r w:rsidRPr="00B44B64">
              <w:rPr>
                <w:rFonts w:cs="Arial"/>
                <w:sz w:val="16"/>
                <w:szCs w:val="16"/>
              </w:rPr>
              <w:t>Classifier</w:t>
            </w:r>
          </w:p>
        </w:tc>
        <w:tc>
          <w:tcPr>
            <w:tcW w:w="8043" w:type="dxa"/>
          </w:tcPr>
          <w:p w14:paraId="3D9EA857" w14:textId="77777777" w:rsidR="007E73AF" w:rsidRPr="00B44B64" w:rsidRDefault="007E73AF" w:rsidP="00684F38">
            <w:pPr>
              <w:spacing w:before="40" w:after="40" w:line="276" w:lineRule="auto"/>
              <w:jc w:val="center"/>
              <w:rPr>
                <w:rFonts w:cs="Arial"/>
                <w:sz w:val="16"/>
                <w:szCs w:val="16"/>
              </w:rPr>
            </w:pPr>
            <w:proofErr w:type="spellStart"/>
            <w:r w:rsidRPr="00B44B64">
              <w:rPr>
                <w:rFonts w:cs="Arial"/>
                <w:sz w:val="16"/>
                <w:szCs w:val="16"/>
              </w:rPr>
              <w:t>Paramaters</w:t>
            </w:r>
            <w:proofErr w:type="spellEnd"/>
          </w:p>
        </w:tc>
      </w:tr>
      <w:tr w:rsidR="007E73AF" w:rsidRPr="00B44B64" w14:paraId="2D06E800" w14:textId="77777777" w:rsidTr="00CA517C">
        <w:trPr>
          <w:trHeight w:val="340"/>
          <w:jc w:val="center"/>
        </w:trPr>
        <w:tc>
          <w:tcPr>
            <w:tcW w:w="1336" w:type="dxa"/>
          </w:tcPr>
          <w:p w14:paraId="2372ECE3" w14:textId="6549851D" w:rsidR="007E73AF" w:rsidRPr="00B44B64" w:rsidRDefault="007E73AF" w:rsidP="00684F38">
            <w:pPr>
              <w:rPr>
                <w:sz w:val="16"/>
                <w:szCs w:val="16"/>
              </w:rPr>
            </w:pPr>
            <w:r w:rsidRPr="00B44B64">
              <w:rPr>
                <w:sz w:val="16"/>
                <w:szCs w:val="16"/>
              </w:rPr>
              <w:t xml:space="preserve">Decision </w:t>
            </w:r>
            <w:r w:rsidR="00C05546" w:rsidRPr="00B44B64">
              <w:rPr>
                <w:sz w:val="16"/>
                <w:szCs w:val="16"/>
              </w:rPr>
              <w:t>t</w:t>
            </w:r>
            <w:r w:rsidRPr="00B44B64">
              <w:rPr>
                <w:sz w:val="16"/>
                <w:szCs w:val="16"/>
              </w:rPr>
              <w:t>ree</w:t>
            </w:r>
          </w:p>
        </w:tc>
        <w:tc>
          <w:tcPr>
            <w:tcW w:w="8043" w:type="dxa"/>
          </w:tcPr>
          <w:p w14:paraId="0AF67C30" w14:textId="77777777" w:rsidR="007E73AF" w:rsidRPr="00B44B64" w:rsidRDefault="007E73AF" w:rsidP="00684F38">
            <w:pPr>
              <w:rPr>
                <w:sz w:val="16"/>
                <w:szCs w:val="16"/>
              </w:rPr>
            </w:pPr>
            <w:r w:rsidRPr="00B44B64">
              <w:rPr>
                <w:sz w:val="16"/>
                <w:szCs w:val="16"/>
              </w:rPr>
              <w:t>Maximum depth = 12, Use surrogates = false, Truncate pruned tree = true, Minimum sample count = 34, Priors = [0.33 0.33 0.33]</w:t>
            </w:r>
          </w:p>
        </w:tc>
      </w:tr>
      <w:tr w:rsidR="007E73AF" w:rsidRPr="00B44B64" w14:paraId="23EB7831" w14:textId="77777777" w:rsidTr="00CA517C">
        <w:trPr>
          <w:trHeight w:val="340"/>
          <w:jc w:val="center"/>
        </w:trPr>
        <w:tc>
          <w:tcPr>
            <w:tcW w:w="1336" w:type="dxa"/>
          </w:tcPr>
          <w:p w14:paraId="7CFF0211" w14:textId="50848F97" w:rsidR="007E73AF" w:rsidRPr="00B44B64" w:rsidRDefault="007E73AF" w:rsidP="00684F38">
            <w:pPr>
              <w:rPr>
                <w:sz w:val="16"/>
                <w:szCs w:val="16"/>
              </w:rPr>
            </w:pPr>
            <w:r w:rsidRPr="00B44B64">
              <w:rPr>
                <w:sz w:val="16"/>
                <w:szCs w:val="16"/>
              </w:rPr>
              <w:t xml:space="preserve">Random </w:t>
            </w:r>
            <w:r w:rsidR="00C05546" w:rsidRPr="00B44B64">
              <w:rPr>
                <w:sz w:val="16"/>
                <w:szCs w:val="16"/>
              </w:rPr>
              <w:t>f</w:t>
            </w:r>
            <w:r w:rsidRPr="00B44B64">
              <w:rPr>
                <w:sz w:val="16"/>
                <w:szCs w:val="16"/>
              </w:rPr>
              <w:t>orest</w:t>
            </w:r>
          </w:p>
        </w:tc>
        <w:tc>
          <w:tcPr>
            <w:tcW w:w="8043" w:type="dxa"/>
          </w:tcPr>
          <w:p w14:paraId="5DFF3D9C" w14:textId="08856D79" w:rsidR="007E73AF" w:rsidRPr="00B44B64" w:rsidRDefault="007E73AF" w:rsidP="00684F38">
            <w:pPr>
              <w:rPr>
                <w:sz w:val="16"/>
                <w:szCs w:val="16"/>
              </w:rPr>
            </w:pPr>
            <w:r w:rsidRPr="00B44B64">
              <w:rPr>
                <w:sz w:val="16"/>
                <w:szCs w:val="16"/>
              </w:rPr>
              <w:t>Maximum number of trees = 5, Size of feature</w:t>
            </w:r>
            <w:r w:rsidR="000F4F02" w:rsidRPr="00B44B64">
              <w:rPr>
                <w:sz w:val="16"/>
                <w:szCs w:val="16"/>
              </w:rPr>
              <w:t>-</w:t>
            </w:r>
            <w:r w:rsidRPr="00B44B64">
              <w:rPr>
                <w:sz w:val="16"/>
                <w:szCs w:val="16"/>
              </w:rPr>
              <w:t>set = 4, Maximum tree depth = 10, Forest accuracy = 0.025, Priors = [0.2 0.4 0.2]</w:t>
            </w:r>
          </w:p>
        </w:tc>
      </w:tr>
      <w:tr w:rsidR="007E73AF" w:rsidRPr="00B44B64" w14:paraId="26C3FD20" w14:textId="77777777" w:rsidTr="00CA517C">
        <w:trPr>
          <w:trHeight w:val="340"/>
          <w:jc w:val="center"/>
        </w:trPr>
        <w:tc>
          <w:tcPr>
            <w:tcW w:w="1336" w:type="dxa"/>
          </w:tcPr>
          <w:p w14:paraId="1B6EC692" w14:textId="77777777" w:rsidR="007E73AF" w:rsidRPr="00B44B64" w:rsidRDefault="007E73AF" w:rsidP="00684F38">
            <w:pPr>
              <w:rPr>
                <w:sz w:val="16"/>
                <w:szCs w:val="16"/>
              </w:rPr>
            </w:pPr>
            <w:proofErr w:type="spellStart"/>
            <w:r w:rsidRPr="00B44B64">
              <w:rPr>
                <w:sz w:val="16"/>
                <w:szCs w:val="16"/>
              </w:rPr>
              <w:t>kNN</w:t>
            </w:r>
            <w:proofErr w:type="spellEnd"/>
          </w:p>
        </w:tc>
        <w:tc>
          <w:tcPr>
            <w:tcW w:w="8043" w:type="dxa"/>
          </w:tcPr>
          <w:p w14:paraId="03C48F8E" w14:textId="77777777" w:rsidR="007E73AF" w:rsidRPr="00B44B64" w:rsidRDefault="007E73AF" w:rsidP="00684F38">
            <w:pPr>
              <w:rPr>
                <w:sz w:val="16"/>
                <w:szCs w:val="16"/>
              </w:rPr>
            </w:pPr>
            <w:r w:rsidRPr="00B44B64">
              <w:rPr>
                <w:sz w:val="16"/>
                <w:szCs w:val="16"/>
              </w:rPr>
              <w:t>K = 5, Priors = [0.33 0.33 0.33]</w:t>
            </w:r>
          </w:p>
        </w:tc>
      </w:tr>
      <w:tr w:rsidR="007E73AF" w:rsidRPr="00B44B64" w14:paraId="38185AAB" w14:textId="77777777" w:rsidTr="00CA517C">
        <w:trPr>
          <w:trHeight w:val="340"/>
          <w:jc w:val="center"/>
        </w:trPr>
        <w:tc>
          <w:tcPr>
            <w:tcW w:w="1336" w:type="dxa"/>
          </w:tcPr>
          <w:p w14:paraId="47D2737D" w14:textId="77777777" w:rsidR="007E73AF" w:rsidRPr="00B44B64" w:rsidRDefault="007E73AF" w:rsidP="00684F38">
            <w:pPr>
              <w:rPr>
                <w:sz w:val="16"/>
                <w:szCs w:val="16"/>
              </w:rPr>
            </w:pPr>
            <w:r w:rsidRPr="00B44B64">
              <w:rPr>
                <w:sz w:val="16"/>
                <w:szCs w:val="16"/>
              </w:rPr>
              <w:t>SVM</w:t>
            </w:r>
          </w:p>
        </w:tc>
        <w:tc>
          <w:tcPr>
            <w:tcW w:w="8043" w:type="dxa"/>
          </w:tcPr>
          <w:p w14:paraId="6FA56B75" w14:textId="77777777" w:rsidR="007E73AF" w:rsidRPr="00B44B64" w:rsidRDefault="007E73AF" w:rsidP="00684F38">
            <w:pPr>
              <w:rPr>
                <w:sz w:val="16"/>
                <w:szCs w:val="16"/>
              </w:rPr>
            </w:pPr>
            <w:r w:rsidRPr="00B44B64">
              <w:rPr>
                <w:sz w:val="16"/>
                <w:szCs w:val="16"/>
              </w:rPr>
              <w:t>SVM type = C Support vector classification, Kernel = RBF, Kernel width = 25, C = 1, Priors = [0.33 0.33 0.33]</w:t>
            </w:r>
          </w:p>
        </w:tc>
      </w:tr>
      <w:tr w:rsidR="007E73AF" w:rsidRPr="00B44B64" w14:paraId="264390BF" w14:textId="77777777" w:rsidTr="00CA517C">
        <w:trPr>
          <w:trHeight w:val="340"/>
          <w:jc w:val="center"/>
        </w:trPr>
        <w:tc>
          <w:tcPr>
            <w:tcW w:w="1336" w:type="dxa"/>
            <w:tcBorders>
              <w:bottom w:val="single" w:sz="12" w:space="0" w:color="000000" w:themeColor="text1"/>
            </w:tcBorders>
          </w:tcPr>
          <w:p w14:paraId="195B3302" w14:textId="01C577BA" w:rsidR="007E73AF" w:rsidRPr="00B44B64" w:rsidRDefault="007E73AF" w:rsidP="00684F38">
            <w:pPr>
              <w:rPr>
                <w:sz w:val="16"/>
                <w:szCs w:val="16"/>
              </w:rPr>
            </w:pPr>
            <w:r w:rsidRPr="00B44B64">
              <w:rPr>
                <w:sz w:val="16"/>
                <w:szCs w:val="16"/>
              </w:rPr>
              <w:t xml:space="preserve">Bayes </w:t>
            </w:r>
            <w:r w:rsidR="00C05546" w:rsidRPr="00B44B64">
              <w:rPr>
                <w:sz w:val="16"/>
                <w:szCs w:val="16"/>
              </w:rPr>
              <w:t>n</w:t>
            </w:r>
            <w:r w:rsidRPr="00B44B64">
              <w:rPr>
                <w:sz w:val="16"/>
                <w:szCs w:val="16"/>
              </w:rPr>
              <w:t>ormal</w:t>
            </w:r>
          </w:p>
        </w:tc>
        <w:tc>
          <w:tcPr>
            <w:tcW w:w="8043" w:type="dxa"/>
            <w:tcBorders>
              <w:bottom w:val="single" w:sz="12" w:space="0" w:color="000000" w:themeColor="text1"/>
            </w:tcBorders>
          </w:tcPr>
          <w:p w14:paraId="5AC081E2" w14:textId="77777777" w:rsidR="007E73AF" w:rsidRPr="00B44B64" w:rsidRDefault="007E73AF" w:rsidP="00684F38">
            <w:pPr>
              <w:rPr>
                <w:sz w:val="16"/>
                <w:szCs w:val="16"/>
              </w:rPr>
            </w:pPr>
            <w:r w:rsidRPr="00B44B64">
              <w:rPr>
                <w:sz w:val="16"/>
                <w:szCs w:val="16"/>
              </w:rPr>
              <w:t>Priors = [0.33 0.33 0.33]</w:t>
            </w:r>
          </w:p>
        </w:tc>
      </w:tr>
    </w:tbl>
    <w:p w14:paraId="337C91D2" w14:textId="77777777" w:rsidR="00D61588" w:rsidRPr="00B44B64" w:rsidRDefault="00D61588" w:rsidP="00D61588"/>
    <w:p w14:paraId="2E0E0666" w14:textId="728577D7" w:rsidR="00F826D7" w:rsidRPr="00B44B64" w:rsidRDefault="00F826D7" w:rsidP="00A27834">
      <w:pPr>
        <w:pStyle w:val="Heading2"/>
      </w:pPr>
      <w:r w:rsidRPr="00B44B64">
        <w:t>Validation</w:t>
      </w:r>
    </w:p>
    <w:p w14:paraId="6B183551" w14:textId="11703CBF" w:rsidR="00F826D7" w:rsidRPr="00B44B64" w:rsidRDefault="00680746" w:rsidP="00A76FA9">
      <w:pPr>
        <w:pStyle w:val="BodyText"/>
      </w:pPr>
      <w:r w:rsidRPr="00B44B64">
        <w:t>The per-pixel</w:t>
      </w:r>
      <w:r w:rsidR="008E676C" w:rsidRPr="00B44B64">
        <w:t xml:space="preserve"> </w:t>
      </w:r>
      <w:r w:rsidRPr="00B44B64">
        <w:t>performance of the candidate classifiers on the selected features</w:t>
      </w:r>
      <w:r w:rsidR="00C02B4A" w:rsidRPr="00B44B64">
        <w:t xml:space="preserve"> </w:t>
      </w:r>
      <w:r w:rsidR="00E23523" w:rsidRPr="00B44B64">
        <w:t xml:space="preserve">was evaluated with </w:t>
      </w:r>
      <w:r w:rsidR="00C02B4A" w:rsidRPr="00B44B64">
        <w:t xml:space="preserve">the </w:t>
      </w:r>
      <w:r w:rsidR="00E771F6" w:rsidRPr="00B44B64">
        <w:t>label</w:t>
      </w:r>
      <w:r w:rsidR="000B7347" w:rsidRPr="00B44B64">
        <w:t>ed</w:t>
      </w:r>
      <w:r w:rsidR="00E771F6" w:rsidRPr="00B44B64">
        <w:t xml:space="preserve"> pixel data</w:t>
      </w:r>
      <w:r w:rsidRPr="00B44B64">
        <w:t>.  To avoid biased estimates of performance, ten</w:t>
      </w:r>
      <w:r w:rsidR="00E23523" w:rsidRPr="00B44B64">
        <w:t>-</w:t>
      </w:r>
      <w:r w:rsidRPr="00B44B64">
        <w:t>fold cross validation was used for classifier evaluation.  The canopy</w:t>
      </w:r>
      <w:r w:rsidR="00FA2071" w:rsidRPr="00B44B64">
        <w:t>-cover</w:t>
      </w:r>
      <w:r w:rsidR="00A61724" w:rsidRPr="00B44B64">
        <w:t xml:space="preserve"> performance of the </w:t>
      </w:r>
      <w:r w:rsidRPr="00B44B64">
        <w:t xml:space="preserve">classifiers </w:t>
      </w:r>
      <w:r w:rsidR="00A61724" w:rsidRPr="00B44B64">
        <w:t>was</w:t>
      </w:r>
      <w:r w:rsidRPr="00B44B64">
        <w:t xml:space="preserve"> tested</w:t>
      </w:r>
      <w:r w:rsidR="007A27BC" w:rsidRPr="00B44B64">
        <w:t xml:space="preserve"> on the in situ canopy</w:t>
      </w:r>
      <w:r w:rsidR="00FA2071" w:rsidRPr="00B44B64">
        <w:t>-cover</w:t>
      </w:r>
      <w:r w:rsidR="007A27BC" w:rsidRPr="00B44B64">
        <w:t xml:space="preserve"> data</w:t>
      </w:r>
      <w:r w:rsidR="00A61724" w:rsidRPr="00B44B64">
        <w:t xml:space="preserve">.  After applying the classifiers </w:t>
      </w:r>
      <w:r w:rsidR="005C2BD7" w:rsidRPr="00B44B64">
        <w:t xml:space="preserve">and morphological operations </w:t>
      </w:r>
      <w:r w:rsidR="00A61724" w:rsidRPr="00B44B64">
        <w:t>to the relevant images, canopy</w:t>
      </w:r>
      <w:r w:rsidR="00FA2071" w:rsidRPr="00B44B64">
        <w:t>-cover</w:t>
      </w:r>
      <w:r w:rsidR="00A61724" w:rsidRPr="00B44B64">
        <w:t xml:space="preserve"> estimates were extracted </w:t>
      </w:r>
      <w:r w:rsidR="00B00E98" w:rsidRPr="00B44B64">
        <w:t xml:space="preserve">by evaluating the fractional </w:t>
      </w:r>
      <w:r w:rsidR="00B00E98" w:rsidRPr="00B44B64">
        <w:lastRenderedPageBreak/>
        <w:t xml:space="preserve">portion of </w:t>
      </w:r>
      <w:proofErr w:type="spellStart"/>
      <w:r w:rsidR="00E23523" w:rsidRPr="00B44B64">
        <w:t>s</w:t>
      </w:r>
      <w:r w:rsidR="00B00E98" w:rsidRPr="00B44B64">
        <w:t>pekboom</w:t>
      </w:r>
      <w:proofErr w:type="spellEnd"/>
      <w:r w:rsidR="00B00E98" w:rsidRPr="00B44B64">
        <w:t xml:space="preserve"> </w:t>
      </w:r>
      <w:r w:rsidR="00A61724" w:rsidRPr="00B44B64">
        <w:t xml:space="preserve">inside the </w:t>
      </w:r>
      <w:r w:rsidR="00B00E98" w:rsidRPr="00B44B64">
        <w:t xml:space="preserve">areas of the </w:t>
      </w:r>
      <w:r w:rsidR="00A61724" w:rsidRPr="00B44B64">
        <w:t>field</w:t>
      </w:r>
      <w:r w:rsidR="00B02E8E" w:rsidRPr="00B44B64">
        <w:t xml:space="preserve"> </w:t>
      </w:r>
      <w:r w:rsidR="00A61724" w:rsidRPr="00B44B64">
        <w:t xml:space="preserve">site polygons.  These estimates were </w:t>
      </w:r>
      <w:r w:rsidRPr="00B44B64">
        <w:t>compar</w:t>
      </w:r>
      <w:r w:rsidR="00A61724" w:rsidRPr="00B44B64">
        <w:t>ed</w:t>
      </w:r>
      <w:r w:rsidRPr="00B44B64">
        <w:t xml:space="preserve"> to the </w:t>
      </w:r>
      <w:r w:rsidR="006658E6" w:rsidRPr="00B44B64">
        <w:t xml:space="preserve">in situ </w:t>
      </w:r>
      <w:r w:rsidR="00684B18" w:rsidRPr="00B44B64">
        <w:t>canopy</w:t>
      </w:r>
      <w:r w:rsidR="00FA2071" w:rsidRPr="00B44B64">
        <w:t>-cover</w:t>
      </w:r>
      <w:r w:rsidR="00684B18" w:rsidRPr="00B44B64">
        <w:t xml:space="preserve"> data</w:t>
      </w:r>
      <w:r w:rsidRPr="00B44B64">
        <w:t xml:space="preserve">.  </w:t>
      </w:r>
    </w:p>
    <w:p w14:paraId="4CF2F7A3" w14:textId="11C28700" w:rsidR="00D61588" w:rsidRDefault="009A3C3C" w:rsidP="009A3C3C">
      <w:pPr>
        <w:pStyle w:val="Heading1"/>
      </w:pPr>
      <w:r w:rsidRPr="00B44B64">
        <w:t>Results</w:t>
      </w:r>
    </w:p>
    <w:p w14:paraId="0D53DEFF" w14:textId="659E81F3" w:rsidR="00093329" w:rsidRPr="00093329" w:rsidRDefault="00093329" w:rsidP="00093329">
      <w:pPr>
        <w:pStyle w:val="Heading2"/>
      </w:pPr>
      <w:r>
        <w:t>Feature Selection</w:t>
      </w:r>
    </w:p>
    <w:p w14:paraId="0F2A3FEA" w14:textId="109C99D3" w:rsidR="00D61588" w:rsidRPr="00B44B64" w:rsidRDefault="00D61588" w:rsidP="00A76FA9">
      <w:pPr>
        <w:pStyle w:val="BodyText"/>
      </w:pPr>
      <w:r w:rsidRPr="00B44B64">
        <w:t xml:space="preserve">The </w:t>
      </w:r>
      <w:proofErr w:type="spellStart"/>
      <w:r w:rsidRPr="00B44B64">
        <w:t>dendrogram</w:t>
      </w:r>
      <w:proofErr w:type="spellEnd"/>
      <w:r w:rsidRPr="00B44B64">
        <w:t xml:space="preserve"> showing the clustering of our feature set, is plotted in</w:t>
      </w:r>
      <w:r w:rsidR="00420505" w:rsidRPr="00B44B64">
        <w:t xml:space="preserve"> </w:t>
      </w:r>
      <w:r w:rsidR="00420505" w:rsidRPr="00B44B64">
        <w:fldChar w:fldCharType="begin"/>
      </w:r>
      <w:r w:rsidR="00420505" w:rsidRPr="00B44B64">
        <w:instrText xml:space="preserve"> REF _Ref466458068 \h </w:instrText>
      </w:r>
      <w:r w:rsidR="00C95AC4" w:rsidRPr="00B44B64">
        <w:instrText xml:space="preserve"> \* MERGEFORMAT </w:instrText>
      </w:r>
      <w:r w:rsidR="00420505" w:rsidRPr="00B44B64">
        <w:fldChar w:fldCharType="separate"/>
      </w:r>
      <w:r w:rsidR="00AF4D8F" w:rsidRPr="00B44B64">
        <w:t>Fig</w:t>
      </w:r>
      <w:r w:rsidR="00AF4D8F">
        <w:t>.</w:t>
      </w:r>
      <w:r w:rsidR="00AF4D8F" w:rsidRPr="00B44B64">
        <w:rPr>
          <w:noProof/>
        </w:rPr>
        <w:t xml:space="preserve"> </w:t>
      </w:r>
      <w:r w:rsidR="00AF4D8F">
        <w:rPr>
          <w:noProof/>
        </w:rPr>
        <w:t>5</w:t>
      </w:r>
      <w:r w:rsidR="00420505" w:rsidRPr="00B44B64">
        <w:fldChar w:fldCharType="end"/>
      </w:r>
      <w:r w:rsidRPr="00B44B64">
        <w:t xml:space="preserve">.  The </w:t>
      </w:r>
      <w:r w:rsidR="00E23523" w:rsidRPr="00B44B64">
        <w:t xml:space="preserve">red </w:t>
      </w:r>
      <w:r w:rsidRPr="00B44B64">
        <w:t xml:space="preserve">line shows the </w:t>
      </w:r>
      <w:r w:rsidR="00A36F8E">
        <w:t>dissimilarity</w:t>
      </w:r>
      <w:r w:rsidRPr="00B44B64">
        <w:t xml:space="preserve"> threshold value at which the feature clusters were extracted.  This value was selected </w:t>
      </w:r>
      <w:r w:rsidR="00E23523" w:rsidRPr="00B44B64">
        <w:t xml:space="preserve">on the basis of being </w:t>
      </w:r>
      <w:r w:rsidRPr="00B44B64">
        <w:t xml:space="preserve">a relatively stable point in the hierarchy and </w:t>
      </w:r>
      <w:r w:rsidR="00E23523" w:rsidRPr="00B44B64">
        <w:t xml:space="preserve">being a point </w:t>
      </w:r>
      <w:r w:rsidRPr="00B44B64">
        <w:t xml:space="preserve">where the correlation </w:t>
      </w:r>
      <w:r w:rsidR="000F4F02" w:rsidRPr="00B44B64">
        <w:t>among</w:t>
      </w:r>
      <w:r w:rsidRPr="00B44B64">
        <w:t xml:space="preserve"> features is strong.</w:t>
      </w:r>
    </w:p>
    <w:p w14:paraId="62E2B305" w14:textId="77777777" w:rsidR="00D61588" w:rsidRPr="00B44B64" w:rsidRDefault="00D61588" w:rsidP="00D61588">
      <w:pPr>
        <w:spacing w:line="360" w:lineRule="auto"/>
        <w:jc w:val="both"/>
      </w:pPr>
    </w:p>
    <w:p w14:paraId="2DFABDCE" w14:textId="77777777" w:rsidR="00D61588" w:rsidRPr="00B44B64" w:rsidRDefault="00D61588" w:rsidP="00CA517C">
      <w:pPr>
        <w:keepNext/>
        <w:spacing w:line="360" w:lineRule="auto"/>
        <w:jc w:val="center"/>
      </w:pPr>
      <w:r w:rsidRPr="00B44B64">
        <w:rPr>
          <w:noProof/>
          <w:lang w:val="en-GB" w:eastAsia="en-GB"/>
        </w:rPr>
        <w:lastRenderedPageBreak/>
        <w:drawing>
          <wp:inline distT="0" distB="0" distL="0" distR="0" wp14:anchorId="10ED9BF7" wp14:editId="06850157">
            <wp:extent cx="4908170" cy="55499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3">
                      <a:extLst>
                        <a:ext uri="{28A0092B-C50C-407E-A947-70E740481C1C}">
                          <a14:useLocalDpi xmlns:a14="http://schemas.microsoft.com/office/drawing/2010/main" val="0"/>
                        </a:ext>
                      </a:extLst>
                    </a:blip>
                    <a:srcRect t="5249" b="4908"/>
                    <a:stretch/>
                  </pic:blipFill>
                  <pic:spPr bwMode="auto">
                    <a:xfrm>
                      <a:off x="0" y="0"/>
                      <a:ext cx="4950738" cy="5598034"/>
                    </a:xfrm>
                    <a:prstGeom prst="rect">
                      <a:avLst/>
                    </a:prstGeom>
                    <a:noFill/>
                    <a:ln>
                      <a:noFill/>
                    </a:ln>
                    <a:extLst>
                      <a:ext uri="{53640926-AAD7-44D8-BBD7-CCE9431645EC}">
                        <a14:shadowObscured xmlns:a14="http://schemas.microsoft.com/office/drawing/2010/main"/>
                      </a:ext>
                    </a:extLst>
                  </pic:spPr>
                </pic:pic>
              </a:graphicData>
            </a:graphic>
          </wp:inline>
        </w:drawing>
      </w:r>
    </w:p>
    <w:p w14:paraId="07504C66" w14:textId="430500F6" w:rsidR="00D61588" w:rsidRPr="00CA517C" w:rsidRDefault="00D61588" w:rsidP="00CA517C">
      <w:pPr>
        <w:pStyle w:val="Caption"/>
        <w:jc w:val="center"/>
        <w:rPr>
          <w:b w:val="0"/>
        </w:rPr>
      </w:pPr>
      <w:bookmarkStart w:id="26" w:name="_Ref466458068"/>
      <w:bookmarkStart w:id="27" w:name="_Toc394582259"/>
      <w:bookmarkStart w:id="28" w:name="_Toc448324368"/>
      <w:r w:rsidRPr="00B44B64">
        <w:t>Fig</w:t>
      </w:r>
      <w:r w:rsidR="00CA517C">
        <w:t>.</w:t>
      </w:r>
      <w:r w:rsidRPr="00B44B64">
        <w:t xml:space="preserve"> </w:t>
      </w:r>
      <w:r w:rsidR="00F4774D" w:rsidRPr="00B44B64">
        <w:fldChar w:fldCharType="begin"/>
      </w:r>
      <w:r w:rsidR="00F4774D" w:rsidRPr="00B44B64">
        <w:instrText xml:space="preserve"> SEQ Figure \* ARABIC </w:instrText>
      </w:r>
      <w:r w:rsidR="00F4774D" w:rsidRPr="00B44B64">
        <w:fldChar w:fldCharType="separate"/>
      </w:r>
      <w:r w:rsidR="00AF4D8F">
        <w:rPr>
          <w:noProof/>
        </w:rPr>
        <w:t>5</w:t>
      </w:r>
      <w:r w:rsidR="00F4774D" w:rsidRPr="00B44B64">
        <w:fldChar w:fldCharType="end"/>
      </w:r>
      <w:bookmarkEnd w:id="26"/>
      <w:r w:rsidRPr="00CA517C">
        <w:rPr>
          <w:b w:val="0"/>
        </w:rPr>
        <w:t xml:space="preserve">  Clustering of correlated features</w:t>
      </w:r>
      <w:bookmarkEnd w:id="27"/>
      <w:bookmarkEnd w:id="28"/>
    </w:p>
    <w:p w14:paraId="2E8FA040" w14:textId="77777777" w:rsidR="00D61588" w:rsidRPr="00B44B64" w:rsidRDefault="00D61588" w:rsidP="00D61588">
      <w:pPr>
        <w:spacing w:line="360" w:lineRule="auto"/>
        <w:jc w:val="both"/>
      </w:pPr>
    </w:p>
    <w:p w14:paraId="3B183BA4" w14:textId="22D5A034" w:rsidR="00D61588" w:rsidRPr="00B44B64" w:rsidRDefault="00D61588" w:rsidP="00A76FA9">
      <w:pPr>
        <w:pStyle w:val="BodyText"/>
      </w:pPr>
      <w:r w:rsidRPr="00B44B64">
        <w:fldChar w:fldCharType="begin"/>
      </w:r>
      <w:r w:rsidRPr="00B44B64">
        <w:instrText xml:space="preserve"> REF _Ref395121413 \h </w:instrText>
      </w:r>
      <w:r w:rsidR="00C95AC4" w:rsidRPr="00B44B64">
        <w:instrText xml:space="preserve"> \* MERGEFORMAT </w:instrText>
      </w:r>
      <w:r w:rsidRPr="00B44B64">
        <w:fldChar w:fldCharType="separate"/>
      </w:r>
      <w:r w:rsidR="00AF4D8F" w:rsidRPr="00AF4D8F">
        <w:t xml:space="preserve">Table </w:t>
      </w:r>
      <w:r w:rsidR="00AF4D8F" w:rsidRPr="00AF4D8F">
        <w:rPr>
          <w:noProof/>
        </w:rPr>
        <w:t>6</w:t>
      </w:r>
      <w:r w:rsidRPr="00B44B64">
        <w:fldChar w:fldCharType="end"/>
      </w:r>
      <w:r w:rsidRPr="00B44B64">
        <w:t xml:space="preserve"> lists the clusters ordered by their importance, </w:t>
      </w:r>
      <w:r w:rsidR="00674718" w:rsidRPr="00B44B64">
        <w:t xml:space="preserve">along </w:t>
      </w:r>
      <w:r w:rsidRPr="00B44B64">
        <w:t xml:space="preserve">with their component features.  </w:t>
      </w:r>
    </w:p>
    <w:p w14:paraId="2BB4E722" w14:textId="77777777" w:rsidR="00D61588" w:rsidRPr="00B44B64" w:rsidRDefault="00D61588" w:rsidP="00A76FA9">
      <w:pPr>
        <w:pStyle w:val="BodyText"/>
      </w:pPr>
    </w:p>
    <w:p w14:paraId="5613D40C" w14:textId="2CB45F09" w:rsidR="00D61588" w:rsidRPr="00B44B64" w:rsidRDefault="00D61588" w:rsidP="00CA517C">
      <w:pPr>
        <w:pStyle w:val="1Tablecaption"/>
      </w:pPr>
      <w:bookmarkStart w:id="29" w:name="_Ref395121413"/>
      <w:bookmarkStart w:id="30" w:name="_Toc394582241"/>
      <w:bookmarkStart w:id="31" w:name="_Toc448324340"/>
      <w:r w:rsidRPr="00785D14">
        <w:rPr>
          <w:b/>
        </w:rPr>
        <w:lastRenderedPageBreak/>
        <w:t xml:space="preserve">Table </w:t>
      </w:r>
      <w:r w:rsidR="00F4774D" w:rsidRPr="00785D14">
        <w:rPr>
          <w:b/>
        </w:rPr>
        <w:fldChar w:fldCharType="begin"/>
      </w:r>
      <w:r w:rsidR="00F4774D" w:rsidRPr="00785D14">
        <w:rPr>
          <w:b/>
        </w:rPr>
        <w:instrText xml:space="preserve"> SEQ Table \* ARABIC </w:instrText>
      </w:r>
      <w:r w:rsidR="00F4774D" w:rsidRPr="00785D14">
        <w:rPr>
          <w:b/>
        </w:rPr>
        <w:fldChar w:fldCharType="separate"/>
      </w:r>
      <w:r w:rsidR="00AF4D8F">
        <w:rPr>
          <w:b/>
          <w:noProof/>
        </w:rPr>
        <w:t>6</w:t>
      </w:r>
      <w:r w:rsidR="00F4774D" w:rsidRPr="00785D14">
        <w:rPr>
          <w:b/>
        </w:rPr>
        <w:fldChar w:fldCharType="end"/>
      </w:r>
      <w:bookmarkEnd w:id="29"/>
      <w:r w:rsidRPr="00B44B64">
        <w:t xml:space="preserve">   Ranked clusters</w:t>
      </w:r>
      <w:bookmarkEnd w:id="30"/>
      <w:bookmarkEnd w:id="31"/>
    </w:p>
    <w:tbl>
      <w:tblPr>
        <w:tblStyle w:val="MyThesisTable"/>
        <w:tblW w:w="0" w:type="auto"/>
        <w:jc w:val="center"/>
        <w:tblLayout w:type="fixed"/>
        <w:tblLook w:val="01E0" w:firstRow="1" w:lastRow="1" w:firstColumn="1" w:lastColumn="1" w:noHBand="0" w:noVBand="0"/>
      </w:tblPr>
      <w:tblGrid>
        <w:gridCol w:w="652"/>
        <w:gridCol w:w="1372"/>
        <w:gridCol w:w="6058"/>
      </w:tblGrid>
      <w:tr w:rsidR="00D61588" w:rsidRPr="00B44B64" w14:paraId="1283F7B0" w14:textId="77777777" w:rsidTr="00785D14">
        <w:trPr>
          <w:cnfStyle w:val="100000000000" w:firstRow="1" w:lastRow="0" w:firstColumn="0" w:lastColumn="0" w:oddVBand="0" w:evenVBand="0" w:oddHBand="0" w:evenHBand="0" w:firstRowFirstColumn="0" w:firstRowLastColumn="0" w:lastRowFirstColumn="0" w:lastRowLastColumn="0"/>
          <w:trHeight w:val="340"/>
          <w:jc w:val="center"/>
        </w:trPr>
        <w:tc>
          <w:tcPr>
            <w:tcW w:w="652" w:type="dxa"/>
          </w:tcPr>
          <w:p w14:paraId="51BAC240" w14:textId="12190EB9" w:rsidR="00D61588" w:rsidRPr="00B44B64" w:rsidRDefault="00D61588" w:rsidP="002A37E3">
            <w:pPr>
              <w:pStyle w:val="1TableText"/>
              <w:tabs>
                <w:tab w:val="num" w:pos="993"/>
              </w:tabs>
              <w:spacing w:before="0" w:after="0"/>
            </w:pPr>
            <w:r w:rsidRPr="00B44B64">
              <w:t>Rank</w:t>
            </w:r>
          </w:p>
        </w:tc>
        <w:tc>
          <w:tcPr>
            <w:tcW w:w="1372" w:type="dxa"/>
          </w:tcPr>
          <w:p w14:paraId="04BAEEB1" w14:textId="77777777" w:rsidR="00D61588" w:rsidRPr="00B44B64" w:rsidRDefault="00D61588" w:rsidP="007C5F60">
            <w:pPr>
              <w:pStyle w:val="1TableText"/>
              <w:tabs>
                <w:tab w:val="num" w:pos="993"/>
              </w:tabs>
              <w:spacing w:before="0" w:after="0"/>
            </w:pPr>
            <w:r w:rsidRPr="00B44B64">
              <w:t>Importance (%)</w:t>
            </w:r>
          </w:p>
        </w:tc>
        <w:tc>
          <w:tcPr>
            <w:tcW w:w="6058" w:type="dxa"/>
          </w:tcPr>
          <w:p w14:paraId="12639CD3" w14:textId="77777777" w:rsidR="00D61588" w:rsidRPr="00B44B64" w:rsidRDefault="00D61588" w:rsidP="007C5F60">
            <w:pPr>
              <w:pStyle w:val="1TableText"/>
              <w:tabs>
                <w:tab w:val="num" w:pos="993"/>
              </w:tabs>
              <w:spacing w:before="0" w:after="0"/>
            </w:pPr>
            <w:r w:rsidRPr="00B44B64">
              <w:t>Features</w:t>
            </w:r>
          </w:p>
        </w:tc>
      </w:tr>
      <w:tr w:rsidR="00D61588" w:rsidRPr="00B44B64" w14:paraId="0BF094C8" w14:textId="77777777" w:rsidTr="00785D14">
        <w:trPr>
          <w:trHeight w:val="340"/>
          <w:jc w:val="center"/>
        </w:trPr>
        <w:tc>
          <w:tcPr>
            <w:tcW w:w="652" w:type="dxa"/>
          </w:tcPr>
          <w:p w14:paraId="6BC1D4C8" w14:textId="77777777" w:rsidR="00D61588" w:rsidRPr="00B44B64" w:rsidRDefault="00D61588" w:rsidP="007C5F60">
            <w:pPr>
              <w:pStyle w:val="1TableText"/>
              <w:tabs>
                <w:tab w:val="num" w:pos="993"/>
              </w:tabs>
              <w:spacing w:before="0" w:after="0"/>
              <w:rPr>
                <w:rFonts w:cs="Arial"/>
              </w:rPr>
            </w:pPr>
            <w:r w:rsidRPr="00B44B64">
              <w:rPr>
                <w:rFonts w:cs="Arial"/>
              </w:rPr>
              <w:t>1</w:t>
            </w:r>
          </w:p>
        </w:tc>
        <w:tc>
          <w:tcPr>
            <w:tcW w:w="1372" w:type="dxa"/>
          </w:tcPr>
          <w:p w14:paraId="060CDF31" w14:textId="77777777" w:rsidR="00D61588" w:rsidRPr="00B44B64" w:rsidRDefault="00D61588" w:rsidP="007C5F60">
            <w:pPr>
              <w:rPr>
                <w:color w:val="000000"/>
                <w:sz w:val="16"/>
              </w:rPr>
            </w:pPr>
            <w:r w:rsidRPr="00B44B64">
              <w:rPr>
                <w:color w:val="000000"/>
                <w:sz w:val="16"/>
              </w:rPr>
              <w:t>68.27</w:t>
            </w:r>
          </w:p>
        </w:tc>
        <w:tc>
          <w:tcPr>
            <w:tcW w:w="6058" w:type="dxa"/>
          </w:tcPr>
          <w:p w14:paraId="36DB08E2" w14:textId="50452499" w:rsidR="00D61588" w:rsidRPr="00B44B64" w:rsidRDefault="00D61588" w:rsidP="007C5F60">
            <w:pPr>
              <w:rPr>
                <w:sz w:val="16"/>
              </w:rPr>
            </w:pPr>
            <w:proofErr w:type="spellStart"/>
            <w:r w:rsidRPr="00B44B64">
              <w:rPr>
                <w:sz w:val="16"/>
              </w:rPr>
              <w:t>rN</w:t>
            </w:r>
            <w:proofErr w:type="spellEnd"/>
            <w:r w:rsidRPr="00B44B64">
              <w:rPr>
                <w:sz w:val="16"/>
              </w:rPr>
              <w:t xml:space="preserve">, </w:t>
            </w:r>
            <w:proofErr w:type="spellStart"/>
            <w:r w:rsidRPr="00B44B64">
              <w:rPr>
                <w:sz w:val="16"/>
              </w:rPr>
              <w:t>nirN</w:t>
            </w:r>
            <w:proofErr w:type="spellEnd"/>
            <w:r w:rsidRPr="00B44B64">
              <w:rPr>
                <w:sz w:val="16"/>
              </w:rPr>
              <w:t xml:space="preserve">, NDVI, RVI, tc2, pc2, </w:t>
            </w:r>
            <w:r w:rsidR="003B0CDA" w:rsidRPr="00B44B64">
              <w:rPr>
                <w:sz w:val="16"/>
              </w:rPr>
              <w:t>nc</w:t>
            </w:r>
            <w:r w:rsidRPr="00B44B64">
              <w:rPr>
                <w:sz w:val="16"/>
              </w:rPr>
              <w:t xml:space="preserve">1, </w:t>
            </w:r>
            <w:proofErr w:type="spellStart"/>
            <w:r w:rsidRPr="00B44B64">
              <w:rPr>
                <w:sz w:val="16"/>
              </w:rPr>
              <w:t>MeanRVI</w:t>
            </w:r>
            <w:proofErr w:type="spellEnd"/>
            <w:r w:rsidRPr="00B44B64">
              <w:rPr>
                <w:sz w:val="16"/>
              </w:rPr>
              <w:t xml:space="preserve">, </w:t>
            </w:r>
            <w:proofErr w:type="spellStart"/>
            <w:r w:rsidRPr="00B44B64">
              <w:rPr>
                <w:sz w:val="16"/>
              </w:rPr>
              <w:t>MedianRVI</w:t>
            </w:r>
            <w:proofErr w:type="spellEnd"/>
            <w:r w:rsidRPr="00B44B64">
              <w:rPr>
                <w:sz w:val="16"/>
              </w:rPr>
              <w:t xml:space="preserve">, </w:t>
            </w:r>
            <w:proofErr w:type="spellStart"/>
            <w:r w:rsidRPr="00B44B64">
              <w:rPr>
                <w:sz w:val="16"/>
              </w:rPr>
              <w:t>MeanNDVI</w:t>
            </w:r>
            <w:proofErr w:type="spellEnd"/>
            <w:r w:rsidRPr="00B44B64">
              <w:rPr>
                <w:sz w:val="16"/>
              </w:rPr>
              <w:t xml:space="preserve">, </w:t>
            </w:r>
            <w:proofErr w:type="spellStart"/>
            <w:r w:rsidRPr="00B44B64">
              <w:rPr>
                <w:sz w:val="16"/>
              </w:rPr>
              <w:t>MedianNDVI</w:t>
            </w:r>
            <w:proofErr w:type="spellEnd"/>
          </w:p>
        </w:tc>
      </w:tr>
      <w:tr w:rsidR="00D61588" w:rsidRPr="00B44B64" w14:paraId="63237F78" w14:textId="77777777" w:rsidTr="00785D14">
        <w:trPr>
          <w:trHeight w:val="340"/>
          <w:jc w:val="center"/>
        </w:trPr>
        <w:tc>
          <w:tcPr>
            <w:tcW w:w="652" w:type="dxa"/>
          </w:tcPr>
          <w:p w14:paraId="2788657E" w14:textId="77777777" w:rsidR="00D61588" w:rsidRPr="00B44B64" w:rsidRDefault="00D61588" w:rsidP="007C5F60">
            <w:pPr>
              <w:pStyle w:val="1TableText"/>
              <w:tabs>
                <w:tab w:val="num" w:pos="993"/>
              </w:tabs>
              <w:spacing w:before="0" w:after="0"/>
              <w:rPr>
                <w:rFonts w:cs="Arial"/>
              </w:rPr>
            </w:pPr>
            <w:r w:rsidRPr="00B44B64">
              <w:rPr>
                <w:rFonts w:cs="Arial"/>
              </w:rPr>
              <w:t>2</w:t>
            </w:r>
          </w:p>
        </w:tc>
        <w:tc>
          <w:tcPr>
            <w:tcW w:w="1372" w:type="dxa"/>
          </w:tcPr>
          <w:p w14:paraId="36AA6C63" w14:textId="77777777" w:rsidR="00D61588" w:rsidRPr="00B44B64" w:rsidRDefault="00D61588" w:rsidP="007C5F60">
            <w:pPr>
              <w:rPr>
                <w:color w:val="000000"/>
                <w:sz w:val="16"/>
              </w:rPr>
            </w:pPr>
            <w:r w:rsidRPr="00B44B64">
              <w:rPr>
                <w:color w:val="000000"/>
                <w:sz w:val="16"/>
              </w:rPr>
              <w:t>61.38</w:t>
            </w:r>
          </w:p>
        </w:tc>
        <w:tc>
          <w:tcPr>
            <w:tcW w:w="6058" w:type="dxa"/>
          </w:tcPr>
          <w:p w14:paraId="430CF518" w14:textId="77777777" w:rsidR="00D61588" w:rsidRPr="00B44B64" w:rsidRDefault="00D61588" w:rsidP="007C5F60">
            <w:pPr>
              <w:rPr>
                <w:sz w:val="16"/>
              </w:rPr>
            </w:pPr>
            <w:r w:rsidRPr="00B44B64">
              <w:rPr>
                <w:sz w:val="16"/>
              </w:rPr>
              <w:t>R, G, B, NIR, tc1, pc1, MeanPc1, MedianPc1</w:t>
            </w:r>
          </w:p>
        </w:tc>
      </w:tr>
      <w:tr w:rsidR="00D61588" w:rsidRPr="00B44B64" w14:paraId="1309F31E" w14:textId="77777777" w:rsidTr="00785D14">
        <w:trPr>
          <w:trHeight w:val="340"/>
          <w:jc w:val="center"/>
        </w:trPr>
        <w:tc>
          <w:tcPr>
            <w:tcW w:w="652" w:type="dxa"/>
          </w:tcPr>
          <w:p w14:paraId="63DE120E" w14:textId="77777777" w:rsidR="00D61588" w:rsidRPr="00B44B64" w:rsidRDefault="00D61588" w:rsidP="007C5F60">
            <w:pPr>
              <w:pStyle w:val="1TableText"/>
              <w:tabs>
                <w:tab w:val="num" w:pos="993"/>
              </w:tabs>
              <w:spacing w:before="0" w:after="0"/>
              <w:rPr>
                <w:rFonts w:cs="Arial"/>
              </w:rPr>
            </w:pPr>
            <w:r w:rsidRPr="00B44B64">
              <w:rPr>
                <w:rFonts w:cs="Arial"/>
              </w:rPr>
              <w:t>3</w:t>
            </w:r>
          </w:p>
        </w:tc>
        <w:tc>
          <w:tcPr>
            <w:tcW w:w="1372" w:type="dxa"/>
          </w:tcPr>
          <w:p w14:paraId="59679FC4" w14:textId="77777777" w:rsidR="00D61588" w:rsidRPr="00B44B64" w:rsidRDefault="00D61588" w:rsidP="007C5F60">
            <w:pPr>
              <w:rPr>
                <w:color w:val="000000"/>
                <w:sz w:val="16"/>
              </w:rPr>
            </w:pPr>
            <w:r w:rsidRPr="00B44B64">
              <w:rPr>
                <w:color w:val="000000"/>
                <w:sz w:val="16"/>
              </w:rPr>
              <w:t>60.41</w:t>
            </w:r>
          </w:p>
        </w:tc>
        <w:tc>
          <w:tcPr>
            <w:tcW w:w="6058" w:type="dxa"/>
          </w:tcPr>
          <w:p w14:paraId="776905A1" w14:textId="77777777" w:rsidR="00D61588" w:rsidRPr="00B44B64" w:rsidRDefault="00D61588" w:rsidP="007C5F60">
            <w:pPr>
              <w:rPr>
                <w:sz w:val="16"/>
              </w:rPr>
            </w:pPr>
            <w:r w:rsidRPr="00B44B64">
              <w:rPr>
                <w:sz w:val="16"/>
              </w:rPr>
              <w:t>EntropyPc1</w:t>
            </w:r>
          </w:p>
        </w:tc>
      </w:tr>
      <w:tr w:rsidR="00D61588" w:rsidRPr="00B44B64" w14:paraId="56DF335C" w14:textId="77777777" w:rsidTr="00785D14">
        <w:trPr>
          <w:trHeight w:val="340"/>
          <w:jc w:val="center"/>
        </w:trPr>
        <w:tc>
          <w:tcPr>
            <w:tcW w:w="652" w:type="dxa"/>
          </w:tcPr>
          <w:p w14:paraId="7FC082A9" w14:textId="77777777" w:rsidR="00D61588" w:rsidRPr="00B44B64" w:rsidRDefault="00D61588" w:rsidP="007C5F60">
            <w:pPr>
              <w:pStyle w:val="1TableText"/>
              <w:tabs>
                <w:tab w:val="num" w:pos="993"/>
              </w:tabs>
              <w:spacing w:before="0" w:after="0"/>
              <w:rPr>
                <w:rFonts w:cs="Arial"/>
              </w:rPr>
            </w:pPr>
            <w:r w:rsidRPr="00B44B64">
              <w:rPr>
                <w:rFonts w:cs="Arial"/>
              </w:rPr>
              <w:t>4</w:t>
            </w:r>
          </w:p>
        </w:tc>
        <w:tc>
          <w:tcPr>
            <w:tcW w:w="1372" w:type="dxa"/>
          </w:tcPr>
          <w:p w14:paraId="17619983" w14:textId="77777777" w:rsidR="00D61588" w:rsidRPr="00B44B64" w:rsidRDefault="00D61588" w:rsidP="007C5F60">
            <w:pPr>
              <w:rPr>
                <w:color w:val="000000"/>
                <w:sz w:val="16"/>
              </w:rPr>
            </w:pPr>
            <w:r w:rsidRPr="00B44B64">
              <w:rPr>
                <w:color w:val="000000"/>
                <w:sz w:val="16"/>
              </w:rPr>
              <w:t>55.23</w:t>
            </w:r>
          </w:p>
        </w:tc>
        <w:tc>
          <w:tcPr>
            <w:tcW w:w="6058" w:type="dxa"/>
          </w:tcPr>
          <w:p w14:paraId="164B03D8" w14:textId="77777777" w:rsidR="00D61588" w:rsidRPr="00B44B64" w:rsidRDefault="00D61588" w:rsidP="007C5F60">
            <w:pPr>
              <w:rPr>
                <w:sz w:val="16"/>
              </w:rPr>
            </w:pPr>
            <w:proofErr w:type="spellStart"/>
            <w:r w:rsidRPr="00B44B64">
              <w:rPr>
                <w:sz w:val="16"/>
              </w:rPr>
              <w:t>gN</w:t>
            </w:r>
            <w:proofErr w:type="spellEnd"/>
            <w:r w:rsidRPr="00B44B64">
              <w:rPr>
                <w:sz w:val="16"/>
              </w:rPr>
              <w:t xml:space="preserve">, </w:t>
            </w:r>
            <w:proofErr w:type="spellStart"/>
            <w:r w:rsidRPr="00B44B64">
              <w:rPr>
                <w:sz w:val="16"/>
              </w:rPr>
              <w:t>MeanGn</w:t>
            </w:r>
            <w:proofErr w:type="spellEnd"/>
            <w:r w:rsidRPr="00B44B64">
              <w:rPr>
                <w:sz w:val="16"/>
              </w:rPr>
              <w:t xml:space="preserve">, </w:t>
            </w:r>
            <w:proofErr w:type="spellStart"/>
            <w:r w:rsidRPr="00B44B64">
              <w:rPr>
                <w:sz w:val="16"/>
              </w:rPr>
              <w:t>MedianGn</w:t>
            </w:r>
            <w:proofErr w:type="spellEnd"/>
          </w:p>
        </w:tc>
      </w:tr>
      <w:tr w:rsidR="00D61588" w:rsidRPr="00B44B64" w14:paraId="36930AA2" w14:textId="77777777" w:rsidTr="00785D14">
        <w:trPr>
          <w:trHeight w:val="414"/>
          <w:jc w:val="center"/>
        </w:trPr>
        <w:tc>
          <w:tcPr>
            <w:tcW w:w="652" w:type="dxa"/>
          </w:tcPr>
          <w:p w14:paraId="4BC22B9C" w14:textId="77777777" w:rsidR="00D61588" w:rsidRPr="00B44B64" w:rsidRDefault="00D61588" w:rsidP="007C5F60">
            <w:pPr>
              <w:pStyle w:val="1TableText"/>
              <w:tabs>
                <w:tab w:val="num" w:pos="993"/>
              </w:tabs>
              <w:spacing w:before="0" w:after="0"/>
              <w:rPr>
                <w:rFonts w:cs="Arial"/>
              </w:rPr>
            </w:pPr>
            <w:r w:rsidRPr="00B44B64">
              <w:rPr>
                <w:rFonts w:cs="Arial"/>
              </w:rPr>
              <w:t>5</w:t>
            </w:r>
          </w:p>
        </w:tc>
        <w:tc>
          <w:tcPr>
            <w:tcW w:w="1372" w:type="dxa"/>
          </w:tcPr>
          <w:p w14:paraId="730FDBAE" w14:textId="77777777" w:rsidR="00D61588" w:rsidRPr="00B44B64" w:rsidRDefault="00D61588" w:rsidP="007C5F60">
            <w:pPr>
              <w:rPr>
                <w:color w:val="000000"/>
                <w:sz w:val="16"/>
              </w:rPr>
            </w:pPr>
            <w:r w:rsidRPr="00B44B64">
              <w:rPr>
                <w:color w:val="000000"/>
                <w:sz w:val="16"/>
              </w:rPr>
              <w:t>54.52</w:t>
            </w:r>
          </w:p>
        </w:tc>
        <w:tc>
          <w:tcPr>
            <w:tcW w:w="6058" w:type="dxa"/>
          </w:tcPr>
          <w:p w14:paraId="426BA483" w14:textId="77777777" w:rsidR="00D61588" w:rsidRPr="00B44B64" w:rsidRDefault="00D61588" w:rsidP="007C5F60">
            <w:pPr>
              <w:rPr>
                <w:sz w:val="16"/>
              </w:rPr>
            </w:pPr>
            <w:proofErr w:type="spellStart"/>
            <w:r w:rsidRPr="00B44B64">
              <w:rPr>
                <w:sz w:val="16"/>
              </w:rPr>
              <w:t>bN</w:t>
            </w:r>
            <w:proofErr w:type="spellEnd"/>
          </w:p>
        </w:tc>
      </w:tr>
      <w:tr w:rsidR="00D61588" w:rsidRPr="00B44B64" w14:paraId="262351E4" w14:textId="77777777" w:rsidTr="00785D14">
        <w:trPr>
          <w:trHeight w:val="340"/>
          <w:jc w:val="center"/>
        </w:trPr>
        <w:tc>
          <w:tcPr>
            <w:tcW w:w="652" w:type="dxa"/>
          </w:tcPr>
          <w:p w14:paraId="420BC8E9" w14:textId="77777777" w:rsidR="00D61588" w:rsidRPr="00B44B64" w:rsidRDefault="00D61588" w:rsidP="007C5F60">
            <w:pPr>
              <w:pStyle w:val="1TableText"/>
              <w:tabs>
                <w:tab w:val="num" w:pos="993"/>
              </w:tabs>
              <w:spacing w:before="0" w:after="0"/>
              <w:rPr>
                <w:rFonts w:cs="Arial"/>
              </w:rPr>
            </w:pPr>
            <w:r w:rsidRPr="00B44B64">
              <w:rPr>
                <w:rFonts w:cs="Arial"/>
              </w:rPr>
              <w:t>6</w:t>
            </w:r>
          </w:p>
        </w:tc>
        <w:tc>
          <w:tcPr>
            <w:tcW w:w="1372" w:type="dxa"/>
          </w:tcPr>
          <w:p w14:paraId="5927673D" w14:textId="77777777" w:rsidR="00D61588" w:rsidRPr="00B44B64" w:rsidRDefault="00D61588" w:rsidP="007C5F60">
            <w:pPr>
              <w:rPr>
                <w:color w:val="000000"/>
                <w:sz w:val="16"/>
              </w:rPr>
            </w:pPr>
            <w:r w:rsidRPr="00B44B64">
              <w:rPr>
                <w:color w:val="000000"/>
                <w:sz w:val="16"/>
              </w:rPr>
              <w:t>53.57</w:t>
            </w:r>
          </w:p>
        </w:tc>
        <w:tc>
          <w:tcPr>
            <w:tcW w:w="6058" w:type="dxa"/>
          </w:tcPr>
          <w:p w14:paraId="57B06BC5" w14:textId="27D7E434" w:rsidR="00D61588" w:rsidRPr="00B44B64" w:rsidRDefault="003B0CDA" w:rsidP="007C5F60">
            <w:pPr>
              <w:rPr>
                <w:sz w:val="16"/>
              </w:rPr>
            </w:pPr>
            <w:r w:rsidRPr="00B44B64">
              <w:rPr>
                <w:sz w:val="16"/>
              </w:rPr>
              <w:t>nc</w:t>
            </w:r>
            <w:r w:rsidR="00D61588" w:rsidRPr="00B44B64">
              <w:rPr>
                <w:sz w:val="16"/>
              </w:rPr>
              <w:t xml:space="preserve">2, </w:t>
            </w:r>
            <w:r w:rsidRPr="00B44B64">
              <w:rPr>
                <w:sz w:val="16"/>
              </w:rPr>
              <w:t>nc</w:t>
            </w:r>
            <w:r w:rsidR="00D61588" w:rsidRPr="00B44B64">
              <w:rPr>
                <w:sz w:val="16"/>
              </w:rPr>
              <w:t>4</w:t>
            </w:r>
          </w:p>
        </w:tc>
      </w:tr>
      <w:tr w:rsidR="00D61588" w:rsidRPr="00B44B64" w14:paraId="6D90D58A" w14:textId="77777777" w:rsidTr="00785D14">
        <w:trPr>
          <w:trHeight w:val="340"/>
          <w:jc w:val="center"/>
        </w:trPr>
        <w:tc>
          <w:tcPr>
            <w:tcW w:w="652" w:type="dxa"/>
          </w:tcPr>
          <w:p w14:paraId="34094BD4" w14:textId="77777777" w:rsidR="00D61588" w:rsidRPr="00B44B64" w:rsidRDefault="00D61588" w:rsidP="007C5F60">
            <w:pPr>
              <w:pStyle w:val="1TableText"/>
              <w:tabs>
                <w:tab w:val="num" w:pos="993"/>
              </w:tabs>
              <w:spacing w:before="0" w:after="0"/>
              <w:rPr>
                <w:rFonts w:cs="Arial"/>
              </w:rPr>
            </w:pPr>
            <w:r w:rsidRPr="00B44B64">
              <w:rPr>
                <w:rFonts w:cs="Arial"/>
              </w:rPr>
              <w:t>7</w:t>
            </w:r>
          </w:p>
        </w:tc>
        <w:tc>
          <w:tcPr>
            <w:tcW w:w="1372" w:type="dxa"/>
          </w:tcPr>
          <w:p w14:paraId="63AEE01A" w14:textId="77777777" w:rsidR="00D61588" w:rsidRPr="00B44B64" w:rsidRDefault="00D61588" w:rsidP="007C5F60">
            <w:pPr>
              <w:rPr>
                <w:color w:val="000000"/>
                <w:sz w:val="16"/>
              </w:rPr>
            </w:pPr>
            <w:r w:rsidRPr="00B44B64">
              <w:rPr>
                <w:color w:val="000000"/>
                <w:sz w:val="16"/>
              </w:rPr>
              <w:t>50.57</w:t>
            </w:r>
          </w:p>
        </w:tc>
        <w:tc>
          <w:tcPr>
            <w:tcW w:w="6058" w:type="dxa"/>
          </w:tcPr>
          <w:p w14:paraId="46D8285A" w14:textId="6C7033AB" w:rsidR="00D61588" w:rsidRPr="00B44B64" w:rsidRDefault="00D61588" w:rsidP="007C5F60">
            <w:pPr>
              <w:rPr>
                <w:sz w:val="16"/>
              </w:rPr>
            </w:pPr>
            <w:r w:rsidRPr="00B44B64">
              <w:rPr>
                <w:sz w:val="16"/>
              </w:rPr>
              <w:t xml:space="preserve">tc4, </w:t>
            </w:r>
            <w:r w:rsidR="003B0CDA" w:rsidRPr="00B44B64">
              <w:rPr>
                <w:sz w:val="16"/>
              </w:rPr>
              <w:t>nc</w:t>
            </w:r>
            <w:r w:rsidRPr="00B44B64">
              <w:rPr>
                <w:sz w:val="16"/>
              </w:rPr>
              <w:t xml:space="preserve">3 </w:t>
            </w:r>
          </w:p>
        </w:tc>
      </w:tr>
      <w:tr w:rsidR="00D61588" w:rsidRPr="00B44B64" w14:paraId="0BEAFB0D" w14:textId="77777777" w:rsidTr="00785D14">
        <w:trPr>
          <w:trHeight w:val="340"/>
          <w:jc w:val="center"/>
        </w:trPr>
        <w:tc>
          <w:tcPr>
            <w:tcW w:w="652" w:type="dxa"/>
          </w:tcPr>
          <w:p w14:paraId="685D0EF5" w14:textId="77777777" w:rsidR="00D61588" w:rsidRPr="00B44B64" w:rsidRDefault="00D61588" w:rsidP="007C5F60">
            <w:pPr>
              <w:pStyle w:val="1TableText"/>
              <w:tabs>
                <w:tab w:val="num" w:pos="993"/>
              </w:tabs>
              <w:spacing w:before="0" w:after="0"/>
              <w:rPr>
                <w:rFonts w:cs="Arial"/>
              </w:rPr>
            </w:pPr>
            <w:r w:rsidRPr="00B44B64">
              <w:rPr>
                <w:rFonts w:cs="Arial"/>
              </w:rPr>
              <w:t>8</w:t>
            </w:r>
          </w:p>
        </w:tc>
        <w:tc>
          <w:tcPr>
            <w:tcW w:w="1372" w:type="dxa"/>
          </w:tcPr>
          <w:p w14:paraId="5513C8B6" w14:textId="77777777" w:rsidR="00D61588" w:rsidRPr="00B44B64" w:rsidRDefault="00D61588" w:rsidP="007C5F60">
            <w:pPr>
              <w:rPr>
                <w:color w:val="000000"/>
                <w:sz w:val="16"/>
              </w:rPr>
            </w:pPr>
            <w:r w:rsidRPr="00B44B64">
              <w:rPr>
                <w:color w:val="000000"/>
                <w:sz w:val="16"/>
              </w:rPr>
              <w:t>49.34</w:t>
            </w:r>
          </w:p>
        </w:tc>
        <w:tc>
          <w:tcPr>
            <w:tcW w:w="6058" w:type="dxa"/>
          </w:tcPr>
          <w:p w14:paraId="7307C3AF" w14:textId="77777777" w:rsidR="00D61588" w:rsidRPr="00B44B64" w:rsidRDefault="00D61588" w:rsidP="007C5F60">
            <w:pPr>
              <w:rPr>
                <w:sz w:val="16"/>
              </w:rPr>
            </w:pPr>
            <w:r w:rsidRPr="00B44B64">
              <w:rPr>
                <w:sz w:val="16"/>
              </w:rPr>
              <w:t xml:space="preserve">pc4 </w:t>
            </w:r>
          </w:p>
        </w:tc>
      </w:tr>
      <w:tr w:rsidR="00D61588" w:rsidRPr="00B44B64" w14:paraId="1475695C" w14:textId="77777777" w:rsidTr="00785D14">
        <w:trPr>
          <w:trHeight w:val="340"/>
          <w:jc w:val="center"/>
        </w:trPr>
        <w:tc>
          <w:tcPr>
            <w:tcW w:w="652" w:type="dxa"/>
          </w:tcPr>
          <w:p w14:paraId="50ADD98B" w14:textId="77777777" w:rsidR="00D61588" w:rsidRPr="00B44B64" w:rsidRDefault="00D61588" w:rsidP="007C5F60">
            <w:pPr>
              <w:pStyle w:val="1TableText"/>
              <w:tabs>
                <w:tab w:val="num" w:pos="993"/>
              </w:tabs>
              <w:spacing w:before="0" w:after="0"/>
              <w:rPr>
                <w:rFonts w:cs="Arial"/>
              </w:rPr>
            </w:pPr>
            <w:r w:rsidRPr="00B44B64">
              <w:rPr>
                <w:rFonts w:cs="Arial"/>
              </w:rPr>
              <w:t>9</w:t>
            </w:r>
          </w:p>
        </w:tc>
        <w:tc>
          <w:tcPr>
            <w:tcW w:w="1372" w:type="dxa"/>
          </w:tcPr>
          <w:p w14:paraId="387F8FB3" w14:textId="77777777" w:rsidR="00D61588" w:rsidRPr="00B44B64" w:rsidRDefault="00D61588" w:rsidP="007C5F60">
            <w:pPr>
              <w:rPr>
                <w:color w:val="000000"/>
                <w:sz w:val="16"/>
              </w:rPr>
            </w:pPr>
            <w:r w:rsidRPr="00B44B64">
              <w:rPr>
                <w:color w:val="000000"/>
                <w:sz w:val="16"/>
              </w:rPr>
              <w:t>47.93</w:t>
            </w:r>
          </w:p>
        </w:tc>
        <w:tc>
          <w:tcPr>
            <w:tcW w:w="6058" w:type="dxa"/>
          </w:tcPr>
          <w:p w14:paraId="10B89694" w14:textId="77777777" w:rsidR="00D61588" w:rsidRPr="00B44B64" w:rsidRDefault="00D61588" w:rsidP="007C5F60">
            <w:pPr>
              <w:rPr>
                <w:sz w:val="16"/>
              </w:rPr>
            </w:pPr>
            <w:proofErr w:type="spellStart"/>
            <w:r w:rsidRPr="00B44B64">
              <w:rPr>
                <w:sz w:val="16"/>
              </w:rPr>
              <w:t>EntropyRVI</w:t>
            </w:r>
            <w:proofErr w:type="spellEnd"/>
            <w:r w:rsidRPr="00B44B64">
              <w:rPr>
                <w:sz w:val="16"/>
              </w:rPr>
              <w:t xml:space="preserve">, </w:t>
            </w:r>
            <w:proofErr w:type="spellStart"/>
            <w:r w:rsidRPr="00B44B64">
              <w:rPr>
                <w:sz w:val="16"/>
              </w:rPr>
              <w:t>StdRVI</w:t>
            </w:r>
            <w:proofErr w:type="spellEnd"/>
            <w:r w:rsidRPr="00B44B64">
              <w:rPr>
                <w:sz w:val="16"/>
              </w:rPr>
              <w:t xml:space="preserve">, </w:t>
            </w:r>
            <w:proofErr w:type="spellStart"/>
            <w:r w:rsidRPr="00B44B64">
              <w:rPr>
                <w:sz w:val="16"/>
              </w:rPr>
              <w:t>EntropyNDVI</w:t>
            </w:r>
            <w:proofErr w:type="spellEnd"/>
            <w:r w:rsidRPr="00B44B64">
              <w:rPr>
                <w:sz w:val="16"/>
              </w:rPr>
              <w:t xml:space="preserve">, </w:t>
            </w:r>
            <w:proofErr w:type="spellStart"/>
            <w:r w:rsidRPr="00B44B64">
              <w:rPr>
                <w:sz w:val="16"/>
              </w:rPr>
              <w:t>StdNDVI</w:t>
            </w:r>
            <w:proofErr w:type="spellEnd"/>
          </w:p>
        </w:tc>
      </w:tr>
      <w:tr w:rsidR="00D61588" w:rsidRPr="00B44B64" w14:paraId="630A9534" w14:textId="77777777" w:rsidTr="00785D14">
        <w:trPr>
          <w:trHeight w:val="340"/>
          <w:jc w:val="center"/>
        </w:trPr>
        <w:tc>
          <w:tcPr>
            <w:tcW w:w="652" w:type="dxa"/>
          </w:tcPr>
          <w:p w14:paraId="7757ADBC" w14:textId="77777777" w:rsidR="00D61588" w:rsidRPr="00B44B64" w:rsidRDefault="00D61588" w:rsidP="007C5F60">
            <w:pPr>
              <w:pStyle w:val="1TableText"/>
              <w:tabs>
                <w:tab w:val="num" w:pos="993"/>
              </w:tabs>
              <w:spacing w:before="0" w:after="0"/>
              <w:rPr>
                <w:rFonts w:cs="Arial"/>
              </w:rPr>
            </w:pPr>
            <w:r w:rsidRPr="00B44B64">
              <w:rPr>
                <w:rFonts w:cs="Arial"/>
              </w:rPr>
              <w:t>10</w:t>
            </w:r>
          </w:p>
        </w:tc>
        <w:tc>
          <w:tcPr>
            <w:tcW w:w="1372" w:type="dxa"/>
          </w:tcPr>
          <w:p w14:paraId="79B0F1CA" w14:textId="77777777" w:rsidR="00D61588" w:rsidRPr="00B44B64" w:rsidRDefault="00D61588" w:rsidP="007C5F60">
            <w:pPr>
              <w:rPr>
                <w:color w:val="000000"/>
                <w:sz w:val="16"/>
              </w:rPr>
            </w:pPr>
            <w:r w:rsidRPr="00B44B64">
              <w:rPr>
                <w:color w:val="000000"/>
                <w:sz w:val="16"/>
              </w:rPr>
              <w:t>43.96</w:t>
            </w:r>
          </w:p>
        </w:tc>
        <w:tc>
          <w:tcPr>
            <w:tcW w:w="6058" w:type="dxa"/>
          </w:tcPr>
          <w:p w14:paraId="1438D330" w14:textId="77777777" w:rsidR="00D61588" w:rsidRPr="00B44B64" w:rsidRDefault="00D61588" w:rsidP="007C5F60">
            <w:pPr>
              <w:rPr>
                <w:sz w:val="16"/>
              </w:rPr>
            </w:pPr>
            <w:r w:rsidRPr="00B44B64">
              <w:rPr>
                <w:sz w:val="16"/>
              </w:rPr>
              <w:t>StdPc1</w:t>
            </w:r>
          </w:p>
        </w:tc>
      </w:tr>
      <w:tr w:rsidR="00D61588" w:rsidRPr="00B44B64" w14:paraId="5264007E" w14:textId="77777777" w:rsidTr="00785D14">
        <w:trPr>
          <w:trHeight w:val="340"/>
          <w:jc w:val="center"/>
        </w:trPr>
        <w:tc>
          <w:tcPr>
            <w:tcW w:w="652" w:type="dxa"/>
          </w:tcPr>
          <w:p w14:paraId="280AD1A5" w14:textId="77777777" w:rsidR="00D61588" w:rsidRPr="00B44B64" w:rsidRDefault="00D61588" w:rsidP="007C5F60">
            <w:pPr>
              <w:pStyle w:val="1TableText"/>
              <w:tabs>
                <w:tab w:val="num" w:pos="993"/>
              </w:tabs>
              <w:spacing w:before="0" w:after="0"/>
              <w:rPr>
                <w:rFonts w:cs="Arial"/>
              </w:rPr>
            </w:pPr>
            <w:r w:rsidRPr="00B44B64">
              <w:rPr>
                <w:rFonts w:cs="Arial"/>
              </w:rPr>
              <w:t>11</w:t>
            </w:r>
          </w:p>
        </w:tc>
        <w:tc>
          <w:tcPr>
            <w:tcW w:w="1372" w:type="dxa"/>
          </w:tcPr>
          <w:p w14:paraId="4219740B" w14:textId="77777777" w:rsidR="00D61588" w:rsidRPr="00B44B64" w:rsidRDefault="00D61588" w:rsidP="007C5F60">
            <w:pPr>
              <w:rPr>
                <w:color w:val="000000"/>
                <w:sz w:val="16"/>
              </w:rPr>
            </w:pPr>
            <w:r w:rsidRPr="00B44B64">
              <w:rPr>
                <w:color w:val="000000"/>
                <w:sz w:val="16"/>
              </w:rPr>
              <w:t>43.62</w:t>
            </w:r>
          </w:p>
        </w:tc>
        <w:tc>
          <w:tcPr>
            <w:tcW w:w="6058" w:type="dxa"/>
          </w:tcPr>
          <w:p w14:paraId="6585A050" w14:textId="77777777" w:rsidR="00D61588" w:rsidRPr="00B44B64" w:rsidRDefault="00D61588" w:rsidP="007C5F60">
            <w:pPr>
              <w:rPr>
                <w:sz w:val="16"/>
              </w:rPr>
            </w:pPr>
            <w:proofErr w:type="spellStart"/>
            <w:r w:rsidRPr="00B44B64">
              <w:rPr>
                <w:sz w:val="16"/>
              </w:rPr>
              <w:t>EntropyGn</w:t>
            </w:r>
            <w:proofErr w:type="spellEnd"/>
            <w:r w:rsidRPr="00B44B64">
              <w:rPr>
                <w:sz w:val="16"/>
              </w:rPr>
              <w:t xml:space="preserve">, </w:t>
            </w:r>
            <w:proofErr w:type="spellStart"/>
            <w:r w:rsidRPr="00B44B64">
              <w:rPr>
                <w:sz w:val="16"/>
              </w:rPr>
              <w:t>StdGn</w:t>
            </w:r>
            <w:proofErr w:type="spellEnd"/>
          </w:p>
        </w:tc>
      </w:tr>
      <w:tr w:rsidR="00D61588" w:rsidRPr="00B44B64" w14:paraId="65138184" w14:textId="77777777" w:rsidTr="00785D14">
        <w:trPr>
          <w:trHeight w:val="340"/>
          <w:jc w:val="center"/>
        </w:trPr>
        <w:tc>
          <w:tcPr>
            <w:tcW w:w="652" w:type="dxa"/>
          </w:tcPr>
          <w:p w14:paraId="6173BD09" w14:textId="77777777" w:rsidR="00D61588" w:rsidRPr="00B44B64" w:rsidRDefault="00D61588" w:rsidP="007C5F60">
            <w:pPr>
              <w:pStyle w:val="1TableText"/>
              <w:tabs>
                <w:tab w:val="num" w:pos="993"/>
              </w:tabs>
              <w:spacing w:before="0" w:after="0"/>
              <w:rPr>
                <w:rFonts w:cs="Arial"/>
              </w:rPr>
            </w:pPr>
            <w:r w:rsidRPr="00B44B64">
              <w:rPr>
                <w:rFonts w:cs="Arial"/>
              </w:rPr>
              <w:t>12</w:t>
            </w:r>
          </w:p>
        </w:tc>
        <w:tc>
          <w:tcPr>
            <w:tcW w:w="1372" w:type="dxa"/>
          </w:tcPr>
          <w:p w14:paraId="3027E540" w14:textId="77777777" w:rsidR="00D61588" w:rsidRPr="00B44B64" w:rsidRDefault="00D61588" w:rsidP="007C5F60">
            <w:pPr>
              <w:rPr>
                <w:color w:val="000000"/>
                <w:sz w:val="16"/>
              </w:rPr>
            </w:pPr>
            <w:r w:rsidRPr="00B44B64">
              <w:rPr>
                <w:color w:val="000000"/>
                <w:sz w:val="16"/>
              </w:rPr>
              <w:t>42.65</w:t>
            </w:r>
          </w:p>
        </w:tc>
        <w:tc>
          <w:tcPr>
            <w:tcW w:w="6058" w:type="dxa"/>
          </w:tcPr>
          <w:p w14:paraId="0592A012" w14:textId="77777777" w:rsidR="00D61588" w:rsidRPr="00B44B64" w:rsidRDefault="00D61588" w:rsidP="007C5F60">
            <w:pPr>
              <w:rPr>
                <w:sz w:val="16"/>
              </w:rPr>
            </w:pPr>
            <w:r w:rsidRPr="00B44B64">
              <w:rPr>
                <w:sz w:val="16"/>
              </w:rPr>
              <w:t>tc3, pc3</w:t>
            </w:r>
          </w:p>
        </w:tc>
      </w:tr>
      <w:tr w:rsidR="00D61588" w:rsidRPr="00B44B64" w14:paraId="14FDD9D4" w14:textId="77777777" w:rsidTr="00785D14">
        <w:trPr>
          <w:trHeight w:val="340"/>
          <w:jc w:val="center"/>
        </w:trPr>
        <w:tc>
          <w:tcPr>
            <w:tcW w:w="652" w:type="dxa"/>
          </w:tcPr>
          <w:p w14:paraId="385CA0E3" w14:textId="77777777" w:rsidR="00D61588" w:rsidRPr="00B44B64" w:rsidRDefault="00D61588" w:rsidP="007C5F60">
            <w:pPr>
              <w:pStyle w:val="1TableText"/>
              <w:tabs>
                <w:tab w:val="num" w:pos="993"/>
              </w:tabs>
              <w:spacing w:before="0" w:after="0"/>
              <w:rPr>
                <w:rFonts w:cs="Arial"/>
              </w:rPr>
            </w:pPr>
            <w:r w:rsidRPr="00B44B64">
              <w:rPr>
                <w:rFonts w:cs="Arial"/>
              </w:rPr>
              <w:t>13</w:t>
            </w:r>
          </w:p>
        </w:tc>
        <w:tc>
          <w:tcPr>
            <w:tcW w:w="1372" w:type="dxa"/>
          </w:tcPr>
          <w:p w14:paraId="5494E893" w14:textId="77777777" w:rsidR="00D61588" w:rsidRPr="00B44B64" w:rsidRDefault="00D61588" w:rsidP="007C5F60">
            <w:pPr>
              <w:rPr>
                <w:color w:val="000000"/>
                <w:sz w:val="16"/>
              </w:rPr>
            </w:pPr>
            <w:r w:rsidRPr="00B44B64">
              <w:rPr>
                <w:color w:val="000000"/>
                <w:sz w:val="16"/>
              </w:rPr>
              <w:t>41.29</w:t>
            </w:r>
          </w:p>
        </w:tc>
        <w:tc>
          <w:tcPr>
            <w:tcW w:w="6058" w:type="dxa"/>
          </w:tcPr>
          <w:p w14:paraId="6FAB2D82" w14:textId="77777777" w:rsidR="00D61588" w:rsidRPr="00B44B64" w:rsidRDefault="00D61588" w:rsidP="007C5F60">
            <w:pPr>
              <w:rPr>
                <w:sz w:val="16"/>
              </w:rPr>
            </w:pPr>
            <w:proofErr w:type="spellStart"/>
            <w:r w:rsidRPr="00B44B64">
              <w:rPr>
                <w:sz w:val="16"/>
              </w:rPr>
              <w:t>SkewnessRVI</w:t>
            </w:r>
            <w:proofErr w:type="spellEnd"/>
            <w:r w:rsidRPr="00B44B64">
              <w:rPr>
                <w:sz w:val="16"/>
              </w:rPr>
              <w:t xml:space="preserve">, </w:t>
            </w:r>
            <w:proofErr w:type="spellStart"/>
            <w:r w:rsidRPr="00B44B64">
              <w:rPr>
                <w:sz w:val="16"/>
              </w:rPr>
              <w:t>SkewnessNDVI</w:t>
            </w:r>
            <w:proofErr w:type="spellEnd"/>
          </w:p>
        </w:tc>
      </w:tr>
      <w:tr w:rsidR="00D61588" w:rsidRPr="00B44B64" w14:paraId="594FE146" w14:textId="77777777" w:rsidTr="00785D14">
        <w:trPr>
          <w:trHeight w:val="340"/>
          <w:jc w:val="center"/>
        </w:trPr>
        <w:tc>
          <w:tcPr>
            <w:tcW w:w="652" w:type="dxa"/>
          </w:tcPr>
          <w:p w14:paraId="699A4865" w14:textId="77777777" w:rsidR="00D61588" w:rsidRPr="00B44B64" w:rsidRDefault="00D61588" w:rsidP="007C5F60">
            <w:pPr>
              <w:pStyle w:val="1TableText"/>
              <w:tabs>
                <w:tab w:val="num" w:pos="993"/>
              </w:tabs>
              <w:spacing w:before="0" w:after="0"/>
              <w:rPr>
                <w:rFonts w:cs="Arial"/>
              </w:rPr>
            </w:pPr>
            <w:r w:rsidRPr="00B44B64">
              <w:rPr>
                <w:rFonts w:cs="Arial"/>
              </w:rPr>
              <w:t>14</w:t>
            </w:r>
          </w:p>
        </w:tc>
        <w:tc>
          <w:tcPr>
            <w:tcW w:w="1372" w:type="dxa"/>
          </w:tcPr>
          <w:p w14:paraId="5ED8353D" w14:textId="4C86DF1F" w:rsidR="00D61588" w:rsidRPr="00B44B64" w:rsidRDefault="00342335" w:rsidP="007C5F60">
            <w:pPr>
              <w:rPr>
                <w:sz w:val="16"/>
              </w:rPr>
            </w:pPr>
            <w:r w:rsidRPr="00342335">
              <w:rPr>
                <w:sz w:val="16"/>
              </w:rPr>
              <w:t>35.27</w:t>
            </w:r>
          </w:p>
        </w:tc>
        <w:tc>
          <w:tcPr>
            <w:tcW w:w="6058" w:type="dxa"/>
          </w:tcPr>
          <w:p w14:paraId="277F4A3E" w14:textId="77777777" w:rsidR="00D61588" w:rsidRPr="00B44B64" w:rsidRDefault="00D61588" w:rsidP="007C5F60">
            <w:pPr>
              <w:rPr>
                <w:sz w:val="16"/>
              </w:rPr>
            </w:pPr>
            <w:proofErr w:type="spellStart"/>
            <w:r w:rsidRPr="00B44B64">
              <w:rPr>
                <w:sz w:val="16"/>
              </w:rPr>
              <w:t>SkewnessGn</w:t>
            </w:r>
            <w:proofErr w:type="spellEnd"/>
          </w:p>
        </w:tc>
      </w:tr>
      <w:tr w:rsidR="00D61588" w:rsidRPr="00B44B64" w14:paraId="1E587BF9" w14:textId="77777777" w:rsidTr="00785D14">
        <w:trPr>
          <w:trHeight w:val="340"/>
          <w:jc w:val="center"/>
        </w:trPr>
        <w:tc>
          <w:tcPr>
            <w:tcW w:w="652" w:type="dxa"/>
          </w:tcPr>
          <w:p w14:paraId="68820F79" w14:textId="77777777" w:rsidR="00D61588" w:rsidRPr="00B44B64" w:rsidRDefault="00D61588" w:rsidP="007C5F60">
            <w:pPr>
              <w:pStyle w:val="1TableText"/>
              <w:tabs>
                <w:tab w:val="num" w:pos="993"/>
              </w:tabs>
              <w:spacing w:before="0" w:after="0"/>
              <w:rPr>
                <w:rFonts w:cs="Arial"/>
              </w:rPr>
            </w:pPr>
            <w:r w:rsidRPr="00B44B64">
              <w:rPr>
                <w:rFonts w:cs="Arial"/>
              </w:rPr>
              <w:t>15</w:t>
            </w:r>
          </w:p>
        </w:tc>
        <w:tc>
          <w:tcPr>
            <w:tcW w:w="1372" w:type="dxa"/>
          </w:tcPr>
          <w:p w14:paraId="60987503" w14:textId="74CB3ADC" w:rsidR="00D61588" w:rsidRPr="00B44B64" w:rsidRDefault="00342335" w:rsidP="007C5F60">
            <w:pPr>
              <w:rPr>
                <w:sz w:val="16"/>
              </w:rPr>
            </w:pPr>
            <w:r w:rsidRPr="00342335">
              <w:rPr>
                <w:sz w:val="16"/>
              </w:rPr>
              <w:t>35.19</w:t>
            </w:r>
          </w:p>
        </w:tc>
        <w:tc>
          <w:tcPr>
            <w:tcW w:w="6058" w:type="dxa"/>
          </w:tcPr>
          <w:p w14:paraId="53CDEF0C" w14:textId="77777777" w:rsidR="00D61588" w:rsidRPr="00B44B64" w:rsidRDefault="00D61588" w:rsidP="007C5F60">
            <w:pPr>
              <w:rPr>
                <w:sz w:val="16"/>
              </w:rPr>
            </w:pPr>
            <w:proofErr w:type="spellStart"/>
            <w:r w:rsidRPr="00B44B64">
              <w:rPr>
                <w:sz w:val="16"/>
              </w:rPr>
              <w:t>KurtosisRVI</w:t>
            </w:r>
            <w:proofErr w:type="spellEnd"/>
            <w:r w:rsidRPr="00B44B64">
              <w:rPr>
                <w:sz w:val="16"/>
              </w:rPr>
              <w:t xml:space="preserve">, </w:t>
            </w:r>
            <w:proofErr w:type="spellStart"/>
            <w:r w:rsidRPr="00B44B64">
              <w:rPr>
                <w:sz w:val="16"/>
              </w:rPr>
              <w:t>KurtosisNDVI</w:t>
            </w:r>
            <w:proofErr w:type="spellEnd"/>
          </w:p>
        </w:tc>
      </w:tr>
      <w:tr w:rsidR="00D61588" w:rsidRPr="00B44B64" w14:paraId="7C71E6FC" w14:textId="77777777" w:rsidTr="00785D14">
        <w:trPr>
          <w:trHeight w:val="340"/>
          <w:jc w:val="center"/>
        </w:trPr>
        <w:tc>
          <w:tcPr>
            <w:tcW w:w="652" w:type="dxa"/>
          </w:tcPr>
          <w:p w14:paraId="4398C66A" w14:textId="77777777" w:rsidR="00D61588" w:rsidRPr="00B44B64" w:rsidRDefault="00D61588" w:rsidP="007C5F60">
            <w:pPr>
              <w:pStyle w:val="1TableText"/>
              <w:tabs>
                <w:tab w:val="num" w:pos="993"/>
              </w:tabs>
              <w:spacing w:before="0" w:after="0"/>
              <w:rPr>
                <w:rFonts w:cs="Arial"/>
              </w:rPr>
            </w:pPr>
            <w:r w:rsidRPr="00B44B64">
              <w:rPr>
                <w:rFonts w:cs="Arial"/>
              </w:rPr>
              <w:t>16</w:t>
            </w:r>
          </w:p>
        </w:tc>
        <w:tc>
          <w:tcPr>
            <w:tcW w:w="1372" w:type="dxa"/>
          </w:tcPr>
          <w:p w14:paraId="5700AADF" w14:textId="20580C50" w:rsidR="00D61588" w:rsidRPr="00B44B64" w:rsidRDefault="00342335" w:rsidP="00342335">
            <w:pPr>
              <w:rPr>
                <w:sz w:val="16"/>
              </w:rPr>
            </w:pPr>
            <w:r>
              <w:rPr>
                <w:sz w:val="16"/>
              </w:rPr>
              <w:t>35.03</w:t>
            </w:r>
          </w:p>
        </w:tc>
        <w:tc>
          <w:tcPr>
            <w:tcW w:w="6058" w:type="dxa"/>
          </w:tcPr>
          <w:p w14:paraId="4FA80919" w14:textId="77777777" w:rsidR="00D61588" w:rsidRPr="00B44B64" w:rsidRDefault="00D61588" w:rsidP="007C5F60">
            <w:pPr>
              <w:rPr>
                <w:sz w:val="16"/>
              </w:rPr>
            </w:pPr>
            <w:r w:rsidRPr="00B44B64">
              <w:rPr>
                <w:sz w:val="16"/>
              </w:rPr>
              <w:t>SkewnessPc1</w:t>
            </w:r>
          </w:p>
        </w:tc>
      </w:tr>
      <w:tr w:rsidR="00D61588" w:rsidRPr="00B44B64" w14:paraId="6D60A5E8" w14:textId="77777777" w:rsidTr="00785D14">
        <w:trPr>
          <w:trHeight w:val="340"/>
          <w:jc w:val="center"/>
        </w:trPr>
        <w:tc>
          <w:tcPr>
            <w:tcW w:w="652" w:type="dxa"/>
          </w:tcPr>
          <w:p w14:paraId="38B748C2" w14:textId="77777777" w:rsidR="00D61588" w:rsidRPr="00B44B64" w:rsidRDefault="00D61588" w:rsidP="007C5F60">
            <w:pPr>
              <w:pStyle w:val="1TableText"/>
              <w:tabs>
                <w:tab w:val="num" w:pos="993"/>
              </w:tabs>
              <w:spacing w:before="0" w:after="0"/>
              <w:rPr>
                <w:rFonts w:cs="Arial"/>
              </w:rPr>
            </w:pPr>
            <w:r w:rsidRPr="00B44B64">
              <w:rPr>
                <w:rFonts w:cs="Arial"/>
              </w:rPr>
              <w:t>17</w:t>
            </w:r>
          </w:p>
        </w:tc>
        <w:tc>
          <w:tcPr>
            <w:tcW w:w="1372" w:type="dxa"/>
          </w:tcPr>
          <w:p w14:paraId="6A6F1403" w14:textId="0B052CF5" w:rsidR="00D61588" w:rsidRPr="00B44B64" w:rsidRDefault="00342335" w:rsidP="007C5F60">
            <w:pPr>
              <w:rPr>
                <w:sz w:val="16"/>
              </w:rPr>
            </w:pPr>
            <w:r w:rsidRPr="00342335">
              <w:rPr>
                <w:sz w:val="16"/>
              </w:rPr>
              <w:t>34.86</w:t>
            </w:r>
          </w:p>
        </w:tc>
        <w:tc>
          <w:tcPr>
            <w:tcW w:w="6058" w:type="dxa"/>
          </w:tcPr>
          <w:p w14:paraId="425FB99D" w14:textId="77777777" w:rsidR="00D61588" w:rsidRPr="00B44B64" w:rsidRDefault="00D61588" w:rsidP="007C5F60">
            <w:pPr>
              <w:rPr>
                <w:sz w:val="16"/>
              </w:rPr>
            </w:pPr>
            <w:proofErr w:type="spellStart"/>
            <w:r w:rsidRPr="00B44B64">
              <w:rPr>
                <w:sz w:val="16"/>
              </w:rPr>
              <w:t>KurtosisGn</w:t>
            </w:r>
            <w:proofErr w:type="spellEnd"/>
          </w:p>
        </w:tc>
      </w:tr>
      <w:tr w:rsidR="00D61588" w:rsidRPr="00B44B64" w14:paraId="7EEFD389" w14:textId="77777777" w:rsidTr="00785D14">
        <w:trPr>
          <w:trHeight w:val="340"/>
          <w:jc w:val="center"/>
        </w:trPr>
        <w:tc>
          <w:tcPr>
            <w:tcW w:w="652" w:type="dxa"/>
          </w:tcPr>
          <w:p w14:paraId="2FC9A85F" w14:textId="77777777" w:rsidR="00D61588" w:rsidRPr="00B44B64" w:rsidRDefault="00D61588" w:rsidP="007C5F60">
            <w:pPr>
              <w:pStyle w:val="1TableText"/>
              <w:tabs>
                <w:tab w:val="num" w:pos="993"/>
              </w:tabs>
              <w:spacing w:before="0" w:after="0"/>
              <w:rPr>
                <w:rFonts w:cs="Arial"/>
              </w:rPr>
            </w:pPr>
            <w:r w:rsidRPr="00B44B64">
              <w:rPr>
                <w:rFonts w:cs="Arial"/>
              </w:rPr>
              <w:t>18</w:t>
            </w:r>
          </w:p>
        </w:tc>
        <w:tc>
          <w:tcPr>
            <w:tcW w:w="1372" w:type="dxa"/>
          </w:tcPr>
          <w:p w14:paraId="664D1E59" w14:textId="5231164F" w:rsidR="00D61588" w:rsidRPr="00B44B64" w:rsidRDefault="00342335" w:rsidP="007C5F60">
            <w:pPr>
              <w:rPr>
                <w:sz w:val="16"/>
              </w:rPr>
            </w:pPr>
            <w:r w:rsidRPr="00342335">
              <w:rPr>
                <w:sz w:val="16"/>
              </w:rPr>
              <w:t>33.86</w:t>
            </w:r>
          </w:p>
        </w:tc>
        <w:tc>
          <w:tcPr>
            <w:tcW w:w="6058" w:type="dxa"/>
          </w:tcPr>
          <w:p w14:paraId="3792345E" w14:textId="77777777" w:rsidR="00D61588" w:rsidRPr="00B44B64" w:rsidRDefault="00D61588" w:rsidP="007C5F60">
            <w:pPr>
              <w:rPr>
                <w:sz w:val="16"/>
              </w:rPr>
            </w:pPr>
            <w:r w:rsidRPr="00B44B64">
              <w:rPr>
                <w:sz w:val="16"/>
              </w:rPr>
              <w:t>KurtosisPc1</w:t>
            </w:r>
          </w:p>
        </w:tc>
      </w:tr>
    </w:tbl>
    <w:p w14:paraId="5193235B" w14:textId="77777777" w:rsidR="00D61588" w:rsidRPr="00B44B64" w:rsidRDefault="00D61588" w:rsidP="00D61588"/>
    <w:p w14:paraId="14C04C2D" w14:textId="1D7F1DD7" w:rsidR="00D61588" w:rsidRPr="00B44B64" w:rsidRDefault="00FF6F5A" w:rsidP="00D61588">
      <w:pPr>
        <w:spacing w:line="360" w:lineRule="auto"/>
        <w:jc w:val="both"/>
      </w:pPr>
      <w:r w:rsidRPr="00B44B64">
        <w:t>T</w:t>
      </w:r>
      <w:r w:rsidR="00D61588" w:rsidRPr="00B44B64">
        <w:t xml:space="preserve">he NDVI, pc1, EntropyPc1, </w:t>
      </w:r>
      <w:proofErr w:type="spellStart"/>
      <w:r w:rsidR="00D61588" w:rsidRPr="00B44B64">
        <w:t>gN</w:t>
      </w:r>
      <w:proofErr w:type="spellEnd"/>
      <w:r w:rsidR="00D61588" w:rsidRPr="00B44B64">
        <w:t xml:space="preserve">, </w:t>
      </w:r>
      <w:proofErr w:type="spellStart"/>
      <w:r w:rsidR="00D61588" w:rsidRPr="00B44B64">
        <w:t>bN</w:t>
      </w:r>
      <w:proofErr w:type="spellEnd"/>
      <w:r w:rsidR="00D61588" w:rsidRPr="00B44B64">
        <w:t xml:space="preserve"> and </w:t>
      </w:r>
      <w:r w:rsidR="003B0CDA" w:rsidRPr="00B44B64">
        <w:t>nc</w:t>
      </w:r>
      <w:r w:rsidR="00D61588" w:rsidRPr="00B44B64">
        <w:t xml:space="preserve">2 features </w:t>
      </w:r>
      <w:r w:rsidRPr="00B44B64">
        <w:t xml:space="preserve">were selected </w:t>
      </w:r>
      <w:r w:rsidR="00D61588" w:rsidRPr="00B44B64">
        <w:t xml:space="preserve">from the top six clusters.  </w:t>
      </w:r>
    </w:p>
    <w:p w14:paraId="30372654" w14:textId="77777777" w:rsidR="00D61588" w:rsidRPr="00B44B64" w:rsidRDefault="00D61588" w:rsidP="00D61588">
      <w:pPr>
        <w:spacing w:line="360" w:lineRule="auto"/>
        <w:jc w:val="both"/>
      </w:pPr>
    </w:p>
    <w:p w14:paraId="4EC61F09" w14:textId="66567ABD" w:rsidR="00D61588" w:rsidRPr="00B44B64" w:rsidRDefault="00D61588" w:rsidP="00D3757C">
      <w:pPr>
        <w:pStyle w:val="Heading2"/>
      </w:pPr>
      <w:bookmarkStart w:id="32" w:name="_Toc394607659"/>
      <w:bookmarkStart w:id="33" w:name="_Toc448324321"/>
      <w:r w:rsidRPr="00B44B64">
        <w:t>Classification</w:t>
      </w:r>
      <w:bookmarkEnd w:id="32"/>
      <w:bookmarkEnd w:id="33"/>
      <w:r w:rsidR="003638E8" w:rsidRPr="00B44B64">
        <w:t xml:space="preserve"> and Canopy</w:t>
      </w:r>
      <w:r w:rsidR="00FA2071" w:rsidRPr="00B44B64">
        <w:t>-</w:t>
      </w:r>
      <w:r w:rsidR="003638E8" w:rsidRPr="00B44B64">
        <w:t xml:space="preserve">Cover Estimation </w:t>
      </w:r>
    </w:p>
    <w:bookmarkStart w:id="34" w:name="_Ref394403248"/>
    <w:p w14:paraId="268F445C" w14:textId="29A5B6CE" w:rsidR="00D61588" w:rsidRPr="00B44B64" w:rsidRDefault="00D61588" w:rsidP="00A76FA9">
      <w:pPr>
        <w:pStyle w:val="BodyText"/>
      </w:pPr>
      <w:r w:rsidRPr="00B44B64">
        <w:fldChar w:fldCharType="begin"/>
      </w:r>
      <w:r w:rsidRPr="00B44B64">
        <w:instrText xml:space="preserve"> REF _Ref394945112 \h </w:instrText>
      </w:r>
      <w:r w:rsidR="00C95AC4" w:rsidRPr="00B44B64">
        <w:instrText xml:space="preserve"> \* MERGEFORMAT </w:instrText>
      </w:r>
      <w:r w:rsidRPr="00B44B64">
        <w:fldChar w:fldCharType="separate"/>
      </w:r>
      <w:r w:rsidR="00AF4D8F" w:rsidRPr="00AF4D8F">
        <w:t xml:space="preserve">Table </w:t>
      </w:r>
      <w:r w:rsidR="00AF4D8F" w:rsidRPr="00AF4D8F">
        <w:rPr>
          <w:noProof/>
        </w:rPr>
        <w:t>7</w:t>
      </w:r>
      <w:r w:rsidRPr="00B44B64">
        <w:fldChar w:fldCharType="end"/>
      </w:r>
      <w:r w:rsidRPr="00B44B64">
        <w:t xml:space="preserve"> compares the performance of the candidate classifiers.  The table results are sorted according to the </w:t>
      </w:r>
      <w:r w:rsidR="001A5C3A" w:rsidRPr="00B44B64">
        <w:t>m</w:t>
      </w:r>
      <w:r w:rsidRPr="00B44B64">
        <w:t xml:space="preserve">ean </w:t>
      </w:r>
      <w:r w:rsidR="001A5C3A" w:rsidRPr="00B44B64">
        <w:t>a</w:t>
      </w:r>
      <w:r w:rsidRPr="00B44B64">
        <w:t>bsolute canopy</w:t>
      </w:r>
      <w:r w:rsidR="00FA2071" w:rsidRPr="00B44B64">
        <w:t>-cover</w:t>
      </w:r>
      <w:r w:rsidRPr="00B44B64">
        <w:t xml:space="preserve"> </w:t>
      </w:r>
      <w:r w:rsidR="001A5C3A" w:rsidRPr="00B44B64">
        <w:t>e</w:t>
      </w:r>
      <w:r w:rsidRPr="00B44B64">
        <w:t xml:space="preserve">rror (MAE) in the last column.  Of the performance measures in the table, this is the only one evaluated against the </w:t>
      </w:r>
      <w:r w:rsidR="00844D0F" w:rsidRPr="00B44B64">
        <w:t>in situ canopy</w:t>
      </w:r>
      <w:r w:rsidR="00FA2071" w:rsidRPr="00B44B64">
        <w:t>-cover</w:t>
      </w:r>
      <w:r w:rsidR="00844D0F" w:rsidRPr="00B44B64">
        <w:t xml:space="preserve"> data</w:t>
      </w:r>
      <w:r w:rsidR="00CD1C51" w:rsidRPr="00B44B64">
        <w:t>;</w:t>
      </w:r>
      <w:r w:rsidRPr="00B44B64">
        <w:t xml:space="preserve"> the rest were evaluated against the </w:t>
      </w:r>
      <w:r w:rsidR="00844D0F" w:rsidRPr="00B44B64">
        <w:t>label</w:t>
      </w:r>
      <w:r w:rsidR="000B7347" w:rsidRPr="00B44B64">
        <w:t>ed</w:t>
      </w:r>
      <w:r w:rsidR="00844D0F" w:rsidRPr="00B44B64">
        <w:t xml:space="preserve"> pixel data</w:t>
      </w:r>
      <w:r w:rsidRPr="00B44B64">
        <w:t xml:space="preserve">.   </w:t>
      </w:r>
      <w:r w:rsidR="00226C57" w:rsidRPr="00B44B64">
        <w:t>T</w:t>
      </w:r>
      <w:r w:rsidRPr="00B44B64">
        <w:t>hree</w:t>
      </w:r>
      <w:r w:rsidR="000C2698" w:rsidRPr="00B44B64">
        <w:t>-</w:t>
      </w:r>
      <w:r w:rsidRPr="00B44B64">
        <w:t xml:space="preserve"> and two</w:t>
      </w:r>
      <w:r w:rsidR="000C2698" w:rsidRPr="00B44B64">
        <w:t>-</w:t>
      </w:r>
      <w:r w:rsidRPr="00B44B64">
        <w:t>class errors are reported as the class prior weighted errors i.e. the mean of the errors of omission.  Cohen’s Kappa and consumer’s and producer’s accuracies are given for the two</w:t>
      </w:r>
      <w:r w:rsidR="000C2698" w:rsidRPr="00B44B64">
        <w:t>-</w:t>
      </w:r>
      <w:r w:rsidRPr="00B44B64">
        <w:t xml:space="preserve">class case.  </w:t>
      </w:r>
    </w:p>
    <w:p w14:paraId="643949EB" w14:textId="707BCA8B" w:rsidR="00D61588" w:rsidRPr="00B44B64" w:rsidRDefault="00D61588" w:rsidP="00CA517C">
      <w:pPr>
        <w:pStyle w:val="1Tablecaption"/>
      </w:pPr>
      <w:bookmarkStart w:id="35" w:name="_Ref394945112"/>
      <w:bookmarkStart w:id="36" w:name="_Ref394945108"/>
      <w:bookmarkStart w:id="37" w:name="_Toc448324342"/>
      <w:r w:rsidRPr="00785D14">
        <w:rPr>
          <w:b/>
        </w:rPr>
        <w:lastRenderedPageBreak/>
        <w:t xml:space="preserve">Table </w:t>
      </w:r>
      <w:r w:rsidR="00F4774D" w:rsidRPr="00785D14">
        <w:rPr>
          <w:b/>
        </w:rPr>
        <w:fldChar w:fldCharType="begin"/>
      </w:r>
      <w:r w:rsidR="00F4774D" w:rsidRPr="00785D14">
        <w:rPr>
          <w:b/>
        </w:rPr>
        <w:instrText xml:space="preserve"> SEQ Table \* ARABIC </w:instrText>
      </w:r>
      <w:r w:rsidR="00F4774D" w:rsidRPr="00785D14">
        <w:rPr>
          <w:b/>
        </w:rPr>
        <w:fldChar w:fldCharType="separate"/>
      </w:r>
      <w:r w:rsidR="00AF4D8F">
        <w:rPr>
          <w:b/>
          <w:noProof/>
        </w:rPr>
        <w:t>7</w:t>
      </w:r>
      <w:r w:rsidR="00F4774D" w:rsidRPr="00785D14">
        <w:rPr>
          <w:b/>
        </w:rPr>
        <w:fldChar w:fldCharType="end"/>
      </w:r>
      <w:bookmarkEnd w:id="35"/>
      <w:r w:rsidRPr="00B44B64">
        <w:t xml:space="preserve">   Classifier performance comparison</w:t>
      </w:r>
      <w:bookmarkEnd w:id="36"/>
      <w:bookmarkEnd w:id="37"/>
    </w:p>
    <w:tbl>
      <w:tblPr>
        <w:tblStyle w:val="MyThesisTable"/>
        <w:tblW w:w="9357" w:type="dxa"/>
        <w:jc w:val="center"/>
        <w:tblLayout w:type="fixed"/>
        <w:tblLook w:val="01E0" w:firstRow="1" w:lastRow="1" w:firstColumn="1" w:lastColumn="1" w:noHBand="0" w:noVBand="0"/>
      </w:tblPr>
      <w:tblGrid>
        <w:gridCol w:w="1336"/>
        <w:gridCol w:w="1336"/>
        <w:gridCol w:w="1337"/>
        <w:gridCol w:w="1337"/>
        <w:gridCol w:w="1337"/>
        <w:gridCol w:w="1227"/>
        <w:gridCol w:w="1447"/>
      </w:tblGrid>
      <w:tr w:rsidR="00D61588" w:rsidRPr="00B44B64" w14:paraId="518F93BD" w14:textId="77777777" w:rsidTr="006C32D3">
        <w:trPr>
          <w:cnfStyle w:val="100000000000" w:firstRow="1" w:lastRow="0" w:firstColumn="0" w:lastColumn="0" w:oddVBand="0" w:evenVBand="0" w:oddHBand="0" w:evenHBand="0" w:firstRowFirstColumn="0" w:firstRowLastColumn="0" w:lastRowFirstColumn="0" w:lastRowLastColumn="0"/>
          <w:trHeight w:val="340"/>
          <w:jc w:val="center"/>
        </w:trPr>
        <w:tc>
          <w:tcPr>
            <w:tcW w:w="1336" w:type="dxa"/>
          </w:tcPr>
          <w:p w14:paraId="04D5B562" w14:textId="77777777" w:rsidR="00D61588" w:rsidRPr="00B44B64" w:rsidRDefault="00D61588" w:rsidP="007C5F60">
            <w:pPr>
              <w:spacing w:before="40" w:after="40" w:line="276" w:lineRule="auto"/>
              <w:jc w:val="center"/>
              <w:rPr>
                <w:rFonts w:cs="Arial"/>
                <w:sz w:val="16"/>
                <w:szCs w:val="16"/>
              </w:rPr>
            </w:pPr>
            <w:r w:rsidRPr="00B44B64">
              <w:rPr>
                <w:rFonts w:cs="Arial"/>
                <w:sz w:val="16"/>
                <w:szCs w:val="16"/>
              </w:rPr>
              <w:t>Classifier</w:t>
            </w:r>
          </w:p>
        </w:tc>
        <w:tc>
          <w:tcPr>
            <w:tcW w:w="1336" w:type="dxa"/>
          </w:tcPr>
          <w:p w14:paraId="159C317E" w14:textId="77777777" w:rsidR="00D61588" w:rsidRPr="00B44B64" w:rsidRDefault="00D61588" w:rsidP="007C5F60">
            <w:pPr>
              <w:spacing w:before="40" w:after="40" w:line="276" w:lineRule="auto"/>
              <w:jc w:val="center"/>
              <w:rPr>
                <w:rFonts w:cs="Arial"/>
                <w:sz w:val="16"/>
                <w:szCs w:val="16"/>
              </w:rPr>
            </w:pPr>
            <w:r w:rsidRPr="00B44B64">
              <w:rPr>
                <w:rFonts w:cs="Arial"/>
                <w:sz w:val="16"/>
                <w:szCs w:val="16"/>
              </w:rPr>
              <w:t>3 Class Error (%)</w:t>
            </w:r>
          </w:p>
        </w:tc>
        <w:tc>
          <w:tcPr>
            <w:tcW w:w="1337" w:type="dxa"/>
          </w:tcPr>
          <w:p w14:paraId="24236DCA" w14:textId="77777777" w:rsidR="00D61588" w:rsidRPr="00B44B64" w:rsidRDefault="00D61588" w:rsidP="007C5F60">
            <w:pPr>
              <w:spacing w:before="40" w:after="40" w:line="276" w:lineRule="auto"/>
              <w:jc w:val="center"/>
              <w:rPr>
                <w:rFonts w:cs="Arial"/>
                <w:sz w:val="16"/>
                <w:szCs w:val="16"/>
              </w:rPr>
            </w:pPr>
            <w:r w:rsidRPr="00B44B64">
              <w:rPr>
                <w:rFonts w:cs="Arial"/>
                <w:sz w:val="16"/>
                <w:szCs w:val="16"/>
              </w:rPr>
              <w:t>2 Class Error (%)</w:t>
            </w:r>
          </w:p>
        </w:tc>
        <w:tc>
          <w:tcPr>
            <w:tcW w:w="1337" w:type="dxa"/>
          </w:tcPr>
          <w:p w14:paraId="7E37AF01" w14:textId="77777777" w:rsidR="00D61588" w:rsidRPr="00B44B64" w:rsidRDefault="00D61588" w:rsidP="007C5F60">
            <w:pPr>
              <w:spacing w:before="40" w:after="40" w:line="276" w:lineRule="auto"/>
              <w:jc w:val="center"/>
              <w:rPr>
                <w:rFonts w:cs="Arial"/>
                <w:sz w:val="16"/>
                <w:szCs w:val="16"/>
                <w:vertAlign w:val="superscript"/>
              </w:rPr>
            </w:pPr>
            <w:r w:rsidRPr="00B44B64">
              <w:rPr>
                <w:rFonts w:cs="Arial"/>
                <w:sz w:val="16"/>
                <w:szCs w:val="16"/>
              </w:rPr>
              <w:t>CA (</w:t>
            </w:r>
            <w:proofErr w:type="spellStart"/>
            <w:r w:rsidRPr="00B44B64">
              <w:rPr>
                <w:rFonts w:cs="Arial"/>
                <w:sz w:val="16"/>
                <w:szCs w:val="16"/>
              </w:rPr>
              <w:t>Bg</w:t>
            </w:r>
            <w:proofErr w:type="spellEnd"/>
            <w:r w:rsidRPr="00B44B64">
              <w:rPr>
                <w:rFonts w:cs="Arial"/>
                <w:sz w:val="16"/>
                <w:szCs w:val="16"/>
              </w:rPr>
              <w:t xml:space="preserve"> / Sb)</w:t>
            </w:r>
            <w:r w:rsidRPr="00B44B64">
              <w:rPr>
                <w:rFonts w:cs="Arial"/>
                <w:sz w:val="16"/>
                <w:szCs w:val="16"/>
                <w:vertAlign w:val="superscript"/>
              </w:rPr>
              <w:t>a</w:t>
            </w:r>
          </w:p>
        </w:tc>
        <w:tc>
          <w:tcPr>
            <w:tcW w:w="1337" w:type="dxa"/>
          </w:tcPr>
          <w:p w14:paraId="3941A449" w14:textId="77777777" w:rsidR="00D61588" w:rsidRPr="00B44B64" w:rsidRDefault="00D61588" w:rsidP="007C5F60">
            <w:pPr>
              <w:spacing w:before="40" w:after="40" w:line="276" w:lineRule="auto"/>
              <w:jc w:val="center"/>
              <w:rPr>
                <w:rFonts w:cs="Arial"/>
                <w:sz w:val="16"/>
                <w:szCs w:val="16"/>
                <w:vertAlign w:val="superscript"/>
              </w:rPr>
            </w:pPr>
            <w:r w:rsidRPr="00B44B64">
              <w:rPr>
                <w:rFonts w:cs="Arial"/>
                <w:sz w:val="16"/>
                <w:szCs w:val="16"/>
              </w:rPr>
              <w:t>PA (</w:t>
            </w:r>
            <w:proofErr w:type="spellStart"/>
            <w:r w:rsidRPr="00B44B64">
              <w:rPr>
                <w:rFonts w:cs="Arial"/>
                <w:sz w:val="16"/>
                <w:szCs w:val="16"/>
              </w:rPr>
              <w:t>Bg</w:t>
            </w:r>
            <w:proofErr w:type="spellEnd"/>
            <w:r w:rsidRPr="00B44B64">
              <w:rPr>
                <w:rFonts w:cs="Arial"/>
                <w:sz w:val="16"/>
                <w:szCs w:val="16"/>
              </w:rPr>
              <w:t xml:space="preserve"> / Sb)</w:t>
            </w:r>
            <w:r w:rsidRPr="00B44B64">
              <w:rPr>
                <w:rFonts w:cs="Arial"/>
                <w:sz w:val="16"/>
                <w:szCs w:val="16"/>
                <w:vertAlign w:val="superscript"/>
              </w:rPr>
              <w:t>a</w:t>
            </w:r>
          </w:p>
        </w:tc>
        <w:tc>
          <w:tcPr>
            <w:tcW w:w="1227" w:type="dxa"/>
          </w:tcPr>
          <w:p w14:paraId="26486627" w14:textId="77777777" w:rsidR="00D61588" w:rsidRPr="00B44B64" w:rsidRDefault="00D61588" w:rsidP="007C5F60">
            <w:pPr>
              <w:spacing w:before="40" w:after="40" w:line="276" w:lineRule="auto"/>
              <w:jc w:val="center"/>
              <w:rPr>
                <w:rFonts w:cs="Arial"/>
                <w:sz w:val="16"/>
                <w:szCs w:val="16"/>
              </w:rPr>
            </w:pPr>
            <w:r w:rsidRPr="00B44B64">
              <w:rPr>
                <w:rFonts w:cs="Arial"/>
                <w:sz w:val="16"/>
                <w:szCs w:val="16"/>
              </w:rPr>
              <w:t>Kappa</w:t>
            </w:r>
          </w:p>
        </w:tc>
        <w:tc>
          <w:tcPr>
            <w:tcW w:w="1447" w:type="dxa"/>
          </w:tcPr>
          <w:p w14:paraId="4283B3A5" w14:textId="77777777" w:rsidR="00D61588" w:rsidRPr="00B44B64" w:rsidRDefault="00D61588" w:rsidP="007C5F60">
            <w:pPr>
              <w:spacing w:before="40" w:after="40" w:line="276" w:lineRule="auto"/>
              <w:jc w:val="center"/>
              <w:rPr>
                <w:rFonts w:cs="Arial"/>
                <w:sz w:val="16"/>
                <w:szCs w:val="16"/>
              </w:rPr>
            </w:pPr>
            <w:r w:rsidRPr="00B44B64">
              <w:rPr>
                <w:rFonts w:cs="Arial"/>
                <w:sz w:val="16"/>
                <w:szCs w:val="16"/>
              </w:rPr>
              <w:t>MAE (SAE)</w:t>
            </w:r>
            <w:r w:rsidRPr="00B44B64">
              <w:rPr>
                <w:rFonts w:cs="Arial"/>
                <w:sz w:val="16"/>
                <w:szCs w:val="16"/>
                <w:vertAlign w:val="superscript"/>
              </w:rPr>
              <w:t>a</w:t>
            </w:r>
          </w:p>
        </w:tc>
      </w:tr>
      <w:tr w:rsidR="00D61588" w:rsidRPr="00B44B64" w14:paraId="795F7B35" w14:textId="77777777" w:rsidTr="006C32D3">
        <w:trPr>
          <w:trHeight w:val="340"/>
          <w:jc w:val="center"/>
        </w:trPr>
        <w:tc>
          <w:tcPr>
            <w:tcW w:w="1336" w:type="dxa"/>
          </w:tcPr>
          <w:p w14:paraId="0C23887D" w14:textId="5562C61D" w:rsidR="00D61588" w:rsidRPr="00B44B64" w:rsidRDefault="00D61588" w:rsidP="007C5F60">
            <w:pPr>
              <w:rPr>
                <w:sz w:val="16"/>
                <w:szCs w:val="16"/>
              </w:rPr>
            </w:pPr>
            <w:r w:rsidRPr="00B44B64">
              <w:rPr>
                <w:sz w:val="16"/>
                <w:szCs w:val="16"/>
              </w:rPr>
              <w:t xml:space="preserve">Decision </w:t>
            </w:r>
            <w:r w:rsidR="00CF403F" w:rsidRPr="00B44B64">
              <w:rPr>
                <w:sz w:val="16"/>
                <w:szCs w:val="16"/>
              </w:rPr>
              <w:t>t</w:t>
            </w:r>
            <w:r w:rsidRPr="00B44B64">
              <w:rPr>
                <w:sz w:val="16"/>
                <w:szCs w:val="16"/>
              </w:rPr>
              <w:t>ree</w:t>
            </w:r>
          </w:p>
        </w:tc>
        <w:tc>
          <w:tcPr>
            <w:tcW w:w="1336" w:type="dxa"/>
          </w:tcPr>
          <w:p w14:paraId="4A37DA2F" w14:textId="77777777" w:rsidR="00D61588" w:rsidRPr="00B44B64" w:rsidRDefault="00D61588" w:rsidP="007C5F60">
            <w:pPr>
              <w:jc w:val="right"/>
              <w:rPr>
                <w:sz w:val="16"/>
                <w:szCs w:val="16"/>
              </w:rPr>
            </w:pPr>
            <w:r w:rsidRPr="00B44B64">
              <w:rPr>
                <w:sz w:val="16"/>
                <w:szCs w:val="16"/>
              </w:rPr>
              <w:t>9.46</w:t>
            </w:r>
          </w:p>
        </w:tc>
        <w:tc>
          <w:tcPr>
            <w:tcW w:w="1337" w:type="dxa"/>
          </w:tcPr>
          <w:p w14:paraId="5BBA0E72" w14:textId="77777777" w:rsidR="00D61588" w:rsidRPr="00B44B64" w:rsidRDefault="00D61588" w:rsidP="007C5F60">
            <w:pPr>
              <w:jc w:val="right"/>
              <w:rPr>
                <w:sz w:val="16"/>
                <w:szCs w:val="16"/>
              </w:rPr>
            </w:pPr>
            <w:r w:rsidRPr="00B44B64">
              <w:rPr>
                <w:sz w:val="16"/>
                <w:szCs w:val="16"/>
              </w:rPr>
              <w:t>3.57</w:t>
            </w:r>
          </w:p>
        </w:tc>
        <w:tc>
          <w:tcPr>
            <w:tcW w:w="1337" w:type="dxa"/>
          </w:tcPr>
          <w:p w14:paraId="0BC90F4C" w14:textId="77777777" w:rsidR="00D61588" w:rsidRPr="00B44B64" w:rsidRDefault="00D61588" w:rsidP="007C5F60">
            <w:pPr>
              <w:jc w:val="right"/>
              <w:rPr>
                <w:sz w:val="16"/>
                <w:szCs w:val="16"/>
              </w:rPr>
            </w:pPr>
            <w:r w:rsidRPr="00B44B64">
              <w:rPr>
                <w:sz w:val="16"/>
                <w:szCs w:val="16"/>
              </w:rPr>
              <w:t>95.28 / 98.04</w:t>
            </w:r>
          </w:p>
        </w:tc>
        <w:tc>
          <w:tcPr>
            <w:tcW w:w="1337" w:type="dxa"/>
          </w:tcPr>
          <w:p w14:paraId="3B5C8EF5" w14:textId="77777777" w:rsidR="00D61588" w:rsidRPr="00B44B64" w:rsidRDefault="00D61588" w:rsidP="007C5F60">
            <w:pPr>
              <w:jc w:val="right"/>
              <w:rPr>
                <w:sz w:val="16"/>
                <w:szCs w:val="16"/>
              </w:rPr>
            </w:pPr>
            <w:r w:rsidRPr="00B44B64">
              <w:rPr>
                <w:sz w:val="16"/>
                <w:szCs w:val="16"/>
              </w:rPr>
              <w:t>98.32 / 94.53</w:t>
            </w:r>
          </w:p>
        </w:tc>
        <w:tc>
          <w:tcPr>
            <w:tcW w:w="1227" w:type="dxa"/>
          </w:tcPr>
          <w:p w14:paraId="68E51741" w14:textId="77777777" w:rsidR="00D61588" w:rsidRPr="00B44B64" w:rsidRDefault="00D61588" w:rsidP="007C5F60">
            <w:pPr>
              <w:jc w:val="right"/>
              <w:rPr>
                <w:sz w:val="16"/>
                <w:szCs w:val="16"/>
              </w:rPr>
            </w:pPr>
            <w:r w:rsidRPr="00B44B64">
              <w:rPr>
                <w:sz w:val="16"/>
                <w:szCs w:val="16"/>
              </w:rPr>
              <w:t>0.93</w:t>
            </w:r>
          </w:p>
        </w:tc>
        <w:tc>
          <w:tcPr>
            <w:tcW w:w="1447" w:type="dxa"/>
          </w:tcPr>
          <w:p w14:paraId="37BA190B" w14:textId="77777777" w:rsidR="00D61588" w:rsidRPr="00B44B64" w:rsidRDefault="00D61588" w:rsidP="007C5F60">
            <w:pPr>
              <w:jc w:val="right"/>
              <w:rPr>
                <w:sz w:val="16"/>
                <w:szCs w:val="16"/>
              </w:rPr>
            </w:pPr>
            <w:r w:rsidRPr="00B44B64">
              <w:rPr>
                <w:sz w:val="16"/>
                <w:szCs w:val="16"/>
              </w:rPr>
              <w:t>5.85 (4.65)</w:t>
            </w:r>
          </w:p>
        </w:tc>
      </w:tr>
      <w:tr w:rsidR="00D61588" w:rsidRPr="00B44B64" w14:paraId="0506F028" w14:textId="77777777" w:rsidTr="006C32D3">
        <w:trPr>
          <w:trHeight w:val="340"/>
          <w:jc w:val="center"/>
        </w:trPr>
        <w:tc>
          <w:tcPr>
            <w:tcW w:w="1336" w:type="dxa"/>
          </w:tcPr>
          <w:p w14:paraId="5F0693A4" w14:textId="4957391A" w:rsidR="00D61588" w:rsidRPr="00B44B64" w:rsidRDefault="00D61588" w:rsidP="007C5F60">
            <w:pPr>
              <w:rPr>
                <w:sz w:val="16"/>
                <w:szCs w:val="16"/>
              </w:rPr>
            </w:pPr>
            <w:r w:rsidRPr="00B44B64">
              <w:rPr>
                <w:sz w:val="16"/>
                <w:szCs w:val="16"/>
              </w:rPr>
              <w:t xml:space="preserve">Random </w:t>
            </w:r>
            <w:r w:rsidR="00CF403F" w:rsidRPr="00B44B64">
              <w:rPr>
                <w:sz w:val="16"/>
                <w:szCs w:val="16"/>
              </w:rPr>
              <w:t>f</w:t>
            </w:r>
            <w:r w:rsidRPr="00B44B64">
              <w:rPr>
                <w:sz w:val="16"/>
                <w:szCs w:val="16"/>
              </w:rPr>
              <w:t>orest</w:t>
            </w:r>
          </w:p>
        </w:tc>
        <w:tc>
          <w:tcPr>
            <w:tcW w:w="1336" w:type="dxa"/>
          </w:tcPr>
          <w:p w14:paraId="1A5AF04B" w14:textId="77777777" w:rsidR="00D61588" w:rsidRPr="00B44B64" w:rsidRDefault="00D61588" w:rsidP="007C5F60">
            <w:pPr>
              <w:jc w:val="right"/>
              <w:rPr>
                <w:sz w:val="16"/>
                <w:szCs w:val="16"/>
              </w:rPr>
            </w:pPr>
            <w:r w:rsidRPr="00B44B64">
              <w:rPr>
                <w:sz w:val="16"/>
                <w:szCs w:val="16"/>
              </w:rPr>
              <w:t>9.16</w:t>
            </w:r>
          </w:p>
        </w:tc>
        <w:tc>
          <w:tcPr>
            <w:tcW w:w="1337" w:type="dxa"/>
          </w:tcPr>
          <w:p w14:paraId="2DC12E6F" w14:textId="77777777" w:rsidR="00D61588" w:rsidRPr="00B44B64" w:rsidRDefault="00D61588" w:rsidP="007C5F60">
            <w:pPr>
              <w:jc w:val="right"/>
              <w:rPr>
                <w:sz w:val="16"/>
                <w:szCs w:val="16"/>
              </w:rPr>
            </w:pPr>
            <w:r w:rsidRPr="00B44B64">
              <w:rPr>
                <w:sz w:val="16"/>
                <w:szCs w:val="16"/>
              </w:rPr>
              <w:t>2.62</w:t>
            </w:r>
          </w:p>
        </w:tc>
        <w:tc>
          <w:tcPr>
            <w:tcW w:w="1337" w:type="dxa"/>
          </w:tcPr>
          <w:p w14:paraId="671F3336" w14:textId="77777777" w:rsidR="00D61588" w:rsidRPr="00B44B64" w:rsidRDefault="00D61588" w:rsidP="007C5F60">
            <w:pPr>
              <w:jc w:val="right"/>
              <w:rPr>
                <w:sz w:val="16"/>
                <w:szCs w:val="16"/>
              </w:rPr>
            </w:pPr>
            <w:r w:rsidRPr="00B44B64">
              <w:rPr>
                <w:sz w:val="16"/>
                <w:szCs w:val="16"/>
              </w:rPr>
              <w:t>97.31 / 97.51</w:t>
            </w:r>
          </w:p>
        </w:tc>
        <w:tc>
          <w:tcPr>
            <w:tcW w:w="1337" w:type="dxa"/>
          </w:tcPr>
          <w:p w14:paraId="32FC851F" w14:textId="77777777" w:rsidR="00D61588" w:rsidRPr="00B44B64" w:rsidRDefault="00D61588" w:rsidP="007C5F60">
            <w:pPr>
              <w:jc w:val="right"/>
              <w:rPr>
                <w:sz w:val="16"/>
                <w:szCs w:val="16"/>
              </w:rPr>
            </w:pPr>
            <w:r w:rsidRPr="00B44B64">
              <w:rPr>
                <w:sz w:val="16"/>
                <w:szCs w:val="16"/>
              </w:rPr>
              <w:t>97.80 / 96.96</w:t>
            </w:r>
          </w:p>
        </w:tc>
        <w:tc>
          <w:tcPr>
            <w:tcW w:w="1227" w:type="dxa"/>
          </w:tcPr>
          <w:p w14:paraId="1C8BBC52" w14:textId="77777777" w:rsidR="00D61588" w:rsidRPr="00B44B64" w:rsidRDefault="00D61588" w:rsidP="007C5F60">
            <w:pPr>
              <w:jc w:val="right"/>
              <w:rPr>
                <w:sz w:val="16"/>
                <w:szCs w:val="16"/>
              </w:rPr>
            </w:pPr>
            <w:r w:rsidRPr="00B44B64">
              <w:rPr>
                <w:sz w:val="16"/>
                <w:szCs w:val="16"/>
              </w:rPr>
              <w:t>0.95</w:t>
            </w:r>
          </w:p>
        </w:tc>
        <w:tc>
          <w:tcPr>
            <w:tcW w:w="1447" w:type="dxa"/>
          </w:tcPr>
          <w:p w14:paraId="37C46943" w14:textId="77777777" w:rsidR="00D61588" w:rsidRPr="00B44B64" w:rsidRDefault="00D61588" w:rsidP="007C5F60">
            <w:pPr>
              <w:jc w:val="right"/>
              <w:rPr>
                <w:sz w:val="16"/>
                <w:szCs w:val="16"/>
              </w:rPr>
            </w:pPr>
            <w:r w:rsidRPr="00B44B64">
              <w:rPr>
                <w:sz w:val="16"/>
                <w:szCs w:val="16"/>
              </w:rPr>
              <w:t>7.09 (6.07)</w:t>
            </w:r>
          </w:p>
        </w:tc>
      </w:tr>
      <w:tr w:rsidR="00D61588" w:rsidRPr="00B44B64" w14:paraId="37AD36AD" w14:textId="77777777" w:rsidTr="006C32D3">
        <w:trPr>
          <w:trHeight w:val="340"/>
          <w:jc w:val="center"/>
        </w:trPr>
        <w:tc>
          <w:tcPr>
            <w:tcW w:w="1336" w:type="dxa"/>
          </w:tcPr>
          <w:p w14:paraId="7637E693" w14:textId="116D2187" w:rsidR="00D61588" w:rsidRPr="00B44B64" w:rsidRDefault="00C22C18" w:rsidP="007C5F60">
            <w:pPr>
              <w:rPr>
                <w:sz w:val="16"/>
                <w:szCs w:val="16"/>
              </w:rPr>
            </w:pPr>
            <w:proofErr w:type="spellStart"/>
            <w:r w:rsidRPr="00B44B64">
              <w:rPr>
                <w:sz w:val="16"/>
                <w:szCs w:val="16"/>
              </w:rPr>
              <w:t>kNN</w:t>
            </w:r>
            <w:proofErr w:type="spellEnd"/>
          </w:p>
        </w:tc>
        <w:tc>
          <w:tcPr>
            <w:tcW w:w="1336" w:type="dxa"/>
          </w:tcPr>
          <w:p w14:paraId="59959082" w14:textId="77777777" w:rsidR="00D61588" w:rsidRPr="00B44B64" w:rsidRDefault="00D61588" w:rsidP="007C5F60">
            <w:pPr>
              <w:jc w:val="right"/>
              <w:rPr>
                <w:sz w:val="16"/>
                <w:szCs w:val="16"/>
              </w:rPr>
            </w:pPr>
            <w:r w:rsidRPr="00B44B64">
              <w:rPr>
                <w:sz w:val="16"/>
                <w:szCs w:val="16"/>
              </w:rPr>
              <w:t>10.45</w:t>
            </w:r>
          </w:p>
        </w:tc>
        <w:tc>
          <w:tcPr>
            <w:tcW w:w="1337" w:type="dxa"/>
          </w:tcPr>
          <w:p w14:paraId="59D5B5D9" w14:textId="77777777" w:rsidR="00D61588" w:rsidRPr="00B44B64" w:rsidRDefault="00D61588" w:rsidP="007C5F60">
            <w:pPr>
              <w:jc w:val="right"/>
              <w:rPr>
                <w:sz w:val="16"/>
                <w:szCs w:val="16"/>
              </w:rPr>
            </w:pPr>
            <w:r w:rsidRPr="00B44B64">
              <w:rPr>
                <w:sz w:val="16"/>
                <w:szCs w:val="16"/>
              </w:rPr>
              <w:t>1.72</w:t>
            </w:r>
          </w:p>
        </w:tc>
        <w:tc>
          <w:tcPr>
            <w:tcW w:w="1337" w:type="dxa"/>
          </w:tcPr>
          <w:p w14:paraId="76AE31E0" w14:textId="77777777" w:rsidR="00D61588" w:rsidRPr="00B44B64" w:rsidRDefault="00D61588" w:rsidP="007C5F60">
            <w:pPr>
              <w:jc w:val="right"/>
              <w:rPr>
                <w:sz w:val="16"/>
                <w:szCs w:val="16"/>
              </w:rPr>
            </w:pPr>
            <w:r w:rsidRPr="00B44B64">
              <w:rPr>
                <w:sz w:val="16"/>
                <w:szCs w:val="16"/>
              </w:rPr>
              <w:t>98.94 / 97.49</w:t>
            </w:r>
          </w:p>
        </w:tc>
        <w:tc>
          <w:tcPr>
            <w:tcW w:w="1337" w:type="dxa"/>
          </w:tcPr>
          <w:p w14:paraId="13BC5BBC" w14:textId="77777777" w:rsidR="00D61588" w:rsidRPr="00B44B64" w:rsidRDefault="00D61588" w:rsidP="007C5F60">
            <w:pPr>
              <w:jc w:val="right"/>
              <w:rPr>
                <w:sz w:val="16"/>
                <w:szCs w:val="16"/>
              </w:rPr>
            </w:pPr>
            <w:r w:rsidRPr="00B44B64">
              <w:rPr>
                <w:sz w:val="16"/>
                <w:szCs w:val="16"/>
              </w:rPr>
              <w:t>97.74 / 98.82</w:t>
            </w:r>
          </w:p>
        </w:tc>
        <w:tc>
          <w:tcPr>
            <w:tcW w:w="1227" w:type="dxa"/>
          </w:tcPr>
          <w:p w14:paraId="3C17EA6D" w14:textId="77777777" w:rsidR="00D61588" w:rsidRPr="00B44B64" w:rsidRDefault="00D61588" w:rsidP="007C5F60">
            <w:pPr>
              <w:jc w:val="right"/>
              <w:rPr>
                <w:sz w:val="16"/>
                <w:szCs w:val="16"/>
              </w:rPr>
            </w:pPr>
            <w:r w:rsidRPr="00B44B64">
              <w:rPr>
                <w:sz w:val="16"/>
                <w:szCs w:val="16"/>
              </w:rPr>
              <w:t>0.96</w:t>
            </w:r>
          </w:p>
        </w:tc>
        <w:tc>
          <w:tcPr>
            <w:tcW w:w="1447" w:type="dxa"/>
          </w:tcPr>
          <w:p w14:paraId="7C893B19" w14:textId="77777777" w:rsidR="00D61588" w:rsidRPr="00B44B64" w:rsidRDefault="00D61588" w:rsidP="007C5F60">
            <w:pPr>
              <w:jc w:val="right"/>
              <w:rPr>
                <w:sz w:val="16"/>
                <w:szCs w:val="16"/>
              </w:rPr>
            </w:pPr>
            <w:r w:rsidRPr="00B44B64">
              <w:rPr>
                <w:sz w:val="16"/>
                <w:szCs w:val="16"/>
              </w:rPr>
              <w:t>7.60 (6.20)</w:t>
            </w:r>
          </w:p>
        </w:tc>
      </w:tr>
      <w:tr w:rsidR="00D61588" w:rsidRPr="00B44B64" w14:paraId="615E1881" w14:textId="77777777" w:rsidTr="006C32D3">
        <w:trPr>
          <w:trHeight w:val="340"/>
          <w:jc w:val="center"/>
        </w:trPr>
        <w:tc>
          <w:tcPr>
            <w:tcW w:w="1336" w:type="dxa"/>
          </w:tcPr>
          <w:p w14:paraId="0B1769C9" w14:textId="77777777" w:rsidR="00D61588" w:rsidRPr="00B44B64" w:rsidRDefault="00D61588" w:rsidP="007C5F60">
            <w:pPr>
              <w:rPr>
                <w:sz w:val="16"/>
                <w:szCs w:val="16"/>
              </w:rPr>
            </w:pPr>
            <w:r w:rsidRPr="00B44B64">
              <w:rPr>
                <w:sz w:val="16"/>
                <w:szCs w:val="16"/>
              </w:rPr>
              <w:t>SVM</w:t>
            </w:r>
          </w:p>
        </w:tc>
        <w:tc>
          <w:tcPr>
            <w:tcW w:w="1336" w:type="dxa"/>
          </w:tcPr>
          <w:p w14:paraId="1C41FCD1" w14:textId="77777777" w:rsidR="00D61588" w:rsidRPr="00B44B64" w:rsidRDefault="00D61588" w:rsidP="007C5F60">
            <w:pPr>
              <w:jc w:val="right"/>
              <w:rPr>
                <w:sz w:val="16"/>
                <w:szCs w:val="16"/>
              </w:rPr>
            </w:pPr>
            <w:r w:rsidRPr="00B44B64">
              <w:rPr>
                <w:sz w:val="16"/>
                <w:szCs w:val="16"/>
              </w:rPr>
              <w:t>10.58</w:t>
            </w:r>
          </w:p>
        </w:tc>
        <w:tc>
          <w:tcPr>
            <w:tcW w:w="1337" w:type="dxa"/>
          </w:tcPr>
          <w:p w14:paraId="2A8CABA1" w14:textId="77777777" w:rsidR="00D61588" w:rsidRPr="00B44B64" w:rsidRDefault="00D61588" w:rsidP="007C5F60">
            <w:pPr>
              <w:jc w:val="right"/>
              <w:rPr>
                <w:sz w:val="16"/>
                <w:szCs w:val="16"/>
              </w:rPr>
            </w:pPr>
            <w:r w:rsidRPr="00B44B64">
              <w:rPr>
                <w:sz w:val="16"/>
                <w:szCs w:val="16"/>
              </w:rPr>
              <w:t>2.81</w:t>
            </w:r>
          </w:p>
        </w:tc>
        <w:tc>
          <w:tcPr>
            <w:tcW w:w="1337" w:type="dxa"/>
          </w:tcPr>
          <w:p w14:paraId="71A100D3" w14:textId="77777777" w:rsidR="00D61588" w:rsidRPr="00B44B64" w:rsidRDefault="00D61588" w:rsidP="007C5F60">
            <w:pPr>
              <w:jc w:val="right"/>
              <w:rPr>
                <w:sz w:val="16"/>
                <w:szCs w:val="16"/>
              </w:rPr>
            </w:pPr>
            <w:r w:rsidRPr="00B44B64">
              <w:rPr>
                <w:sz w:val="16"/>
                <w:szCs w:val="16"/>
              </w:rPr>
              <w:t>98.79 / 95.33</w:t>
            </w:r>
          </w:p>
        </w:tc>
        <w:tc>
          <w:tcPr>
            <w:tcW w:w="1337" w:type="dxa"/>
          </w:tcPr>
          <w:p w14:paraId="48A9877A" w14:textId="77777777" w:rsidR="00D61588" w:rsidRPr="00B44B64" w:rsidRDefault="00D61588" w:rsidP="007C5F60">
            <w:pPr>
              <w:jc w:val="right"/>
              <w:rPr>
                <w:sz w:val="16"/>
                <w:szCs w:val="16"/>
              </w:rPr>
            </w:pPr>
            <w:r w:rsidRPr="00B44B64">
              <w:rPr>
                <w:sz w:val="16"/>
                <w:szCs w:val="16"/>
              </w:rPr>
              <w:t>95.70 / 98.69</w:t>
            </w:r>
          </w:p>
        </w:tc>
        <w:tc>
          <w:tcPr>
            <w:tcW w:w="1227" w:type="dxa"/>
          </w:tcPr>
          <w:p w14:paraId="2ABF31A8" w14:textId="77777777" w:rsidR="00D61588" w:rsidRPr="00B44B64" w:rsidRDefault="00D61588" w:rsidP="007C5F60">
            <w:pPr>
              <w:jc w:val="right"/>
              <w:rPr>
                <w:sz w:val="16"/>
                <w:szCs w:val="16"/>
              </w:rPr>
            </w:pPr>
            <w:r w:rsidRPr="00B44B64">
              <w:rPr>
                <w:sz w:val="16"/>
                <w:szCs w:val="16"/>
              </w:rPr>
              <w:t>0.94</w:t>
            </w:r>
          </w:p>
        </w:tc>
        <w:tc>
          <w:tcPr>
            <w:tcW w:w="1447" w:type="dxa"/>
          </w:tcPr>
          <w:p w14:paraId="03E0C7D0" w14:textId="77777777" w:rsidR="00D61588" w:rsidRPr="00B44B64" w:rsidRDefault="00D61588" w:rsidP="007C5F60">
            <w:pPr>
              <w:jc w:val="right"/>
              <w:rPr>
                <w:sz w:val="16"/>
                <w:szCs w:val="16"/>
              </w:rPr>
            </w:pPr>
            <w:r w:rsidRPr="00B44B64">
              <w:rPr>
                <w:sz w:val="16"/>
                <w:szCs w:val="16"/>
              </w:rPr>
              <w:t>7.99 (8.33)</w:t>
            </w:r>
          </w:p>
        </w:tc>
      </w:tr>
      <w:tr w:rsidR="00D61588" w:rsidRPr="00B44B64" w14:paraId="74B1DAED" w14:textId="77777777" w:rsidTr="006C32D3">
        <w:trPr>
          <w:trHeight w:val="340"/>
          <w:jc w:val="center"/>
        </w:trPr>
        <w:tc>
          <w:tcPr>
            <w:tcW w:w="1336" w:type="dxa"/>
            <w:tcBorders>
              <w:bottom w:val="single" w:sz="12" w:space="0" w:color="000000" w:themeColor="text1"/>
            </w:tcBorders>
          </w:tcPr>
          <w:p w14:paraId="71DEF190" w14:textId="323669DF" w:rsidR="00D61588" w:rsidRPr="00B44B64" w:rsidRDefault="00D61588" w:rsidP="007C5F60">
            <w:pPr>
              <w:rPr>
                <w:sz w:val="16"/>
                <w:szCs w:val="16"/>
              </w:rPr>
            </w:pPr>
            <w:r w:rsidRPr="00B44B64">
              <w:rPr>
                <w:sz w:val="16"/>
                <w:szCs w:val="16"/>
              </w:rPr>
              <w:t xml:space="preserve">Bayes </w:t>
            </w:r>
            <w:r w:rsidR="00CF403F" w:rsidRPr="00B44B64">
              <w:rPr>
                <w:sz w:val="16"/>
                <w:szCs w:val="16"/>
              </w:rPr>
              <w:t>n</w:t>
            </w:r>
            <w:r w:rsidRPr="00B44B64">
              <w:rPr>
                <w:sz w:val="16"/>
                <w:szCs w:val="16"/>
              </w:rPr>
              <w:t>ormal</w:t>
            </w:r>
          </w:p>
        </w:tc>
        <w:tc>
          <w:tcPr>
            <w:tcW w:w="1336" w:type="dxa"/>
            <w:tcBorders>
              <w:bottom w:val="single" w:sz="12" w:space="0" w:color="000000" w:themeColor="text1"/>
            </w:tcBorders>
          </w:tcPr>
          <w:p w14:paraId="10E62650" w14:textId="77777777" w:rsidR="00D61588" w:rsidRPr="00B44B64" w:rsidRDefault="00D61588" w:rsidP="007C5F60">
            <w:pPr>
              <w:jc w:val="right"/>
              <w:rPr>
                <w:sz w:val="16"/>
                <w:szCs w:val="16"/>
              </w:rPr>
            </w:pPr>
            <w:r w:rsidRPr="00B44B64">
              <w:rPr>
                <w:sz w:val="16"/>
                <w:szCs w:val="16"/>
              </w:rPr>
              <w:t>16.23</w:t>
            </w:r>
          </w:p>
        </w:tc>
        <w:tc>
          <w:tcPr>
            <w:tcW w:w="1337" w:type="dxa"/>
            <w:tcBorders>
              <w:bottom w:val="single" w:sz="12" w:space="0" w:color="000000" w:themeColor="text1"/>
            </w:tcBorders>
          </w:tcPr>
          <w:p w14:paraId="68588E6C" w14:textId="77777777" w:rsidR="00D61588" w:rsidRPr="00B44B64" w:rsidRDefault="00D61588" w:rsidP="007C5F60">
            <w:pPr>
              <w:jc w:val="right"/>
              <w:rPr>
                <w:sz w:val="16"/>
                <w:szCs w:val="16"/>
              </w:rPr>
            </w:pPr>
            <w:r w:rsidRPr="00B44B64">
              <w:rPr>
                <w:sz w:val="16"/>
                <w:szCs w:val="16"/>
              </w:rPr>
              <w:t>8.97</w:t>
            </w:r>
          </w:p>
        </w:tc>
        <w:tc>
          <w:tcPr>
            <w:tcW w:w="1337" w:type="dxa"/>
            <w:tcBorders>
              <w:bottom w:val="single" w:sz="12" w:space="0" w:color="000000" w:themeColor="text1"/>
            </w:tcBorders>
          </w:tcPr>
          <w:p w14:paraId="285CAA64" w14:textId="77777777" w:rsidR="00D61588" w:rsidRPr="00B44B64" w:rsidRDefault="00D61588" w:rsidP="007C5F60">
            <w:pPr>
              <w:jc w:val="right"/>
              <w:rPr>
                <w:sz w:val="16"/>
                <w:szCs w:val="16"/>
              </w:rPr>
            </w:pPr>
            <w:r w:rsidRPr="00B44B64">
              <w:rPr>
                <w:sz w:val="16"/>
                <w:szCs w:val="16"/>
              </w:rPr>
              <w:t>86.97 / 98.23</w:t>
            </w:r>
          </w:p>
        </w:tc>
        <w:tc>
          <w:tcPr>
            <w:tcW w:w="1337" w:type="dxa"/>
            <w:tcBorders>
              <w:bottom w:val="single" w:sz="12" w:space="0" w:color="000000" w:themeColor="text1"/>
            </w:tcBorders>
          </w:tcPr>
          <w:p w14:paraId="06017A0D" w14:textId="77777777" w:rsidR="00D61588" w:rsidRPr="00B44B64" w:rsidRDefault="00D61588" w:rsidP="007C5F60">
            <w:pPr>
              <w:jc w:val="right"/>
              <w:rPr>
                <w:sz w:val="16"/>
                <w:szCs w:val="16"/>
              </w:rPr>
            </w:pPr>
            <w:r w:rsidRPr="00B44B64">
              <w:rPr>
                <w:sz w:val="16"/>
                <w:szCs w:val="16"/>
              </w:rPr>
              <w:t xml:space="preserve">98.66 / 83.40 </w:t>
            </w:r>
          </w:p>
        </w:tc>
        <w:tc>
          <w:tcPr>
            <w:tcW w:w="1227" w:type="dxa"/>
            <w:tcBorders>
              <w:bottom w:val="single" w:sz="12" w:space="0" w:color="000000" w:themeColor="text1"/>
            </w:tcBorders>
          </w:tcPr>
          <w:p w14:paraId="01B3EF49" w14:textId="77777777" w:rsidR="00D61588" w:rsidRPr="00B44B64" w:rsidRDefault="00D61588" w:rsidP="007C5F60">
            <w:pPr>
              <w:jc w:val="right"/>
              <w:rPr>
                <w:sz w:val="16"/>
                <w:szCs w:val="16"/>
              </w:rPr>
            </w:pPr>
            <w:r w:rsidRPr="00B44B64">
              <w:rPr>
                <w:sz w:val="16"/>
                <w:szCs w:val="16"/>
              </w:rPr>
              <w:t>0.83</w:t>
            </w:r>
          </w:p>
        </w:tc>
        <w:tc>
          <w:tcPr>
            <w:tcW w:w="1447" w:type="dxa"/>
            <w:tcBorders>
              <w:bottom w:val="single" w:sz="12" w:space="0" w:color="000000" w:themeColor="text1"/>
            </w:tcBorders>
          </w:tcPr>
          <w:p w14:paraId="6EEF7D96" w14:textId="77777777" w:rsidR="00D61588" w:rsidRPr="00B44B64" w:rsidRDefault="00D61588" w:rsidP="007C5F60">
            <w:pPr>
              <w:jc w:val="right"/>
              <w:rPr>
                <w:sz w:val="16"/>
                <w:szCs w:val="16"/>
              </w:rPr>
            </w:pPr>
            <w:r w:rsidRPr="00B44B64">
              <w:rPr>
                <w:sz w:val="16"/>
                <w:szCs w:val="16"/>
              </w:rPr>
              <w:t>8.08 (8.35)</w:t>
            </w:r>
          </w:p>
        </w:tc>
      </w:tr>
    </w:tbl>
    <w:p w14:paraId="6628BB8B" w14:textId="6193B58F" w:rsidR="00D61588" w:rsidRPr="00B44B64" w:rsidRDefault="00D61588" w:rsidP="00D61588">
      <w:pPr>
        <w:rPr>
          <w:rFonts w:ascii="Arial" w:hAnsi="Arial" w:cs="Arial"/>
          <w:sz w:val="16"/>
          <w:szCs w:val="16"/>
        </w:rPr>
      </w:pPr>
      <w:r w:rsidRPr="00B44B64">
        <w:rPr>
          <w:rFonts w:ascii="Arial" w:hAnsi="Arial" w:cs="Arial"/>
          <w:sz w:val="16"/>
          <w:szCs w:val="16"/>
          <w:vertAlign w:val="superscript"/>
        </w:rPr>
        <w:t>a</w:t>
      </w:r>
      <w:r w:rsidRPr="00B44B64">
        <w:rPr>
          <w:rFonts w:ascii="Arial" w:hAnsi="Arial" w:cs="Arial"/>
          <w:sz w:val="16"/>
          <w:szCs w:val="16"/>
        </w:rPr>
        <w:t xml:space="preserve"> CA = Consumer’s</w:t>
      </w:r>
      <w:r w:rsidR="009109C9">
        <w:rPr>
          <w:rFonts w:ascii="Arial" w:hAnsi="Arial" w:cs="Arial"/>
          <w:sz w:val="16"/>
          <w:szCs w:val="16"/>
        </w:rPr>
        <w:t xml:space="preserve"> accuracy (%), PA = Producer’s a</w:t>
      </w:r>
      <w:r w:rsidRPr="00B44B64">
        <w:rPr>
          <w:rFonts w:ascii="Arial" w:hAnsi="Arial" w:cs="Arial"/>
          <w:sz w:val="16"/>
          <w:szCs w:val="16"/>
        </w:rPr>
        <w:t xml:space="preserve">ccuracy (%), </w:t>
      </w:r>
      <w:proofErr w:type="spellStart"/>
      <w:r w:rsidRPr="00B44B64">
        <w:rPr>
          <w:rFonts w:ascii="Arial" w:hAnsi="Arial" w:cs="Arial"/>
          <w:sz w:val="16"/>
          <w:szCs w:val="16"/>
        </w:rPr>
        <w:t>Bg</w:t>
      </w:r>
      <w:proofErr w:type="spellEnd"/>
      <w:r w:rsidRPr="00B44B64">
        <w:rPr>
          <w:rFonts w:ascii="Arial" w:hAnsi="Arial" w:cs="Arial"/>
          <w:sz w:val="16"/>
          <w:szCs w:val="16"/>
        </w:rPr>
        <w:t xml:space="preserve"> = Background, Sb = </w:t>
      </w:r>
      <w:proofErr w:type="spellStart"/>
      <w:r w:rsidR="0084644E" w:rsidRPr="00B44B64">
        <w:rPr>
          <w:rFonts w:ascii="Arial" w:hAnsi="Arial" w:cs="Arial"/>
          <w:sz w:val="16"/>
          <w:szCs w:val="16"/>
        </w:rPr>
        <w:t>Spekboom</w:t>
      </w:r>
      <w:proofErr w:type="spellEnd"/>
      <w:r w:rsidR="009109C9">
        <w:rPr>
          <w:rFonts w:ascii="Arial" w:hAnsi="Arial" w:cs="Arial"/>
          <w:sz w:val="16"/>
          <w:szCs w:val="16"/>
        </w:rPr>
        <w:t xml:space="preserve"> , MAE = Mean a</w:t>
      </w:r>
      <w:r w:rsidRPr="00B44B64">
        <w:rPr>
          <w:rFonts w:ascii="Arial" w:hAnsi="Arial" w:cs="Arial"/>
          <w:sz w:val="16"/>
          <w:szCs w:val="16"/>
        </w:rPr>
        <w:t>bsolute canopy</w:t>
      </w:r>
      <w:r w:rsidR="00FA2071" w:rsidRPr="00B44B64">
        <w:rPr>
          <w:rFonts w:ascii="Arial" w:hAnsi="Arial" w:cs="Arial"/>
          <w:sz w:val="16"/>
          <w:szCs w:val="16"/>
        </w:rPr>
        <w:t>-</w:t>
      </w:r>
      <w:r w:rsidRPr="00B44B64">
        <w:rPr>
          <w:rFonts w:ascii="Arial" w:hAnsi="Arial" w:cs="Arial"/>
          <w:sz w:val="16"/>
          <w:szCs w:val="16"/>
        </w:rPr>
        <w:t xml:space="preserve">cover error on </w:t>
      </w:r>
      <w:r w:rsidR="00844D0F" w:rsidRPr="00B44B64">
        <w:rPr>
          <w:rFonts w:ascii="Arial" w:hAnsi="Arial" w:cs="Arial"/>
          <w:sz w:val="16"/>
          <w:szCs w:val="16"/>
        </w:rPr>
        <w:t>in situ canopy</w:t>
      </w:r>
      <w:r w:rsidR="00FA2071" w:rsidRPr="00B44B64">
        <w:rPr>
          <w:rFonts w:ascii="Arial" w:hAnsi="Arial" w:cs="Arial"/>
          <w:sz w:val="16"/>
          <w:szCs w:val="16"/>
        </w:rPr>
        <w:t>-</w:t>
      </w:r>
      <w:r w:rsidR="00844D0F" w:rsidRPr="00B44B64">
        <w:rPr>
          <w:rFonts w:ascii="Arial" w:hAnsi="Arial" w:cs="Arial"/>
          <w:sz w:val="16"/>
          <w:szCs w:val="16"/>
        </w:rPr>
        <w:t>cover data</w:t>
      </w:r>
      <w:r w:rsidRPr="00B44B64">
        <w:rPr>
          <w:rFonts w:ascii="Arial" w:hAnsi="Arial" w:cs="Arial"/>
          <w:sz w:val="16"/>
          <w:szCs w:val="16"/>
        </w:rPr>
        <w:t xml:space="preserve"> (%</w:t>
      </w:r>
      <w:r w:rsidR="009109C9">
        <w:rPr>
          <w:rFonts w:ascii="Arial" w:hAnsi="Arial" w:cs="Arial"/>
          <w:sz w:val="16"/>
          <w:szCs w:val="16"/>
        </w:rPr>
        <w:t>), SAE = Standard deviation of a</w:t>
      </w:r>
      <w:r w:rsidRPr="00B44B64">
        <w:rPr>
          <w:rFonts w:ascii="Arial" w:hAnsi="Arial" w:cs="Arial"/>
          <w:sz w:val="16"/>
          <w:szCs w:val="16"/>
        </w:rPr>
        <w:t>bsolute canopy</w:t>
      </w:r>
      <w:r w:rsidR="00FA2071" w:rsidRPr="00B44B64">
        <w:rPr>
          <w:rFonts w:ascii="Arial" w:hAnsi="Arial" w:cs="Arial"/>
          <w:sz w:val="16"/>
          <w:szCs w:val="16"/>
        </w:rPr>
        <w:t>-</w:t>
      </w:r>
      <w:r w:rsidRPr="00B44B64">
        <w:rPr>
          <w:rFonts w:ascii="Arial" w:hAnsi="Arial" w:cs="Arial"/>
          <w:sz w:val="16"/>
          <w:szCs w:val="16"/>
        </w:rPr>
        <w:t xml:space="preserve">cover errors on </w:t>
      </w:r>
      <w:r w:rsidR="00844D0F" w:rsidRPr="00B44B64">
        <w:rPr>
          <w:rFonts w:ascii="Arial" w:hAnsi="Arial" w:cs="Arial"/>
          <w:sz w:val="16"/>
          <w:szCs w:val="16"/>
        </w:rPr>
        <w:t>in situ canopy</w:t>
      </w:r>
      <w:r w:rsidR="00FA2071" w:rsidRPr="00B44B64">
        <w:rPr>
          <w:rFonts w:ascii="Arial" w:hAnsi="Arial" w:cs="Arial"/>
          <w:sz w:val="16"/>
          <w:szCs w:val="16"/>
        </w:rPr>
        <w:t>-</w:t>
      </w:r>
      <w:r w:rsidR="00844D0F" w:rsidRPr="00B44B64">
        <w:rPr>
          <w:rFonts w:ascii="Arial" w:hAnsi="Arial" w:cs="Arial"/>
          <w:sz w:val="16"/>
          <w:szCs w:val="16"/>
        </w:rPr>
        <w:t>cover data</w:t>
      </w:r>
      <w:r w:rsidRPr="00B44B64">
        <w:rPr>
          <w:rFonts w:ascii="Arial" w:hAnsi="Arial" w:cs="Arial"/>
          <w:sz w:val="16"/>
          <w:szCs w:val="16"/>
        </w:rPr>
        <w:t xml:space="preserve"> (%)</w:t>
      </w:r>
    </w:p>
    <w:p w14:paraId="7C463875" w14:textId="77777777" w:rsidR="003C7A4E" w:rsidRPr="00B44B64" w:rsidRDefault="003C7A4E" w:rsidP="005F4C65">
      <w:pPr>
        <w:spacing w:line="360" w:lineRule="auto"/>
        <w:jc w:val="both"/>
      </w:pPr>
    </w:p>
    <w:p w14:paraId="3BFF337C" w14:textId="25B38895" w:rsidR="00D61588" w:rsidRPr="00B44B64" w:rsidRDefault="00D61588" w:rsidP="000104B9">
      <w:pPr>
        <w:pStyle w:val="BodyTextIndented"/>
      </w:pPr>
      <w:r w:rsidRPr="00B44B64">
        <w:t>The decision tree three</w:t>
      </w:r>
      <w:r w:rsidR="00745C69" w:rsidRPr="00B44B64">
        <w:t>-</w:t>
      </w:r>
      <w:r w:rsidRPr="00B44B64">
        <w:t xml:space="preserve">class and </w:t>
      </w:r>
      <w:r w:rsidR="00745C69" w:rsidRPr="00B44B64">
        <w:t>two-class</w:t>
      </w:r>
      <w:r w:rsidRPr="00B44B64">
        <w:t xml:space="preserve"> confusion matrices and performances</w:t>
      </w:r>
      <w:r w:rsidR="00A07E23" w:rsidRPr="00B44B64">
        <w:t>,</w:t>
      </w:r>
      <w:r w:rsidRPr="00B44B64">
        <w:t xml:space="preserve"> </w:t>
      </w:r>
      <w:r w:rsidR="00A07E23" w:rsidRPr="00B44B64">
        <w:t>obtained from the label</w:t>
      </w:r>
      <w:r w:rsidR="000B7347" w:rsidRPr="00B44B64">
        <w:t>ed</w:t>
      </w:r>
      <w:r w:rsidR="00A07E23" w:rsidRPr="00B44B64">
        <w:t xml:space="preserve"> pixel data, </w:t>
      </w:r>
      <w:r w:rsidRPr="00B44B64">
        <w:t xml:space="preserve">are given in </w:t>
      </w:r>
      <w:r w:rsidRPr="00B44B64">
        <w:fldChar w:fldCharType="begin"/>
      </w:r>
      <w:r w:rsidRPr="00B44B64">
        <w:instrText xml:space="preserve"> REF _Ref395169572 \h </w:instrText>
      </w:r>
      <w:r w:rsidR="00C95AC4" w:rsidRPr="00B44B64">
        <w:instrText xml:space="preserve"> \* MERGEFORMAT </w:instrText>
      </w:r>
      <w:r w:rsidRPr="00B44B64">
        <w:fldChar w:fldCharType="separate"/>
      </w:r>
      <w:r w:rsidR="00AF4D8F" w:rsidRPr="00AF4D8F">
        <w:t xml:space="preserve">Table </w:t>
      </w:r>
      <w:r w:rsidR="00AF4D8F" w:rsidRPr="00AF4D8F">
        <w:rPr>
          <w:noProof/>
        </w:rPr>
        <w:t>8</w:t>
      </w:r>
      <w:r w:rsidRPr="00B44B64">
        <w:fldChar w:fldCharType="end"/>
      </w:r>
      <w:r w:rsidRPr="00B44B64">
        <w:t xml:space="preserve"> and </w:t>
      </w:r>
      <w:r w:rsidRPr="00B44B64">
        <w:fldChar w:fldCharType="begin"/>
      </w:r>
      <w:r w:rsidRPr="00B44B64">
        <w:instrText xml:space="preserve"> REF _Ref395169574 \h </w:instrText>
      </w:r>
      <w:r w:rsidR="00C95AC4" w:rsidRPr="00B44B64">
        <w:instrText xml:space="preserve"> \* MERGEFORMAT </w:instrText>
      </w:r>
      <w:r w:rsidRPr="00B44B64">
        <w:fldChar w:fldCharType="separate"/>
      </w:r>
      <w:r w:rsidR="00AF4D8F" w:rsidRPr="00AF4D8F">
        <w:t xml:space="preserve">Table </w:t>
      </w:r>
      <w:r w:rsidR="00AF4D8F" w:rsidRPr="00AF4D8F">
        <w:rPr>
          <w:noProof/>
        </w:rPr>
        <w:t>9</w:t>
      </w:r>
      <w:r w:rsidRPr="00B44B64">
        <w:fldChar w:fldCharType="end"/>
      </w:r>
      <w:r w:rsidRPr="00B44B64">
        <w:t xml:space="preserve"> respectively.  The </w:t>
      </w:r>
      <w:r w:rsidR="00745C69" w:rsidRPr="00B44B64">
        <w:t>three-class</w:t>
      </w:r>
      <w:r w:rsidRPr="00B44B64">
        <w:t xml:space="preserve"> confusion matrix </w:t>
      </w:r>
      <w:r w:rsidR="00745C69" w:rsidRPr="00B44B64">
        <w:t xml:space="preserve">shows </w:t>
      </w:r>
      <w:r w:rsidRPr="00B44B64">
        <w:t xml:space="preserve">that </w:t>
      </w:r>
      <w:r w:rsidR="00745C69" w:rsidRPr="00B44B64">
        <w:t xml:space="preserve">the </w:t>
      </w:r>
      <w:r w:rsidR="00CF403F" w:rsidRPr="00B44B64">
        <w:t>t</w:t>
      </w:r>
      <w:r w:rsidRPr="00B44B64">
        <w:t xml:space="preserve">ree </w:t>
      </w:r>
      <w:r w:rsidR="00745C69" w:rsidRPr="00B44B64">
        <w:t xml:space="preserve">class </w:t>
      </w:r>
      <w:r w:rsidRPr="00B44B64">
        <w:t>overlap</w:t>
      </w:r>
      <w:r w:rsidR="00745C69" w:rsidRPr="00B44B64">
        <w:t>s</w:t>
      </w:r>
      <w:r w:rsidRPr="00B44B64">
        <w:t xml:space="preserve"> with both the </w:t>
      </w:r>
      <w:proofErr w:type="spellStart"/>
      <w:r w:rsidR="00CF403F" w:rsidRPr="00B44B64">
        <w:t>s</w:t>
      </w:r>
      <w:r w:rsidR="0084644E" w:rsidRPr="00B44B64">
        <w:t>pekboom</w:t>
      </w:r>
      <w:proofErr w:type="spellEnd"/>
      <w:r w:rsidRPr="00B44B64">
        <w:t xml:space="preserve"> and </w:t>
      </w:r>
      <w:r w:rsidR="00CF403F" w:rsidRPr="00B44B64">
        <w:t>b</w:t>
      </w:r>
      <w:r w:rsidRPr="00B44B64">
        <w:t>ackground classes</w:t>
      </w:r>
      <w:r w:rsidR="001C6C2F" w:rsidRPr="00B44B64">
        <w:t>, but that t</w:t>
      </w:r>
      <w:r w:rsidRPr="00B44B64">
        <w:t xml:space="preserve">he overlap is </w:t>
      </w:r>
      <w:r w:rsidR="00745C69" w:rsidRPr="00B44B64">
        <w:t xml:space="preserve">larger </w:t>
      </w:r>
      <w:r w:rsidRPr="00B44B64">
        <w:t xml:space="preserve">with the </w:t>
      </w:r>
      <w:r w:rsidR="00CF403F" w:rsidRPr="00B44B64">
        <w:t>b</w:t>
      </w:r>
      <w:r w:rsidRPr="00B44B64">
        <w:t xml:space="preserve">ackground class.  </w:t>
      </w:r>
      <w:r w:rsidR="00745C69" w:rsidRPr="00B44B64">
        <w:fldChar w:fldCharType="begin"/>
      </w:r>
      <w:r w:rsidR="00745C69" w:rsidRPr="00B44B64">
        <w:instrText xml:space="preserve"> REF _Ref395175360 \h </w:instrText>
      </w:r>
      <w:r w:rsidR="00C95AC4" w:rsidRPr="00B44B64">
        <w:instrText xml:space="preserve"> \* MERGEFORMAT </w:instrText>
      </w:r>
      <w:r w:rsidR="00745C69" w:rsidRPr="00B44B64">
        <w:fldChar w:fldCharType="separate"/>
      </w:r>
      <w:r w:rsidR="00AF4D8F" w:rsidRPr="00AF4D8F">
        <w:t xml:space="preserve">Table </w:t>
      </w:r>
      <w:r w:rsidR="00AF4D8F" w:rsidRPr="00AF4D8F">
        <w:rPr>
          <w:noProof/>
        </w:rPr>
        <w:t>10</w:t>
      </w:r>
      <w:r w:rsidR="00745C69" w:rsidRPr="00B44B64">
        <w:fldChar w:fldCharType="end"/>
      </w:r>
      <w:r w:rsidR="00745C69" w:rsidRPr="00B44B64">
        <w:t xml:space="preserve"> shows t</w:t>
      </w:r>
      <w:r w:rsidRPr="00B44B64">
        <w:t xml:space="preserve">he </w:t>
      </w:r>
      <w:r w:rsidR="004C64EB" w:rsidRPr="00B44B64">
        <w:t>canopy</w:t>
      </w:r>
      <w:r w:rsidR="00FA2071" w:rsidRPr="00B44B64">
        <w:t>-cover</w:t>
      </w:r>
      <w:r w:rsidR="004C64EB" w:rsidRPr="00B44B64">
        <w:t xml:space="preserve"> estimates obtained from </w:t>
      </w:r>
      <w:r w:rsidRPr="00B44B64">
        <w:t xml:space="preserve">the </w:t>
      </w:r>
      <w:r w:rsidR="004C64EB" w:rsidRPr="00B44B64">
        <w:t xml:space="preserve">post-processed </w:t>
      </w:r>
      <w:r w:rsidRPr="00B44B64">
        <w:t>decision tree</w:t>
      </w:r>
      <w:r w:rsidR="00AD4AD0" w:rsidRPr="00B44B64">
        <w:t xml:space="preserve"> </w:t>
      </w:r>
      <w:r w:rsidR="004C64EB" w:rsidRPr="00B44B64">
        <w:t xml:space="preserve">output </w:t>
      </w:r>
      <w:r w:rsidRPr="00B44B64">
        <w:t xml:space="preserve">for each </w:t>
      </w:r>
      <w:r w:rsidR="00AD4AD0" w:rsidRPr="00B44B64">
        <w:t>of the in situ canopy</w:t>
      </w:r>
      <w:r w:rsidR="00FA2071" w:rsidRPr="00B44B64">
        <w:t>-cover</w:t>
      </w:r>
      <w:r w:rsidR="00AD4AD0" w:rsidRPr="00B44B64">
        <w:t xml:space="preserve"> </w:t>
      </w:r>
      <w:r w:rsidRPr="00B44B64">
        <w:t>site</w:t>
      </w:r>
      <w:r w:rsidR="00AD4AD0" w:rsidRPr="00B44B64">
        <w:t>s</w:t>
      </w:r>
      <w:r w:rsidRPr="00B44B64">
        <w:t>.  The mean of the absolute canopy</w:t>
      </w:r>
      <w:r w:rsidR="00FA2071" w:rsidRPr="00B44B64">
        <w:t>-cover</w:t>
      </w:r>
      <w:r w:rsidRPr="00B44B64">
        <w:t xml:space="preserve"> error is 5.85%</w:t>
      </w:r>
      <w:r w:rsidR="00CF403F" w:rsidRPr="00B44B64">
        <w:t>,</w:t>
      </w:r>
      <w:r w:rsidRPr="00B44B64">
        <w:t xml:space="preserve"> with a standard deviation of 4.65%.  </w:t>
      </w:r>
    </w:p>
    <w:p w14:paraId="4866ED7E" w14:textId="77777777" w:rsidR="00D61588" w:rsidRPr="00B44B64" w:rsidRDefault="00D61588" w:rsidP="00D61588"/>
    <w:p w14:paraId="2FB1E59F" w14:textId="796ECEE0" w:rsidR="00D61588" w:rsidRPr="00B44B64" w:rsidRDefault="00D61588" w:rsidP="00CA517C">
      <w:pPr>
        <w:pStyle w:val="1Tablecaption"/>
      </w:pPr>
      <w:bookmarkStart w:id="38" w:name="_Ref395169572"/>
      <w:bookmarkStart w:id="39" w:name="_Toc448324343"/>
      <w:r w:rsidRPr="006C32D3">
        <w:rPr>
          <w:b/>
        </w:rPr>
        <w:t xml:space="preserve">Table </w:t>
      </w:r>
      <w:r w:rsidR="00F4774D" w:rsidRPr="006C32D3">
        <w:rPr>
          <w:b/>
        </w:rPr>
        <w:fldChar w:fldCharType="begin"/>
      </w:r>
      <w:r w:rsidR="00F4774D" w:rsidRPr="006C32D3">
        <w:rPr>
          <w:b/>
        </w:rPr>
        <w:instrText xml:space="preserve"> SEQ Table \* ARABIC </w:instrText>
      </w:r>
      <w:r w:rsidR="00F4774D" w:rsidRPr="006C32D3">
        <w:rPr>
          <w:b/>
        </w:rPr>
        <w:fldChar w:fldCharType="separate"/>
      </w:r>
      <w:r w:rsidR="00AF4D8F">
        <w:rPr>
          <w:b/>
          <w:noProof/>
        </w:rPr>
        <w:t>8</w:t>
      </w:r>
      <w:r w:rsidR="00F4774D" w:rsidRPr="006C32D3">
        <w:rPr>
          <w:b/>
        </w:rPr>
        <w:fldChar w:fldCharType="end"/>
      </w:r>
      <w:bookmarkEnd w:id="38"/>
      <w:r w:rsidRPr="00B44B64">
        <w:t xml:space="preserve">   Decision tree </w:t>
      </w:r>
      <w:r w:rsidR="00745C69" w:rsidRPr="00B44B64">
        <w:t>three-class</w:t>
      </w:r>
      <w:r w:rsidRPr="00B44B64">
        <w:t xml:space="preserve"> confusion matrix</w:t>
      </w:r>
      <w:bookmarkEnd w:id="39"/>
    </w:p>
    <w:tbl>
      <w:tblPr>
        <w:tblStyle w:val="MyThesisTable"/>
        <w:tblW w:w="0" w:type="auto"/>
        <w:jc w:val="center"/>
        <w:tblLook w:val="04A0" w:firstRow="1" w:lastRow="0" w:firstColumn="1" w:lastColumn="0" w:noHBand="0" w:noVBand="1"/>
      </w:tblPr>
      <w:tblGrid>
        <w:gridCol w:w="1488"/>
        <w:gridCol w:w="1489"/>
        <w:gridCol w:w="1489"/>
        <w:gridCol w:w="1489"/>
        <w:gridCol w:w="1489"/>
        <w:gridCol w:w="1489"/>
      </w:tblGrid>
      <w:tr w:rsidR="00D61588" w:rsidRPr="00B44B64" w14:paraId="268966D5" w14:textId="77777777" w:rsidTr="006C32D3">
        <w:trPr>
          <w:cnfStyle w:val="100000000000" w:firstRow="1" w:lastRow="0" w:firstColumn="0" w:lastColumn="0" w:oddVBand="0" w:evenVBand="0" w:oddHBand="0" w:evenHBand="0" w:firstRowFirstColumn="0" w:firstRowLastColumn="0" w:lastRowFirstColumn="0" w:lastRowLastColumn="0"/>
          <w:trHeight w:val="284"/>
          <w:jc w:val="center"/>
        </w:trPr>
        <w:tc>
          <w:tcPr>
            <w:tcW w:w="1488" w:type="dxa"/>
          </w:tcPr>
          <w:p w14:paraId="56C2DF59" w14:textId="77777777" w:rsidR="00D61588" w:rsidRPr="00B44B64" w:rsidRDefault="00D61588" w:rsidP="007C5F60">
            <w:pPr>
              <w:spacing w:before="40" w:after="40" w:line="276" w:lineRule="auto"/>
              <w:rPr>
                <w:rFonts w:cs="Arial"/>
                <w:sz w:val="16"/>
                <w:szCs w:val="16"/>
              </w:rPr>
            </w:pPr>
          </w:p>
        </w:tc>
        <w:tc>
          <w:tcPr>
            <w:tcW w:w="1489" w:type="dxa"/>
          </w:tcPr>
          <w:p w14:paraId="0CFF4A54" w14:textId="77777777" w:rsidR="00D61588" w:rsidRPr="00B44B64" w:rsidRDefault="00D61588" w:rsidP="007C5F60">
            <w:pPr>
              <w:spacing w:before="40" w:after="40" w:line="276" w:lineRule="auto"/>
              <w:rPr>
                <w:rFonts w:cs="Arial"/>
                <w:sz w:val="16"/>
                <w:szCs w:val="16"/>
              </w:rPr>
            </w:pPr>
            <w:r w:rsidRPr="00B44B64">
              <w:rPr>
                <w:rFonts w:cs="Arial"/>
                <w:sz w:val="16"/>
                <w:szCs w:val="16"/>
              </w:rPr>
              <w:t>Background</w:t>
            </w:r>
          </w:p>
        </w:tc>
        <w:tc>
          <w:tcPr>
            <w:tcW w:w="1489" w:type="dxa"/>
          </w:tcPr>
          <w:p w14:paraId="38D328B2" w14:textId="27B14234" w:rsidR="00D61588" w:rsidRPr="00B44B64" w:rsidRDefault="0084644E" w:rsidP="007C5F60">
            <w:pPr>
              <w:spacing w:before="40" w:after="40" w:line="276" w:lineRule="auto"/>
              <w:rPr>
                <w:rFonts w:cs="Arial"/>
                <w:sz w:val="16"/>
                <w:szCs w:val="16"/>
              </w:rPr>
            </w:pPr>
            <w:proofErr w:type="spellStart"/>
            <w:r w:rsidRPr="00B44B64">
              <w:rPr>
                <w:rFonts w:cs="Arial"/>
                <w:sz w:val="16"/>
                <w:szCs w:val="16"/>
              </w:rPr>
              <w:t>Spekboom</w:t>
            </w:r>
            <w:proofErr w:type="spellEnd"/>
          </w:p>
        </w:tc>
        <w:tc>
          <w:tcPr>
            <w:tcW w:w="1489" w:type="dxa"/>
            <w:tcBorders>
              <w:right w:val="single" w:sz="12" w:space="0" w:color="000000" w:themeColor="text1"/>
            </w:tcBorders>
          </w:tcPr>
          <w:p w14:paraId="17CD06A3" w14:textId="77777777" w:rsidR="00D61588" w:rsidRPr="00B44B64" w:rsidRDefault="00D61588" w:rsidP="007C5F60">
            <w:pPr>
              <w:spacing w:before="40" w:after="40" w:line="276" w:lineRule="auto"/>
              <w:rPr>
                <w:rFonts w:cs="Arial"/>
                <w:sz w:val="16"/>
                <w:szCs w:val="16"/>
              </w:rPr>
            </w:pPr>
            <w:r w:rsidRPr="00B44B64">
              <w:rPr>
                <w:rFonts w:cs="Arial"/>
                <w:sz w:val="16"/>
                <w:szCs w:val="16"/>
              </w:rPr>
              <w:t>Tree</w:t>
            </w:r>
          </w:p>
        </w:tc>
        <w:tc>
          <w:tcPr>
            <w:tcW w:w="1489" w:type="dxa"/>
            <w:tcBorders>
              <w:left w:val="single" w:sz="12" w:space="0" w:color="000000" w:themeColor="text1"/>
              <w:right w:val="single" w:sz="12" w:space="0" w:color="000000" w:themeColor="text1"/>
            </w:tcBorders>
          </w:tcPr>
          <w:p w14:paraId="2F846A1E" w14:textId="77777777" w:rsidR="00D61588" w:rsidRPr="00B44B64" w:rsidRDefault="00D61588" w:rsidP="007C5F60">
            <w:pPr>
              <w:spacing w:before="40" w:after="40" w:line="276" w:lineRule="auto"/>
              <w:rPr>
                <w:rFonts w:cs="Arial"/>
                <w:sz w:val="16"/>
                <w:szCs w:val="16"/>
              </w:rPr>
            </w:pPr>
            <w:r w:rsidRPr="00B44B64">
              <w:rPr>
                <w:rFonts w:cs="Arial"/>
                <w:sz w:val="16"/>
                <w:szCs w:val="16"/>
              </w:rPr>
              <w:t>Total</w:t>
            </w:r>
          </w:p>
        </w:tc>
        <w:tc>
          <w:tcPr>
            <w:tcW w:w="1489" w:type="dxa"/>
            <w:tcBorders>
              <w:left w:val="single" w:sz="12" w:space="0" w:color="000000" w:themeColor="text1"/>
            </w:tcBorders>
          </w:tcPr>
          <w:p w14:paraId="05E7BEA5" w14:textId="77777777" w:rsidR="00D61588" w:rsidRPr="00B44B64" w:rsidRDefault="00D61588" w:rsidP="007C5F60">
            <w:pPr>
              <w:spacing w:before="40" w:after="40" w:line="276" w:lineRule="auto"/>
              <w:rPr>
                <w:rFonts w:cs="Arial"/>
                <w:sz w:val="16"/>
                <w:szCs w:val="16"/>
                <w:vertAlign w:val="superscript"/>
              </w:rPr>
            </w:pPr>
            <w:r w:rsidRPr="00B44B64">
              <w:rPr>
                <w:rFonts w:cs="Arial"/>
                <w:sz w:val="16"/>
                <w:szCs w:val="16"/>
              </w:rPr>
              <w:t>PA (%)</w:t>
            </w:r>
            <w:r w:rsidRPr="00B44B64">
              <w:rPr>
                <w:rFonts w:cs="Arial"/>
                <w:sz w:val="16"/>
                <w:szCs w:val="16"/>
                <w:vertAlign w:val="superscript"/>
              </w:rPr>
              <w:t>a</w:t>
            </w:r>
          </w:p>
        </w:tc>
      </w:tr>
      <w:tr w:rsidR="00D61588" w:rsidRPr="00B44B64" w14:paraId="6B8DBFEC" w14:textId="77777777" w:rsidTr="006C32D3">
        <w:trPr>
          <w:trHeight w:val="299"/>
          <w:jc w:val="center"/>
        </w:trPr>
        <w:tc>
          <w:tcPr>
            <w:tcW w:w="1488" w:type="dxa"/>
          </w:tcPr>
          <w:p w14:paraId="003AB746" w14:textId="77777777" w:rsidR="00D61588" w:rsidRPr="00B44B64" w:rsidRDefault="00D61588" w:rsidP="007C5F60">
            <w:pPr>
              <w:spacing w:before="40" w:after="40" w:line="276" w:lineRule="auto"/>
              <w:rPr>
                <w:rFonts w:cs="Arial"/>
                <w:b/>
                <w:sz w:val="16"/>
                <w:szCs w:val="16"/>
              </w:rPr>
            </w:pPr>
            <w:r w:rsidRPr="00B44B64">
              <w:rPr>
                <w:rFonts w:cs="Arial"/>
                <w:b/>
                <w:sz w:val="16"/>
                <w:szCs w:val="16"/>
              </w:rPr>
              <w:t>Background</w:t>
            </w:r>
          </w:p>
        </w:tc>
        <w:tc>
          <w:tcPr>
            <w:tcW w:w="1489" w:type="dxa"/>
          </w:tcPr>
          <w:p w14:paraId="6795AD41" w14:textId="77777777" w:rsidR="00D61588" w:rsidRPr="00B44B64" w:rsidRDefault="00D61588" w:rsidP="007C5F60">
            <w:pPr>
              <w:spacing w:before="40" w:after="40" w:line="276" w:lineRule="auto"/>
              <w:rPr>
                <w:rFonts w:cs="Arial"/>
                <w:sz w:val="16"/>
                <w:szCs w:val="16"/>
              </w:rPr>
            </w:pPr>
            <w:r w:rsidRPr="00B44B64">
              <w:rPr>
                <w:rFonts w:cs="Arial"/>
                <w:sz w:val="16"/>
                <w:szCs w:val="16"/>
              </w:rPr>
              <w:t>24773</w:t>
            </w:r>
          </w:p>
        </w:tc>
        <w:tc>
          <w:tcPr>
            <w:tcW w:w="1489" w:type="dxa"/>
          </w:tcPr>
          <w:p w14:paraId="742472A0" w14:textId="77777777" w:rsidR="00D61588" w:rsidRPr="00B44B64" w:rsidRDefault="00D61588" w:rsidP="007C5F60">
            <w:pPr>
              <w:spacing w:before="40" w:after="40" w:line="276" w:lineRule="auto"/>
              <w:rPr>
                <w:rFonts w:cs="Arial"/>
                <w:sz w:val="16"/>
                <w:szCs w:val="16"/>
              </w:rPr>
            </w:pPr>
            <w:r w:rsidRPr="00B44B64">
              <w:rPr>
                <w:rFonts w:cs="Arial"/>
                <w:sz w:val="16"/>
                <w:szCs w:val="16"/>
              </w:rPr>
              <w:t>317</w:t>
            </w:r>
          </w:p>
        </w:tc>
        <w:tc>
          <w:tcPr>
            <w:tcW w:w="1489" w:type="dxa"/>
            <w:tcBorders>
              <w:right w:val="single" w:sz="12" w:space="0" w:color="000000" w:themeColor="text1"/>
            </w:tcBorders>
          </w:tcPr>
          <w:p w14:paraId="354E4E73" w14:textId="77777777" w:rsidR="00D61588" w:rsidRPr="00B44B64" w:rsidRDefault="00D61588" w:rsidP="007C5F60">
            <w:pPr>
              <w:spacing w:before="40" w:after="40" w:line="276" w:lineRule="auto"/>
              <w:rPr>
                <w:rFonts w:cs="Arial"/>
                <w:sz w:val="16"/>
                <w:szCs w:val="16"/>
              </w:rPr>
            </w:pPr>
            <w:r w:rsidRPr="00B44B64">
              <w:rPr>
                <w:rFonts w:cs="Arial"/>
                <w:sz w:val="16"/>
                <w:szCs w:val="16"/>
              </w:rPr>
              <w:t>2170</w:t>
            </w:r>
          </w:p>
        </w:tc>
        <w:tc>
          <w:tcPr>
            <w:tcW w:w="1489" w:type="dxa"/>
            <w:tcBorders>
              <w:left w:val="single" w:sz="12" w:space="0" w:color="000000" w:themeColor="text1"/>
              <w:right w:val="single" w:sz="12" w:space="0" w:color="000000" w:themeColor="text1"/>
            </w:tcBorders>
          </w:tcPr>
          <w:p w14:paraId="18246207" w14:textId="77777777" w:rsidR="00D61588" w:rsidRPr="00B44B64" w:rsidRDefault="00D61588" w:rsidP="007C5F60">
            <w:pPr>
              <w:spacing w:before="40" w:after="40" w:line="276" w:lineRule="auto"/>
              <w:rPr>
                <w:rFonts w:cs="Arial"/>
                <w:sz w:val="16"/>
                <w:szCs w:val="16"/>
              </w:rPr>
            </w:pPr>
            <w:r w:rsidRPr="00B44B64">
              <w:rPr>
                <w:rFonts w:cs="Arial"/>
                <w:sz w:val="16"/>
                <w:szCs w:val="16"/>
              </w:rPr>
              <w:t>27260</w:t>
            </w:r>
          </w:p>
        </w:tc>
        <w:tc>
          <w:tcPr>
            <w:tcW w:w="1489" w:type="dxa"/>
            <w:tcBorders>
              <w:left w:val="single" w:sz="12" w:space="0" w:color="000000" w:themeColor="text1"/>
            </w:tcBorders>
          </w:tcPr>
          <w:p w14:paraId="46D16EA0" w14:textId="77777777" w:rsidR="00D61588" w:rsidRPr="00B44B64" w:rsidRDefault="00D61588" w:rsidP="007C5F60">
            <w:pPr>
              <w:spacing w:before="40" w:after="40" w:line="276" w:lineRule="auto"/>
              <w:rPr>
                <w:rFonts w:cs="Arial"/>
                <w:sz w:val="16"/>
                <w:szCs w:val="16"/>
              </w:rPr>
            </w:pPr>
            <w:r w:rsidRPr="00B44B64">
              <w:rPr>
                <w:rFonts w:cs="Arial"/>
                <w:sz w:val="16"/>
                <w:szCs w:val="16"/>
              </w:rPr>
              <w:t>90.88</w:t>
            </w:r>
          </w:p>
        </w:tc>
      </w:tr>
      <w:tr w:rsidR="00D61588" w:rsidRPr="00B44B64" w14:paraId="2E3073F9" w14:textId="77777777" w:rsidTr="006C32D3">
        <w:trPr>
          <w:trHeight w:val="284"/>
          <w:jc w:val="center"/>
        </w:trPr>
        <w:tc>
          <w:tcPr>
            <w:tcW w:w="1488" w:type="dxa"/>
          </w:tcPr>
          <w:p w14:paraId="3808ABBC" w14:textId="45BF61F0" w:rsidR="00D61588" w:rsidRPr="00B44B64" w:rsidRDefault="0084644E" w:rsidP="007C5F60">
            <w:pPr>
              <w:spacing w:before="40" w:after="40" w:line="276" w:lineRule="auto"/>
              <w:rPr>
                <w:rFonts w:cs="Arial"/>
                <w:b/>
                <w:sz w:val="16"/>
                <w:szCs w:val="16"/>
              </w:rPr>
            </w:pPr>
            <w:proofErr w:type="spellStart"/>
            <w:r w:rsidRPr="00B44B64">
              <w:rPr>
                <w:rFonts w:cs="Arial"/>
                <w:b/>
                <w:sz w:val="16"/>
                <w:szCs w:val="16"/>
              </w:rPr>
              <w:t>Spekboom</w:t>
            </w:r>
            <w:proofErr w:type="spellEnd"/>
          </w:p>
        </w:tc>
        <w:tc>
          <w:tcPr>
            <w:tcW w:w="1489" w:type="dxa"/>
          </w:tcPr>
          <w:p w14:paraId="3FB10D75" w14:textId="77777777" w:rsidR="00D61588" w:rsidRPr="00B44B64" w:rsidRDefault="00D61588" w:rsidP="007C5F60">
            <w:pPr>
              <w:spacing w:before="40" w:after="40" w:line="276" w:lineRule="auto"/>
              <w:rPr>
                <w:rFonts w:cs="Arial"/>
                <w:sz w:val="16"/>
                <w:szCs w:val="16"/>
              </w:rPr>
            </w:pPr>
            <w:r w:rsidRPr="00B44B64">
              <w:rPr>
                <w:rFonts w:cs="Arial"/>
                <w:sz w:val="16"/>
                <w:szCs w:val="16"/>
              </w:rPr>
              <w:t>323</w:t>
            </w:r>
          </w:p>
        </w:tc>
        <w:tc>
          <w:tcPr>
            <w:tcW w:w="1489" w:type="dxa"/>
          </w:tcPr>
          <w:p w14:paraId="065E2A42" w14:textId="77777777" w:rsidR="00D61588" w:rsidRPr="00B44B64" w:rsidRDefault="00D61588" w:rsidP="007C5F60">
            <w:pPr>
              <w:spacing w:before="40" w:after="40" w:line="276" w:lineRule="auto"/>
              <w:rPr>
                <w:rFonts w:cs="Arial"/>
                <w:sz w:val="16"/>
                <w:szCs w:val="16"/>
              </w:rPr>
            </w:pPr>
            <w:r w:rsidRPr="00B44B64">
              <w:rPr>
                <w:rFonts w:cs="Arial"/>
                <w:sz w:val="16"/>
                <w:szCs w:val="16"/>
              </w:rPr>
              <w:t>25769</w:t>
            </w:r>
          </w:p>
        </w:tc>
        <w:tc>
          <w:tcPr>
            <w:tcW w:w="1489" w:type="dxa"/>
            <w:tcBorders>
              <w:right w:val="single" w:sz="12" w:space="0" w:color="000000" w:themeColor="text1"/>
            </w:tcBorders>
          </w:tcPr>
          <w:p w14:paraId="6587D6E7" w14:textId="77777777" w:rsidR="00D61588" w:rsidRPr="00B44B64" w:rsidRDefault="00D61588" w:rsidP="007C5F60">
            <w:pPr>
              <w:spacing w:before="40" w:after="40" w:line="276" w:lineRule="auto"/>
              <w:rPr>
                <w:rFonts w:cs="Arial"/>
                <w:sz w:val="16"/>
                <w:szCs w:val="16"/>
              </w:rPr>
            </w:pPr>
            <w:r w:rsidRPr="00B44B64">
              <w:rPr>
                <w:rFonts w:cs="Arial"/>
                <w:sz w:val="16"/>
                <w:szCs w:val="16"/>
              </w:rPr>
              <w:t>1168</w:t>
            </w:r>
          </w:p>
        </w:tc>
        <w:tc>
          <w:tcPr>
            <w:tcW w:w="1489" w:type="dxa"/>
            <w:tcBorders>
              <w:left w:val="single" w:sz="12" w:space="0" w:color="000000" w:themeColor="text1"/>
              <w:right w:val="single" w:sz="12" w:space="0" w:color="000000" w:themeColor="text1"/>
            </w:tcBorders>
          </w:tcPr>
          <w:p w14:paraId="274C4D36" w14:textId="77777777" w:rsidR="00D61588" w:rsidRPr="00B44B64" w:rsidRDefault="00D61588" w:rsidP="007C5F60">
            <w:pPr>
              <w:spacing w:before="40" w:after="40" w:line="276" w:lineRule="auto"/>
              <w:rPr>
                <w:rFonts w:cs="Arial"/>
                <w:sz w:val="16"/>
                <w:szCs w:val="16"/>
              </w:rPr>
            </w:pPr>
            <w:r w:rsidRPr="00B44B64">
              <w:rPr>
                <w:rFonts w:cs="Arial"/>
                <w:sz w:val="16"/>
                <w:szCs w:val="16"/>
              </w:rPr>
              <w:t>27260</w:t>
            </w:r>
          </w:p>
        </w:tc>
        <w:tc>
          <w:tcPr>
            <w:tcW w:w="1489" w:type="dxa"/>
            <w:tcBorders>
              <w:left w:val="single" w:sz="12" w:space="0" w:color="000000" w:themeColor="text1"/>
            </w:tcBorders>
          </w:tcPr>
          <w:p w14:paraId="353ADCAC" w14:textId="77777777" w:rsidR="00D61588" w:rsidRPr="00B44B64" w:rsidRDefault="00D61588" w:rsidP="007C5F60">
            <w:pPr>
              <w:spacing w:before="40" w:after="40" w:line="276" w:lineRule="auto"/>
              <w:rPr>
                <w:rFonts w:cs="Arial"/>
                <w:sz w:val="16"/>
                <w:szCs w:val="16"/>
              </w:rPr>
            </w:pPr>
            <w:r w:rsidRPr="00B44B64">
              <w:rPr>
                <w:rFonts w:cs="Arial"/>
                <w:sz w:val="16"/>
                <w:szCs w:val="16"/>
              </w:rPr>
              <w:t>94.53</w:t>
            </w:r>
          </w:p>
        </w:tc>
      </w:tr>
      <w:tr w:rsidR="00D61588" w:rsidRPr="00B44B64" w14:paraId="48D5A514" w14:textId="77777777" w:rsidTr="006C32D3">
        <w:trPr>
          <w:trHeight w:val="299"/>
          <w:jc w:val="center"/>
        </w:trPr>
        <w:tc>
          <w:tcPr>
            <w:tcW w:w="1488" w:type="dxa"/>
            <w:tcBorders>
              <w:bottom w:val="single" w:sz="12" w:space="0" w:color="000000" w:themeColor="text1"/>
            </w:tcBorders>
          </w:tcPr>
          <w:p w14:paraId="13DDE7DC" w14:textId="77777777" w:rsidR="00D61588" w:rsidRPr="00B44B64" w:rsidRDefault="00D61588" w:rsidP="007C5F60">
            <w:pPr>
              <w:spacing w:before="40" w:after="40" w:line="276" w:lineRule="auto"/>
              <w:rPr>
                <w:rFonts w:cs="Arial"/>
                <w:b/>
                <w:sz w:val="16"/>
                <w:szCs w:val="16"/>
              </w:rPr>
            </w:pPr>
            <w:r w:rsidRPr="00B44B64">
              <w:rPr>
                <w:rFonts w:cs="Arial"/>
                <w:b/>
                <w:sz w:val="16"/>
                <w:szCs w:val="16"/>
              </w:rPr>
              <w:t>Tree</w:t>
            </w:r>
          </w:p>
        </w:tc>
        <w:tc>
          <w:tcPr>
            <w:tcW w:w="1489" w:type="dxa"/>
            <w:tcBorders>
              <w:bottom w:val="single" w:sz="12" w:space="0" w:color="000000" w:themeColor="text1"/>
            </w:tcBorders>
          </w:tcPr>
          <w:p w14:paraId="43149294" w14:textId="77777777" w:rsidR="00D61588" w:rsidRPr="00B44B64" w:rsidRDefault="00D61588" w:rsidP="007C5F60">
            <w:pPr>
              <w:spacing w:before="40" w:after="40" w:line="276" w:lineRule="auto"/>
              <w:rPr>
                <w:rFonts w:cs="Arial"/>
                <w:sz w:val="16"/>
                <w:szCs w:val="16"/>
              </w:rPr>
            </w:pPr>
            <w:r w:rsidRPr="00B44B64">
              <w:rPr>
                <w:rFonts w:cs="Arial"/>
                <w:sz w:val="16"/>
                <w:szCs w:val="16"/>
              </w:rPr>
              <w:t>271</w:t>
            </w:r>
          </w:p>
        </w:tc>
        <w:tc>
          <w:tcPr>
            <w:tcW w:w="1489" w:type="dxa"/>
            <w:tcBorders>
              <w:bottom w:val="single" w:sz="12" w:space="0" w:color="000000" w:themeColor="text1"/>
            </w:tcBorders>
          </w:tcPr>
          <w:p w14:paraId="0747FF53" w14:textId="77777777" w:rsidR="00D61588" w:rsidRPr="00B44B64" w:rsidRDefault="00D61588" w:rsidP="007C5F60">
            <w:pPr>
              <w:spacing w:before="40" w:after="40" w:line="276" w:lineRule="auto"/>
              <w:rPr>
                <w:rFonts w:cs="Arial"/>
                <w:sz w:val="16"/>
                <w:szCs w:val="16"/>
              </w:rPr>
            </w:pPr>
            <w:r w:rsidRPr="00B44B64">
              <w:rPr>
                <w:rFonts w:cs="Arial"/>
                <w:sz w:val="16"/>
                <w:szCs w:val="16"/>
              </w:rPr>
              <w:t>197</w:t>
            </w:r>
          </w:p>
        </w:tc>
        <w:tc>
          <w:tcPr>
            <w:tcW w:w="1489" w:type="dxa"/>
            <w:tcBorders>
              <w:bottom w:val="single" w:sz="12" w:space="0" w:color="000000" w:themeColor="text1"/>
              <w:right w:val="single" w:sz="12" w:space="0" w:color="000000" w:themeColor="text1"/>
            </w:tcBorders>
          </w:tcPr>
          <w:p w14:paraId="701AD889" w14:textId="77777777" w:rsidR="00D61588" w:rsidRPr="00B44B64" w:rsidRDefault="00D61588" w:rsidP="007C5F60">
            <w:pPr>
              <w:spacing w:before="40" w:after="40" w:line="276" w:lineRule="auto"/>
              <w:rPr>
                <w:rFonts w:cs="Arial"/>
                <w:sz w:val="16"/>
                <w:szCs w:val="16"/>
              </w:rPr>
            </w:pPr>
            <w:r w:rsidRPr="00B44B64">
              <w:rPr>
                <w:rFonts w:cs="Arial"/>
                <w:sz w:val="16"/>
                <w:szCs w:val="16"/>
              </w:rPr>
              <w:t>2889</w:t>
            </w:r>
          </w:p>
        </w:tc>
        <w:tc>
          <w:tcPr>
            <w:tcW w:w="1489" w:type="dxa"/>
            <w:tcBorders>
              <w:left w:val="single" w:sz="12" w:space="0" w:color="000000" w:themeColor="text1"/>
              <w:bottom w:val="single" w:sz="12" w:space="0" w:color="000000" w:themeColor="text1"/>
              <w:right w:val="single" w:sz="12" w:space="0" w:color="000000" w:themeColor="text1"/>
            </w:tcBorders>
          </w:tcPr>
          <w:p w14:paraId="50F1E140" w14:textId="77777777" w:rsidR="00D61588" w:rsidRPr="00B44B64" w:rsidRDefault="00D61588" w:rsidP="007C5F60">
            <w:pPr>
              <w:spacing w:before="40" w:after="40" w:line="276" w:lineRule="auto"/>
              <w:rPr>
                <w:rFonts w:cs="Arial"/>
                <w:sz w:val="16"/>
                <w:szCs w:val="16"/>
              </w:rPr>
            </w:pPr>
            <w:r w:rsidRPr="00B44B64">
              <w:rPr>
                <w:rFonts w:cs="Arial"/>
                <w:sz w:val="16"/>
                <w:szCs w:val="16"/>
              </w:rPr>
              <w:t>3357</w:t>
            </w:r>
          </w:p>
        </w:tc>
        <w:tc>
          <w:tcPr>
            <w:tcW w:w="1489" w:type="dxa"/>
            <w:tcBorders>
              <w:left w:val="single" w:sz="12" w:space="0" w:color="000000" w:themeColor="text1"/>
              <w:bottom w:val="single" w:sz="12" w:space="0" w:color="000000" w:themeColor="text1"/>
            </w:tcBorders>
          </w:tcPr>
          <w:p w14:paraId="6A5B3A3A" w14:textId="77777777" w:rsidR="00D61588" w:rsidRPr="00B44B64" w:rsidRDefault="00D61588" w:rsidP="007C5F60">
            <w:pPr>
              <w:spacing w:before="40" w:after="40" w:line="276" w:lineRule="auto"/>
              <w:rPr>
                <w:rFonts w:cs="Arial"/>
                <w:sz w:val="16"/>
                <w:szCs w:val="16"/>
              </w:rPr>
            </w:pPr>
            <w:r w:rsidRPr="00B44B64">
              <w:rPr>
                <w:rFonts w:cs="Arial"/>
                <w:sz w:val="16"/>
                <w:szCs w:val="16"/>
              </w:rPr>
              <w:t>86.06</w:t>
            </w:r>
          </w:p>
        </w:tc>
      </w:tr>
      <w:tr w:rsidR="00D61588" w:rsidRPr="00B44B64" w14:paraId="7A0E9422" w14:textId="77777777" w:rsidTr="006C32D3">
        <w:trPr>
          <w:trHeight w:val="284"/>
          <w:jc w:val="center"/>
        </w:trPr>
        <w:tc>
          <w:tcPr>
            <w:tcW w:w="1488" w:type="dxa"/>
            <w:tcBorders>
              <w:top w:val="single" w:sz="12" w:space="0" w:color="000000" w:themeColor="text1"/>
              <w:bottom w:val="single" w:sz="12" w:space="0" w:color="000000" w:themeColor="text1"/>
            </w:tcBorders>
          </w:tcPr>
          <w:p w14:paraId="472ABA38" w14:textId="77777777" w:rsidR="00D61588" w:rsidRPr="00B44B64" w:rsidRDefault="00D61588" w:rsidP="007C5F60">
            <w:pPr>
              <w:spacing w:before="40" w:after="40" w:line="276" w:lineRule="auto"/>
              <w:rPr>
                <w:rFonts w:cs="Arial"/>
                <w:b/>
                <w:sz w:val="16"/>
                <w:szCs w:val="16"/>
              </w:rPr>
            </w:pPr>
            <w:r w:rsidRPr="00B44B64">
              <w:rPr>
                <w:rFonts w:cs="Arial"/>
                <w:b/>
                <w:sz w:val="16"/>
                <w:szCs w:val="16"/>
              </w:rPr>
              <w:t>Total</w:t>
            </w:r>
          </w:p>
        </w:tc>
        <w:tc>
          <w:tcPr>
            <w:tcW w:w="1489" w:type="dxa"/>
            <w:tcBorders>
              <w:top w:val="single" w:sz="12" w:space="0" w:color="000000" w:themeColor="text1"/>
              <w:bottom w:val="single" w:sz="12" w:space="0" w:color="000000" w:themeColor="text1"/>
            </w:tcBorders>
          </w:tcPr>
          <w:p w14:paraId="4D36DAE6" w14:textId="77777777" w:rsidR="00D61588" w:rsidRPr="00B44B64" w:rsidRDefault="00D61588" w:rsidP="007C5F60">
            <w:pPr>
              <w:spacing w:before="40" w:after="40" w:line="276" w:lineRule="auto"/>
              <w:rPr>
                <w:rFonts w:cs="Arial"/>
                <w:sz w:val="16"/>
                <w:szCs w:val="16"/>
              </w:rPr>
            </w:pPr>
            <w:r w:rsidRPr="00B44B64">
              <w:rPr>
                <w:rFonts w:cs="Arial"/>
                <w:sz w:val="16"/>
                <w:szCs w:val="16"/>
              </w:rPr>
              <w:t>25367</w:t>
            </w:r>
          </w:p>
        </w:tc>
        <w:tc>
          <w:tcPr>
            <w:tcW w:w="1489" w:type="dxa"/>
            <w:tcBorders>
              <w:top w:val="single" w:sz="12" w:space="0" w:color="000000" w:themeColor="text1"/>
              <w:bottom w:val="single" w:sz="12" w:space="0" w:color="000000" w:themeColor="text1"/>
            </w:tcBorders>
          </w:tcPr>
          <w:p w14:paraId="4C787A41" w14:textId="77777777" w:rsidR="00D61588" w:rsidRPr="00B44B64" w:rsidRDefault="00D61588" w:rsidP="007C5F60">
            <w:pPr>
              <w:spacing w:before="40" w:after="40" w:line="276" w:lineRule="auto"/>
              <w:rPr>
                <w:rFonts w:cs="Arial"/>
                <w:sz w:val="16"/>
                <w:szCs w:val="16"/>
              </w:rPr>
            </w:pPr>
            <w:r w:rsidRPr="00B44B64">
              <w:rPr>
                <w:rFonts w:cs="Arial"/>
                <w:sz w:val="16"/>
                <w:szCs w:val="16"/>
              </w:rPr>
              <w:t>26283</w:t>
            </w:r>
          </w:p>
        </w:tc>
        <w:tc>
          <w:tcPr>
            <w:tcW w:w="1489" w:type="dxa"/>
            <w:tcBorders>
              <w:top w:val="single" w:sz="12" w:space="0" w:color="000000" w:themeColor="text1"/>
              <w:bottom w:val="single" w:sz="12" w:space="0" w:color="000000" w:themeColor="text1"/>
              <w:right w:val="single" w:sz="12" w:space="0" w:color="000000" w:themeColor="text1"/>
            </w:tcBorders>
          </w:tcPr>
          <w:p w14:paraId="44F6DB24" w14:textId="77777777" w:rsidR="00D61588" w:rsidRPr="00B44B64" w:rsidRDefault="00D61588" w:rsidP="007C5F60">
            <w:pPr>
              <w:spacing w:before="40" w:after="40" w:line="276" w:lineRule="auto"/>
              <w:rPr>
                <w:rFonts w:cs="Arial"/>
                <w:sz w:val="16"/>
                <w:szCs w:val="16"/>
              </w:rPr>
            </w:pPr>
            <w:r w:rsidRPr="00B44B64">
              <w:rPr>
                <w:rFonts w:cs="Arial"/>
                <w:sz w:val="16"/>
                <w:szCs w:val="16"/>
              </w:rPr>
              <w:t>6227</w:t>
            </w:r>
          </w:p>
        </w:tc>
        <w:tc>
          <w:tcPr>
            <w:tcW w:w="1489"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4D41D183" w14:textId="77777777" w:rsidR="00D61588" w:rsidRPr="00B44B64" w:rsidRDefault="00D61588" w:rsidP="007C5F60">
            <w:pPr>
              <w:spacing w:before="40" w:after="40" w:line="276" w:lineRule="auto"/>
              <w:rPr>
                <w:rFonts w:cs="Arial"/>
                <w:sz w:val="16"/>
                <w:szCs w:val="16"/>
              </w:rPr>
            </w:pPr>
            <w:r w:rsidRPr="00B44B64">
              <w:rPr>
                <w:rFonts w:cs="Arial"/>
                <w:sz w:val="16"/>
                <w:szCs w:val="16"/>
              </w:rPr>
              <w:t>57877</w:t>
            </w:r>
          </w:p>
        </w:tc>
        <w:tc>
          <w:tcPr>
            <w:tcW w:w="1489" w:type="dxa"/>
            <w:tcBorders>
              <w:top w:val="single" w:sz="12" w:space="0" w:color="000000" w:themeColor="text1"/>
              <w:left w:val="single" w:sz="12" w:space="0" w:color="000000" w:themeColor="text1"/>
              <w:bottom w:val="single" w:sz="12" w:space="0" w:color="000000" w:themeColor="text1"/>
            </w:tcBorders>
          </w:tcPr>
          <w:p w14:paraId="710F7BD5" w14:textId="77777777" w:rsidR="00D61588" w:rsidRPr="00B44B64" w:rsidRDefault="00D61588" w:rsidP="007C5F60">
            <w:pPr>
              <w:spacing w:before="40" w:after="40" w:line="276" w:lineRule="auto"/>
              <w:rPr>
                <w:rFonts w:cs="Arial"/>
                <w:sz w:val="16"/>
                <w:szCs w:val="16"/>
              </w:rPr>
            </w:pPr>
          </w:p>
        </w:tc>
      </w:tr>
      <w:tr w:rsidR="00D61588" w:rsidRPr="00B44B64" w14:paraId="1293820C" w14:textId="77777777" w:rsidTr="006C32D3">
        <w:trPr>
          <w:trHeight w:val="299"/>
          <w:jc w:val="center"/>
        </w:trPr>
        <w:tc>
          <w:tcPr>
            <w:tcW w:w="1488" w:type="dxa"/>
            <w:tcBorders>
              <w:top w:val="single" w:sz="12" w:space="0" w:color="000000" w:themeColor="text1"/>
            </w:tcBorders>
          </w:tcPr>
          <w:p w14:paraId="1C55E300" w14:textId="77777777" w:rsidR="00D61588" w:rsidRPr="00B44B64" w:rsidRDefault="00D61588" w:rsidP="007C5F60">
            <w:pPr>
              <w:spacing w:before="40" w:after="40" w:line="276" w:lineRule="auto"/>
              <w:rPr>
                <w:rFonts w:cs="Arial"/>
                <w:b/>
                <w:sz w:val="16"/>
                <w:szCs w:val="16"/>
                <w:vertAlign w:val="superscript"/>
              </w:rPr>
            </w:pPr>
            <w:r w:rsidRPr="00B44B64">
              <w:rPr>
                <w:rFonts w:cs="Arial"/>
                <w:b/>
                <w:sz w:val="16"/>
                <w:szCs w:val="16"/>
              </w:rPr>
              <w:t>CA (%)</w:t>
            </w:r>
            <w:r w:rsidRPr="00B44B64">
              <w:rPr>
                <w:rFonts w:cs="Arial"/>
                <w:b/>
                <w:sz w:val="16"/>
                <w:szCs w:val="16"/>
                <w:vertAlign w:val="superscript"/>
              </w:rPr>
              <w:t>a</w:t>
            </w:r>
          </w:p>
        </w:tc>
        <w:tc>
          <w:tcPr>
            <w:tcW w:w="1489" w:type="dxa"/>
            <w:tcBorders>
              <w:top w:val="single" w:sz="12" w:space="0" w:color="000000" w:themeColor="text1"/>
            </w:tcBorders>
          </w:tcPr>
          <w:p w14:paraId="25F23A36" w14:textId="77777777" w:rsidR="00D61588" w:rsidRPr="00B44B64" w:rsidRDefault="00D61588" w:rsidP="007C5F60">
            <w:pPr>
              <w:spacing w:before="40" w:after="40" w:line="276" w:lineRule="auto"/>
              <w:rPr>
                <w:rFonts w:cs="Arial"/>
                <w:sz w:val="16"/>
                <w:szCs w:val="16"/>
              </w:rPr>
            </w:pPr>
            <w:r w:rsidRPr="00B44B64">
              <w:rPr>
                <w:rFonts w:cs="Arial"/>
                <w:sz w:val="16"/>
                <w:szCs w:val="16"/>
              </w:rPr>
              <w:t>97.66</w:t>
            </w:r>
          </w:p>
        </w:tc>
        <w:tc>
          <w:tcPr>
            <w:tcW w:w="1489" w:type="dxa"/>
            <w:tcBorders>
              <w:top w:val="single" w:sz="12" w:space="0" w:color="000000" w:themeColor="text1"/>
            </w:tcBorders>
          </w:tcPr>
          <w:p w14:paraId="58B000D5" w14:textId="77777777" w:rsidR="00D61588" w:rsidRPr="00B44B64" w:rsidRDefault="00D61588" w:rsidP="007C5F60">
            <w:pPr>
              <w:spacing w:before="40" w:after="40" w:line="276" w:lineRule="auto"/>
              <w:rPr>
                <w:rFonts w:cs="Arial"/>
                <w:sz w:val="16"/>
                <w:szCs w:val="16"/>
              </w:rPr>
            </w:pPr>
            <w:r w:rsidRPr="00B44B64">
              <w:rPr>
                <w:rFonts w:cs="Arial"/>
                <w:sz w:val="16"/>
                <w:szCs w:val="16"/>
              </w:rPr>
              <w:t>98.04</w:t>
            </w:r>
          </w:p>
        </w:tc>
        <w:tc>
          <w:tcPr>
            <w:tcW w:w="1489" w:type="dxa"/>
            <w:tcBorders>
              <w:top w:val="single" w:sz="12" w:space="0" w:color="000000" w:themeColor="text1"/>
            </w:tcBorders>
          </w:tcPr>
          <w:p w14:paraId="731CD5B3" w14:textId="77777777" w:rsidR="00D61588" w:rsidRPr="00B44B64" w:rsidRDefault="00D61588" w:rsidP="007C5F60">
            <w:pPr>
              <w:spacing w:before="40" w:after="40" w:line="276" w:lineRule="auto"/>
              <w:rPr>
                <w:rFonts w:cs="Arial"/>
                <w:sz w:val="16"/>
                <w:szCs w:val="16"/>
              </w:rPr>
            </w:pPr>
            <w:r w:rsidRPr="00B44B64">
              <w:rPr>
                <w:rFonts w:cs="Arial"/>
                <w:sz w:val="16"/>
                <w:szCs w:val="16"/>
              </w:rPr>
              <w:t>46.39</w:t>
            </w:r>
          </w:p>
        </w:tc>
        <w:tc>
          <w:tcPr>
            <w:tcW w:w="1489" w:type="dxa"/>
            <w:tcBorders>
              <w:top w:val="single" w:sz="12" w:space="0" w:color="000000" w:themeColor="text1"/>
            </w:tcBorders>
          </w:tcPr>
          <w:p w14:paraId="343F2A91" w14:textId="77777777" w:rsidR="00D61588" w:rsidRPr="00B44B64" w:rsidRDefault="00D61588" w:rsidP="007C5F60">
            <w:pPr>
              <w:spacing w:before="40" w:after="40" w:line="276" w:lineRule="auto"/>
              <w:rPr>
                <w:rFonts w:cs="Arial"/>
                <w:sz w:val="16"/>
                <w:szCs w:val="16"/>
              </w:rPr>
            </w:pPr>
          </w:p>
        </w:tc>
        <w:tc>
          <w:tcPr>
            <w:tcW w:w="1489" w:type="dxa"/>
            <w:tcBorders>
              <w:top w:val="single" w:sz="12" w:space="0" w:color="000000" w:themeColor="text1"/>
            </w:tcBorders>
          </w:tcPr>
          <w:p w14:paraId="7650BDEF" w14:textId="77777777" w:rsidR="00D61588" w:rsidRPr="00B44B64" w:rsidRDefault="00D61588" w:rsidP="007C5F60">
            <w:pPr>
              <w:spacing w:before="40" w:after="40" w:line="276" w:lineRule="auto"/>
              <w:rPr>
                <w:rFonts w:cs="Arial"/>
                <w:sz w:val="16"/>
                <w:szCs w:val="16"/>
              </w:rPr>
            </w:pPr>
          </w:p>
        </w:tc>
      </w:tr>
      <w:tr w:rsidR="00D61588" w:rsidRPr="00B44B64" w14:paraId="5AE8200F" w14:textId="77777777" w:rsidTr="006C32D3">
        <w:trPr>
          <w:trHeight w:val="284"/>
          <w:jc w:val="center"/>
        </w:trPr>
        <w:tc>
          <w:tcPr>
            <w:tcW w:w="1488" w:type="dxa"/>
          </w:tcPr>
          <w:p w14:paraId="3FF0C287" w14:textId="77777777" w:rsidR="00D61588" w:rsidRPr="00B44B64" w:rsidRDefault="00D61588" w:rsidP="007C5F60">
            <w:pPr>
              <w:spacing w:before="40" w:after="40" w:line="276" w:lineRule="auto"/>
              <w:rPr>
                <w:rFonts w:cs="Arial"/>
                <w:b/>
                <w:sz w:val="16"/>
                <w:szCs w:val="16"/>
              </w:rPr>
            </w:pPr>
            <w:r w:rsidRPr="00B44B64">
              <w:rPr>
                <w:rFonts w:cs="Arial"/>
                <w:b/>
                <w:sz w:val="16"/>
                <w:szCs w:val="16"/>
              </w:rPr>
              <w:t>Kappa</w:t>
            </w:r>
          </w:p>
        </w:tc>
        <w:tc>
          <w:tcPr>
            <w:tcW w:w="1489" w:type="dxa"/>
          </w:tcPr>
          <w:p w14:paraId="1263896A" w14:textId="77777777" w:rsidR="00D61588" w:rsidRPr="00B44B64" w:rsidRDefault="00D61588" w:rsidP="007C5F60">
            <w:pPr>
              <w:spacing w:before="40" w:after="40" w:line="276" w:lineRule="auto"/>
              <w:rPr>
                <w:rFonts w:cs="Arial"/>
                <w:sz w:val="16"/>
                <w:szCs w:val="16"/>
              </w:rPr>
            </w:pPr>
            <w:r w:rsidRPr="00B44B64">
              <w:rPr>
                <w:rFonts w:cs="Arial"/>
                <w:sz w:val="16"/>
                <w:szCs w:val="16"/>
              </w:rPr>
              <w:t>0.87</w:t>
            </w:r>
          </w:p>
        </w:tc>
        <w:tc>
          <w:tcPr>
            <w:tcW w:w="1489" w:type="dxa"/>
          </w:tcPr>
          <w:p w14:paraId="0F9B6F38" w14:textId="77777777" w:rsidR="00D61588" w:rsidRPr="00B44B64" w:rsidRDefault="00D61588" w:rsidP="007C5F60">
            <w:pPr>
              <w:spacing w:before="40" w:after="40" w:line="276" w:lineRule="auto"/>
              <w:rPr>
                <w:rFonts w:cs="Arial"/>
                <w:sz w:val="16"/>
                <w:szCs w:val="16"/>
              </w:rPr>
            </w:pPr>
          </w:p>
        </w:tc>
        <w:tc>
          <w:tcPr>
            <w:tcW w:w="1489" w:type="dxa"/>
          </w:tcPr>
          <w:p w14:paraId="5906644D" w14:textId="77777777" w:rsidR="00D61588" w:rsidRPr="00B44B64" w:rsidRDefault="00D61588" w:rsidP="007C5F60">
            <w:pPr>
              <w:spacing w:before="40" w:after="40" w:line="276" w:lineRule="auto"/>
              <w:rPr>
                <w:rFonts w:cs="Arial"/>
                <w:sz w:val="16"/>
                <w:szCs w:val="16"/>
              </w:rPr>
            </w:pPr>
          </w:p>
        </w:tc>
        <w:tc>
          <w:tcPr>
            <w:tcW w:w="1489" w:type="dxa"/>
          </w:tcPr>
          <w:p w14:paraId="6542B736" w14:textId="77777777" w:rsidR="00D61588" w:rsidRPr="00B44B64" w:rsidRDefault="00D61588" w:rsidP="007C5F60">
            <w:pPr>
              <w:spacing w:before="40" w:after="40" w:line="276" w:lineRule="auto"/>
              <w:rPr>
                <w:rFonts w:cs="Arial"/>
                <w:sz w:val="16"/>
                <w:szCs w:val="16"/>
              </w:rPr>
            </w:pPr>
          </w:p>
        </w:tc>
        <w:tc>
          <w:tcPr>
            <w:tcW w:w="1489" w:type="dxa"/>
          </w:tcPr>
          <w:p w14:paraId="4B7B7945" w14:textId="77777777" w:rsidR="00D61588" w:rsidRPr="00B44B64" w:rsidRDefault="00D61588" w:rsidP="007C5F60">
            <w:pPr>
              <w:spacing w:before="40" w:after="40" w:line="276" w:lineRule="auto"/>
              <w:rPr>
                <w:rFonts w:cs="Arial"/>
                <w:sz w:val="16"/>
                <w:szCs w:val="16"/>
              </w:rPr>
            </w:pPr>
          </w:p>
        </w:tc>
      </w:tr>
      <w:tr w:rsidR="00D61588" w:rsidRPr="00B44B64" w14:paraId="2FE73170" w14:textId="77777777" w:rsidTr="006C32D3">
        <w:trPr>
          <w:trHeight w:val="284"/>
          <w:jc w:val="center"/>
        </w:trPr>
        <w:tc>
          <w:tcPr>
            <w:tcW w:w="1488" w:type="dxa"/>
          </w:tcPr>
          <w:p w14:paraId="1622D10B" w14:textId="77777777" w:rsidR="00D61588" w:rsidRPr="00B44B64" w:rsidRDefault="00D61588" w:rsidP="007C5F60">
            <w:pPr>
              <w:spacing w:before="40" w:after="40" w:line="276" w:lineRule="auto"/>
              <w:rPr>
                <w:rFonts w:cs="Arial"/>
                <w:b/>
                <w:sz w:val="16"/>
                <w:szCs w:val="16"/>
              </w:rPr>
            </w:pPr>
            <w:r w:rsidRPr="00B44B64">
              <w:rPr>
                <w:rFonts w:cs="Arial"/>
                <w:b/>
                <w:sz w:val="16"/>
                <w:szCs w:val="16"/>
              </w:rPr>
              <w:t>Overall Error (%)</w:t>
            </w:r>
          </w:p>
        </w:tc>
        <w:tc>
          <w:tcPr>
            <w:tcW w:w="1489" w:type="dxa"/>
          </w:tcPr>
          <w:p w14:paraId="50BA548F" w14:textId="77777777" w:rsidR="00D61588" w:rsidRPr="00B44B64" w:rsidRDefault="00D61588" w:rsidP="007C5F60">
            <w:pPr>
              <w:spacing w:before="40" w:after="40" w:line="276" w:lineRule="auto"/>
              <w:rPr>
                <w:rFonts w:cs="Arial"/>
                <w:sz w:val="16"/>
                <w:szCs w:val="16"/>
              </w:rPr>
            </w:pPr>
            <w:r w:rsidRPr="00B44B64">
              <w:rPr>
                <w:rFonts w:cs="Arial"/>
                <w:sz w:val="16"/>
                <w:szCs w:val="16"/>
              </w:rPr>
              <w:t>9.51</w:t>
            </w:r>
          </w:p>
        </w:tc>
        <w:tc>
          <w:tcPr>
            <w:tcW w:w="1489" w:type="dxa"/>
          </w:tcPr>
          <w:p w14:paraId="174AC952" w14:textId="77777777" w:rsidR="00D61588" w:rsidRPr="00B44B64" w:rsidRDefault="00D61588" w:rsidP="007C5F60">
            <w:pPr>
              <w:spacing w:before="40" w:after="40" w:line="276" w:lineRule="auto"/>
              <w:rPr>
                <w:rFonts w:cs="Arial"/>
                <w:sz w:val="16"/>
                <w:szCs w:val="16"/>
              </w:rPr>
            </w:pPr>
          </w:p>
        </w:tc>
        <w:tc>
          <w:tcPr>
            <w:tcW w:w="1489" w:type="dxa"/>
          </w:tcPr>
          <w:p w14:paraId="2B19FA53" w14:textId="77777777" w:rsidR="00D61588" w:rsidRPr="00B44B64" w:rsidRDefault="00D61588" w:rsidP="007C5F60">
            <w:pPr>
              <w:spacing w:before="40" w:after="40" w:line="276" w:lineRule="auto"/>
              <w:rPr>
                <w:rFonts w:cs="Arial"/>
                <w:sz w:val="16"/>
                <w:szCs w:val="16"/>
              </w:rPr>
            </w:pPr>
          </w:p>
        </w:tc>
        <w:tc>
          <w:tcPr>
            <w:tcW w:w="1489" w:type="dxa"/>
          </w:tcPr>
          <w:p w14:paraId="1EA50A16" w14:textId="77777777" w:rsidR="00D61588" w:rsidRPr="00B44B64" w:rsidRDefault="00D61588" w:rsidP="007C5F60">
            <w:pPr>
              <w:spacing w:before="40" w:after="40" w:line="276" w:lineRule="auto"/>
              <w:rPr>
                <w:rFonts w:cs="Arial"/>
                <w:sz w:val="16"/>
                <w:szCs w:val="16"/>
              </w:rPr>
            </w:pPr>
          </w:p>
        </w:tc>
        <w:tc>
          <w:tcPr>
            <w:tcW w:w="1489" w:type="dxa"/>
          </w:tcPr>
          <w:p w14:paraId="3C80AFDB" w14:textId="77777777" w:rsidR="00D61588" w:rsidRPr="00B44B64" w:rsidRDefault="00D61588" w:rsidP="007C5F60">
            <w:pPr>
              <w:spacing w:before="40" w:after="40" w:line="276" w:lineRule="auto"/>
              <w:rPr>
                <w:rFonts w:cs="Arial"/>
                <w:sz w:val="16"/>
                <w:szCs w:val="16"/>
              </w:rPr>
            </w:pPr>
          </w:p>
        </w:tc>
      </w:tr>
    </w:tbl>
    <w:p w14:paraId="53605719" w14:textId="77777777" w:rsidR="00D61588" w:rsidRPr="00B44B64" w:rsidRDefault="00D61588" w:rsidP="006C32D3">
      <w:pPr>
        <w:spacing w:line="360" w:lineRule="auto"/>
        <w:jc w:val="center"/>
        <w:rPr>
          <w:rFonts w:ascii="Arial" w:hAnsi="Arial" w:cs="Arial"/>
          <w:sz w:val="16"/>
          <w:szCs w:val="16"/>
        </w:rPr>
      </w:pPr>
      <w:r w:rsidRPr="00B44B64">
        <w:rPr>
          <w:rFonts w:ascii="Arial" w:hAnsi="Arial" w:cs="Arial"/>
          <w:sz w:val="16"/>
          <w:szCs w:val="16"/>
          <w:vertAlign w:val="superscript"/>
        </w:rPr>
        <w:t>a</w:t>
      </w:r>
      <w:r w:rsidRPr="00B44B64">
        <w:rPr>
          <w:rFonts w:ascii="Arial" w:hAnsi="Arial" w:cs="Arial"/>
          <w:sz w:val="16"/>
          <w:szCs w:val="16"/>
        </w:rPr>
        <w:t xml:space="preserve"> CA = Consumer’s accuracy, PA = Producer’s accuracy</w:t>
      </w:r>
    </w:p>
    <w:p w14:paraId="31FA49E0" w14:textId="77777777" w:rsidR="00D61588" w:rsidRPr="00B44B64" w:rsidRDefault="00D61588" w:rsidP="00D61588">
      <w:pPr>
        <w:spacing w:line="360" w:lineRule="auto"/>
        <w:jc w:val="both"/>
        <w:rPr>
          <w:rFonts w:ascii="Arial" w:hAnsi="Arial" w:cs="Arial"/>
          <w:sz w:val="16"/>
          <w:szCs w:val="16"/>
        </w:rPr>
      </w:pPr>
    </w:p>
    <w:p w14:paraId="69F0F083" w14:textId="2B03639C" w:rsidR="00D61588" w:rsidRPr="00B44B64" w:rsidRDefault="00D61588" w:rsidP="00CA517C">
      <w:pPr>
        <w:pStyle w:val="1Tablecaption"/>
      </w:pPr>
      <w:bookmarkStart w:id="40" w:name="_Ref395169574"/>
      <w:bookmarkStart w:id="41" w:name="_Toc448324344"/>
      <w:r w:rsidRPr="006C32D3">
        <w:rPr>
          <w:b/>
        </w:rPr>
        <w:lastRenderedPageBreak/>
        <w:t xml:space="preserve">Table </w:t>
      </w:r>
      <w:r w:rsidR="00F4774D" w:rsidRPr="006C32D3">
        <w:rPr>
          <w:b/>
        </w:rPr>
        <w:fldChar w:fldCharType="begin"/>
      </w:r>
      <w:r w:rsidR="00F4774D" w:rsidRPr="006C32D3">
        <w:rPr>
          <w:b/>
        </w:rPr>
        <w:instrText xml:space="preserve"> SEQ Table \* ARABIC </w:instrText>
      </w:r>
      <w:r w:rsidR="00F4774D" w:rsidRPr="006C32D3">
        <w:rPr>
          <w:b/>
        </w:rPr>
        <w:fldChar w:fldCharType="separate"/>
      </w:r>
      <w:r w:rsidR="00AF4D8F">
        <w:rPr>
          <w:b/>
          <w:noProof/>
        </w:rPr>
        <w:t>9</w:t>
      </w:r>
      <w:r w:rsidR="00F4774D" w:rsidRPr="006C32D3">
        <w:rPr>
          <w:b/>
        </w:rPr>
        <w:fldChar w:fldCharType="end"/>
      </w:r>
      <w:bookmarkEnd w:id="40"/>
      <w:r w:rsidRPr="00B44B64">
        <w:t xml:space="preserve">   Decision tree </w:t>
      </w:r>
      <w:r w:rsidR="00745C69" w:rsidRPr="00B44B64">
        <w:t>two-class</w:t>
      </w:r>
      <w:r w:rsidRPr="00B44B64">
        <w:t xml:space="preserve"> confusion matrix</w:t>
      </w:r>
      <w:bookmarkEnd w:id="41"/>
    </w:p>
    <w:tbl>
      <w:tblPr>
        <w:tblStyle w:val="MyThesisTable"/>
        <w:tblW w:w="0" w:type="auto"/>
        <w:jc w:val="center"/>
        <w:tblLook w:val="04A0" w:firstRow="1" w:lastRow="0" w:firstColumn="1" w:lastColumn="0" w:noHBand="0" w:noVBand="1"/>
      </w:tblPr>
      <w:tblGrid>
        <w:gridCol w:w="1488"/>
        <w:gridCol w:w="1489"/>
        <w:gridCol w:w="1489"/>
        <w:gridCol w:w="1489"/>
        <w:gridCol w:w="1489"/>
      </w:tblGrid>
      <w:tr w:rsidR="00D61588" w:rsidRPr="00B44B64" w14:paraId="546D2E62" w14:textId="77777777" w:rsidTr="006C32D3">
        <w:trPr>
          <w:cnfStyle w:val="100000000000" w:firstRow="1" w:lastRow="0" w:firstColumn="0" w:lastColumn="0" w:oddVBand="0" w:evenVBand="0" w:oddHBand="0" w:evenHBand="0" w:firstRowFirstColumn="0" w:firstRowLastColumn="0" w:lastRowFirstColumn="0" w:lastRowLastColumn="0"/>
          <w:trHeight w:val="284"/>
          <w:jc w:val="center"/>
        </w:trPr>
        <w:tc>
          <w:tcPr>
            <w:tcW w:w="1488" w:type="dxa"/>
          </w:tcPr>
          <w:p w14:paraId="5B47BF22" w14:textId="77777777" w:rsidR="00D61588" w:rsidRPr="00B44B64" w:rsidRDefault="00D61588" w:rsidP="007C5F60">
            <w:pPr>
              <w:spacing w:before="40" w:after="40" w:line="276" w:lineRule="auto"/>
              <w:rPr>
                <w:rFonts w:cs="Arial"/>
                <w:sz w:val="16"/>
                <w:szCs w:val="16"/>
              </w:rPr>
            </w:pPr>
          </w:p>
        </w:tc>
        <w:tc>
          <w:tcPr>
            <w:tcW w:w="1489" w:type="dxa"/>
          </w:tcPr>
          <w:p w14:paraId="6A7C6A9E" w14:textId="77777777" w:rsidR="00D61588" w:rsidRPr="00B44B64" w:rsidRDefault="00D61588" w:rsidP="007C5F60">
            <w:pPr>
              <w:spacing w:before="40" w:after="40" w:line="276" w:lineRule="auto"/>
              <w:rPr>
                <w:rFonts w:cs="Arial"/>
                <w:sz w:val="16"/>
                <w:szCs w:val="16"/>
              </w:rPr>
            </w:pPr>
            <w:r w:rsidRPr="00B44B64">
              <w:rPr>
                <w:rFonts w:cs="Arial"/>
                <w:sz w:val="16"/>
                <w:szCs w:val="16"/>
              </w:rPr>
              <w:t>Background</w:t>
            </w:r>
          </w:p>
        </w:tc>
        <w:tc>
          <w:tcPr>
            <w:tcW w:w="1489" w:type="dxa"/>
          </w:tcPr>
          <w:p w14:paraId="4213257C" w14:textId="27A7549B" w:rsidR="00D61588" w:rsidRPr="00B44B64" w:rsidRDefault="0084644E" w:rsidP="007C5F60">
            <w:pPr>
              <w:spacing w:before="40" w:after="40" w:line="276" w:lineRule="auto"/>
              <w:rPr>
                <w:rFonts w:cs="Arial"/>
                <w:sz w:val="16"/>
                <w:szCs w:val="16"/>
              </w:rPr>
            </w:pPr>
            <w:proofErr w:type="spellStart"/>
            <w:r w:rsidRPr="00B44B64">
              <w:rPr>
                <w:rFonts w:cs="Arial"/>
                <w:sz w:val="16"/>
                <w:szCs w:val="16"/>
              </w:rPr>
              <w:t>Spekboom</w:t>
            </w:r>
            <w:proofErr w:type="spellEnd"/>
          </w:p>
        </w:tc>
        <w:tc>
          <w:tcPr>
            <w:tcW w:w="1489" w:type="dxa"/>
            <w:tcBorders>
              <w:left w:val="single" w:sz="12" w:space="0" w:color="000000" w:themeColor="text1"/>
              <w:right w:val="single" w:sz="12" w:space="0" w:color="000000" w:themeColor="text1"/>
            </w:tcBorders>
          </w:tcPr>
          <w:p w14:paraId="7391EA13" w14:textId="77777777" w:rsidR="00D61588" w:rsidRPr="00B44B64" w:rsidRDefault="00D61588" w:rsidP="007C5F60">
            <w:pPr>
              <w:spacing w:before="40" w:after="40" w:line="276" w:lineRule="auto"/>
              <w:rPr>
                <w:rFonts w:cs="Arial"/>
                <w:sz w:val="16"/>
                <w:szCs w:val="16"/>
              </w:rPr>
            </w:pPr>
            <w:r w:rsidRPr="00B44B64">
              <w:rPr>
                <w:rFonts w:cs="Arial"/>
                <w:sz w:val="16"/>
                <w:szCs w:val="16"/>
              </w:rPr>
              <w:t>Total</w:t>
            </w:r>
          </w:p>
        </w:tc>
        <w:tc>
          <w:tcPr>
            <w:tcW w:w="1489" w:type="dxa"/>
            <w:tcBorders>
              <w:left w:val="single" w:sz="12" w:space="0" w:color="000000" w:themeColor="text1"/>
            </w:tcBorders>
          </w:tcPr>
          <w:p w14:paraId="3FCDC78C" w14:textId="77777777" w:rsidR="00D61588" w:rsidRPr="00B44B64" w:rsidRDefault="00D61588" w:rsidP="007C5F60">
            <w:pPr>
              <w:spacing w:before="40" w:after="40" w:line="276" w:lineRule="auto"/>
              <w:rPr>
                <w:rFonts w:cs="Arial"/>
                <w:sz w:val="16"/>
                <w:szCs w:val="16"/>
              </w:rPr>
            </w:pPr>
            <w:r w:rsidRPr="00B44B64">
              <w:rPr>
                <w:rFonts w:cs="Arial"/>
                <w:sz w:val="16"/>
                <w:szCs w:val="16"/>
              </w:rPr>
              <w:t>PA (%)</w:t>
            </w:r>
            <w:r w:rsidRPr="00B44B64">
              <w:rPr>
                <w:rFonts w:cs="Arial"/>
                <w:b w:val="0"/>
                <w:sz w:val="16"/>
                <w:szCs w:val="16"/>
                <w:vertAlign w:val="superscript"/>
              </w:rPr>
              <w:t>a</w:t>
            </w:r>
          </w:p>
        </w:tc>
      </w:tr>
      <w:tr w:rsidR="00D61588" w:rsidRPr="00B44B64" w14:paraId="6F6AFF33" w14:textId="77777777" w:rsidTr="006C32D3">
        <w:trPr>
          <w:trHeight w:val="299"/>
          <w:jc w:val="center"/>
        </w:trPr>
        <w:tc>
          <w:tcPr>
            <w:tcW w:w="1488" w:type="dxa"/>
          </w:tcPr>
          <w:p w14:paraId="7B994E59" w14:textId="77777777" w:rsidR="00D61588" w:rsidRPr="00B44B64" w:rsidRDefault="00D61588" w:rsidP="007C5F60">
            <w:pPr>
              <w:spacing w:before="40" w:after="40" w:line="276" w:lineRule="auto"/>
              <w:rPr>
                <w:rFonts w:cs="Arial"/>
                <w:b/>
                <w:sz w:val="16"/>
                <w:szCs w:val="16"/>
              </w:rPr>
            </w:pPr>
            <w:r w:rsidRPr="00B44B64">
              <w:rPr>
                <w:rFonts w:cs="Arial"/>
                <w:b/>
                <w:sz w:val="16"/>
                <w:szCs w:val="16"/>
              </w:rPr>
              <w:t>Background</w:t>
            </w:r>
          </w:p>
        </w:tc>
        <w:tc>
          <w:tcPr>
            <w:tcW w:w="1489" w:type="dxa"/>
            <w:vAlign w:val="top"/>
          </w:tcPr>
          <w:p w14:paraId="435FA9FD" w14:textId="77777777" w:rsidR="00D61588" w:rsidRPr="00B44B64" w:rsidRDefault="00D61588" w:rsidP="007C5F60">
            <w:pPr>
              <w:rPr>
                <w:sz w:val="16"/>
                <w:szCs w:val="16"/>
              </w:rPr>
            </w:pPr>
            <w:r w:rsidRPr="00B44B64">
              <w:rPr>
                <w:sz w:val="16"/>
                <w:szCs w:val="16"/>
              </w:rPr>
              <w:t>30103</w:t>
            </w:r>
          </w:p>
        </w:tc>
        <w:tc>
          <w:tcPr>
            <w:tcW w:w="1489" w:type="dxa"/>
            <w:vAlign w:val="top"/>
          </w:tcPr>
          <w:p w14:paraId="480919EA" w14:textId="77777777" w:rsidR="00D61588" w:rsidRPr="00B44B64" w:rsidRDefault="00D61588" w:rsidP="007C5F60">
            <w:pPr>
              <w:rPr>
                <w:sz w:val="16"/>
                <w:szCs w:val="16"/>
              </w:rPr>
            </w:pPr>
            <w:r w:rsidRPr="00B44B64">
              <w:rPr>
                <w:sz w:val="16"/>
                <w:szCs w:val="16"/>
              </w:rPr>
              <w:t>514</w:t>
            </w:r>
          </w:p>
        </w:tc>
        <w:tc>
          <w:tcPr>
            <w:tcW w:w="1489" w:type="dxa"/>
            <w:tcBorders>
              <w:left w:val="single" w:sz="12" w:space="0" w:color="000000" w:themeColor="text1"/>
              <w:right w:val="single" w:sz="12" w:space="0" w:color="000000" w:themeColor="text1"/>
            </w:tcBorders>
            <w:vAlign w:val="top"/>
          </w:tcPr>
          <w:p w14:paraId="2033F908" w14:textId="77777777" w:rsidR="00D61588" w:rsidRPr="00B44B64" w:rsidRDefault="00D61588" w:rsidP="007C5F60">
            <w:pPr>
              <w:rPr>
                <w:sz w:val="16"/>
                <w:szCs w:val="16"/>
              </w:rPr>
            </w:pPr>
            <w:r w:rsidRPr="00B44B64">
              <w:rPr>
                <w:sz w:val="16"/>
                <w:szCs w:val="16"/>
              </w:rPr>
              <w:t>30617</w:t>
            </w:r>
          </w:p>
        </w:tc>
        <w:tc>
          <w:tcPr>
            <w:tcW w:w="1489" w:type="dxa"/>
            <w:tcBorders>
              <w:left w:val="single" w:sz="12" w:space="0" w:color="000000" w:themeColor="text1"/>
            </w:tcBorders>
            <w:vAlign w:val="top"/>
          </w:tcPr>
          <w:p w14:paraId="04E56547" w14:textId="77777777" w:rsidR="00D61588" w:rsidRPr="00B44B64" w:rsidRDefault="00D61588" w:rsidP="007C5F60">
            <w:pPr>
              <w:rPr>
                <w:sz w:val="16"/>
                <w:szCs w:val="16"/>
              </w:rPr>
            </w:pPr>
            <w:r w:rsidRPr="00B44B64">
              <w:rPr>
                <w:sz w:val="16"/>
                <w:szCs w:val="16"/>
              </w:rPr>
              <w:t>98.32</w:t>
            </w:r>
          </w:p>
        </w:tc>
      </w:tr>
      <w:tr w:rsidR="00D61588" w:rsidRPr="00B44B64" w14:paraId="28F63BDE" w14:textId="77777777" w:rsidTr="006C32D3">
        <w:trPr>
          <w:trHeight w:val="284"/>
          <w:jc w:val="center"/>
        </w:trPr>
        <w:tc>
          <w:tcPr>
            <w:tcW w:w="1488" w:type="dxa"/>
          </w:tcPr>
          <w:p w14:paraId="76CD4062" w14:textId="25940921" w:rsidR="00D61588" w:rsidRPr="00B44B64" w:rsidRDefault="0084644E" w:rsidP="007C5F60">
            <w:pPr>
              <w:spacing w:before="40" w:after="40" w:line="276" w:lineRule="auto"/>
              <w:rPr>
                <w:rFonts w:cs="Arial"/>
                <w:b/>
                <w:sz w:val="16"/>
                <w:szCs w:val="16"/>
              </w:rPr>
            </w:pPr>
            <w:proofErr w:type="spellStart"/>
            <w:r w:rsidRPr="00B44B64">
              <w:rPr>
                <w:rFonts w:cs="Arial"/>
                <w:b/>
                <w:sz w:val="16"/>
                <w:szCs w:val="16"/>
              </w:rPr>
              <w:t>Spekboom</w:t>
            </w:r>
            <w:proofErr w:type="spellEnd"/>
          </w:p>
        </w:tc>
        <w:tc>
          <w:tcPr>
            <w:tcW w:w="1489" w:type="dxa"/>
            <w:vAlign w:val="top"/>
          </w:tcPr>
          <w:p w14:paraId="3B2BEF5B" w14:textId="77777777" w:rsidR="00D61588" w:rsidRPr="00B44B64" w:rsidRDefault="00D61588" w:rsidP="007C5F60">
            <w:pPr>
              <w:rPr>
                <w:sz w:val="16"/>
                <w:szCs w:val="16"/>
              </w:rPr>
            </w:pPr>
            <w:r w:rsidRPr="00B44B64">
              <w:rPr>
                <w:sz w:val="16"/>
                <w:szCs w:val="16"/>
              </w:rPr>
              <w:t>1491</w:t>
            </w:r>
          </w:p>
        </w:tc>
        <w:tc>
          <w:tcPr>
            <w:tcW w:w="1489" w:type="dxa"/>
            <w:vAlign w:val="top"/>
          </w:tcPr>
          <w:p w14:paraId="1F8A445C" w14:textId="77777777" w:rsidR="00D61588" w:rsidRPr="00B44B64" w:rsidRDefault="00D61588" w:rsidP="007C5F60">
            <w:pPr>
              <w:rPr>
                <w:sz w:val="16"/>
                <w:szCs w:val="16"/>
              </w:rPr>
            </w:pPr>
            <w:r w:rsidRPr="00B44B64">
              <w:rPr>
                <w:sz w:val="16"/>
                <w:szCs w:val="16"/>
              </w:rPr>
              <w:t>25769</w:t>
            </w:r>
          </w:p>
        </w:tc>
        <w:tc>
          <w:tcPr>
            <w:tcW w:w="1489" w:type="dxa"/>
            <w:tcBorders>
              <w:left w:val="single" w:sz="12" w:space="0" w:color="000000" w:themeColor="text1"/>
              <w:right w:val="single" w:sz="12" w:space="0" w:color="000000" w:themeColor="text1"/>
            </w:tcBorders>
            <w:vAlign w:val="top"/>
          </w:tcPr>
          <w:p w14:paraId="166D5025" w14:textId="77777777" w:rsidR="00D61588" w:rsidRPr="00B44B64" w:rsidRDefault="00D61588" w:rsidP="007C5F60">
            <w:pPr>
              <w:rPr>
                <w:sz w:val="16"/>
                <w:szCs w:val="16"/>
              </w:rPr>
            </w:pPr>
            <w:r w:rsidRPr="00B44B64">
              <w:rPr>
                <w:sz w:val="16"/>
                <w:szCs w:val="16"/>
              </w:rPr>
              <w:t>27260</w:t>
            </w:r>
          </w:p>
        </w:tc>
        <w:tc>
          <w:tcPr>
            <w:tcW w:w="1489" w:type="dxa"/>
            <w:tcBorders>
              <w:left w:val="single" w:sz="12" w:space="0" w:color="000000" w:themeColor="text1"/>
            </w:tcBorders>
            <w:vAlign w:val="top"/>
          </w:tcPr>
          <w:p w14:paraId="7AA8634B" w14:textId="77777777" w:rsidR="00D61588" w:rsidRPr="00B44B64" w:rsidRDefault="00D61588" w:rsidP="007C5F60">
            <w:pPr>
              <w:rPr>
                <w:sz w:val="16"/>
                <w:szCs w:val="16"/>
              </w:rPr>
            </w:pPr>
            <w:r w:rsidRPr="00B44B64">
              <w:rPr>
                <w:sz w:val="16"/>
                <w:szCs w:val="16"/>
              </w:rPr>
              <w:t>94.53</w:t>
            </w:r>
          </w:p>
        </w:tc>
      </w:tr>
      <w:tr w:rsidR="00D61588" w:rsidRPr="00B44B64" w14:paraId="440D6C95" w14:textId="77777777" w:rsidTr="006C32D3">
        <w:trPr>
          <w:trHeight w:val="284"/>
          <w:jc w:val="center"/>
        </w:trPr>
        <w:tc>
          <w:tcPr>
            <w:tcW w:w="1488" w:type="dxa"/>
            <w:tcBorders>
              <w:top w:val="single" w:sz="12" w:space="0" w:color="000000" w:themeColor="text1"/>
              <w:bottom w:val="single" w:sz="12" w:space="0" w:color="000000" w:themeColor="text1"/>
            </w:tcBorders>
          </w:tcPr>
          <w:p w14:paraId="096384CD" w14:textId="77777777" w:rsidR="00D61588" w:rsidRPr="00B44B64" w:rsidRDefault="00D61588" w:rsidP="007C5F60">
            <w:pPr>
              <w:spacing w:before="40" w:after="40" w:line="276" w:lineRule="auto"/>
              <w:rPr>
                <w:rFonts w:cs="Arial"/>
                <w:b/>
                <w:sz w:val="16"/>
                <w:szCs w:val="16"/>
              </w:rPr>
            </w:pPr>
            <w:r w:rsidRPr="00B44B64">
              <w:rPr>
                <w:rFonts w:cs="Arial"/>
                <w:b/>
                <w:sz w:val="16"/>
                <w:szCs w:val="16"/>
              </w:rPr>
              <w:t>Total</w:t>
            </w:r>
          </w:p>
        </w:tc>
        <w:tc>
          <w:tcPr>
            <w:tcW w:w="1489" w:type="dxa"/>
            <w:tcBorders>
              <w:top w:val="single" w:sz="12" w:space="0" w:color="000000" w:themeColor="text1"/>
              <w:bottom w:val="single" w:sz="12" w:space="0" w:color="000000" w:themeColor="text1"/>
            </w:tcBorders>
            <w:vAlign w:val="top"/>
          </w:tcPr>
          <w:p w14:paraId="49EA5515" w14:textId="77777777" w:rsidR="00D61588" w:rsidRPr="00B44B64" w:rsidRDefault="00D61588" w:rsidP="007C5F60">
            <w:pPr>
              <w:rPr>
                <w:sz w:val="16"/>
                <w:szCs w:val="16"/>
              </w:rPr>
            </w:pPr>
            <w:r w:rsidRPr="00B44B64">
              <w:rPr>
                <w:sz w:val="16"/>
                <w:szCs w:val="16"/>
              </w:rPr>
              <w:t>31594</w:t>
            </w:r>
          </w:p>
        </w:tc>
        <w:tc>
          <w:tcPr>
            <w:tcW w:w="1489" w:type="dxa"/>
            <w:tcBorders>
              <w:top w:val="single" w:sz="12" w:space="0" w:color="000000" w:themeColor="text1"/>
              <w:bottom w:val="single" w:sz="12" w:space="0" w:color="000000" w:themeColor="text1"/>
            </w:tcBorders>
            <w:vAlign w:val="top"/>
          </w:tcPr>
          <w:p w14:paraId="3DCEF1B4" w14:textId="77777777" w:rsidR="00D61588" w:rsidRPr="00B44B64" w:rsidRDefault="00D61588" w:rsidP="007C5F60">
            <w:pPr>
              <w:rPr>
                <w:sz w:val="16"/>
                <w:szCs w:val="16"/>
              </w:rPr>
            </w:pPr>
            <w:r w:rsidRPr="00B44B64">
              <w:rPr>
                <w:sz w:val="16"/>
                <w:szCs w:val="16"/>
              </w:rPr>
              <w:t>26283</w:t>
            </w:r>
          </w:p>
        </w:tc>
        <w:tc>
          <w:tcPr>
            <w:tcW w:w="1489"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top"/>
          </w:tcPr>
          <w:p w14:paraId="471B4F85" w14:textId="77777777" w:rsidR="00D61588" w:rsidRPr="00B44B64" w:rsidRDefault="00D61588" w:rsidP="007C5F60">
            <w:pPr>
              <w:rPr>
                <w:sz w:val="16"/>
                <w:szCs w:val="16"/>
              </w:rPr>
            </w:pPr>
            <w:r w:rsidRPr="00B44B64">
              <w:rPr>
                <w:sz w:val="16"/>
                <w:szCs w:val="16"/>
              </w:rPr>
              <w:t>57877</w:t>
            </w:r>
          </w:p>
        </w:tc>
        <w:tc>
          <w:tcPr>
            <w:tcW w:w="1489" w:type="dxa"/>
            <w:tcBorders>
              <w:top w:val="single" w:sz="12" w:space="0" w:color="000000" w:themeColor="text1"/>
              <w:left w:val="single" w:sz="12" w:space="0" w:color="000000" w:themeColor="text1"/>
              <w:bottom w:val="single" w:sz="12" w:space="0" w:color="000000" w:themeColor="text1"/>
            </w:tcBorders>
            <w:vAlign w:val="top"/>
          </w:tcPr>
          <w:p w14:paraId="7DC685F1" w14:textId="77777777" w:rsidR="00D61588" w:rsidRPr="00B44B64" w:rsidRDefault="00D61588" w:rsidP="007C5F60">
            <w:pPr>
              <w:rPr>
                <w:sz w:val="16"/>
                <w:szCs w:val="16"/>
              </w:rPr>
            </w:pPr>
          </w:p>
        </w:tc>
      </w:tr>
      <w:tr w:rsidR="00D61588" w:rsidRPr="00B44B64" w14:paraId="30D76A6E" w14:textId="77777777" w:rsidTr="006C32D3">
        <w:trPr>
          <w:trHeight w:val="299"/>
          <w:jc w:val="center"/>
        </w:trPr>
        <w:tc>
          <w:tcPr>
            <w:tcW w:w="1488" w:type="dxa"/>
            <w:tcBorders>
              <w:top w:val="single" w:sz="12" w:space="0" w:color="000000" w:themeColor="text1"/>
            </w:tcBorders>
          </w:tcPr>
          <w:p w14:paraId="520B57AF" w14:textId="77777777" w:rsidR="00D61588" w:rsidRPr="00B44B64" w:rsidRDefault="00D61588" w:rsidP="007C5F60">
            <w:pPr>
              <w:spacing w:before="40" w:after="40" w:line="276" w:lineRule="auto"/>
              <w:rPr>
                <w:rFonts w:cs="Arial"/>
                <w:b/>
                <w:sz w:val="16"/>
                <w:szCs w:val="16"/>
              </w:rPr>
            </w:pPr>
            <w:r w:rsidRPr="00B44B64">
              <w:rPr>
                <w:rFonts w:cs="Arial"/>
                <w:b/>
                <w:sz w:val="16"/>
                <w:szCs w:val="16"/>
              </w:rPr>
              <w:t>CA (%)</w:t>
            </w:r>
            <w:r w:rsidRPr="00B44B64">
              <w:rPr>
                <w:rFonts w:cs="Arial"/>
                <w:b/>
                <w:sz w:val="16"/>
                <w:szCs w:val="16"/>
                <w:vertAlign w:val="superscript"/>
              </w:rPr>
              <w:t>a</w:t>
            </w:r>
          </w:p>
        </w:tc>
        <w:tc>
          <w:tcPr>
            <w:tcW w:w="1489" w:type="dxa"/>
            <w:tcBorders>
              <w:top w:val="single" w:sz="12" w:space="0" w:color="000000" w:themeColor="text1"/>
            </w:tcBorders>
            <w:vAlign w:val="top"/>
          </w:tcPr>
          <w:p w14:paraId="182FC053" w14:textId="77777777" w:rsidR="00D61588" w:rsidRPr="00B44B64" w:rsidRDefault="00D61588" w:rsidP="007C5F60">
            <w:pPr>
              <w:rPr>
                <w:sz w:val="16"/>
                <w:szCs w:val="16"/>
              </w:rPr>
            </w:pPr>
            <w:r w:rsidRPr="00B44B64">
              <w:rPr>
                <w:sz w:val="16"/>
                <w:szCs w:val="16"/>
              </w:rPr>
              <w:t>95.28</w:t>
            </w:r>
          </w:p>
        </w:tc>
        <w:tc>
          <w:tcPr>
            <w:tcW w:w="1489" w:type="dxa"/>
            <w:tcBorders>
              <w:top w:val="single" w:sz="12" w:space="0" w:color="000000" w:themeColor="text1"/>
            </w:tcBorders>
            <w:vAlign w:val="top"/>
          </w:tcPr>
          <w:p w14:paraId="7AF1EB44" w14:textId="77777777" w:rsidR="00D61588" w:rsidRPr="00B44B64" w:rsidRDefault="00D61588" w:rsidP="007C5F60">
            <w:pPr>
              <w:rPr>
                <w:sz w:val="16"/>
                <w:szCs w:val="16"/>
              </w:rPr>
            </w:pPr>
            <w:r w:rsidRPr="00B44B64">
              <w:rPr>
                <w:sz w:val="16"/>
                <w:szCs w:val="16"/>
              </w:rPr>
              <w:t>98.04</w:t>
            </w:r>
          </w:p>
        </w:tc>
        <w:tc>
          <w:tcPr>
            <w:tcW w:w="1489" w:type="dxa"/>
            <w:tcBorders>
              <w:top w:val="single" w:sz="12" w:space="0" w:color="000000" w:themeColor="text1"/>
            </w:tcBorders>
            <w:vAlign w:val="top"/>
          </w:tcPr>
          <w:p w14:paraId="2DDB9BF8" w14:textId="77777777" w:rsidR="00D61588" w:rsidRPr="00B44B64" w:rsidRDefault="00D61588" w:rsidP="007C5F60">
            <w:pPr>
              <w:rPr>
                <w:sz w:val="16"/>
                <w:szCs w:val="16"/>
              </w:rPr>
            </w:pPr>
          </w:p>
        </w:tc>
        <w:tc>
          <w:tcPr>
            <w:tcW w:w="1489" w:type="dxa"/>
            <w:tcBorders>
              <w:top w:val="single" w:sz="12" w:space="0" w:color="000000" w:themeColor="text1"/>
            </w:tcBorders>
            <w:vAlign w:val="top"/>
          </w:tcPr>
          <w:p w14:paraId="5CFB5421" w14:textId="77777777" w:rsidR="00D61588" w:rsidRPr="00B44B64" w:rsidRDefault="00D61588" w:rsidP="007C5F60">
            <w:pPr>
              <w:rPr>
                <w:sz w:val="16"/>
                <w:szCs w:val="16"/>
              </w:rPr>
            </w:pPr>
          </w:p>
        </w:tc>
      </w:tr>
      <w:tr w:rsidR="00D61588" w:rsidRPr="00B44B64" w14:paraId="78A08AC7" w14:textId="77777777" w:rsidTr="006C32D3">
        <w:trPr>
          <w:trHeight w:val="284"/>
          <w:jc w:val="center"/>
        </w:trPr>
        <w:tc>
          <w:tcPr>
            <w:tcW w:w="1488" w:type="dxa"/>
          </w:tcPr>
          <w:p w14:paraId="531ABBC7" w14:textId="77777777" w:rsidR="00D61588" w:rsidRPr="00B44B64" w:rsidRDefault="00D61588" w:rsidP="007C5F60">
            <w:pPr>
              <w:spacing w:before="40" w:after="40" w:line="276" w:lineRule="auto"/>
              <w:rPr>
                <w:rFonts w:cs="Arial"/>
                <w:b/>
                <w:sz w:val="16"/>
                <w:szCs w:val="16"/>
              </w:rPr>
            </w:pPr>
            <w:r w:rsidRPr="00B44B64">
              <w:rPr>
                <w:rFonts w:cs="Arial"/>
                <w:b/>
                <w:sz w:val="16"/>
                <w:szCs w:val="16"/>
              </w:rPr>
              <w:t>Kappa</w:t>
            </w:r>
          </w:p>
        </w:tc>
        <w:tc>
          <w:tcPr>
            <w:tcW w:w="1489" w:type="dxa"/>
            <w:vAlign w:val="top"/>
          </w:tcPr>
          <w:p w14:paraId="43A29583" w14:textId="77777777" w:rsidR="00D61588" w:rsidRPr="00B44B64" w:rsidRDefault="00D61588" w:rsidP="007C5F60">
            <w:pPr>
              <w:rPr>
                <w:sz w:val="16"/>
                <w:szCs w:val="16"/>
              </w:rPr>
            </w:pPr>
            <w:r w:rsidRPr="00B44B64">
              <w:rPr>
                <w:sz w:val="16"/>
                <w:szCs w:val="16"/>
              </w:rPr>
              <w:t>0.93</w:t>
            </w:r>
          </w:p>
        </w:tc>
        <w:tc>
          <w:tcPr>
            <w:tcW w:w="1489" w:type="dxa"/>
            <w:vAlign w:val="top"/>
          </w:tcPr>
          <w:p w14:paraId="4F4EA2B9" w14:textId="77777777" w:rsidR="00D61588" w:rsidRPr="00B44B64" w:rsidRDefault="00D61588" w:rsidP="007C5F60">
            <w:pPr>
              <w:rPr>
                <w:sz w:val="16"/>
                <w:szCs w:val="16"/>
              </w:rPr>
            </w:pPr>
          </w:p>
        </w:tc>
        <w:tc>
          <w:tcPr>
            <w:tcW w:w="1489" w:type="dxa"/>
            <w:vAlign w:val="top"/>
          </w:tcPr>
          <w:p w14:paraId="16C56EC6" w14:textId="77777777" w:rsidR="00D61588" w:rsidRPr="00B44B64" w:rsidRDefault="00D61588" w:rsidP="007C5F60">
            <w:pPr>
              <w:rPr>
                <w:sz w:val="16"/>
                <w:szCs w:val="16"/>
              </w:rPr>
            </w:pPr>
          </w:p>
        </w:tc>
        <w:tc>
          <w:tcPr>
            <w:tcW w:w="1489" w:type="dxa"/>
            <w:vAlign w:val="top"/>
          </w:tcPr>
          <w:p w14:paraId="2F37540F" w14:textId="77777777" w:rsidR="00D61588" w:rsidRPr="00B44B64" w:rsidRDefault="00D61588" w:rsidP="007C5F60">
            <w:pPr>
              <w:rPr>
                <w:sz w:val="16"/>
                <w:szCs w:val="16"/>
              </w:rPr>
            </w:pPr>
          </w:p>
        </w:tc>
      </w:tr>
      <w:tr w:rsidR="00D61588" w:rsidRPr="00B44B64" w14:paraId="685BF5B1" w14:textId="77777777" w:rsidTr="006C32D3">
        <w:trPr>
          <w:trHeight w:val="284"/>
          <w:jc w:val="center"/>
        </w:trPr>
        <w:tc>
          <w:tcPr>
            <w:tcW w:w="1488" w:type="dxa"/>
          </w:tcPr>
          <w:p w14:paraId="41F8F180" w14:textId="77777777" w:rsidR="00D61588" w:rsidRPr="00B44B64" w:rsidRDefault="00D61588" w:rsidP="007C5F60">
            <w:pPr>
              <w:spacing w:before="40" w:after="40" w:line="276" w:lineRule="auto"/>
              <w:rPr>
                <w:rFonts w:cs="Arial"/>
                <w:b/>
                <w:sz w:val="16"/>
                <w:szCs w:val="16"/>
              </w:rPr>
            </w:pPr>
            <w:r w:rsidRPr="00B44B64">
              <w:rPr>
                <w:rFonts w:cs="Arial"/>
                <w:b/>
                <w:sz w:val="16"/>
                <w:szCs w:val="16"/>
              </w:rPr>
              <w:t>Overall Error (%)</w:t>
            </w:r>
          </w:p>
        </w:tc>
        <w:tc>
          <w:tcPr>
            <w:tcW w:w="1489" w:type="dxa"/>
            <w:vAlign w:val="top"/>
          </w:tcPr>
          <w:p w14:paraId="0655830F" w14:textId="77777777" w:rsidR="00D61588" w:rsidRPr="00B44B64" w:rsidRDefault="00D61588" w:rsidP="007C5F60">
            <w:pPr>
              <w:rPr>
                <w:sz w:val="16"/>
                <w:szCs w:val="16"/>
              </w:rPr>
            </w:pPr>
            <w:r w:rsidRPr="00B44B64">
              <w:rPr>
                <w:sz w:val="16"/>
                <w:szCs w:val="16"/>
              </w:rPr>
              <w:t>3.57</w:t>
            </w:r>
          </w:p>
        </w:tc>
        <w:tc>
          <w:tcPr>
            <w:tcW w:w="1489" w:type="dxa"/>
            <w:vAlign w:val="top"/>
          </w:tcPr>
          <w:p w14:paraId="19919BD6" w14:textId="77777777" w:rsidR="00D61588" w:rsidRPr="00B44B64" w:rsidRDefault="00D61588" w:rsidP="007C5F60">
            <w:pPr>
              <w:rPr>
                <w:sz w:val="16"/>
                <w:szCs w:val="16"/>
              </w:rPr>
            </w:pPr>
          </w:p>
        </w:tc>
        <w:tc>
          <w:tcPr>
            <w:tcW w:w="1489" w:type="dxa"/>
            <w:vAlign w:val="top"/>
          </w:tcPr>
          <w:p w14:paraId="02141BDD" w14:textId="77777777" w:rsidR="00D61588" w:rsidRPr="00B44B64" w:rsidRDefault="00D61588" w:rsidP="007C5F60">
            <w:pPr>
              <w:rPr>
                <w:sz w:val="16"/>
                <w:szCs w:val="16"/>
              </w:rPr>
            </w:pPr>
          </w:p>
        </w:tc>
        <w:tc>
          <w:tcPr>
            <w:tcW w:w="1489" w:type="dxa"/>
            <w:vAlign w:val="top"/>
          </w:tcPr>
          <w:p w14:paraId="587DACD3" w14:textId="77777777" w:rsidR="00D61588" w:rsidRPr="00B44B64" w:rsidRDefault="00D61588" w:rsidP="007C5F60">
            <w:pPr>
              <w:rPr>
                <w:sz w:val="16"/>
                <w:szCs w:val="16"/>
              </w:rPr>
            </w:pPr>
          </w:p>
        </w:tc>
      </w:tr>
    </w:tbl>
    <w:p w14:paraId="2AED6C61" w14:textId="77777777" w:rsidR="00D61588" w:rsidRPr="00B44B64" w:rsidRDefault="00D61588" w:rsidP="006C32D3">
      <w:pPr>
        <w:spacing w:line="360" w:lineRule="auto"/>
        <w:ind w:firstLine="720"/>
        <w:jc w:val="center"/>
        <w:rPr>
          <w:rFonts w:ascii="Arial" w:hAnsi="Arial" w:cs="Arial"/>
          <w:sz w:val="16"/>
          <w:szCs w:val="16"/>
        </w:rPr>
      </w:pPr>
      <w:r w:rsidRPr="00B44B64">
        <w:rPr>
          <w:rFonts w:ascii="Arial" w:hAnsi="Arial" w:cs="Arial"/>
          <w:sz w:val="16"/>
          <w:szCs w:val="16"/>
          <w:vertAlign w:val="superscript"/>
        </w:rPr>
        <w:t>a</w:t>
      </w:r>
      <w:r w:rsidRPr="00B44B64">
        <w:rPr>
          <w:rFonts w:ascii="Arial" w:hAnsi="Arial" w:cs="Arial"/>
          <w:sz w:val="16"/>
          <w:szCs w:val="16"/>
        </w:rPr>
        <w:t xml:space="preserve"> CA = Consumer’s accuracy, PA = Producer’s accuracy</w:t>
      </w:r>
    </w:p>
    <w:p w14:paraId="7163A059" w14:textId="77777777" w:rsidR="00D61588" w:rsidRPr="00B44B64" w:rsidRDefault="00D61588" w:rsidP="00D61588">
      <w:pPr>
        <w:spacing w:line="360" w:lineRule="auto"/>
        <w:jc w:val="both"/>
      </w:pPr>
    </w:p>
    <w:p w14:paraId="160B71BE" w14:textId="4ED02CBD" w:rsidR="00D61588" w:rsidRPr="00B44B64" w:rsidRDefault="00D61588" w:rsidP="00CA517C">
      <w:pPr>
        <w:pStyle w:val="1Tablecaption"/>
      </w:pPr>
      <w:bookmarkStart w:id="42" w:name="_Ref395175360"/>
      <w:bookmarkStart w:id="43" w:name="_Toc448324345"/>
      <w:r w:rsidRPr="006C32D3">
        <w:rPr>
          <w:b/>
        </w:rPr>
        <w:t xml:space="preserve">Table </w:t>
      </w:r>
      <w:r w:rsidR="00F4774D" w:rsidRPr="006C32D3">
        <w:rPr>
          <w:b/>
        </w:rPr>
        <w:fldChar w:fldCharType="begin"/>
      </w:r>
      <w:r w:rsidR="00F4774D" w:rsidRPr="006C32D3">
        <w:rPr>
          <w:b/>
        </w:rPr>
        <w:instrText xml:space="preserve"> SEQ Table \* ARABIC </w:instrText>
      </w:r>
      <w:r w:rsidR="00F4774D" w:rsidRPr="006C32D3">
        <w:rPr>
          <w:b/>
        </w:rPr>
        <w:fldChar w:fldCharType="separate"/>
      </w:r>
      <w:r w:rsidR="00AF4D8F">
        <w:rPr>
          <w:b/>
          <w:noProof/>
        </w:rPr>
        <w:t>10</w:t>
      </w:r>
      <w:r w:rsidR="00F4774D" w:rsidRPr="006C32D3">
        <w:rPr>
          <w:b/>
        </w:rPr>
        <w:fldChar w:fldCharType="end"/>
      </w:r>
      <w:bookmarkEnd w:id="42"/>
      <w:r w:rsidRPr="00B44B64">
        <w:t xml:space="preserve">   Decision </w:t>
      </w:r>
      <w:r w:rsidR="00CF403F" w:rsidRPr="00B44B64">
        <w:t>t</w:t>
      </w:r>
      <w:r w:rsidRPr="00B44B64">
        <w:t>ree canopy</w:t>
      </w:r>
      <w:r w:rsidR="00FA2071" w:rsidRPr="00B44B64">
        <w:t>-</w:t>
      </w:r>
      <w:r w:rsidRPr="00B44B64">
        <w:t>cover estimates</w:t>
      </w:r>
      <w:bookmarkEnd w:id="43"/>
    </w:p>
    <w:tbl>
      <w:tblPr>
        <w:tblStyle w:val="MyThesisTable"/>
        <w:tblW w:w="5085" w:type="dxa"/>
        <w:jc w:val="center"/>
        <w:tblLayout w:type="fixed"/>
        <w:tblLook w:val="01E0" w:firstRow="1" w:lastRow="1" w:firstColumn="1" w:lastColumn="1" w:noHBand="0" w:noVBand="0"/>
      </w:tblPr>
      <w:tblGrid>
        <w:gridCol w:w="1356"/>
        <w:gridCol w:w="678"/>
        <w:gridCol w:w="1582"/>
        <w:gridCol w:w="1469"/>
      </w:tblGrid>
      <w:tr w:rsidR="00684F38" w:rsidRPr="00B44B64" w14:paraId="67A424A5" w14:textId="77777777" w:rsidTr="006C32D3">
        <w:trPr>
          <w:cnfStyle w:val="100000000000" w:firstRow="1" w:lastRow="0" w:firstColumn="0" w:lastColumn="0" w:oddVBand="0" w:evenVBand="0" w:oddHBand="0" w:evenHBand="0" w:firstRowFirstColumn="0" w:firstRowLastColumn="0" w:lastRowFirstColumn="0" w:lastRowLastColumn="0"/>
          <w:trHeight w:val="340"/>
          <w:jc w:val="center"/>
        </w:trPr>
        <w:tc>
          <w:tcPr>
            <w:tcW w:w="1356" w:type="dxa"/>
          </w:tcPr>
          <w:p w14:paraId="50173FCB" w14:textId="77777777" w:rsidR="00684F38" w:rsidRPr="00B44B64" w:rsidRDefault="00684F38" w:rsidP="007C5F60">
            <w:pPr>
              <w:rPr>
                <w:rFonts w:cs="Arial"/>
                <w:sz w:val="16"/>
                <w:szCs w:val="16"/>
              </w:rPr>
            </w:pPr>
            <w:r w:rsidRPr="00B44B64">
              <w:rPr>
                <w:rFonts w:cs="Arial"/>
                <w:sz w:val="16"/>
                <w:szCs w:val="16"/>
              </w:rPr>
              <w:t>Area</w:t>
            </w:r>
          </w:p>
        </w:tc>
        <w:tc>
          <w:tcPr>
            <w:tcW w:w="678" w:type="dxa"/>
          </w:tcPr>
          <w:p w14:paraId="26F72A4F" w14:textId="03D7B2AE" w:rsidR="00684F38" w:rsidRPr="00B44B64" w:rsidRDefault="00684F38" w:rsidP="007C5F60">
            <w:pPr>
              <w:rPr>
                <w:rFonts w:cs="Arial"/>
                <w:sz w:val="16"/>
                <w:szCs w:val="16"/>
              </w:rPr>
            </w:pPr>
            <w:r w:rsidRPr="00B44B64">
              <w:rPr>
                <w:rFonts w:cs="Arial"/>
                <w:sz w:val="16"/>
                <w:szCs w:val="16"/>
              </w:rPr>
              <w:t>N</w:t>
            </w:r>
            <w:r w:rsidR="006D799B" w:rsidRPr="00B44B64">
              <w:rPr>
                <w:rFonts w:cs="Arial"/>
                <w:sz w:val="16"/>
                <w:szCs w:val="16"/>
              </w:rPr>
              <w:t>o</w:t>
            </w:r>
            <w:r w:rsidRPr="00B44B64">
              <w:rPr>
                <w:rFonts w:cs="Arial"/>
                <w:sz w:val="16"/>
                <w:szCs w:val="16"/>
              </w:rPr>
              <w:t>.</w:t>
            </w:r>
          </w:p>
        </w:tc>
        <w:tc>
          <w:tcPr>
            <w:tcW w:w="1582" w:type="dxa"/>
          </w:tcPr>
          <w:p w14:paraId="731EF130" w14:textId="77777777" w:rsidR="00684F38" w:rsidRPr="00B44B64" w:rsidRDefault="00684F38" w:rsidP="007C5F60">
            <w:pPr>
              <w:jc w:val="center"/>
              <w:rPr>
                <w:rFonts w:cs="Arial"/>
                <w:sz w:val="16"/>
                <w:szCs w:val="16"/>
              </w:rPr>
            </w:pPr>
            <w:r w:rsidRPr="00B44B64">
              <w:rPr>
                <w:rFonts w:cs="Arial"/>
                <w:sz w:val="16"/>
                <w:szCs w:val="16"/>
              </w:rPr>
              <w:t>Ground Truth (%)</w:t>
            </w:r>
          </w:p>
        </w:tc>
        <w:tc>
          <w:tcPr>
            <w:tcW w:w="1469" w:type="dxa"/>
          </w:tcPr>
          <w:p w14:paraId="0517AC23" w14:textId="77777777" w:rsidR="00684F38" w:rsidRPr="00B44B64" w:rsidRDefault="00684F38" w:rsidP="007C5F60">
            <w:pPr>
              <w:jc w:val="center"/>
              <w:rPr>
                <w:rFonts w:cs="Arial"/>
                <w:sz w:val="16"/>
                <w:szCs w:val="16"/>
              </w:rPr>
            </w:pPr>
            <w:r w:rsidRPr="00B44B64">
              <w:rPr>
                <w:rFonts w:cs="Arial"/>
                <w:sz w:val="16"/>
                <w:szCs w:val="16"/>
              </w:rPr>
              <w:t>Classifier (%)</w:t>
            </w:r>
          </w:p>
        </w:tc>
      </w:tr>
      <w:tr w:rsidR="00684F38" w:rsidRPr="00B44B64" w14:paraId="4B494134" w14:textId="77777777" w:rsidTr="006C32D3">
        <w:trPr>
          <w:trHeight w:val="340"/>
          <w:jc w:val="center"/>
        </w:trPr>
        <w:tc>
          <w:tcPr>
            <w:tcW w:w="1356" w:type="dxa"/>
          </w:tcPr>
          <w:p w14:paraId="1F1EB2DF" w14:textId="77777777" w:rsidR="00684F38" w:rsidRPr="00B44B64" w:rsidRDefault="00684F38" w:rsidP="007C5F60">
            <w:pPr>
              <w:rPr>
                <w:rFonts w:cs="Arial"/>
                <w:sz w:val="16"/>
                <w:szCs w:val="16"/>
              </w:rPr>
            </w:pPr>
            <w:proofErr w:type="spellStart"/>
            <w:r w:rsidRPr="00B44B64">
              <w:rPr>
                <w:rFonts w:cs="Arial"/>
                <w:sz w:val="16"/>
                <w:szCs w:val="16"/>
              </w:rPr>
              <w:t>Groenfontein</w:t>
            </w:r>
            <w:proofErr w:type="spellEnd"/>
          </w:p>
        </w:tc>
        <w:tc>
          <w:tcPr>
            <w:tcW w:w="678" w:type="dxa"/>
          </w:tcPr>
          <w:p w14:paraId="77C0E22F" w14:textId="77777777" w:rsidR="00684F38" w:rsidRPr="00B44B64" w:rsidRDefault="00684F38" w:rsidP="007C5F60">
            <w:pPr>
              <w:rPr>
                <w:rFonts w:cs="Arial"/>
                <w:sz w:val="16"/>
                <w:szCs w:val="16"/>
              </w:rPr>
            </w:pPr>
            <w:r w:rsidRPr="00B44B64">
              <w:rPr>
                <w:rFonts w:cs="Arial"/>
                <w:sz w:val="16"/>
                <w:szCs w:val="16"/>
              </w:rPr>
              <w:t>1</w:t>
            </w:r>
          </w:p>
        </w:tc>
        <w:tc>
          <w:tcPr>
            <w:tcW w:w="1582" w:type="dxa"/>
          </w:tcPr>
          <w:p w14:paraId="3DB228B9" w14:textId="77777777" w:rsidR="00684F38" w:rsidRPr="00B44B64" w:rsidRDefault="00684F38" w:rsidP="007C5F60">
            <w:pPr>
              <w:jc w:val="right"/>
              <w:rPr>
                <w:rFonts w:cs="Arial"/>
                <w:sz w:val="16"/>
                <w:szCs w:val="16"/>
              </w:rPr>
            </w:pPr>
            <w:r w:rsidRPr="00B44B64">
              <w:rPr>
                <w:rFonts w:cs="Arial"/>
                <w:sz w:val="16"/>
                <w:szCs w:val="16"/>
              </w:rPr>
              <w:t>0.00</w:t>
            </w:r>
          </w:p>
        </w:tc>
        <w:tc>
          <w:tcPr>
            <w:tcW w:w="1469" w:type="dxa"/>
          </w:tcPr>
          <w:p w14:paraId="76D12096" w14:textId="77777777" w:rsidR="00684F38" w:rsidRPr="00B44B64" w:rsidRDefault="00684F38" w:rsidP="007C5F60">
            <w:pPr>
              <w:jc w:val="right"/>
              <w:rPr>
                <w:rFonts w:cs="Arial"/>
                <w:sz w:val="16"/>
                <w:szCs w:val="16"/>
              </w:rPr>
            </w:pPr>
            <w:r w:rsidRPr="00B44B64">
              <w:rPr>
                <w:rFonts w:cs="Arial"/>
                <w:sz w:val="16"/>
                <w:szCs w:val="16"/>
              </w:rPr>
              <w:t>0.07</w:t>
            </w:r>
          </w:p>
        </w:tc>
      </w:tr>
      <w:tr w:rsidR="00684F38" w:rsidRPr="00B44B64" w14:paraId="7C655402" w14:textId="77777777" w:rsidTr="006C32D3">
        <w:trPr>
          <w:trHeight w:val="340"/>
          <w:jc w:val="center"/>
        </w:trPr>
        <w:tc>
          <w:tcPr>
            <w:tcW w:w="1356" w:type="dxa"/>
          </w:tcPr>
          <w:p w14:paraId="545751D7" w14:textId="77777777" w:rsidR="00684F38" w:rsidRPr="00B44B64" w:rsidRDefault="00684F38" w:rsidP="007C5F60">
            <w:pPr>
              <w:rPr>
                <w:rFonts w:cs="Arial"/>
                <w:sz w:val="16"/>
                <w:szCs w:val="16"/>
              </w:rPr>
            </w:pPr>
          </w:p>
        </w:tc>
        <w:tc>
          <w:tcPr>
            <w:tcW w:w="678" w:type="dxa"/>
          </w:tcPr>
          <w:p w14:paraId="34EB78CD" w14:textId="77777777" w:rsidR="00684F38" w:rsidRPr="00B44B64" w:rsidRDefault="00684F38" w:rsidP="007C5F60">
            <w:pPr>
              <w:rPr>
                <w:rFonts w:cs="Arial"/>
                <w:sz w:val="16"/>
                <w:szCs w:val="16"/>
              </w:rPr>
            </w:pPr>
            <w:r w:rsidRPr="00B44B64">
              <w:rPr>
                <w:rFonts w:cs="Arial"/>
                <w:sz w:val="16"/>
                <w:szCs w:val="16"/>
              </w:rPr>
              <w:t>2</w:t>
            </w:r>
          </w:p>
        </w:tc>
        <w:tc>
          <w:tcPr>
            <w:tcW w:w="1582" w:type="dxa"/>
          </w:tcPr>
          <w:p w14:paraId="48862631" w14:textId="77777777" w:rsidR="00684F38" w:rsidRPr="00B44B64" w:rsidRDefault="00684F38" w:rsidP="007C5F60">
            <w:pPr>
              <w:jc w:val="right"/>
              <w:rPr>
                <w:rFonts w:cs="Arial"/>
                <w:sz w:val="16"/>
                <w:szCs w:val="16"/>
              </w:rPr>
            </w:pPr>
            <w:r w:rsidRPr="00B44B64">
              <w:rPr>
                <w:rFonts w:cs="Arial"/>
                <w:sz w:val="16"/>
                <w:szCs w:val="16"/>
              </w:rPr>
              <w:t>4.00</w:t>
            </w:r>
          </w:p>
        </w:tc>
        <w:tc>
          <w:tcPr>
            <w:tcW w:w="1469" w:type="dxa"/>
          </w:tcPr>
          <w:p w14:paraId="5D73F7D9" w14:textId="77777777" w:rsidR="00684F38" w:rsidRPr="00B44B64" w:rsidRDefault="00684F38" w:rsidP="007C5F60">
            <w:pPr>
              <w:jc w:val="right"/>
              <w:rPr>
                <w:rFonts w:cs="Arial"/>
                <w:sz w:val="16"/>
                <w:szCs w:val="16"/>
              </w:rPr>
            </w:pPr>
            <w:r w:rsidRPr="00B44B64">
              <w:rPr>
                <w:rFonts w:cs="Arial"/>
                <w:sz w:val="16"/>
                <w:szCs w:val="16"/>
              </w:rPr>
              <w:t>0.47</w:t>
            </w:r>
          </w:p>
        </w:tc>
      </w:tr>
      <w:tr w:rsidR="00684F38" w:rsidRPr="00B44B64" w14:paraId="69F78F97" w14:textId="77777777" w:rsidTr="006C32D3">
        <w:trPr>
          <w:trHeight w:val="340"/>
          <w:jc w:val="center"/>
        </w:trPr>
        <w:tc>
          <w:tcPr>
            <w:tcW w:w="1356" w:type="dxa"/>
          </w:tcPr>
          <w:p w14:paraId="5654C4B7" w14:textId="77777777" w:rsidR="00684F38" w:rsidRPr="00B44B64" w:rsidRDefault="00684F38" w:rsidP="007C5F60">
            <w:pPr>
              <w:rPr>
                <w:rFonts w:cs="Arial"/>
                <w:sz w:val="16"/>
                <w:szCs w:val="16"/>
              </w:rPr>
            </w:pPr>
          </w:p>
        </w:tc>
        <w:tc>
          <w:tcPr>
            <w:tcW w:w="678" w:type="dxa"/>
          </w:tcPr>
          <w:p w14:paraId="0D0B8137" w14:textId="77777777" w:rsidR="00684F38" w:rsidRPr="00B44B64" w:rsidRDefault="00684F38" w:rsidP="007C5F60">
            <w:pPr>
              <w:rPr>
                <w:rFonts w:cs="Arial"/>
                <w:sz w:val="16"/>
                <w:szCs w:val="16"/>
              </w:rPr>
            </w:pPr>
            <w:r w:rsidRPr="00B44B64">
              <w:rPr>
                <w:rFonts w:cs="Arial"/>
                <w:sz w:val="16"/>
                <w:szCs w:val="16"/>
              </w:rPr>
              <w:t>3</w:t>
            </w:r>
          </w:p>
        </w:tc>
        <w:tc>
          <w:tcPr>
            <w:tcW w:w="1582" w:type="dxa"/>
          </w:tcPr>
          <w:p w14:paraId="0D68E191" w14:textId="77777777" w:rsidR="00684F38" w:rsidRPr="00B44B64" w:rsidRDefault="00684F38" w:rsidP="007C5F60">
            <w:pPr>
              <w:jc w:val="right"/>
              <w:rPr>
                <w:rFonts w:cs="Arial"/>
                <w:sz w:val="16"/>
                <w:szCs w:val="16"/>
              </w:rPr>
            </w:pPr>
            <w:r w:rsidRPr="00B44B64">
              <w:rPr>
                <w:rFonts w:cs="Arial"/>
                <w:sz w:val="16"/>
                <w:szCs w:val="16"/>
              </w:rPr>
              <w:t>10.00</w:t>
            </w:r>
          </w:p>
        </w:tc>
        <w:tc>
          <w:tcPr>
            <w:tcW w:w="1469" w:type="dxa"/>
          </w:tcPr>
          <w:p w14:paraId="0BA22F33" w14:textId="77777777" w:rsidR="00684F38" w:rsidRPr="00B44B64" w:rsidRDefault="00684F38" w:rsidP="007C5F60">
            <w:pPr>
              <w:jc w:val="right"/>
              <w:rPr>
                <w:rFonts w:cs="Arial"/>
                <w:sz w:val="16"/>
                <w:szCs w:val="16"/>
              </w:rPr>
            </w:pPr>
            <w:r w:rsidRPr="00B44B64">
              <w:rPr>
                <w:rFonts w:cs="Arial"/>
                <w:sz w:val="16"/>
                <w:szCs w:val="16"/>
              </w:rPr>
              <w:t>8.21</w:t>
            </w:r>
          </w:p>
        </w:tc>
      </w:tr>
      <w:tr w:rsidR="00684F38" w:rsidRPr="00B44B64" w14:paraId="70984908" w14:textId="77777777" w:rsidTr="006C32D3">
        <w:trPr>
          <w:trHeight w:val="340"/>
          <w:jc w:val="center"/>
        </w:trPr>
        <w:tc>
          <w:tcPr>
            <w:tcW w:w="1356" w:type="dxa"/>
            <w:tcBorders>
              <w:bottom w:val="single" w:sz="12" w:space="0" w:color="000000" w:themeColor="text1"/>
            </w:tcBorders>
          </w:tcPr>
          <w:p w14:paraId="594C764F" w14:textId="77777777" w:rsidR="00684F38" w:rsidRPr="00B44B64" w:rsidRDefault="00684F38" w:rsidP="007C5F60">
            <w:pPr>
              <w:rPr>
                <w:rFonts w:cs="Arial"/>
                <w:sz w:val="16"/>
                <w:szCs w:val="16"/>
              </w:rPr>
            </w:pPr>
          </w:p>
        </w:tc>
        <w:tc>
          <w:tcPr>
            <w:tcW w:w="678" w:type="dxa"/>
            <w:tcBorders>
              <w:bottom w:val="single" w:sz="12" w:space="0" w:color="000000" w:themeColor="text1"/>
            </w:tcBorders>
          </w:tcPr>
          <w:p w14:paraId="6563A876" w14:textId="77777777" w:rsidR="00684F38" w:rsidRPr="00B44B64" w:rsidRDefault="00684F38" w:rsidP="007C5F60">
            <w:pPr>
              <w:rPr>
                <w:rFonts w:cs="Arial"/>
                <w:sz w:val="16"/>
                <w:szCs w:val="16"/>
              </w:rPr>
            </w:pPr>
            <w:r w:rsidRPr="00B44B64">
              <w:rPr>
                <w:rFonts w:cs="Arial"/>
                <w:sz w:val="16"/>
                <w:szCs w:val="16"/>
              </w:rPr>
              <w:t>4</w:t>
            </w:r>
          </w:p>
        </w:tc>
        <w:tc>
          <w:tcPr>
            <w:tcW w:w="1582" w:type="dxa"/>
            <w:tcBorders>
              <w:bottom w:val="single" w:sz="12" w:space="0" w:color="000000" w:themeColor="text1"/>
            </w:tcBorders>
          </w:tcPr>
          <w:p w14:paraId="3B42A90F" w14:textId="77777777" w:rsidR="00684F38" w:rsidRPr="00B44B64" w:rsidRDefault="00684F38" w:rsidP="007C5F60">
            <w:pPr>
              <w:jc w:val="right"/>
              <w:rPr>
                <w:rFonts w:cs="Arial"/>
                <w:sz w:val="16"/>
                <w:szCs w:val="16"/>
              </w:rPr>
            </w:pPr>
            <w:r w:rsidRPr="00B44B64">
              <w:rPr>
                <w:rFonts w:cs="Arial"/>
                <w:sz w:val="16"/>
                <w:szCs w:val="16"/>
              </w:rPr>
              <w:t>25.00</w:t>
            </w:r>
          </w:p>
        </w:tc>
        <w:tc>
          <w:tcPr>
            <w:tcW w:w="1469" w:type="dxa"/>
            <w:tcBorders>
              <w:bottom w:val="single" w:sz="12" w:space="0" w:color="000000" w:themeColor="text1"/>
            </w:tcBorders>
          </w:tcPr>
          <w:p w14:paraId="075C7766" w14:textId="77777777" w:rsidR="00684F38" w:rsidRPr="00B44B64" w:rsidRDefault="00684F38" w:rsidP="007C5F60">
            <w:pPr>
              <w:jc w:val="right"/>
              <w:rPr>
                <w:rFonts w:cs="Arial"/>
                <w:sz w:val="16"/>
                <w:szCs w:val="16"/>
              </w:rPr>
            </w:pPr>
            <w:r w:rsidRPr="00B44B64">
              <w:rPr>
                <w:rFonts w:cs="Arial"/>
                <w:sz w:val="16"/>
                <w:szCs w:val="16"/>
              </w:rPr>
              <w:t>17.44</w:t>
            </w:r>
          </w:p>
        </w:tc>
      </w:tr>
      <w:tr w:rsidR="00684F38" w:rsidRPr="00B44B64" w14:paraId="32DD9A64" w14:textId="77777777" w:rsidTr="006C32D3">
        <w:trPr>
          <w:trHeight w:val="414"/>
          <w:jc w:val="center"/>
        </w:trPr>
        <w:tc>
          <w:tcPr>
            <w:tcW w:w="1356" w:type="dxa"/>
            <w:tcBorders>
              <w:top w:val="single" w:sz="12" w:space="0" w:color="000000" w:themeColor="text1"/>
              <w:bottom w:val="nil"/>
            </w:tcBorders>
          </w:tcPr>
          <w:p w14:paraId="1D36B065" w14:textId="77777777" w:rsidR="00684F38" w:rsidRPr="00B44B64" w:rsidRDefault="00684F38" w:rsidP="007C5F60">
            <w:pPr>
              <w:rPr>
                <w:rFonts w:cs="Arial"/>
                <w:sz w:val="16"/>
                <w:szCs w:val="16"/>
              </w:rPr>
            </w:pPr>
            <w:proofErr w:type="spellStart"/>
            <w:r w:rsidRPr="00B44B64">
              <w:rPr>
                <w:rFonts w:cs="Arial"/>
                <w:sz w:val="16"/>
                <w:szCs w:val="16"/>
              </w:rPr>
              <w:t>Matjiesvlei</w:t>
            </w:r>
            <w:proofErr w:type="spellEnd"/>
          </w:p>
        </w:tc>
        <w:tc>
          <w:tcPr>
            <w:tcW w:w="678" w:type="dxa"/>
            <w:tcBorders>
              <w:top w:val="single" w:sz="12" w:space="0" w:color="000000" w:themeColor="text1"/>
              <w:bottom w:val="nil"/>
            </w:tcBorders>
          </w:tcPr>
          <w:p w14:paraId="5619D4B4" w14:textId="77777777" w:rsidR="00684F38" w:rsidRPr="00B44B64" w:rsidRDefault="00684F38" w:rsidP="007C5F60">
            <w:pPr>
              <w:rPr>
                <w:rFonts w:cs="Arial"/>
                <w:sz w:val="16"/>
                <w:szCs w:val="16"/>
              </w:rPr>
            </w:pPr>
            <w:r w:rsidRPr="00B44B64">
              <w:rPr>
                <w:rFonts w:cs="Arial"/>
                <w:sz w:val="16"/>
                <w:szCs w:val="16"/>
              </w:rPr>
              <w:t>1a</w:t>
            </w:r>
          </w:p>
        </w:tc>
        <w:tc>
          <w:tcPr>
            <w:tcW w:w="1582" w:type="dxa"/>
            <w:tcBorders>
              <w:top w:val="single" w:sz="12" w:space="0" w:color="000000" w:themeColor="text1"/>
              <w:bottom w:val="nil"/>
            </w:tcBorders>
          </w:tcPr>
          <w:p w14:paraId="3801D834" w14:textId="77777777" w:rsidR="00684F38" w:rsidRPr="00B44B64" w:rsidRDefault="00684F38" w:rsidP="007C5F60">
            <w:pPr>
              <w:jc w:val="right"/>
              <w:rPr>
                <w:rFonts w:cs="Arial"/>
                <w:sz w:val="16"/>
                <w:szCs w:val="16"/>
              </w:rPr>
            </w:pPr>
            <w:r w:rsidRPr="00B44B64">
              <w:rPr>
                <w:rFonts w:cs="Arial"/>
                <w:sz w:val="16"/>
                <w:szCs w:val="16"/>
              </w:rPr>
              <w:t>6.00</w:t>
            </w:r>
          </w:p>
        </w:tc>
        <w:tc>
          <w:tcPr>
            <w:tcW w:w="1469" w:type="dxa"/>
            <w:tcBorders>
              <w:top w:val="single" w:sz="12" w:space="0" w:color="000000" w:themeColor="text1"/>
              <w:bottom w:val="nil"/>
            </w:tcBorders>
          </w:tcPr>
          <w:p w14:paraId="39D0226D" w14:textId="77777777" w:rsidR="00684F38" w:rsidRPr="00B44B64" w:rsidRDefault="00684F38" w:rsidP="007C5F60">
            <w:pPr>
              <w:jc w:val="right"/>
              <w:rPr>
                <w:rFonts w:cs="Arial"/>
                <w:sz w:val="16"/>
                <w:szCs w:val="16"/>
              </w:rPr>
            </w:pPr>
            <w:r w:rsidRPr="00B44B64">
              <w:rPr>
                <w:rFonts w:cs="Arial"/>
                <w:sz w:val="16"/>
                <w:szCs w:val="16"/>
              </w:rPr>
              <w:t>7.21</w:t>
            </w:r>
          </w:p>
        </w:tc>
      </w:tr>
      <w:tr w:rsidR="00684F38" w:rsidRPr="00B44B64" w14:paraId="7E25721C" w14:textId="77777777" w:rsidTr="006C32D3">
        <w:trPr>
          <w:trHeight w:val="340"/>
          <w:jc w:val="center"/>
        </w:trPr>
        <w:tc>
          <w:tcPr>
            <w:tcW w:w="1356" w:type="dxa"/>
            <w:tcBorders>
              <w:top w:val="nil"/>
            </w:tcBorders>
          </w:tcPr>
          <w:p w14:paraId="7A78B2A9" w14:textId="77777777" w:rsidR="00684F38" w:rsidRPr="00B44B64" w:rsidRDefault="00684F38" w:rsidP="007C5F60">
            <w:pPr>
              <w:rPr>
                <w:rFonts w:cs="Arial"/>
                <w:sz w:val="16"/>
                <w:szCs w:val="16"/>
              </w:rPr>
            </w:pPr>
          </w:p>
        </w:tc>
        <w:tc>
          <w:tcPr>
            <w:tcW w:w="678" w:type="dxa"/>
            <w:tcBorders>
              <w:top w:val="nil"/>
            </w:tcBorders>
          </w:tcPr>
          <w:p w14:paraId="036AFBEA" w14:textId="77777777" w:rsidR="00684F38" w:rsidRPr="00B44B64" w:rsidRDefault="00684F38" w:rsidP="007C5F60">
            <w:pPr>
              <w:rPr>
                <w:rFonts w:cs="Arial"/>
                <w:sz w:val="16"/>
                <w:szCs w:val="16"/>
              </w:rPr>
            </w:pPr>
            <w:r w:rsidRPr="00B44B64">
              <w:rPr>
                <w:rFonts w:cs="Arial"/>
                <w:sz w:val="16"/>
                <w:szCs w:val="16"/>
              </w:rPr>
              <w:t>1b</w:t>
            </w:r>
          </w:p>
        </w:tc>
        <w:tc>
          <w:tcPr>
            <w:tcW w:w="1582" w:type="dxa"/>
            <w:tcBorders>
              <w:top w:val="nil"/>
            </w:tcBorders>
          </w:tcPr>
          <w:p w14:paraId="3A4EFB47" w14:textId="77777777" w:rsidR="00684F38" w:rsidRPr="00B44B64" w:rsidRDefault="00684F38" w:rsidP="007C5F60">
            <w:pPr>
              <w:jc w:val="right"/>
              <w:rPr>
                <w:rFonts w:cs="Arial"/>
                <w:sz w:val="16"/>
                <w:szCs w:val="16"/>
              </w:rPr>
            </w:pPr>
            <w:r w:rsidRPr="00B44B64">
              <w:rPr>
                <w:rFonts w:cs="Arial"/>
                <w:sz w:val="16"/>
                <w:szCs w:val="16"/>
              </w:rPr>
              <w:t>22.50</w:t>
            </w:r>
          </w:p>
        </w:tc>
        <w:tc>
          <w:tcPr>
            <w:tcW w:w="1469" w:type="dxa"/>
            <w:tcBorders>
              <w:top w:val="nil"/>
            </w:tcBorders>
          </w:tcPr>
          <w:p w14:paraId="030AA046" w14:textId="77777777" w:rsidR="00684F38" w:rsidRPr="00B44B64" w:rsidRDefault="00684F38" w:rsidP="007C5F60">
            <w:pPr>
              <w:jc w:val="right"/>
              <w:rPr>
                <w:rFonts w:cs="Arial"/>
                <w:sz w:val="16"/>
                <w:szCs w:val="16"/>
              </w:rPr>
            </w:pPr>
            <w:r w:rsidRPr="00B44B64">
              <w:rPr>
                <w:rFonts w:cs="Arial"/>
                <w:sz w:val="16"/>
                <w:szCs w:val="16"/>
              </w:rPr>
              <w:t>31.37</w:t>
            </w:r>
          </w:p>
        </w:tc>
      </w:tr>
      <w:tr w:rsidR="00684F38" w:rsidRPr="00B44B64" w14:paraId="2B0C24E3" w14:textId="77777777" w:rsidTr="006C32D3">
        <w:trPr>
          <w:trHeight w:val="340"/>
          <w:jc w:val="center"/>
        </w:trPr>
        <w:tc>
          <w:tcPr>
            <w:tcW w:w="1356" w:type="dxa"/>
          </w:tcPr>
          <w:p w14:paraId="7D97904F" w14:textId="77777777" w:rsidR="00684F38" w:rsidRPr="00B44B64" w:rsidRDefault="00684F38" w:rsidP="007C5F60">
            <w:pPr>
              <w:rPr>
                <w:rFonts w:cs="Arial"/>
                <w:sz w:val="16"/>
                <w:szCs w:val="16"/>
              </w:rPr>
            </w:pPr>
          </w:p>
        </w:tc>
        <w:tc>
          <w:tcPr>
            <w:tcW w:w="678" w:type="dxa"/>
          </w:tcPr>
          <w:p w14:paraId="3A881585" w14:textId="77777777" w:rsidR="00684F38" w:rsidRPr="00B44B64" w:rsidRDefault="00684F38" w:rsidP="007C5F60">
            <w:pPr>
              <w:rPr>
                <w:rFonts w:cs="Arial"/>
                <w:sz w:val="16"/>
                <w:szCs w:val="16"/>
              </w:rPr>
            </w:pPr>
            <w:r w:rsidRPr="00B44B64">
              <w:rPr>
                <w:rFonts w:cs="Arial"/>
                <w:sz w:val="16"/>
                <w:szCs w:val="16"/>
              </w:rPr>
              <w:t>2</w:t>
            </w:r>
          </w:p>
        </w:tc>
        <w:tc>
          <w:tcPr>
            <w:tcW w:w="1582" w:type="dxa"/>
          </w:tcPr>
          <w:p w14:paraId="11AE5BAC" w14:textId="77777777" w:rsidR="00684F38" w:rsidRPr="00B44B64" w:rsidRDefault="00684F38" w:rsidP="007C5F60">
            <w:pPr>
              <w:jc w:val="right"/>
              <w:rPr>
                <w:rFonts w:cs="Arial"/>
                <w:sz w:val="16"/>
                <w:szCs w:val="16"/>
              </w:rPr>
            </w:pPr>
            <w:r w:rsidRPr="00B44B64">
              <w:rPr>
                <w:rFonts w:cs="Arial"/>
                <w:sz w:val="16"/>
                <w:szCs w:val="16"/>
              </w:rPr>
              <w:t>70.00</w:t>
            </w:r>
          </w:p>
        </w:tc>
        <w:tc>
          <w:tcPr>
            <w:tcW w:w="1469" w:type="dxa"/>
          </w:tcPr>
          <w:p w14:paraId="68FF8C7B" w14:textId="77777777" w:rsidR="00684F38" w:rsidRPr="00B44B64" w:rsidRDefault="00684F38" w:rsidP="007C5F60">
            <w:pPr>
              <w:jc w:val="right"/>
              <w:rPr>
                <w:rFonts w:cs="Arial"/>
                <w:sz w:val="16"/>
                <w:szCs w:val="16"/>
              </w:rPr>
            </w:pPr>
            <w:r w:rsidRPr="00B44B64">
              <w:rPr>
                <w:rFonts w:cs="Arial"/>
                <w:sz w:val="16"/>
                <w:szCs w:val="16"/>
              </w:rPr>
              <w:t>67.38</w:t>
            </w:r>
          </w:p>
        </w:tc>
      </w:tr>
      <w:tr w:rsidR="00684F38" w:rsidRPr="00B44B64" w14:paraId="72E3A7A1" w14:textId="77777777" w:rsidTr="006C32D3">
        <w:trPr>
          <w:trHeight w:val="340"/>
          <w:jc w:val="center"/>
        </w:trPr>
        <w:tc>
          <w:tcPr>
            <w:tcW w:w="1356" w:type="dxa"/>
          </w:tcPr>
          <w:p w14:paraId="0BEFD1F0" w14:textId="77777777" w:rsidR="00684F38" w:rsidRPr="00B44B64" w:rsidRDefault="00684F38" w:rsidP="007C5F60">
            <w:pPr>
              <w:rPr>
                <w:rFonts w:cs="Arial"/>
                <w:sz w:val="16"/>
                <w:szCs w:val="16"/>
              </w:rPr>
            </w:pPr>
          </w:p>
        </w:tc>
        <w:tc>
          <w:tcPr>
            <w:tcW w:w="678" w:type="dxa"/>
          </w:tcPr>
          <w:p w14:paraId="0A55A3E1" w14:textId="77777777" w:rsidR="00684F38" w:rsidRPr="00B44B64" w:rsidRDefault="00684F38" w:rsidP="007C5F60">
            <w:pPr>
              <w:rPr>
                <w:rFonts w:cs="Arial"/>
                <w:sz w:val="16"/>
                <w:szCs w:val="16"/>
              </w:rPr>
            </w:pPr>
            <w:r w:rsidRPr="00B44B64">
              <w:rPr>
                <w:rFonts w:cs="Arial"/>
                <w:sz w:val="16"/>
                <w:szCs w:val="16"/>
              </w:rPr>
              <w:t>3</w:t>
            </w:r>
          </w:p>
        </w:tc>
        <w:tc>
          <w:tcPr>
            <w:tcW w:w="1582" w:type="dxa"/>
          </w:tcPr>
          <w:p w14:paraId="127CB15A" w14:textId="77777777" w:rsidR="00684F38" w:rsidRPr="00B44B64" w:rsidRDefault="00684F38" w:rsidP="007C5F60">
            <w:pPr>
              <w:jc w:val="right"/>
              <w:rPr>
                <w:rFonts w:cs="Arial"/>
                <w:sz w:val="16"/>
                <w:szCs w:val="16"/>
              </w:rPr>
            </w:pPr>
            <w:r w:rsidRPr="00B44B64">
              <w:rPr>
                <w:rFonts w:cs="Arial"/>
                <w:sz w:val="16"/>
                <w:szCs w:val="16"/>
              </w:rPr>
              <w:t>85.00</w:t>
            </w:r>
          </w:p>
        </w:tc>
        <w:tc>
          <w:tcPr>
            <w:tcW w:w="1469" w:type="dxa"/>
          </w:tcPr>
          <w:p w14:paraId="54AC8F87" w14:textId="77777777" w:rsidR="00684F38" w:rsidRPr="00B44B64" w:rsidRDefault="00684F38" w:rsidP="007C5F60">
            <w:pPr>
              <w:jc w:val="right"/>
              <w:rPr>
                <w:rFonts w:cs="Arial"/>
                <w:sz w:val="16"/>
                <w:szCs w:val="16"/>
              </w:rPr>
            </w:pPr>
            <w:r w:rsidRPr="00B44B64">
              <w:rPr>
                <w:rFonts w:cs="Arial"/>
                <w:sz w:val="16"/>
                <w:szCs w:val="16"/>
              </w:rPr>
              <w:t>73.12</w:t>
            </w:r>
          </w:p>
        </w:tc>
      </w:tr>
      <w:tr w:rsidR="00684F38" w:rsidRPr="00B44B64" w14:paraId="78C3E6BE" w14:textId="77777777" w:rsidTr="006C32D3">
        <w:trPr>
          <w:trHeight w:val="340"/>
          <w:jc w:val="center"/>
        </w:trPr>
        <w:tc>
          <w:tcPr>
            <w:tcW w:w="1356" w:type="dxa"/>
          </w:tcPr>
          <w:p w14:paraId="22A2CF4A" w14:textId="77777777" w:rsidR="00684F38" w:rsidRPr="00B44B64" w:rsidRDefault="00684F38" w:rsidP="007C5F60">
            <w:pPr>
              <w:rPr>
                <w:rFonts w:cs="Arial"/>
                <w:sz w:val="16"/>
                <w:szCs w:val="16"/>
              </w:rPr>
            </w:pPr>
          </w:p>
        </w:tc>
        <w:tc>
          <w:tcPr>
            <w:tcW w:w="678" w:type="dxa"/>
          </w:tcPr>
          <w:p w14:paraId="5AF710D7" w14:textId="77777777" w:rsidR="00684F38" w:rsidRPr="00B44B64" w:rsidRDefault="00684F38" w:rsidP="007C5F60">
            <w:pPr>
              <w:rPr>
                <w:rFonts w:cs="Arial"/>
                <w:sz w:val="16"/>
                <w:szCs w:val="16"/>
              </w:rPr>
            </w:pPr>
            <w:r w:rsidRPr="00B44B64">
              <w:rPr>
                <w:rFonts w:cs="Arial"/>
                <w:sz w:val="16"/>
                <w:szCs w:val="16"/>
              </w:rPr>
              <w:t>4</w:t>
            </w:r>
          </w:p>
        </w:tc>
        <w:tc>
          <w:tcPr>
            <w:tcW w:w="1582" w:type="dxa"/>
          </w:tcPr>
          <w:p w14:paraId="534DE278" w14:textId="77777777" w:rsidR="00684F38" w:rsidRPr="00B44B64" w:rsidRDefault="00684F38" w:rsidP="007C5F60">
            <w:pPr>
              <w:jc w:val="right"/>
              <w:rPr>
                <w:rFonts w:cs="Arial"/>
                <w:sz w:val="16"/>
                <w:szCs w:val="16"/>
              </w:rPr>
            </w:pPr>
            <w:r w:rsidRPr="00B44B64">
              <w:rPr>
                <w:rFonts w:cs="Arial"/>
                <w:sz w:val="16"/>
                <w:szCs w:val="16"/>
              </w:rPr>
              <w:t>65.00</w:t>
            </w:r>
          </w:p>
        </w:tc>
        <w:tc>
          <w:tcPr>
            <w:tcW w:w="1469" w:type="dxa"/>
          </w:tcPr>
          <w:p w14:paraId="6DF5F1AE" w14:textId="77777777" w:rsidR="00684F38" w:rsidRPr="00B44B64" w:rsidRDefault="00684F38" w:rsidP="007C5F60">
            <w:pPr>
              <w:jc w:val="right"/>
              <w:rPr>
                <w:rFonts w:cs="Arial"/>
                <w:sz w:val="16"/>
                <w:szCs w:val="16"/>
              </w:rPr>
            </w:pPr>
            <w:r w:rsidRPr="00B44B64">
              <w:rPr>
                <w:rFonts w:cs="Arial"/>
                <w:sz w:val="16"/>
                <w:szCs w:val="16"/>
              </w:rPr>
              <w:t>70.34</w:t>
            </w:r>
          </w:p>
        </w:tc>
      </w:tr>
      <w:tr w:rsidR="00684F38" w:rsidRPr="00B44B64" w14:paraId="2E779DE8" w14:textId="77777777" w:rsidTr="006C32D3">
        <w:trPr>
          <w:trHeight w:val="340"/>
          <w:jc w:val="center"/>
        </w:trPr>
        <w:tc>
          <w:tcPr>
            <w:tcW w:w="1356" w:type="dxa"/>
          </w:tcPr>
          <w:p w14:paraId="0E7806DB" w14:textId="77777777" w:rsidR="00684F38" w:rsidRPr="00B44B64" w:rsidRDefault="00684F38" w:rsidP="007C5F60">
            <w:pPr>
              <w:rPr>
                <w:rFonts w:cs="Arial"/>
                <w:sz w:val="16"/>
                <w:szCs w:val="16"/>
              </w:rPr>
            </w:pPr>
          </w:p>
        </w:tc>
        <w:tc>
          <w:tcPr>
            <w:tcW w:w="678" w:type="dxa"/>
          </w:tcPr>
          <w:p w14:paraId="2DABAE8A" w14:textId="77777777" w:rsidR="00684F38" w:rsidRPr="00B44B64" w:rsidRDefault="00684F38" w:rsidP="007C5F60">
            <w:pPr>
              <w:rPr>
                <w:rFonts w:cs="Arial"/>
                <w:sz w:val="16"/>
                <w:szCs w:val="16"/>
              </w:rPr>
            </w:pPr>
            <w:r w:rsidRPr="00B44B64">
              <w:rPr>
                <w:rFonts w:cs="Arial"/>
                <w:sz w:val="16"/>
                <w:szCs w:val="16"/>
              </w:rPr>
              <w:t>5</w:t>
            </w:r>
          </w:p>
        </w:tc>
        <w:tc>
          <w:tcPr>
            <w:tcW w:w="1582" w:type="dxa"/>
          </w:tcPr>
          <w:p w14:paraId="2E53B9B4" w14:textId="77777777" w:rsidR="00684F38" w:rsidRPr="00B44B64" w:rsidRDefault="00684F38" w:rsidP="007C5F60">
            <w:pPr>
              <w:jc w:val="right"/>
              <w:rPr>
                <w:rFonts w:cs="Arial"/>
                <w:sz w:val="16"/>
                <w:szCs w:val="16"/>
              </w:rPr>
            </w:pPr>
            <w:r w:rsidRPr="00B44B64">
              <w:rPr>
                <w:rFonts w:cs="Arial"/>
                <w:sz w:val="16"/>
                <w:szCs w:val="16"/>
              </w:rPr>
              <w:t>37.50</w:t>
            </w:r>
          </w:p>
        </w:tc>
        <w:tc>
          <w:tcPr>
            <w:tcW w:w="1469" w:type="dxa"/>
          </w:tcPr>
          <w:p w14:paraId="5D07F280" w14:textId="77777777" w:rsidR="00684F38" w:rsidRPr="00B44B64" w:rsidRDefault="00684F38" w:rsidP="007C5F60">
            <w:pPr>
              <w:jc w:val="right"/>
              <w:rPr>
                <w:rFonts w:cs="Arial"/>
                <w:sz w:val="16"/>
                <w:szCs w:val="16"/>
              </w:rPr>
            </w:pPr>
            <w:r w:rsidRPr="00B44B64">
              <w:rPr>
                <w:rFonts w:cs="Arial"/>
                <w:sz w:val="16"/>
                <w:szCs w:val="16"/>
              </w:rPr>
              <w:t>35.95</w:t>
            </w:r>
          </w:p>
        </w:tc>
      </w:tr>
      <w:tr w:rsidR="00684F38" w:rsidRPr="00B44B64" w14:paraId="1F534808" w14:textId="77777777" w:rsidTr="006C32D3">
        <w:trPr>
          <w:trHeight w:val="340"/>
          <w:jc w:val="center"/>
        </w:trPr>
        <w:tc>
          <w:tcPr>
            <w:tcW w:w="1356" w:type="dxa"/>
          </w:tcPr>
          <w:p w14:paraId="3DF1A1F3" w14:textId="77777777" w:rsidR="00684F38" w:rsidRPr="00B44B64" w:rsidRDefault="00684F38" w:rsidP="007C5F60">
            <w:pPr>
              <w:rPr>
                <w:rFonts w:cs="Arial"/>
                <w:sz w:val="16"/>
                <w:szCs w:val="16"/>
              </w:rPr>
            </w:pPr>
          </w:p>
        </w:tc>
        <w:tc>
          <w:tcPr>
            <w:tcW w:w="678" w:type="dxa"/>
          </w:tcPr>
          <w:p w14:paraId="79DECADB" w14:textId="77777777" w:rsidR="00684F38" w:rsidRPr="00B44B64" w:rsidRDefault="00684F38" w:rsidP="007C5F60">
            <w:pPr>
              <w:rPr>
                <w:rFonts w:cs="Arial"/>
                <w:sz w:val="16"/>
                <w:szCs w:val="16"/>
              </w:rPr>
            </w:pPr>
            <w:r w:rsidRPr="00B44B64">
              <w:rPr>
                <w:rFonts w:cs="Arial"/>
                <w:sz w:val="16"/>
                <w:szCs w:val="16"/>
              </w:rPr>
              <w:t>6</w:t>
            </w:r>
          </w:p>
        </w:tc>
        <w:tc>
          <w:tcPr>
            <w:tcW w:w="1582" w:type="dxa"/>
          </w:tcPr>
          <w:p w14:paraId="73191CC1" w14:textId="77777777" w:rsidR="00684F38" w:rsidRPr="00B44B64" w:rsidRDefault="00684F38" w:rsidP="007C5F60">
            <w:pPr>
              <w:jc w:val="right"/>
              <w:rPr>
                <w:rFonts w:cs="Arial"/>
                <w:sz w:val="16"/>
                <w:szCs w:val="16"/>
              </w:rPr>
            </w:pPr>
            <w:r w:rsidRPr="00B44B64">
              <w:rPr>
                <w:rFonts w:cs="Arial"/>
                <w:sz w:val="16"/>
                <w:szCs w:val="16"/>
              </w:rPr>
              <w:t>17.50</w:t>
            </w:r>
          </w:p>
        </w:tc>
        <w:tc>
          <w:tcPr>
            <w:tcW w:w="1469" w:type="dxa"/>
          </w:tcPr>
          <w:p w14:paraId="25711937" w14:textId="77777777" w:rsidR="00684F38" w:rsidRPr="00B44B64" w:rsidRDefault="00684F38" w:rsidP="007C5F60">
            <w:pPr>
              <w:jc w:val="right"/>
              <w:rPr>
                <w:rFonts w:cs="Arial"/>
                <w:sz w:val="16"/>
                <w:szCs w:val="16"/>
              </w:rPr>
            </w:pPr>
            <w:r w:rsidRPr="00B44B64">
              <w:rPr>
                <w:rFonts w:cs="Arial"/>
                <w:sz w:val="16"/>
                <w:szCs w:val="16"/>
              </w:rPr>
              <w:t>12.01</w:t>
            </w:r>
          </w:p>
        </w:tc>
      </w:tr>
      <w:tr w:rsidR="00684F38" w:rsidRPr="00B44B64" w14:paraId="2A0F5FC1" w14:textId="77777777" w:rsidTr="006C32D3">
        <w:trPr>
          <w:trHeight w:val="340"/>
          <w:jc w:val="center"/>
        </w:trPr>
        <w:tc>
          <w:tcPr>
            <w:tcW w:w="1356" w:type="dxa"/>
          </w:tcPr>
          <w:p w14:paraId="58FF29A8" w14:textId="77777777" w:rsidR="00684F38" w:rsidRPr="00B44B64" w:rsidRDefault="00684F38" w:rsidP="007C5F60">
            <w:pPr>
              <w:rPr>
                <w:rFonts w:cs="Arial"/>
                <w:sz w:val="16"/>
                <w:szCs w:val="16"/>
              </w:rPr>
            </w:pPr>
          </w:p>
        </w:tc>
        <w:tc>
          <w:tcPr>
            <w:tcW w:w="678" w:type="dxa"/>
          </w:tcPr>
          <w:p w14:paraId="4FEDE833" w14:textId="77777777" w:rsidR="00684F38" w:rsidRPr="00B44B64" w:rsidRDefault="00684F38" w:rsidP="007C5F60">
            <w:pPr>
              <w:rPr>
                <w:rFonts w:cs="Arial"/>
                <w:sz w:val="16"/>
                <w:szCs w:val="16"/>
              </w:rPr>
            </w:pPr>
            <w:r w:rsidRPr="00B44B64">
              <w:rPr>
                <w:rFonts w:cs="Arial"/>
                <w:sz w:val="16"/>
                <w:szCs w:val="16"/>
              </w:rPr>
              <w:t>7</w:t>
            </w:r>
          </w:p>
        </w:tc>
        <w:tc>
          <w:tcPr>
            <w:tcW w:w="1582" w:type="dxa"/>
          </w:tcPr>
          <w:p w14:paraId="74F1C205" w14:textId="77777777" w:rsidR="00684F38" w:rsidRPr="00B44B64" w:rsidRDefault="00684F38" w:rsidP="007C5F60">
            <w:pPr>
              <w:jc w:val="right"/>
              <w:rPr>
                <w:rFonts w:cs="Arial"/>
                <w:sz w:val="16"/>
                <w:szCs w:val="16"/>
              </w:rPr>
            </w:pPr>
            <w:r w:rsidRPr="00B44B64">
              <w:rPr>
                <w:rFonts w:cs="Arial"/>
                <w:sz w:val="16"/>
                <w:szCs w:val="16"/>
              </w:rPr>
              <w:t>15.00</w:t>
            </w:r>
          </w:p>
        </w:tc>
        <w:tc>
          <w:tcPr>
            <w:tcW w:w="1469" w:type="dxa"/>
          </w:tcPr>
          <w:p w14:paraId="79AD1D51" w14:textId="77777777" w:rsidR="00684F38" w:rsidRPr="00B44B64" w:rsidRDefault="00684F38" w:rsidP="007C5F60">
            <w:pPr>
              <w:jc w:val="right"/>
              <w:rPr>
                <w:rFonts w:cs="Arial"/>
                <w:sz w:val="16"/>
                <w:szCs w:val="16"/>
              </w:rPr>
            </w:pPr>
            <w:r w:rsidRPr="00B44B64">
              <w:rPr>
                <w:rFonts w:cs="Arial"/>
                <w:sz w:val="16"/>
                <w:szCs w:val="16"/>
              </w:rPr>
              <w:t>25.74</w:t>
            </w:r>
          </w:p>
        </w:tc>
      </w:tr>
      <w:tr w:rsidR="00684F38" w:rsidRPr="00B44B64" w14:paraId="2E145B6D" w14:textId="77777777" w:rsidTr="006C32D3">
        <w:trPr>
          <w:trHeight w:val="340"/>
          <w:jc w:val="center"/>
        </w:trPr>
        <w:tc>
          <w:tcPr>
            <w:tcW w:w="1356" w:type="dxa"/>
            <w:tcBorders>
              <w:bottom w:val="single" w:sz="12" w:space="0" w:color="000000" w:themeColor="text1"/>
            </w:tcBorders>
          </w:tcPr>
          <w:p w14:paraId="2AD927E9" w14:textId="77777777" w:rsidR="00684F38" w:rsidRPr="00B44B64" w:rsidRDefault="00684F38" w:rsidP="007C5F60">
            <w:pPr>
              <w:rPr>
                <w:rFonts w:cs="Arial"/>
                <w:sz w:val="16"/>
                <w:szCs w:val="16"/>
              </w:rPr>
            </w:pPr>
          </w:p>
        </w:tc>
        <w:tc>
          <w:tcPr>
            <w:tcW w:w="678" w:type="dxa"/>
            <w:tcBorders>
              <w:bottom w:val="single" w:sz="12" w:space="0" w:color="000000" w:themeColor="text1"/>
            </w:tcBorders>
          </w:tcPr>
          <w:p w14:paraId="67DCEED8" w14:textId="77777777" w:rsidR="00684F38" w:rsidRPr="00B44B64" w:rsidRDefault="00684F38" w:rsidP="007C5F60">
            <w:pPr>
              <w:rPr>
                <w:rFonts w:cs="Arial"/>
                <w:sz w:val="16"/>
                <w:szCs w:val="16"/>
              </w:rPr>
            </w:pPr>
            <w:r w:rsidRPr="00B44B64">
              <w:rPr>
                <w:rFonts w:cs="Arial"/>
                <w:sz w:val="16"/>
                <w:szCs w:val="16"/>
              </w:rPr>
              <w:t>8</w:t>
            </w:r>
          </w:p>
        </w:tc>
        <w:tc>
          <w:tcPr>
            <w:tcW w:w="1582" w:type="dxa"/>
            <w:tcBorders>
              <w:bottom w:val="single" w:sz="12" w:space="0" w:color="000000" w:themeColor="text1"/>
            </w:tcBorders>
          </w:tcPr>
          <w:p w14:paraId="21C3CAD2" w14:textId="77777777" w:rsidR="00684F38" w:rsidRPr="00B44B64" w:rsidRDefault="00684F38" w:rsidP="007C5F60">
            <w:pPr>
              <w:jc w:val="right"/>
              <w:rPr>
                <w:rFonts w:cs="Arial"/>
                <w:sz w:val="16"/>
                <w:szCs w:val="16"/>
              </w:rPr>
            </w:pPr>
            <w:r w:rsidRPr="00B44B64">
              <w:rPr>
                <w:rFonts w:cs="Arial"/>
                <w:sz w:val="16"/>
                <w:szCs w:val="16"/>
              </w:rPr>
              <w:t>2.00</w:t>
            </w:r>
          </w:p>
        </w:tc>
        <w:tc>
          <w:tcPr>
            <w:tcW w:w="1469" w:type="dxa"/>
            <w:tcBorders>
              <w:bottom w:val="single" w:sz="12" w:space="0" w:color="000000" w:themeColor="text1"/>
            </w:tcBorders>
          </w:tcPr>
          <w:p w14:paraId="6F489D1F" w14:textId="77777777" w:rsidR="00684F38" w:rsidRPr="00B44B64" w:rsidRDefault="00684F38" w:rsidP="007C5F60">
            <w:pPr>
              <w:jc w:val="right"/>
              <w:rPr>
                <w:rFonts w:cs="Arial"/>
                <w:sz w:val="16"/>
                <w:szCs w:val="16"/>
              </w:rPr>
            </w:pPr>
            <w:r w:rsidRPr="00B44B64">
              <w:rPr>
                <w:rFonts w:cs="Arial"/>
                <w:sz w:val="16"/>
                <w:szCs w:val="16"/>
              </w:rPr>
              <w:t>5.42</w:t>
            </w:r>
          </w:p>
        </w:tc>
      </w:tr>
      <w:tr w:rsidR="00684F38" w:rsidRPr="00B44B64" w14:paraId="24E61167" w14:textId="77777777" w:rsidTr="006C32D3">
        <w:trPr>
          <w:trHeight w:val="340"/>
          <w:jc w:val="center"/>
        </w:trPr>
        <w:tc>
          <w:tcPr>
            <w:tcW w:w="1356" w:type="dxa"/>
            <w:tcBorders>
              <w:top w:val="single" w:sz="12" w:space="0" w:color="000000" w:themeColor="text1"/>
              <w:bottom w:val="nil"/>
            </w:tcBorders>
          </w:tcPr>
          <w:p w14:paraId="5E0439DD" w14:textId="77777777" w:rsidR="00684F38" w:rsidRPr="00B44B64" w:rsidRDefault="00684F38" w:rsidP="007C5F60">
            <w:pPr>
              <w:rPr>
                <w:rFonts w:cs="Arial"/>
                <w:sz w:val="16"/>
                <w:szCs w:val="16"/>
              </w:rPr>
            </w:pPr>
            <w:proofErr w:type="spellStart"/>
            <w:r w:rsidRPr="00B44B64">
              <w:rPr>
                <w:rFonts w:cs="Arial"/>
                <w:sz w:val="16"/>
                <w:szCs w:val="16"/>
              </w:rPr>
              <w:t>Rooiberg</w:t>
            </w:r>
            <w:proofErr w:type="spellEnd"/>
          </w:p>
        </w:tc>
        <w:tc>
          <w:tcPr>
            <w:tcW w:w="678" w:type="dxa"/>
            <w:tcBorders>
              <w:top w:val="single" w:sz="12" w:space="0" w:color="000000" w:themeColor="text1"/>
              <w:bottom w:val="nil"/>
            </w:tcBorders>
          </w:tcPr>
          <w:p w14:paraId="632CC83F" w14:textId="77777777" w:rsidR="00684F38" w:rsidRPr="00B44B64" w:rsidRDefault="00684F38" w:rsidP="007C5F60">
            <w:pPr>
              <w:rPr>
                <w:rFonts w:cs="Arial"/>
                <w:sz w:val="16"/>
                <w:szCs w:val="16"/>
              </w:rPr>
            </w:pPr>
            <w:r w:rsidRPr="00B44B64">
              <w:rPr>
                <w:rFonts w:cs="Arial"/>
                <w:sz w:val="16"/>
                <w:szCs w:val="16"/>
              </w:rPr>
              <w:t>1</w:t>
            </w:r>
          </w:p>
        </w:tc>
        <w:tc>
          <w:tcPr>
            <w:tcW w:w="1582" w:type="dxa"/>
            <w:tcBorders>
              <w:top w:val="single" w:sz="12" w:space="0" w:color="000000" w:themeColor="text1"/>
              <w:bottom w:val="nil"/>
            </w:tcBorders>
          </w:tcPr>
          <w:p w14:paraId="480B077B" w14:textId="77777777" w:rsidR="00684F38" w:rsidRPr="00B44B64" w:rsidRDefault="00684F38" w:rsidP="007C5F60">
            <w:pPr>
              <w:jc w:val="right"/>
              <w:rPr>
                <w:rFonts w:cs="Arial"/>
                <w:sz w:val="16"/>
                <w:szCs w:val="16"/>
              </w:rPr>
            </w:pPr>
            <w:r w:rsidRPr="00B44B64">
              <w:rPr>
                <w:rFonts w:cs="Arial"/>
                <w:sz w:val="16"/>
                <w:szCs w:val="16"/>
              </w:rPr>
              <w:t>20.00</w:t>
            </w:r>
          </w:p>
        </w:tc>
        <w:tc>
          <w:tcPr>
            <w:tcW w:w="1469" w:type="dxa"/>
            <w:tcBorders>
              <w:top w:val="single" w:sz="12" w:space="0" w:color="000000" w:themeColor="text1"/>
              <w:bottom w:val="nil"/>
            </w:tcBorders>
          </w:tcPr>
          <w:p w14:paraId="6A2AD76B" w14:textId="77777777" w:rsidR="00684F38" w:rsidRPr="00B44B64" w:rsidRDefault="00684F38" w:rsidP="007C5F60">
            <w:pPr>
              <w:jc w:val="right"/>
              <w:rPr>
                <w:rFonts w:cs="Arial"/>
                <w:sz w:val="16"/>
                <w:szCs w:val="16"/>
              </w:rPr>
            </w:pPr>
            <w:r w:rsidRPr="00B44B64">
              <w:rPr>
                <w:rFonts w:cs="Arial"/>
                <w:sz w:val="16"/>
                <w:szCs w:val="16"/>
              </w:rPr>
              <w:t>6.03</w:t>
            </w:r>
          </w:p>
        </w:tc>
      </w:tr>
      <w:tr w:rsidR="00684F38" w:rsidRPr="00B44B64" w14:paraId="0BE78931" w14:textId="77777777" w:rsidTr="006C32D3">
        <w:trPr>
          <w:trHeight w:val="340"/>
          <w:jc w:val="center"/>
        </w:trPr>
        <w:tc>
          <w:tcPr>
            <w:tcW w:w="1356" w:type="dxa"/>
            <w:tcBorders>
              <w:top w:val="nil"/>
            </w:tcBorders>
          </w:tcPr>
          <w:p w14:paraId="293657C3" w14:textId="77777777" w:rsidR="00684F38" w:rsidRPr="00B44B64" w:rsidRDefault="00684F38" w:rsidP="007C5F60">
            <w:pPr>
              <w:rPr>
                <w:rFonts w:cs="Arial"/>
                <w:sz w:val="16"/>
                <w:szCs w:val="16"/>
              </w:rPr>
            </w:pPr>
          </w:p>
        </w:tc>
        <w:tc>
          <w:tcPr>
            <w:tcW w:w="678" w:type="dxa"/>
            <w:tcBorders>
              <w:top w:val="nil"/>
            </w:tcBorders>
          </w:tcPr>
          <w:p w14:paraId="24D1A849" w14:textId="77777777" w:rsidR="00684F38" w:rsidRPr="00B44B64" w:rsidRDefault="00684F38" w:rsidP="007C5F60">
            <w:pPr>
              <w:rPr>
                <w:rFonts w:cs="Arial"/>
                <w:sz w:val="16"/>
                <w:szCs w:val="16"/>
              </w:rPr>
            </w:pPr>
            <w:r w:rsidRPr="00B44B64">
              <w:rPr>
                <w:rFonts w:cs="Arial"/>
                <w:sz w:val="16"/>
                <w:szCs w:val="16"/>
              </w:rPr>
              <w:t>2</w:t>
            </w:r>
          </w:p>
        </w:tc>
        <w:tc>
          <w:tcPr>
            <w:tcW w:w="1582" w:type="dxa"/>
            <w:tcBorders>
              <w:top w:val="nil"/>
            </w:tcBorders>
          </w:tcPr>
          <w:p w14:paraId="1A31C732" w14:textId="77777777" w:rsidR="00684F38" w:rsidRPr="00B44B64" w:rsidRDefault="00684F38" w:rsidP="007C5F60">
            <w:pPr>
              <w:jc w:val="right"/>
              <w:rPr>
                <w:rFonts w:cs="Arial"/>
                <w:sz w:val="16"/>
                <w:szCs w:val="16"/>
              </w:rPr>
            </w:pPr>
            <w:r w:rsidRPr="00B44B64">
              <w:rPr>
                <w:rFonts w:cs="Arial"/>
                <w:sz w:val="16"/>
                <w:szCs w:val="16"/>
              </w:rPr>
              <w:t>11.00</w:t>
            </w:r>
          </w:p>
        </w:tc>
        <w:tc>
          <w:tcPr>
            <w:tcW w:w="1469" w:type="dxa"/>
            <w:tcBorders>
              <w:top w:val="nil"/>
            </w:tcBorders>
          </w:tcPr>
          <w:p w14:paraId="02B3985E" w14:textId="77777777" w:rsidR="00684F38" w:rsidRPr="00B44B64" w:rsidRDefault="00684F38" w:rsidP="007C5F60">
            <w:pPr>
              <w:jc w:val="right"/>
              <w:rPr>
                <w:rFonts w:cs="Arial"/>
                <w:sz w:val="16"/>
                <w:szCs w:val="16"/>
              </w:rPr>
            </w:pPr>
            <w:r w:rsidRPr="00B44B64">
              <w:rPr>
                <w:rFonts w:cs="Arial"/>
                <w:sz w:val="16"/>
                <w:szCs w:val="16"/>
              </w:rPr>
              <w:t>1.03</w:t>
            </w:r>
          </w:p>
        </w:tc>
      </w:tr>
      <w:tr w:rsidR="00684F38" w:rsidRPr="00B44B64" w14:paraId="4C00E50A" w14:textId="77777777" w:rsidTr="006C32D3">
        <w:trPr>
          <w:trHeight w:val="340"/>
          <w:jc w:val="center"/>
        </w:trPr>
        <w:tc>
          <w:tcPr>
            <w:tcW w:w="1356" w:type="dxa"/>
            <w:tcBorders>
              <w:bottom w:val="single" w:sz="12" w:space="0" w:color="000000" w:themeColor="text1"/>
            </w:tcBorders>
          </w:tcPr>
          <w:p w14:paraId="4C86CCD4" w14:textId="77777777" w:rsidR="00684F38" w:rsidRPr="00B44B64" w:rsidRDefault="00684F38" w:rsidP="007C5F60">
            <w:pPr>
              <w:rPr>
                <w:rFonts w:cs="Arial"/>
                <w:sz w:val="16"/>
                <w:szCs w:val="16"/>
              </w:rPr>
            </w:pPr>
          </w:p>
        </w:tc>
        <w:tc>
          <w:tcPr>
            <w:tcW w:w="678" w:type="dxa"/>
            <w:tcBorders>
              <w:bottom w:val="single" w:sz="12" w:space="0" w:color="000000" w:themeColor="text1"/>
            </w:tcBorders>
          </w:tcPr>
          <w:p w14:paraId="6A6CCB69" w14:textId="77777777" w:rsidR="00684F38" w:rsidRPr="00B44B64" w:rsidRDefault="00684F38" w:rsidP="007C5F60">
            <w:pPr>
              <w:rPr>
                <w:rFonts w:cs="Arial"/>
                <w:sz w:val="16"/>
                <w:szCs w:val="16"/>
              </w:rPr>
            </w:pPr>
            <w:r w:rsidRPr="00B44B64">
              <w:rPr>
                <w:rFonts w:cs="Arial"/>
                <w:sz w:val="16"/>
                <w:szCs w:val="16"/>
              </w:rPr>
              <w:t>3</w:t>
            </w:r>
          </w:p>
        </w:tc>
        <w:tc>
          <w:tcPr>
            <w:tcW w:w="1582" w:type="dxa"/>
            <w:tcBorders>
              <w:bottom w:val="single" w:sz="12" w:space="0" w:color="000000" w:themeColor="text1"/>
            </w:tcBorders>
          </w:tcPr>
          <w:p w14:paraId="6AC478A6" w14:textId="77777777" w:rsidR="00684F38" w:rsidRPr="00B44B64" w:rsidRDefault="00684F38" w:rsidP="007C5F60">
            <w:pPr>
              <w:jc w:val="right"/>
              <w:rPr>
                <w:rFonts w:cs="Arial"/>
                <w:sz w:val="16"/>
                <w:szCs w:val="16"/>
              </w:rPr>
            </w:pPr>
            <w:r w:rsidRPr="00B44B64">
              <w:rPr>
                <w:rFonts w:cs="Arial"/>
                <w:sz w:val="16"/>
                <w:szCs w:val="16"/>
              </w:rPr>
              <w:t>0.00</w:t>
            </w:r>
          </w:p>
        </w:tc>
        <w:tc>
          <w:tcPr>
            <w:tcW w:w="1469" w:type="dxa"/>
            <w:tcBorders>
              <w:bottom w:val="single" w:sz="12" w:space="0" w:color="000000" w:themeColor="text1"/>
            </w:tcBorders>
          </w:tcPr>
          <w:p w14:paraId="0E555BAA" w14:textId="77777777" w:rsidR="00684F38" w:rsidRPr="00B44B64" w:rsidRDefault="00684F38" w:rsidP="007C5F60">
            <w:pPr>
              <w:jc w:val="right"/>
              <w:rPr>
                <w:rFonts w:cs="Arial"/>
                <w:sz w:val="16"/>
                <w:szCs w:val="16"/>
              </w:rPr>
            </w:pPr>
            <w:r w:rsidRPr="00B44B64">
              <w:rPr>
                <w:rFonts w:cs="Arial"/>
                <w:sz w:val="16"/>
                <w:szCs w:val="16"/>
              </w:rPr>
              <w:t>0.00</w:t>
            </w:r>
          </w:p>
        </w:tc>
      </w:tr>
      <w:tr w:rsidR="00684F38" w:rsidRPr="00B44B64" w14:paraId="0EF5A605" w14:textId="77777777" w:rsidTr="006C32D3">
        <w:trPr>
          <w:trHeight w:val="340"/>
          <w:jc w:val="center"/>
        </w:trPr>
        <w:tc>
          <w:tcPr>
            <w:tcW w:w="1356" w:type="dxa"/>
            <w:tcBorders>
              <w:top w:val="single" w:sz="12" w:space="0" w:color="000000" w:themeColor="text1"/>
              <w:bottom w:val="nil"/>
            </w:tcBorders>
          </w:tcPr>
          <w:p w14:paraId="595F8813" w14:textId="77777777" w:rsidR="00684F38" w:rsidRPr="00B44B64" w:rsidRDefault="00684F38" w:rsidP="007C5F60">
            <w:pPr>
              <w:rPr>
                <w:rFonts w:cs="Arial"/>
                <w:sz w:val="16"/>
                <w:szCs w:val="16"/>
              </w:rPr>
            </w:pPr>
            <w:proofErr w:type="spellStart"/>
            <w:r w:rsidRPr="00B44B64">
              <w:rPr>
                <w:rFonts w:cs="Arial"/>
                <w:sz w:val="16"/>
                <w:szCs w:val="16"/>
              </w:rPr>
              <w:t>Grootkop</w:t>
            </w:r>
            <w:proofErr w:type="spellEnd"/>
          </w:p>
        </w:tc>
        <w:tc>
          <w:tcPr>
            <w:tcW w:w="678" w:type="dxa"/>
            <w:tcBorders>
              <w:top w:val="single" w:sz="12" w:space="0" w:color="000000" w:themeColor="text1"/>
              <w:bottom w:val="nil"/>
            </w:tcBorders>
          </w:tcPr>
          <w:p w14:paraId="40F419C4" w14:textId="77777777" w:rsidR="00684F38" w:rsidRPr="00B44B64" w:rsidRDefault="00684F38" w:rsidP="007C5F60">
            <w:pPr>
              <w:rPr>
                <w:rFonts w:cs="Arial"/>
                <w:sz w:val="16"/>
                <w:szCs w:val="16"/>
              </w:rPr>
            </w:pPr>
            <w:r w:rsidRPr="00B44B64">
              <w:rPr>
                <w:rFonts w:cs="Arial"/>
                <w:sz w:val="16"/>
                <w:szCs w:val="16"/>
              </w:rPr>
              <w:t>1</w:t>
            </w:r>
          </w:p>
        </w:tc>
        <w:tc>
          <w:tcPr>
            <w:tcW w:w="1582" w:type="dxa"/>
            <w:tcBorders>
              <w:top w:val="single" w:sz="12" w:space="0" w:color="000000" w:themeColor="text1"/>
              <w:bottom w:val="nil"/>
            </w:tcBorders>
          </w:tcPr>
          <w:p w14:paraId="6F8D5E60" w14:textId="77777777" w:rsidR="00684F38" w:rsidRPr="00B44B64" w:rsidRDefault="00684F38" w:rsidP="007C5F60">
            <w:pPr>
              <w:jc w:val="right"/>
              <w:rPr>
                <w:rFonts w:cs="Arial"/>
                <w:sz w:val="16"/>
                <w:szCs w:val="16"/>
              </w:rPr>
            </w:pPr>
            <w:r w:rsidRPr="00B44B64">
              <w:rPr>
                <w:rFonts w:cs="Arial"/>
                <w:sz w:val="16"/>
                <w:szCs w:val="16"/>
              </w:rPr>
              <w:t>22.50</w:t>
            </w:r>
          </w:p>
        </w:tc>
        <w:tc>
          <w:tcPr>
            <w:tcW w:w="1469" w:type="dxa"/>
            <w:tcBorders>
              <w:top w:val="single" w:sz="12" w:space="0" w:color="000000" w:themeColor="text1"/>
              <w:bottom w:val="nil"/>
            </w:tcBorders>
          </w:tcPr>
          <w:p w14:paraId="1D6A717A" w14:textId="77777777" w:rsidR="00684F38" w:rsidRPr="00B44B64" w:rsidRDefault="00684F38" w:rsidP="007C5F60">
            <w:pPr>
              <w:jc w:val="right"/>
              <w:rPr>
                <w:rFonts w:cs="Arial"/>
                <w:sz w:val="16"/>
                <w:szCs w:val="16"/>
              </w:rPr>
            </w:pPr>
            <w:r w:rsidRPr="00B44B64">
              <w:rPr>
                <w:rFonts w:cs="Arial"/>
                <w:sz w:val="16"/>
                <w:szCs w:val="16"/>
              </w:rPr>
              <w:t>8.05</w:t>
            </w:r>
          </w:p>
        </w:tc>
      </w:tr>
      <w:tr w:rsidR="00684F38" w:rsidRPr="00B44B64" w14:paraId="537140D4" w14:textId="77777777" w:rsidTr="006C32D3">
        <w:trPr>
          <w:trHeight w:val="340"/>
          <w:jc w:val="center"/>
        </w:trPr>
        <w:tc>
          <w:tcPr>
            <w:tcW w:w="1356" w:type="dxa"/>
            <w:tcBorders>
              <w:top w:val="nil"/>
            </w:tcBorders>
          </w:tcPr>
          <w:p w14:paraId="00EED920" w14:textId="77777777" w:rsidR="00684F38" w:rsidRPr="00B44B64" w:rsidRDefault="00684F38" w:rsidP="007C5F60">
            <w:pPr>
              <w:rPr>
                <w:rFonts w:cs="Arial"/>
                <w:sz w:val="16"/>
                <w:szCs w:val="16"/>
              </w:rPr>
            </w:pPr>
          </w:p>
        </w:tc>
        <w:tc>
          <w:tcPr>
            <w:tcW w:w="678" w:type="dxa"/>
            <w:tcBorders>
              <w:top w:val="nil"/>
            </w:tcBorders>
          </w:tcPr>
          <w:p w14:paraId="660C42CA" w14:textId="77777777" w:rsidR="00684F38" w:rsidRPr="00B44B64" w:rsidRDefault="00684F38" w:rsidP="007C5F60">
            <w:pPr>
              <w:rPr>
                <w:rFonts w:cs="Arial"/>
                <w:sz w:val="16"/>
                <w:szCs w:val="16"/>
              </w:rPr>
            </w:pPr>
            <w:r w:rsidRPr="00B44B64">
              <w:rPr>
                <w:rFonts w:cs="Arial"/>
                <w:sz w:val="16"/>
                <w:szCs w:val="16"/>
              </w:rPr>
              <w:t>2</w:t>
            </w:r>
          </w:p>
        </w:tc>
        <w:tc>
          <w:tcPr>
            <w:tcW w:w="1582" w:type="dxa"/>
            <w:tcBorders>
              <w:top w:val="nil"/>
            </w:tcBorders>
          </w:tcPr>
          <w:p w14:paraId="7F6B38FD" w14:textId="77777777" w:rsidR="00684F38" w:rsidRPr="00B44B64" w:rsidRDefault="00684F38" w:rsidP="007C5F60">
            <w:pPr>
              <w:jc w:val="right"/>
              <w:rPr>
                <w:rFonts w:cs="Arial"/>
                <w:sz w:val="16"/>
                <w:szCs w:val="16"/>
              </w:rPr>
            </w:pPr>
            <w:r w:rsidRPr="00B44B64">
              <w:rPr>
                <w:rFonts w:cs="Arial"/>
                <w:sz w:val="16"/>
                <w:szCs w:val="16"/>
              </w:rPr>
              <w:t>0.50</w:t>
            </w:r>
          </w:p>
        </w:tc>
        <w:tc>
          <w:tcPr>
            <w:tcW w:w="1469" w:type="dxa"/>
            <w:tcBorders>
              <w:top w:val="nil"/>
            </w:tcBorders>
          </w:tcPr>
          <w:p w14:paraId="4F764602" w14:textId="77777777" w:rsidR="00684F38" w:rsidRPr="00B44B64" w:rsidRDefault="00684F38" w:rsidP="007C5F60">
            <w:pPr>
              <w:jc w:val="right"/>
              <w:rPr>
                <w:rFonts w:cs="Arial"/>
                <w:sz w:val="16"/>
                <w:szCs w:val="16"/>
              </w:rPr>
            </w:pPr>
            <w:r w:rsidRPr="00B44B64">
              <w:rPr>
                <w:rFonts w:cs="Arial"/>
                <w:sz w:val="16"/>
                <w:szCs w:val="16"/>
              </w:rPr>
              <w:t>0.22</w:t>
            </w:r>
          </w:p>
        </w:tc>
      </w:tr>
      <w:tr w:rsidR="00684F38" w:rsidRPr="00B44B64" w14:paraId="5A7C94F6" w14:textId="77777777" w:rsidTr="006C32D3">
        <w:trPr>
          <w:trHeight w:val="340"/>
          <w:jc w:val="center"/>
        </w:trPr>
        <w:tc>
          <w:tcPr>
            <w:tcW w:w="1356" w:type="dxa"/>
          </w:tcPr>
          <w:p w14:paraId="3AD0E29A" w14:textId="77777777" w:rsidR="00684F38" w:rsidRPr="00B44B64" w:rsidRDefault="00684F38" w:rsidP="007C5F60">
            <w:pPr>
              <w:rPr>
                <w:rFonts w:cs="Arial"/>
                <w:sz w:val="16"/>
                <w:szCs w:val="16"/>
              </w:rPr>
            </w:pPr>
          </w:p>
        </w:tc>
        <w:tc>
          <w:tcPr>
            <w:tcW w:w="678" w:type="dxa"/>
          </w:tcPr>
          <w:p w14:paraId="7A9202C3" w14:textId="77777777" w:rsidR="00684F38" w:rsidRPr="00B44B64" w:rsidRDefault="00684F38" w:rsidP="007C5F60">
            <w:pPr>
              <w:rPr>
                <w:rFonts w:cs="Arial"/>
                <w:sz w:val="16"/>
                <w:szCs w:val="16"/>
              </w:rPr>
            </w:pPr>
            <w:r w:rsidRPr="00B44B64">
              <w:rPr>
                <w:rFonts w:cs="Arial"/>
                <w:sz w:val="16"/>
                <w:szCs w:val="16"/>
              </w:rPr>
              <w:t>3</w:t>
            </w:r>
          </w:p>
        </w:tc>
        <w:tc>
          <w:tcPr>
            <w:tcW w:w="1582" w:type="dxa"/>
          </w:tcPr>
          <w:p w14:paraId="4E80E45B" w14:textId="77777777" w:rsidR="00684F38" w:rsidRPr="00B44B64" w:rsidRDefault="00684F38" w:rsidP="007C5F60">
            <w:pPr>
              <w:jc w:val="right"/>
              <w:rPr>
                <w:rFonts w:cs="Arial"/>
                <w:sz w:val="16"/>
                <w:szCs w:val="16"/>
              </w:rPr>
            </w:pPr>
            <w:r w:rsidRPr="00B44B64">
              <w:rPr>
                <w:rFonts w:cs="Arial"/>
                <w:sz w:val="16"/>
                <w:szCs w:val="16"/>
              </w:rPr>
              <w:t>42.50</w:t>
            </w:r>
          </w:p>
        </w:tc>
        <w:tc>
          <w:tcPr>
            <w:tcW w:w="1469" w:type="dxa"/>
          </w:tcPr>
          <w:p w14:paraId="41C55817" w14:textId="77777777" w:rsidR="00684F38" w:rsidRPr="00B44B64" w:rsidRDefault="00684F38" w:rsidP="007C5F60">
            <w:pPr>
              <w:jc w:val="right"/>
              <w:rPr>
                <w:rFonts w:cs="Arial"/>
                <w:sz w:val="16"/>
                <w:szCs w:val="16"/>
              </w:rPr>
            </w:pPr>
            <w:r w:rsidRPr="00B44B64">
              <w:rPr>
                <w:rFonts w:cs="Arial"/>
                <w:sz w:val="16"/>
                <w:szCs w:val="16"/>
              </w:rPr>
              <w:t>34.38</w:t>
            </w:r>
          </w:p>
        </w:tc>
      </w:tr>
      <w:tr w:rsidR="00684F38" w:rsidRPr="00B44B64" w14:paraId="677D31DD" w14:textId="77777777" w:rsidTr="006C32D3">
        <w:trPr>
          <w:trHeight w:val="340"/>
          <w:jc w:val="center"/>
        </w:trPr>
        <w:tc>
          <w:tcPr>
            <w:tcW w:w="1356" w:type="dxa"/>
            <w:tcBorders>
              <w:bottom w:val="single" w:sz="12" w:space="0" w:color="000000" w:themeColor="text1"/>
            </w:tcBorders>
          </w:tcPr>
          <w:p w14:paraId="786B938E" w14:textId="77777777" w:rsidR="00684F38" w:rsidRPr="00B44B64" w:rsidRDefault="00684F38" w:rsidP="007C5F60">
            <w:pPr>
              <w:rPr>
                <w:rFonts w:cs="Arial"/>
                <w:sz w:val="16"/>
                <w:szCs w:val="16"/>
              </w:rPr>
            </w:pPr>
          </w:p>
        </w:tc>
        <w:tc>
          <w:tcPr>
            <w:tcW w:w="678" w:type="dxa"/>
            <w:tcBorders>
              <w:bottom w:val="single" w:sz="12" w:space="0" w:color="000000" w:themeColor="text1"/>
            </w:tcBorders>
          </w:tcPr>
          <w:p w14:paraId="5208A7E5" w14:textId="77777777" w:rsidR="00684F38" w:rsidRPr="00B44B64" w:rsidRDefault="00684F38" w:rsidP="007C5F60">
            <w:pPr>
              <w:rPr>
                <w:rFonts w:cs="Arial"/>
                <w:sz w:val="16"/>
                <w:szCs w:val="16"/>
              </w:rPr>
            </w:pPr>
            <w:r w:rsidRPr="00B44B64">
              <w:rPr>
                <w:rFonts w:cs="Arial"/>
                <w:sz w:val="16"/>
                <w:szCs w:val="16"/>
              </w:rPr>
              <w:t>4</w:t>
            </w:r>
          </w:p>
        </w:tc>
        <w:tc>
          <w:tcPr>
            <w:tcW w:w="1582" w:type="dxa"/>
            <w:tcBorders>
              <w:bottom w:val="single" w:sz="12" w:space="0" w:color="000000" w:themeColor="text1"/>
            </w:tcBorders>
          </w:tcPr>
          <w:p w14:paraId="311DD907" w14:textId="77777777" w:rsidR="00684F38" w:rsidRPr="00B44B64" w:rsidRDefault="00684F38" w:rsidP="007C5F60">
            <w:pPr>
              <w:jc w:val="right"/>
              <w:rPr>
                <w:rFonts w:cs="Arial"/>
                <w:sz w:val="16"/>
                <w:szCs w:val="16"/>
              </w:rPr>
            </w:pPr>
            <w:r w:rsidRPr="00B44B64">
              <w:rPr>
                <w:rFonts w:cs="Arial"/>
                <w:sz w:val="16"/>
                <w:szCs w:val="16"/>
              </w:rPr>
              <w:t>77.50</w:t>
            </w:r>
          </w:p>
        </w:tc>
        <w:tc>
          <w:tcPr>
            <w:tcW w:w="1469" w:type="dxa"/>
            <w:tcBorders>
              <w:bottom w:val="single" w:sz="12" w:space="0" w:color="000000" w:themeColor="text1"/>
            </w:tcBorders>
          </w:tcPr>
          <w:p w14:paraId="611BBD67" w14:textId="77777777" w:rsidR="00684F38" w:rsidRPr="00B44B64" w:rsidRDefault="00684F38" w:rsidP="007C5F60">
            <w:pPr>
              <w:jc w:val="right"/>
              <w:rPr>
                <w:rFonts w:cs="Arial"/>
                <w:sz w:val="16"/>
                <w:szCs w:val="16"/>
              </w:rPr>
            </w:pPr>
            <w:r w:rsidRPr="00B44B64">
              <w:rPr>
                <w:rFonts w:cs="Arial"/>
                <w:sz w:val="16"/>
                <w:szCs w:val="16"/>
              </w:rPr>
              <w:t>71.27</w:t>
            </w:r>
          </w:p>
        </w:tc>
      </w:tr>
      <w:tr w:rsidR="00684F38" w:rsidRPr="00B44B64" w14:paraId="51B1A3FE" w14:textId="77777777" w:rsidTr="006C32D3">
        <w:trPr>
          <w:trHeight w:val="340"/>
          <w:jc w:val="center"/>
        </w:trPr>
        <w:tc>
          <w:tcPr>
            <w:tcW w:w="3616" w:type="dxa"/>
            <w:gridSpan w:val="3"/>
            <w:tcBorders>
              <w:top w:val="single" w:sz="12" w:space="0" w:color="000000" w:themeColor="text1"/>
              <w:bottom w:val="single" w:sz="12" w:space="0" w:color="000000" w:themeColor="text1"/>
            </w:tcBorders>
          </w:tcPr>
          <w:p w14:paraId="48EEE9FD" w14:textId="77777777" w:rsidR="00684F38" w:rsidRPr="00B44B64" w:rsidRDefault="00684F38" w:rsidP="007C5F60">
            <w:pPr>
              <w:rPr>
                <w:rFonts w:cs="Arial"/>
                <w:b/>
                <w:sz w:val="16"/>
                <w:szCs w:val="16"/>
                <w:vertAlign w:val="superscript"/>
              </w:rPr>
            </w:pPr>
            <w:r w:rsidRPr="00B44B64">
              <w:rPr>
                <w:rFonts w:cs="Arial"/>
                <w:b/>
                <w:sz w:val="16"/>
                <w:szCs w:val="16"/>
              </w:rPr>
              <w:t>MAE (SAE)</w:t>
            </w:r>
            <w:r w:rsidRPr="00B44B64">
              <w:rPr>
                <w:rFonts w:cs="Arial"/>
                <w:b/>
                <w:sz w:val="16"/>
                <w:szCs w:val="16"/>
                <w:vertAlign w:val="superscript"/>
              </w:rPr>
              <w:t>a</w:t>
            </w:r>
          </w:p>
        </w:tc>
        <w:tc>
          <w:tcPr>
            <w:tcW w:w="1469" w:type="dxa"/>
            <w:tcBorders>
              <w:top w:val="single" w:sz="12" w:space="0" w:color="000000" w:themeColor="text1"/>
              <w:bottom w:val="single" w:sz="12" w:space="0" w:color="000000" w:themeColor="text1"/>
            </w:tcBorders>
          </w:tcPr>
          <w:p w14:paraId="10937D0F" w14:textId="77777777" w:rsidR="00684F38" w:rsidRPr="00B44B64" w:rsidRDefault="00684F38" w:rsidP="007C5F60">
            <w:pPr>
              <w:jc w:val="right"/>
              <w:rPr>
                <w:rFonts w:cs="Arial"/>
                <w:b/>
                <w:sz w:val="16"/>
                <w:szCs w:val="16"/>
              </w:rPr>
            </w:pPr>
            <w:r w:rsidRPr="00B44B64">
              <w:rPr>
                <w:rFonts w:cs="Arial"/>
                <w:b/>
                <w:sz w:val="16"/>
                <w:szCs w:val="16"/>
              </w:rPr>
              <w:t>5.85% (4.65%)</w:t>
            </w:r>
          </w:p>
        </w:tc>
      </w:tr>
    </w:tbl>
    <w:p w14:paraId="26ED2E4D" w14:textId="4AECFB88" w:rsidR="00D61588" w:rsidRPr="00B44B64" w:rsidRDefault="00D61588" w:rsidP="006C32D3">
      <w:pPr>
        <w:ind w:firstLine="720"/>
        <w:jc w:val="center"/>
        <w:rPr>
          <w:rFonts w:ascii="Arial" w:hAnsi="Arial" w:cs="Arial"/>
          <w:sz w:val="16"/>
          <w:szCs w:val="16"/>
        </w:rPr>
      </w:pPr>
      <w:proofErr w:type="spellStart"/>
      <w:r w:rsidRPr="00B44B64">
        <w:rPr>
          <w:rFonts w:ascii="Arial" w:hAnsi="Arial" w:cs="Arial"/>
          <w:sz w:val="16"/>
          <w:szCs w:val="16"/>
          <w:vertAlign w:val="superscript"/>
        </w:rPr>
        <w:t>a</w:t>
      </w:r>
      <w:r w:rsidRPr="00B44B64">
        <w:rPr>
          <w:rFonts w:ascii="Arial" w:hAnsi="Arial" w:cs="Arial"/>
          <w:sz w:val="16"/>
          <w:szCs w:val="16"/>
        </w:rPr>
        <w:t>MAE</w:t>
      </w:r>
      <w:proofErr w:type="spellEnd"/>
      <w:r w:rsidRPr="00B44B64">
        <w:rPr>
          <w:rFonts w:ascii="Arial" w:hAnsi="Arial" w:cs="Arial"/>
          <w:sz w:val="16"/>
          <w:szCs w:val="16"/>
        </w:rPr>
        <w:t xml:space="preserve"> = Mean of absolute canopy</w:t>
      </w:r>
      <w:r w:rsidR="00FA2071" w:rsidRPr="00B44B64">
        <w:rPr>
          <w:rFonts w:ascii="Arial" w:hAnsi="Arial" w:cs="Arial"/>
          <w:sz w:val="16"/>
          <w:szCs w:val="16"/>
        </w:rPr>
        <w:t>-</w:t>
      </w:r>
      <w:r w:rsidRPr="00B44B64">
        <w:rPr>
          <w:rFonts w:ascii="Arial" w:hAnsi="Arial" w:cs="Arial"/>
          <w:sz w:val="16"/>
          <w:szCs w:val="16"/>
        </w:rPr>
        <w:t>cover errors (%), SAE = Standard deviation of absolute canopy</w:t>
      </w:r>
      <w:r w:rsidR="00FA2071" w:rsidRPr="00B44B64">
        <w:rPr>
          <w:rFonts w:ascii="Arial" w:hAnsi="Arial" w:cs="Arial"/>
          <w:sz w:val="16"/>
          <w:szCs w:val="16"/>
        </w:rPr>
        <w:t>-</w:t>
      </w:r>
      <w:r w:rsidRPr="00B44B64">
        <w:rPr>
          <w:rFonts w:ascii="Arial" w:hAnsi="Arial" w:cs="Arial"/>
          <w:sz w:val="16"/>
          <w:szCs w:val="16"/>
        </w:rPr>
        <w:t>cover errors (%)</w:t>
      </w:r>
    </w:p>
    <w:p w14:paraId="74161071" w14:textId="77777777" w:rsidR="00D61588" w:rsidRPr="00B44B64" w:rsidRDefault="00D61588" w:rsidP="00D61588">
      <w:pPr>
        <w:rPr>
          <w:rFonts w:ascii="Arial" w:hAnsi="Arial" w:cs="Arial"/>
          <w:sz w:val="16"/>
          <w:szCs w:val="16"/>
        </w:rPr>
      </w:pPr>
    </w:p>
    <w:p w14:paraId="0D81C267" w14:textId="77777777" w:rsidR="00D61588" w:rsidRPr="00B44B64" w:rsidRDefault="00D61588" w:rsidP="00D61588">
      <w:pPr>
        <w:jc w:val="both"/>
      </w:pPr>
    </w:p>
    <w:p w14:paraId="460BACEE" w14:textId="7C822E63" w:rsidR="00D61588" w:rsidRPr="00B44B64" w:rsidRDefault="00D61588" w:rsidP="000104B9">
      <w:pPr>
        <w:pStyle w:val="BodyTextIndented"/>
      </w:pPr>
      <w:r w:rsidRPr="00B44B64">
        <w:t xml:space="preserve">The decision tree classifier was applied to the </w:t>
      </w:r>
      <w:r w:rsidR="006D799B" w:rsidRPr="00B44B64">
        <w:t xml:space="preserve">image mosaic of the </w:t>
      </w:r>
      <w:r w:rsidRPr="00B44B64">
        <w:t xml:space="preserve">study area to produce a </w:t>
      </w:r>
      <w:proofErr w:type="spellStart"/>
      <w:r w:rsidR="006D799B" w:rsidRPr="00B44B64">
        <w:t>s</w:t>
      </w:r>
      <w:r w:rsidR="0084644E" w:rsidRPr="00B44B64">
        <w:t>pekboom</w:t>
      </w:r>
      <w:proofErr w:type="spellEnd"/>
      <w:r w:rsidRPr="00B44B64">
        <w:t xml:space="preserve"> canopy</w:t>
      </w:r>
      <w:r w:rsidR="00CD1C51" w:rsidRPr="00B44B64">
        <w:t>-</w:t>
      </w:r>
      <w:r w:rsidRPr="00B44B64">
        <w:t>cover map</w:t>
      </w:r>
      <w:r w:rsidR="00A07E23" w:rsidRPr="00B44B64">
        <w:t xml:space="preserve"> </w:t>
      </w:r>
      <w:r w:rsidR="006D799B" w:rsidRPr="00B44B64">
        <w:t xml:space="preserve">that </w:t>
      </w:r>
      <w:r w:rsidR="00A07E23" w:rsidRPr="00B44B64">
        <w:t>was morphologically post-processed</w:t>
      </w:r>
      <w:r w:rsidRPr="00B44B64">
        <w:t xml:space="preserve">.  </w:t>
      </w:r>
      <w:r w:rsidRPr="00B44B64">
        <w:fldChar w:fldCharType="begin"/>
      </w:r>
      <w:r w:rsidRPr="00B44B64">
        <w:instrText xml:space="preserve"> REF _Ref395293945 \h  \* MERGEFORMAT </w:instrText>
      </w:r>
      <w:r w:rsidRPr="00B44B64">
        <w:fldChar w:fldCharType="separate"/>
      </w:r>
      <w:r w:rsidR="00AF4D8F" w:rsidRPr="00B44B64">
        <w:t>Fig</w:t>
      </w:r>
      <w:r w:rsidR="00AF4D8F">
        <w:t>.</w:t>
      </w:r>
      <w:r w:rsidR="00AF4D8F" w:rsidRPr="00B44B64">
        <w:rPr>
          <w:noProof/>
        </w:rPr>
        <w:t xml:space="preserve"> </w:t>
      </w:r>
      <w:r w:rsidR="00AF4D8F">
        <w:rPr>
          <w:noProof/>
        </w:rPr>
        <w:t>6</w:t>
      </w:r>
      <w:r w:rsidRPr="00B44B64">
        <w:fldChar w:fldCharType="end"/>
      </w:r>
      <w:r w:rsidRPr="00B44B64">
        <w:t xml:space="preserve"> to </w:t>
      </w:r>
      <w:r w:rsidRPr="00B44B64">
        <w:fldChar w:fldCharType="begin"/>
      </w:r>
      <w:r w:rsidRPr="00B44B64">
        <w:instrText xml:space="preserve"> REF _Ref395293949 \h  \* MERGEFORMAT </w:instrText>
      </w:r>
      <w:r w:rsidRPr="00B44B64">
        <w:fldChar w:fldCharType="separate"/>
      </w:r>
      <w:r w:rsidR="00AF4D8F" w:rsidRPr="00B44B64">
        <w:t>Fig</w:t>
      </w:r>
      <w:r w:rsidR="00AF4D8F">
        <w:t>.</w:t>
      </w:r>
      <w:r w:rsidR="00AF4D8F" w:rsidRPr="00B44B64">
        <w:rPr>
          <w:noProof/>
        </w:rPr>
        <w:t xml:space="preserve"> </w:t>
      </w:r>
      <w:r w:rsidR="00AF4D8F">
        <w:rPr>
          <w:noProof/>
        </w:rPr>
        <w:t>9</w:t>
      </w:r>
      <w:r w:rsidRPr="00B44B64">
        <w:fldChar w:fldCharType="end"/>
      </w:r>
      <w:r w:rsidRPr="00B44B64">
        <w:t xml:space="preserve"> show </w:t>
      </w:r>
      <w:r w:rsidRPr="00B44B64">
        <w:lastRenderedPageBreak/>
        <w:t>close-up example</w:t>
      </w:r>
      <w:r w:rsidR="001C6C2F" w:rsidRPr="00B44B64">
        <w:t>s</w:t>
      </w:r>
      <w:r w:rsidRPr="00B44B64">
        <w:t xml:space="preserve"> </w:t>
      </w:r>
      <w:r w:rsidR="001C6C2F" w:rsidRPr="00B44B64">
        <w:t xml:space="preserve">of </w:t>
      </w:r>
      <w:r w:rsidRPr="00B44B64">
        <w:t xml:space="preserve">the </w:t>
      </w:r>
      <w:r w:rsidR="001C6C2F" w:rsidRPr="00B44B64">
        <w:t xml:space="preserve">resulting </w:t>
      </w:r>
      <w:r w:rsidRPr="00B44B64">
        <w:t>canopy</w:t>
      </w:r>
      <w:r w:rsidR="006D799B" w:rsidRPr="00B44B64">
        <w:t>-</w:t>
      </w:r>
      <w:r w:rsidRPr="00B44B64">
        <w:t>cover map</w:t>
      </w:r>
      <w:r w:rsidR="00A07E23" w:rsidRPr="00B44B64">
        <w:t xml:space="preserve"> for each of the canopy</w:t>
      </w:r>
      <w:r w:rsidR="00CD1C51" w:rsidRPr="00B44B64">
        <w:t>-</w:t>
      </w:r>
      <w:r w:rsidR="00A07E23" w:rsidRPr="00B44B64">
        <w:t>cover ground truth areas (</w:t>
      </w:r>
      <w:r w:rsidR="006330AB" w:rsidRPr="00B44B64">
        <w:t>as described in</w:t>
      </w:r>
      <w:r w:rsidR="00A07E23" w:rsidRPr="00B44B64">
        <w:t xml:space="preserve"> </w:t>
      </w:r>
      <w:r w:rsidR="00A07E23" w:rsidRPr="00B44B64">
        <w:fldChar w:fldCharType="begin"/>
      </w:r>
      <w:r w:rsidR="00A07E23" w:rsidRPr="00B44B64">
        <w:instrText xml:space="preserve"> REF _Ref466457780 \h </w:instrText>
      </w:r>
      <w:r w:rsidR="00C95AC4" w:rsidRPr="00B44B64">
        <w:instrText xml:space="preserve"> \* MERGEFORMAT </w:instrText>
      </w:r>
      <w:r w:rsidR="00A07E23" w:rsidRPr="00B44B64">
        <w:fldChar w:fldCharType="separate"/>
      </w:r>
      <w:r w:rsidR="00AF4D8F" w:rsidRPr="00B44B64">
        <w:t xml:space="preserve">Table </w:t>
      </w:r>
      <w:r w:rsidR="00AF4D8F">
        <w:t>1</w:t>
      </w:r>
      <w:r w:rsidR="00A07E23" w:rsidRPr="00B44B64">
        <w:fldChar w:fldCharType="end"/>
      </w:r>
      <w:r w:rsidR="00A07E23" w:rsidRPr="00B44B64">
        <w:t>)</w:t>
      </w:r>
      <w:r w:rsidRPr="00B44B64">
        <w:t xml:space="preserve">.  </w:t>
      </w:r>
    </w:p>
    <w:p w14:paraId="48F5F330" w14:textId="77777777" w:rsidR="00D61588" w:rsidRPr="00B44B64" w:rsidRDefault="00D61588" w:rsidP="00D61588">
      <w:pPr>
        <w:spacing w:line="360" w:lineRule="auto"/>
        <w:jc w:val="both"/>
      </w:pPr>
    </w:p>
    <w:p w14:paraId="1E7F5247" w14:textId="1D1CBA6D" w:rsidR="00D61588" w:rsidRPr="00B44B64" w:rsidRDefault="00D9072B" w:rsidP="006C32D3">
      <w:pPr>
        <w:jc w:val="center"/>
      </w:pPr>
      <w:r w:rsidRPr="00B44B64">
        <w:rPr>
          <w:noProof/>
          <w:lang w:val="en-GB" w:eastAsia="en-GB"/>
        </w:rPr>
        <w:drawing>
          <wp:inline distT="0" distB="0" distL="0" distR="0" wp14:anchorId="50C28170" wp14:editId="5CDCC920">
            <wp:extent cx="5731510" cy="4051935"/>
            <wp:effectExtent l="0" t="0" r="254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lassificationExamplesGroenFontein.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4051935"/>
                    </a:xfrm>
                    <a:prstGeom prst="rect">
                      <a:avLst/>
                    </a:prstGeom>
                  </pic:spPr>
                </pic:pic>
              </a:graphicData>
            </a:graphic>
          </wp:inline>
        </w:drawing>
      </w:r>
    </w:p>
    <w:p w14:paraId="15843F78" w14:textId="1841F6B9" w:rsidR="00D61588" w:rsidRPr="006C32D3" w:rsidRDefault="00D61588" w:rsidP="006C32D3">
      <w:pPr>
        <w:pStyle w:val="Caption"/>
        <w:jc w:val="center"/>
        <w:rPr>
          <w:b w:val="0"/>
        </w:rPr>
      </w:pPr>
      <w:bookmarkStart w:id="44" w:name="_Ref395293945"/>
      <w:bookmarkStart w:id="45" w:name="_Toc448324369"/>
      <w:r w:rsidRPr="00B44B64">
        <w:t>Fig</w:t>
      </w:r>
      <w:r w:rsidR="006C32D3">
        <w:t>.</w:t>
      </w:r>
      <w:r w:rsidRPr="00B44B64">
        <w:t xml:space="preserve"> </w:t>
      </w:r>
      <w:r w:rsidR="00F4774D" w:rsidRPr="00B44B64">
        <w:fldChar w:fldCharType="begin"/>
      </w:r>
      <w:r w:rsidR="00F4774D" w:rsidRPr="00B44B64">
        <w:instrText xml:space="preserve"> SEQ Figure \* ARABIC </w:instrText>
      </w:r>
      <w:r w:rsidR="00F4774D" w:rsidRPr="00B44B64">
        <w:fldChar w:fldCharType="separate"/>
      </w:r>
      <w:r w:rsidR="00AF4D8F">
        <w:rPr>
          <w:noProof/>
        </w:rPr>
        <w:t>6</w:t>
      </w:r>
      <w:r w:rsidR="00F4774D" w:rsidRPr="00B44B64">
        <w:fldChar w:fldCharType="end"/>
      </w:r>
      <w:bookmarkEnd w:id="44"/>
      <w:r w:rsidRPr="006C32D3">
        <w:rPr>
          <w:b w:val="0"/>
        </w:rPr>
        <w:t xml:space="preserve">  </w:t>
      </w:r>
      <w:proofErr w:type="spellStart"/>
      <w:r w:rsidRPr="006C32D3">
        <w:rPr>
          <w:b w:val="0"/>
        </w:rPr>
        <w:t>Groenfontein</w:t>
      </w:r>
      <w:proofErr w:type="spellEnd"/>
      <w:r w:rsidRPr="006C32D3">
        <w:rPr>
          <w:b w:val="0"/>
        </w:rPr>
        <w:t xml:space="preserve"> classification (Habitat: valley thicket with </w:t>
      </w:r>
      <w:proofErr w:type="spellStart"/>
      <w:r w:rsidR="006D799B" w:rsidRPr="006C32D3">
        <w:rPr>
          <w:b w:val="0"/>
        </w:rPr>
        <w:t>s</w:t>
      </w:r>
      <w:r w:rsidR="0084644E" w:rsidRPr="006C32D3">
        <w:rPr>
          <w:b w:val="0"/>
        </w:rPr>
        <w:t>pekboom</w:t>
      </w:r>
      <w:proofErr w:type="spellEnd"/>
      <w:r w:rsidRPr="006C32D3">
        <w:rPr>
          <w:b w:val="0"/>
        </w:rPr>
        <w:t>)</w:t>
      </w:r>
      <w:bookmarkEnd w:id="45"/>
    </w:p>
    <w:p w14:paraId="0D8391A0" w14:textId="77777777" w:rsidR="00D61588" w:rsidRPr="00B44B64" w:rsidRDefault="00D61588" w:rsidP="00D61588"/>
    <w:p w14:paraId="0B764EFE" w14:textId="7EB492DF" w:rsidR="00D61588" w:rsidRPr="00B44B64" w:rsidRDefault="00D9072B" w:rsidP="006C32D3">
      <w:pPr>
        <w:jc w:val="center"/>
      </w:pPr>
      <w:r w:rsidRPr="00B44B64">
        <w:rPr>
          <w:noProof/>
          <w:lang w:val="en-GB" w:eastAsia="en-GB"/>
        </w:rPr>
        <w:lastRenderedPageBreak/>
        <w:drawing>
          <wp:inline distT="0" distB="0" distL="0" distR="0" wp14:anchorId="238A4C31" wp14:editId="61BBDA5A">
            <wp:extent cx="5731510" cy="4051935"/>
            <wp:effectExtent l="0" t="0" r="254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lassificationExamplesMatjiesVlei.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4051935"/>
                    </a:xfrm>
                    <a:prstGeom prst="rect">
                      <a:avLst/>
                    </a:prstGeom>
                  </pic:spPr>
                </pic:pic>
              </a:graphicData>
            </a:graphic>
          </wp:inline>
        </w:drawing>
      </w:r>
    </w:p>
    <w:p w14:paraId="54C10BA9" w14:textId="20ACC568" w:rsidR="00D61588" w:rsidRPr="006C32D3" w:rsidRDefault="00D61588" w:rsidP="006C32D3">
      <w:pPr>
        <w:pStyle w:val="Caption"/>
        <w:jc w:val="center"/>
        <w:rPr>
          <w:b w:val="0"/>
        </w:rPr>
      </w:pPr>
      <w:bookmarkStart w:id="46" w:name="_Toc448324370"/>
      <w:r w:rsidRPr="00B44B64">
        <w:t>Fig</w:t>
      </w:r>
      <w:r w:rsidR="006C32D3">
        <w:t>.</w:t>
      </w:r>
      <w:r w:rsidRPr="00B44B64">
        <w:t xml:space="preserve"> </w:t>
      </w:r>
      <w:r w:rsidR="00F4774D" w:rsidRPr="00B44B64">
        <w:fldChar w:fldCharType="begin"/>
      </w:r>
      <w:r w:rsidR="00F4774D" w:rsidRPr="00B44B64">
        <w:instrText xml:space="preserve"> SEQ Figure \* ARABIC </w:instrText>
      </w:r>
      <w:r w:rsidR="00F4774D" w:rsidRPr="00B44B64">
        <w:fldChar w:fldCharType="separate"/>
      </w:r>
      <w:r w:rsidR="00AF4D8F">
        <w:rPr>
          <w:noProof/>
        </w:rPr>
        <w:t>7</w:t>
      </w:r>
      <w:r w:rsidR="00F4774D" w:rsidRPr="00B44B64">
        <w:fldChar w:fldCharType="end"/>
      </w:r>
      <w:r w:rsidRPr="006C32D3">
        <w:rPr>
          <w:b w:val="0"/>
        </w:rPr>
        <w:t xml:space="preserve">  </w:t>
      </w:r>
      <w:proofErr w:type="spellStart"/>
      <w:r w:rsidRPr="006C32D3">
        <w:rPr>
          <w:b w:val="0"/>
        </w:rPr>
        <w:t>Matjiesvlei</w:t>
      </w:r>
      <w:proofErr w:type="spellEnd"/>
      <w:r w:rsidRPr="006C32D3">
        <w:rPr>
          <w:b w:val="0"/>
        </w:rPr>
        <w:t xml:space="preserve"> classification (Habitat: arid thicket with </w:t>
      </w:r>
      <w:proofErr w:type="spellStart"/>
      <w:r w:rsidR="006D799B" w:rsidRPr="006C32D3">
        <w:rPr>
          <w:b w:val="0"/>
        </w:rPr>
        <w:t>s</w:t>
      </w:r>
      <w:r w:rsidR="0084644E" w:rsidRPr="006C32D3">
        <w:rPr>
          <w:b w:val="0"/>
        </w:rPr>
        <w:t>pekboom</w:t>
      </w:r>
      <w:proofErr w:type="spellEnd"/>
      <w:r w:rsidRPr="006C32D3">
        <w:rPr>
          <w:b w:val="0"/>
        </w:rPr>
        <w:t>)</w:t>
      </w:r>
      <w:bookmarkEnd w:id="46"/>
    </w:p>
    <w:p w14:paraId="0CE944BD" w14:textId="77777777" w:rsidR="00D61588" w:rsidRPr="00B44B64" w:rsidRDefault="00D61588" w:rsidP="00D61588"/>
    <w:p w14:paraId="6BFEC12D" w14:textId="586D7745" w:rsidR="00D61588" w:rsidRPr="00B44B64" w:rsidRDefault="00D9072B" w:rsidP="00D61588">
      <w:r w:rsidRPr="00B44B64">
        <w:rPr>
          <w:noProof/>
          <w:lang w:val="en-GB" w:eastAsia="en-GB"/>
        </w:rPr>
        <w:drawing>
          <wp:inline distT="0" distB="0" distL="0" distR="0" wp14:anchorId="0F8DF8C0" wp14:editId="7CC62459">
            <wp:extent cx="5731510" cy="4051935"/>
            <wp:effectExtent l="0" t="0" r="254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lassificationExamplesRooiBerg.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4051935"/>
                    </a:xfrm>
                    <a:prstGeom prst="rect">
                      <a:avLst/>
                    </a:prstGeom>
                  </pic:spPr>
                </pic:pic>
              </a:graphicData>
            </a:graphic>
          </wp:inline>
        </w:drawing>
      </w:r>
    </w:p>
    <w:p w14:paraId="2745D63B" w14:textId="67E95FFE" w:rsidR="00D61588" w:rsidRPr="006C32D3" w:rsidRDefault="00D61588" w:rsidP="006C32D3">
      <w:pPr>
        <w:pStyle w:val="Caption"/>
        <w:rPr>
          <w:b w:val="0"/>
        </w:rPr>
      </w:pPr>
      <w:bookmarkStart w:id="47" w:name="_Toc448324371"/>
      <w:r w:rsidRPr="00B44B64">
        <w:t>Fig</w:t>
      </w:r>
      <w:r w:rsidR="006C32D3">
        <w:t>.</w:t>
      </w:r>
      <w:r w:rsidRPr="00B44B64">
        <w:t xml:space="preserve"> </w:t>
      </w:r>
      <w:r w:rsidR="00F4774D" w:rsidRPr="00B44B64">
        <w:fldChar w:fldCharType="begin"/>
      </w:r>
      <w:r w:rsidR="00F4774D" w:rsidRPr="00B44B64">
        <w:instrText xml:space="preserve"> SEQ Figure \* ARABIC </w:instrText>
      </w:r>
      <w:r w:rsidR="00F4774D" w:rsidRPr="00B44B64">
        <w:fldChar w:fldCharType="separate"/>
      </w:r>
      <w:r w:rsidR="00AF4D8F">
        <w:rPr>
          <w:noProof/>
        </w:rPr>
        <w:t>8</w:t>
      </w:r>
      <w:r w:rsidR="00F4774D" w:rsidRPr="00B44B64">
        <w:fldChar w:fldCharType="end"/>
      </w:r>
      <w:r w:rsidRPr="00B44B64">
        <w:t xml:space="preserve">  </w:t>
      </w:r>
      <w:proofErr w:type="spellStart"/>
      <w:r w:rsidRPr="006C32D3">
        <w:rPr>
          <w:b w:val="0"/>
        </w:rPr>
        <w:t>Rooiberg</w:t>
      </w:r>
      <w:proofErr w:type="spellEnd"/>
      <w:r w:rsidRPr="006C32D3">
        <w:rPr>
          <w:b w:val="0"/>
        </w:rPr>
        <w:t xml:space="preserve"> classification (Habitat: arid thicket with </w:t>
      </w:r>
      <w:proofErr w:type="spellStart"/>
      <w:r w:rsidR="006D799B" w:rsidRPr="006C32D3">
        <w:rPr>
          <w:b w:val="0"/>
        </w:rPr>
        <w:t>s</w:t>
      </w:r>
      <w:r w:rsidR="0084644E" w:rsidRPr="006C32D3">
        <w:rPr>
          <w:b w:val="0"/>
        </w:rPr>
        <w:t>pekboom</w:t>
      </w:r>
      <w:proofErr w:type="spellEnd"/>
      <w:r w:rsidRPr="006C32D3">
        <w:rPr>
          <w:b w:val="0"/>
        </w:rPr>
        <w:t xml:space="preserve"> and </w:t>
      </w:r>
      <w:r w:rsidR="006D799B" w:rsidRPr="006C32D3">
        <w:rPr>
          <w:b w:val="0"/>
        </w:rPr>
        <w:t>f</w:t>
      </w:r>
      <w:r w:rsidRPr="006C32D3">
        <w:rPr>
          <w:b w:val="0"/>
        </w:rPr>
        <w:t>ynbos mosaic)</w:t>
      </w:r>
      <w:bookmarkEnd w:id="47"/>
    </w:p>
    <w:p w14:paraId="3D386B14" w14:textId="77777777" w:rsidR="00D61588" w:rsidRPr="00B44B64" w:rsidRDefault="00D61588" w:rsidP="00D61588"/>
    <w:p w14:paraId="3870A958" w14:textId="3A051E6D" w:rsidR="00D61588" w:rsidRPr="00B44B64" w:rsidRDefault="009F2AC0" w:rsidP="006C32D3">
      <w:pPr>
        <w:keepNext/>
        <w:keepLines/>
        <w:jc w:val="center"/>
      </w:pPr>
      <w:r w:rsidRPr="00B44B64">
        <w:rPr>
          <w:noProof/>
          <w:lang w:val="en-GB" w:eastAsia="en-GB"/>
        </w:rPr>
        <w:lastRenderedPageBreak/>
        <w:drawing>
          <wp:inline distT="0" distB="0" distL="0" distR="0" wp14:anchorId="1CD05141" wp14:editId="4315E529">
            <wp:extent cx="5731510" cy="4051935"/>
            <wp:effectExtent l="0" t="0" r="254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lassificationExamplesGrootkop1.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4051935"/>
                    </a:xfrm>
                    <a:prstGeom prst="rect">
                      <a:avLst/>
                    </a:prstGeom>
                  </pic:spPr>
                </pic:pic>
              </a:graphicData>
            </a:graphic>
          </wp:inline>
        </w:drawing>
      </w:r>
    </w:p>
    <w:p w14:paraId="551D6EF5" w14:textId="52EC06AF" w:rsidR="00D61588" w:rsidRPr="006C32D3" w:rsidRDefault="00D61588" w:rsidP="006C32D3">
      <w:pPr>
        <w:pStyle w:val="Caption"/>
        <w:jc w:val="center"/>
        <w:rPr>
          <w:b w:val="0"/>
        </w:rPr>
      </w:pPr>
      <w:bookmarkStart w:id="48" w:name="_Ref395293949"/>
      <w:bookmarkStart w:id="49" w:name="_Toc448324372"/>
      <w:r w:rsidRPr="00B44B64">
        <w:t>Fig</w:t>
      </w:r>
      <w:r w:rsidR="006C32D3">
        <w:t>.</w:t>
      </w:r>
      <w:r w:rsidRPr="00B44B64">
        <w:t xml:space="preserve"> </w:t>
      </w:r>
      <w:r w:rsidR="00F4774D" w:rsidRPr="00B44B64">
        <w:fldChar w:fldCharType="begin"/>
      </w:r>
      <w:r w:rsidR="00F4774D" w:rsidRPr="00B44B64">
        <w:instrText xml:space="preserve"> SEQ Figure \* ARABIC </w:instrText>
      </w:r>
      <w:r w:rsidR="00F4774D" w:rsidRPr="00B44B64">
        <w:fldChar w:fldCharType="separate"/>
      </w:r>
      <w:r w:rsidR="00AF4D8F">
        <w:rPr>
          <w:noProof/>
        </w:rPr>
        <w:t>9</w:t>
      </w:r>
      <w:r w:rsidR="00F4774D" w:rsidRPr="00B44B64">
        <w:fldChar w:fldCharType="end"/>
      </w:r>
      <w:bookmarkEnd w:id="48"/>
      <w:r w:rsidRPr="006C32D3">
        <w:rPr>
          <w:b w:val="0"/>
        </w:rPr>
        <w:t xml:space="preserve">  </w:t>
      </w:r>
      <w:proofErr w:type="spellStart"/>
      <w:r w:rsidRPr="006C32D3">
        <w:rPr>
          <w:b w:val="0"/>
        </w:rPr>
        <w:t>Grootkop</w:t>
      </w:r>
      <w:proofErr w:type="spellEnd"/>
      <w:r w:rsidRPr="006C32D3">
        <w:rPr>
          <w:b w:val="0"/>
        </w:rPr>
        <w:t xml:space="preserve"> classification (Habitat: arid thicket with </w:t>
      </w:r>
      <w:proofErr w:type="spellStart"/>
      <w:r w:rsidR="006D799B" w:rsidRPr="006C32D3">
        <w:rPr>
          <w:b w:val="0"/>
        </w:rPr>
        <w:t>s</w:t>
      </w:r>
      <w:r w:rsidR="0084644E" w:rsidRPr="006C32D3">
        <w:rPr>
          <w:b w:val="0"/>
        </w:rPr>
        <w:t>pekboom</w:t>
      </w:r>
      <w:proofErr w:type="spellEnd"/>
      <w:r w:rsidRPr="006C32D3">
        <w:rPr>
          <w:b w:val="0"/>
        </w:rPr>
        <w:t xml:space="preserve"> and </w:t>
      </w:r>
      <w:r w:rsidR="006D799B" w:rsidRPr="006C32D3">
        <w:rPr>
          <w:b w:val="0"/>
        </w:rPr>
        <w:t>s</w:t>
      </w:r>
      <w:r w:rsidRPr="006C32D3">
        <w:rPr>
          <w:b w:val="0"/>
        </w:rPr>
        <w:t>ucculent Karoo mosaic)</w:t>
      </w:r>
      <w:bookmarkEnd w:id="49"/>
    </w:p>
    <w:p w14:paraId="65368C9C" w14:textId="77777777" w:rsidR="00D61588" w:rsidRPr="00B44B64" w:rsidRDefault="00D61588" w:rsidP="00D61588"/>
    <w:p w14:paraId="0C1CC606" w14:textId="7514A485" w:rsidR="00832542" w:rsidRPr="00B44B64" w:rsidRDefault="00832542" w:rsidP="003C7A4E">
      <w:pPr>
        <w:pStyle w:val="Heading1"/>
      </w:pPr>
      <w:r w:rsidRPr="00B44B64">
        <w:t>Discussion</w:t>
      </w:r>
    </w:p>
    <w:p w14:paraId="712A0BD3" w14:textId="6EBD9538" w:rsidR="00832542" w:rsidRPr="00B44B64" w:rsidRDefault="00832542" w:rsidP="003C7A4E">
      <w:pPr>
        <w:pStyle w:val="Heading2"/>
      </w:pPr>
      <w:r w:rsidRPr="00B44B64">
        <w:t>Feature Selection</w:t>
      </w:r>
    </w:p>
    <w:p w14:paraId="2050B195" w14:textId="293E684C" w:rsidR="00832542" w:rsidRPr="00B44B64" w:rsidRDefault="00832542" w:rsidP="00257343">
      <w:pPr>
        <w:pStyle w:val="BodyText"/>
      </w:pPr>
      <w:r w:rsidRPr="00B44B64">
        <w:fldChar w:fldCharType="begin"/>
      </w:r>
      <w:r w:rsidRPr="00B44B64">
        <w:instrText xml:space="preserve"> REF _Ref395121413 \h </w:instrText>
      </w:r>
      <w:r w:rsidR="00A14171" w:rsidRPr="00B44B64">
        <w:instrText xml:space="preserve"> \* MERGEFORMAT </w:instrText>
      </w:r>
      <w:r w:rsidRPr="00B44B64">
        <w:fldChar w:fldCharType="separate"/>
      </w:r>
      <w:r w:rsidR="00AF4D8F" w:rsidRPr="00AF4D8F">
        <w:t xml:space="preserve">Table </w:t>
      </w:r>
      <w:r w:rsidR="00AF4D8F" w:rsidRPr="00AF4D8F">
        <w:rPr>
          <w:noProof/>
        </w:rPr>
        <w:t>6</w:t>
      </w:r>
      <w:r w:rsidRPr="00B44B64">
        <w:fldChar w:fldCharType="end"/>
      </w:r>
      <w:r w:rsidRPr="00B44B64">
        <w:t xml:space="preserve"> reveals a number of interesting properties of the features.  First, it is clear that there is significant redundanc</w:t>
      </w:r>
      <w:r w:rsidR="00226C57" w:rsidRPr="00B44B64">
        <w:t>y</w:t>
      </w:r>
      <w:r w:rsidRPr="00B44B64">
        <w:t xml:space="preserve"> </w:t>
      </w:r>
      <w:r w:rsidR="000F4F02" w:rsidRPr="00B44B64">
        <w:t>among</w:t>
      </w:r>
      <w:r w:rsidRPr="00B44B64">
        <w:t xml:space="preserve"> the features.  The correlation between the R, G, B and NIR bands is strong (&gt;</w:t>
      </w:r>
      <w:r w:rsidR="005B5335" w:rsidRPr="00B44B64">
        <w:t>0.7</w:t>
      </w:r>
      <w:r w:rsidRPr="00B44B64">
        <w:t xml:space="preserve">), likely due to strong coupling with intensity. The bands are consequently all grouped into a single cluster.  While the definitions of the </w:t>
      </w:r>
      <w:proofErr w:type="spellStart"/>
      <w:r w:rsidRPr="00B44B64">
        <w:t>nirN</w:t>
      </w:r>
      <w:proofErr w:type="spellEnd"/>
      <w:r w:rsidRPr="00B44B64">
        <w:t xml:space="preserve">, NDVI and RVI features are quite different, they are all describing the same spectral property of vegetation, namely high absorption in the red band and high reflectance in the NIR band.  This is confirmed by their collection in the same cluster.  </w:t>
      </w:r>
    </w:p>
    <w:p w14:paraId="2F229F9D" w14:textId="5A33FCD5" w:rsidR="00832542" w:rsidRPr="00B44B64" w:rsidRDefault="00832542" w:rsidP="000104B9">
      <w:pPr>
        <w:pStyle w:val="BodyTextIndented"/>
      </w:pPr>
      <w:r w:rsidRPr="00B44B64">
        <w:t>EntropyPc1 is ranked highly (third) in its own cluster, which supports the hypothesis that texture is an important property for mapping vegetation in VHR imagery.  It is, however, the only texture feature in the best eight clusters.  At the 0.5</w:t>
      </w:r>
      <w:r w:rsidR="006D799B" w:rsidRPr="00B44B64">
        <w:t xml:space="preserve"> </w:t>
      </w:r>
      <w:r w:rsidRPr="00B44B64">
        <w:t xml:space="preserve">m image resolution, texture will be </w:t>
      </w:r>
      <w:r w:rsidRPr="00B44B64">
        <w:lastRenderedPageBreak/>
        <w:t>descriptive of bush</w:t>
      </w:r>
      <w:r w:rsidR="00FA2071" w:rsidRPr="00B44B64">
        <w:t>-clumps</w:t>
      </w:r>
      <w:r w:rsidRPr="00B44B64">
        <w:t xml:space="preserve"> more than individual </w:t>
      </w:r>
      <w:proofErr w:type="spellStart"/>
      <w:r w:rsidR="006D799B" w:rsidRPr="00B44B64">
        <w:t>s</w:t>
      </w:r>
      <w:r w:rsidRPr="00B44B64">
        <w:t>pekboom</w:t>
      </w:r>
      <w:proofErr w:type="spellEnd"/>
      <w:r w:rsidRPr="00B44B64">
        <w:t xml:space="preserve"> plants.  The bush</w:t>
      </w:r>
      <w:r w:rsidR="00FA2071" w:rsidRPr="00B44B64">
        <w:t>-clumps</w:t>
      </w:r>
      <w:r w:rsidRPr="00B44B64">
        <w:t xml:space="preserve"> vary significantly in their composition and character with </w:t>
      </w:r>
      <w:r w:rsidR="006D799B" w:rsidRPr="00B44B64">
        <w:t xml:space="preserve">variation in </w:t>
      </w:r>
      <w:r w:rsidRPr="00B44B64">
        <w:t xml:space="preserve">habitat and level of degradation.  </w:t>
      </w:r>
      <w:r w:rsidR="00466F14" w:rsidRPr="00B44B64">
        <w:t xml:space="preserve">We believe </w:t>
      </w:r>
      <w:r w:rsidR="006D799B" w:rsidRPr="00B44B64">
        <w:t xml:space="preserve">that </w:t>
      </w:r>
      <w:r w:rsidR="00466F14" w:rsidRPr="00B44B64">
        <w:t xml:space="preserve">the paucity of texture features in informative clusters is likely due </w:t>
      </w:r>
      <w:r w:rsidRPr="00B44B64">
        <w:t xml:space="preserve">to </w:t>
      </w:r>
      <w:r w:rsidR="00B02E8E" w:rsidRPr="00B44B64">
        <w:t>bush-</w:t>
      </w:r>
      <w:r w:rsidRPr="00B44B64">
        <w:t xml:space="preserve">clump </w:t>
      </w:r>
      <w:r w:rsidR="00466F14" w:rsidRPr="00B44B64">
        <w:t>and</w:t>
      </w:r>
      <w:r w:rsidRPr="00B44B64">
        <w:t xml:space="preserve"> shadow variation</w:t>
      </w:r>
      <w:r w:rsidR="00466F14" w:rsidRPr="00B44B64">
        <w:t>s</w:t>
      </w:r>
      <w:r w:rsidRPr="00B44B64">
        <w:t xml:space="preserve">. </w:t>
      </w:r>
    </w:p>
    <w:p w14:paraId="0F232677" w14:textId="17774D53" w:rsidR="00832542" w:rsidRPr="00B44B64" w:rsidRDefault="00832542" w:rsidP="000104B9">
      <w:pPr>
        <w:pStyle w:val="BodyTextIndented"/>
      </w:pPr>
      <w:r w:rsidRPr="00B44B64">
        <w:t xml:space="preserve">The importance of </w:t>
      </w:r>
      <w:proofErr w:type="spellStart"/>
      <w:r w:rsidRPr="00B44B64">
        <w:t>bN</w:t>
      </w:r>
      <w:proofErr w:type="spellEnd"/>
      <w:r w:rsidRPr="00B44B64">
        <w:t xml:space="preserve"> </w:t>
      </w:r>
      <w:r w:rsidR="00B97EB6" w:rsidRPr="00B44B64">
        <w:t>was</w:t>
      </w:r>
      <w:r w:rsidRPr="00B44B64">
        <w:t xml:space="preserve"> unexpected.  The blue channel is particularly susceptible to haze effects and intuitively should not hold much discriminating power for vegetation.  Inspecting </w:t>
      </w:r>
      <w:proofErr w:type="spellStart"/>
      <w:r w:rsidRPr="00B44B64">
        <w:t>bN</w:t>
      </w:r>
      <w:proofErr w:type="spellEnd"/>
      <w:r w:rsidRPr="00B44B64">
        <w:t xml:space="preserve"> images shows an inversion of the topography shading seen in other channels.  Sunlit northern slopes are dimmer and shaded southern slopes brighter.  This occurs because the blue light</w:t>
      </w:r>
      <w:r w:rsidR="006D799B" w:rsidRPr="00B44B64">
        <w:t xml:space="preserve"> in the shaded areas</w:t>
      </w:r>
      <w:r w:rsidRPr="00B44B64">
        <w:t xml:space="preserve">, which scatters more readily, is the dominant band of illumination.  The contribution of </w:t>
      </w:r>
      <w:proofErr w:type="spellStart"/>
      <w:r w:rsidRPr="00B44B64">
        <w:t>bN</w:t>
      </w:r>
      <w:proofErr w:type="spellEnd"/>
      <w:r w:rsidRPr="00B44B64">
        <w:t xml:space="preserve"> is not </w:t>
      </w:r>
      <w:r w:rsidR="006D799B" w:rsidRPr="00B44B64">
        <w:t xml:space="preserve">fully </w:t>
      </w:r>
      <w:r w:rsidRPr="00B44B64">
        <w:t xml:space="preserve">understood but we believe its value lies in this property and that it helps </w:t>
      </w:r>
      <w:r w:rsidR="006D799B" w:rsidRPr="00B44B64">
        <w:t xml:space="preserve">to </w:t>
      </w:r>
      <w:r w:rsidRPr="00B44B64">
        <w:t xml:space="preserve">distinguish shaded vegetation from genuinely dark vegetation.  In their tree mapping study, </w:t>
      </w:r>
      <w:r w:rsidR="00B3684F" w:rsidRPr="0012318C">
        <w:rPr>
          <w:noProof/>
        </w:rPr>
        <w:t>Key et al.</w:t>
      </w:r>
      <w:r w:rsidR="00B3684F">
        <w:rPr>
          <w:noProof/>
        </w:rPr>
        <w:fldChar w:fldCharType="begin" w:fldLock="1"/>
      </w:r>
      <w:r w:rsidR="00B3684F">
        <w:rPr>
          <w:noProof/>
        </w:rPr>
        <w:instrText>ADDIN CSL_CITATION { "citationItems" : [ { "id" : "ITEM-1", "itemData" : { "author" : [ { "dropping-particle" : "", "family" : "Key", "given" : "Thomas", "non-dropping-particle" : "", "parse-names" : false, "suffix" : "" }, { "dropping-particle" : "", "family" : "Warner", "given" : "T.A.", "non-dropping-particle" : "", "parse-names" : false, "suffix" : "" }, { "dropping-particle" : "", "family" : "McGraw", "given" : "J.B.", "non-dropping-particle" : "", "parse-names" : false, "suffix" : "" }, { "dropping-particle" : "", "family" : "Fajvan", "given" : "M.A.", "non-dropping-particle" : "", "parse-names" : false, "suffix" : "" } ], "container-title" : "Remote Sensing of Environment", "id" : "ITEM-1", "issue" : "1", "issued" : { "date-parts" : [ [ "2001" ] ] }, "note" : "Good, novel paper. \n\nUse of phenological chars used to differentiate tree species. Uses film (scanned) imagery. SPectral info more useful than temporal info. UHR imagery - 0.06m scanned from photo). This then resampled to 0.36m. ML clfr. Different time info trated as dufferent bands i.e. photos were stacked. Hybrid / heuristic feature selection. \n\nManual tree crown delineation used. Then per-pixel clfr. Most common label per crown chosen as the label for that tree. \n\nRigorous statistical analysis of results showed that multitemporal does add limited value. Some unfamiliar stat methods and measures used that should be investigated. \n\nLikely calibration issues. Some interesting optical issues raised.", "page" : "100\u2013112", "publisher" : "Elsevier", "title" : "A comparison of multispectral and multitemporal information in high spatial resolution imagery for classification of individual tree species in a temperate hardwood forest", "type" : "article-journal", "volume" : "75" }, "uris" : [ "http://www.mendeley.com/documents/?uuid=ecc22ed8-d95a-4c41-b7fd-0dc035f866f4" ] } ], "mendeley" : { "formattedCitation" : "&lt;sup&gt;55&lt;/sup&gt;", "plainTextFormattedCitation" : "55", "previouslyFormattedCitation" : "&lt;sup&gt;55&lt;/sup&gt;" }, "properties" : {  }, "schema" : "https://github.com/citation-style-language/schema/raw/master/csl-citation.json" }</w:instrText>
      </w:r>
      <w:r w:rsidR="00B3684F">
        <w:rPr>
          <w:noProof/>
        </w:rPr>
        <w:fldChar w:fldCharType="separate"/>
      </w:r>
      <w:r w:rsidR="00B3684F" w:rsidRPr="00B3684F">
        <w:rPr>
          <w:noProof/>
          <w:vertAlign w:val="superscript"/>
        </w:rPr>
        <w:t>55</w:t>
      </w:r>
      <w:r w:rsidR="00B3684F">
        <w:rPr>
          <w:noProof/>
        </w:rPr>
        <w:fldChar w:fldCharType="end"/>
      </w:r>
      <w:r w:rsidR="00B3684F">
        <w:rPr>
          <w:noProof/>
        </w:rPr>
        <w:t xml:space="preserve"> </w:t>
      </w:r>
      <w:r w:rsidRPr="00B44B64">
        <w:t>also found the blue band to be valuable due to its insensitivity to shadowing issues.</w:t>
      </w:r>
    </w:p>
    <w:p w14:paraId="7A127FA0" w14:textId="56DE29BD" w:rsidR="00832542" w:rsidRPr="00B44B64" w:rsidRDefault="005B5335" w:rsidP="000104B9">
      <w:pPr>
        <w:pStyle w:val="BodyTextIndented"/>
      </w:pPr>
      <w:r w:rsidRPr="00B44B64">
        <w:t xml:space="preserve">The </w:t>
      </w:r>
      <w:proofErr w:type="spellStart"/>
      <w:r w:rsidR="00832542" w:rsidRPr="00B44B64">
        <w:t>gN</w:t>
      </w:r>
      <w:proofErr w:type="spellEnd"/>
      <w:r w:rsidRPr="00B44B64">
        <w:t xml:space="preserve"> feature</w:t>
      </w:r>
      <w:r w:rsidR="00832542" w:rsidRPr="00B44B64">
        <w:t>, its mean and its median form their own cluster.  The mean sliding window feature, median sliding window feature and source feature operated on by those sliding windows are strongly correlated</w:t>
      </w:r>
      <w:r w:rsidR="00CD1C51" w:rsidRPr="00B44B64">
        <w:t>,</w:t>
      </w:r>
      <w:r w:rsidR="00832542" w:rsidRPr="00B44B64">
        <w:t xml:space="preserve"> as is expected.</w:t>
      </w:r>
    </w:p>
    <w:p w14:paraId="515020CD" w14:textId="23F42788" w:rsidR="00A14171" w:rsidRPr="00B44B64" w:rsidRDefault="00264141" w:rsidP="000104B9">
      <w:pPr>
        <w:pStyle w:val="BodyTextIndented"/>
      </w:pPr>
      <w:r w:rsidRPr="00B44B64">
        <w:t xml:space="preserve">The NDVI, pc1, EntropyPc1, </w:t>
      </w:r>
      <w:proofErr w:type="spellStart"/>
      <w:r w:rsidRPr="00B44B64">
        <w:t>gN</w:t>
      </w:r>
      <w:proofErr w:type="spellEnd"/>
      <w:r w:rsidRPr="00B44B64">
        <w:t xml:space="preserve">, </w:t>
      </w:r>
      <w:proofErr w:type="spellStart"/>
      <w:r w:rsidRPr="00B44B64">
        <w:t>bN</w:t>
      </w:r>
      <w:proofErr w:type="spellEnd"/>
      <w:r w:rsidRPr="00B44B64">
        <w:t xml:space="preserve"> and </w:t>
      </w:r>
      <w:r w:rsidR="003B0CDA" w:rsidRPr="00B44B64">
        <w:t>nc</w:t>
      </w:r>
      <w:r w:rsidRPr="00B44B64">
        <w:t xml:space="preserve">2 features were selected from the top six clusters.  </w:t>
      </w:r>
      <w:r w:rsidR="00A14171" w:rsidRPr="00B44B64">
        <w:t xml:space="preserve">Selection of sliding window features was avoided where possible as they are computationally more demanding than the per-pixel features.  NDVI was selected from the first cluster simply because it is popular and easy to interpret.  In the second cluster, pc1 was chosen as </w:t>
      </w:r>
      <w:r w:rsidR="00CD1C51" w:rsidRPr="00B44B64">
        <w:t xml:space="preserve">it is </w:t>
      </w:r>
      <w:r w:rsidR="00A14171" w:rsidRPr="00B44B64">
        <w:t>the first principal component of the raw bands</w:t>
      </w:r>
      <w:r w:rsidR="00CD1C51" w:rsidRPr="00B44B64">
        <w:t xml:space="preserve"> and </w:t>
      </w:r>
      <w:r w:rsidR="00A14171" w:rsidRPr="00B44B64">
        <w:t xml:space="preserve">should </w:t>
      </w:r>
      <w:r w:rsidR="00CD1C51" w:rsidRPr="00B44B64">
        <w:t xml:space="preserve">therefore </w:t>
      </w:r>
      <w:r w:rsidR="00A14171" w:rsidRPr="00B44B64">
        <w:t>be more informative than any one of them in isolation.  There is only one sliding window feature, EntropyPc1</w:t>
      </w:r>
      <w:r w:rsidR="006D799B" w:rsidRPr="00B44B64">
        <w:t>,</w:t>
      </w:r>
      <w:r w:rsidR="00A14171" w:rsidRPr="00B44B64">
        <w:t xml:space="preserve"> in our final selection.  </w:t>
      </w:r>
    </w:p>
    <w:p w14:paraId="32B707C0" w14:textId="12B3C4C8" w:rsidR="00832542" w:rsidRPr="00B44B64" w:rsidRDefault="00832542" w:rsidP="003C7A4E">
      <w:pPr>
        <w:pStyle w:val="Heading2"/>
      </w:pPr>
      <w:r w:rsidRPr="00B44B64">
        <w:lastRenderedPageBreak/>
        <w:t>Classification</w:t>
      </w:r>
      <w:r w:rsidR="00E5222F" w:rsidRPr="00B44B64">
        <w:t xml:space="preserve"> and Canopy</w:t>
      </w:r>
      <w:r w:rsidR="00FA2071" w:rsidRPr="00B44B64">
        <w:t>-</w:t>
      </w:r>
      <w:r w:rsidR="00E5222F" w:rsidRPr="00B44B64">
        <w:t>Cover Estimation</w:t>
      </w:r>
    </w:p>
    <w:p w14:paraId="42C372BC" w14:textId="689D4726" w:rsidR="007022E8" w:rsidRPr="00B44B64" w:rsidRDefault="007022E8" w:rsidP="000104B9">
      <w:pPr>
        <w:pStyle w:val="BodyText"/>
      </w:pPr>
      <w:r w:rsidRPr="00B44B64">
        <w:t xml:space="preserve">With the exception of the Bayes </w:t>
      </w:r>
      <w:r w:rsidR="00242BD7" w:rsidRPr="00B44B64">
        <w:t>n</w:t>
      </w:r>
      <w:r w:rsidRPr="00B44B64">
        <w:t xml:space="preserve">ormal classifier, the classifiers’ performance was remarkably good.  </w:t>
      </w:r>
      <w:r w:rsidR="0038598A" w:rsidRPr="00B44B64">
        <w:t>T</w:t>
      </w:r>
      <w:r w:rsidRPr="00B44B64">
        <w:t xml:space="preserve">he performances of the </w:t>
      </w:r>
      <w:proofErr w:type="spellStart"/>
      <w:r w:rsidRPr="00B44B64">
        <w:t>kNN</w:t>
      </w:r>
      <w:proofErr w:type="spellEnd"/>
      <w:r w:rsidRPr="00B44B64">
        <w:t xml:space="preserve"> and decision tree classifiers are as good as or better than the more complex SVM and random forest classifiers</w:t>
      </w:r>
      <w:r w:rsidR="0038598A" w:rsidRPr="00B44B64">
        <w:t xml:space="preserve"> (see </w:t>
      </w:r>
      <w:r w:rsidR="0038598A" w:rsidRPr="00B44B64">
        <w:fldChar w:fldCharType="begin"/>
      </w:r>
      <w:r w:rsidR="0038598A" w:rsidRPr="00B44B64">
        <w:instrText xml:space="preserve"> REF _Ref394945112 \h  \* MERGEFORMAT </w:instrText>
      </w:r>
      <w:r w:rsidR="0038598A" w:rsidRPr="00B44B64">
        <w:fldChar w:fldCharType="separate"/>
      </w:r>
      <w:r w:rsidR="00AF4D8F" w:rsidRPr="00AF4D8F">
        <w:t xml:space="preserve">Table </w:t>
      </w:r>
      <w:r w:rsidR="00AF4D8F" w:rsidRPr="00AF4D8F">
        <w:rPr>
          <w:noProof/>
        </w:rPr>
        <w:t>7</w:t>
      </w:r>
      <w:r w:rsidR="0038598A" w:rsidRPr="00B44B64">
        <w:fldChar w:fldCharType="end"/>
      </w:r>
      <w:r w:rsidR="0038598A" w:rsidRPr="00B44B64">
        <w:t>)</w:t>
      </w:r>
      <w:r w:rsidRPr="00B44B64">
        <w:t xml:space="preserve">.  The excellent performance of a diverse group of classifiers suggests that an informative feature set was selected.  The notably poorer performance of the Bayes </w:t>
      </w:r>
      <w:r w:rsidR="00CD1C51" w:rsidRPr="00B44B64">
        <w:t>n</w:t>
      </w:r>
      <w:r w:rsidRPr="00B44B64">
        <w:t xml:space="preserve">ormal classifier implies </w:t>
      </w:r>
      <w:r w:rsidR="00242BD7" w:rsidRPr="00B44B64">
        <w:t xml:space="preserve">that </w:t>
      </w:r>
      <w:r w:rsidRPr="00B44B64">
        <w:t xml:space="preserve">the classes are not normally distributed.  The three-class errors are larger than the two-class errors due the </w:t>
      </w:r>
      <w:r w:rsidR="00242BD7" w:rsidRPr="00B44B64">
        <w:t>t</w:t>
      </w:r>
      <w:r w:rsidRPr="00B44B64">
        <w:t xml:space="preserve">ree class overlapping substantially with the </w:t>
      </w:r>
      <w:r w:rsidR="00242BD7" w:rsidRPr="00B44B64">
        <w:t>b</w:t>
      </w:r>
      <w:r w:rsidRPr="00B44B64">
        <w:t xml:space="preserve">ackground class.  Errors due to </w:t>
      </w:r>
      <w:r w:rsidR="00242BD7" w:rsidRPr="00B44B64">
        <w:t>t</w:t>
      </w:r>
      <w:r w:rsidRPr="00B44B64">
        <w:t xml:space="preserve">ree samples being assigned to the </w:t>
      </w:r>
      <w:r w:rsidR="00242BD7" w:rsidRPr="00B44B64">
        <w:t>b</w:t>
      </w:r>
      <w:r w:rsidRPr="00B44B64">
        <w:t xml:space="preserve">ackground class, and vice versa, are negated when the tree class is lumped into the </w:t>
      </w:r>
      <w:r w:rsidR="00242BD7" w:rsidRPr="00B44B64">
        <w:t>b</w:t>
      </w:r>
      <w:r w:rsidRPr="00B44B64">
        <w:t xml:space="preserve">ackground class.  </w:t>
      </w:r>
    </w:p>
    <w:p w14:paraId="5A567B42" w14:textId="74BF663A" w:rsidR="007022E8" w:rsidRPr="00B44B64" w:rsidRDefault="007022E8" w:rsidP="000104B9">
      <w:pPr>
        <w:pStyle w:val="BodyTextIndented"/>
      </w:pPr>
      <w:r w:rsidRPr="00B44B64">
        <w:t xml:space="preserve">Of the performance measures in </w:t>
      </w:r>
      <w:r w:rsidRPr="00B44B64">
        <w:fldChar w:fldCharType="begin"/>
      </w:r>
      <w:r w:rsidRPr="00B44B64">
        <w:instrText xml:space="preserve"> REF _Ref394945112 \h </w:instrText>
      </w:r>
      <w:r w:rsidR="00C95AC4" w:rsidRPr="00B44B64">
        <w:instrText xml:space="preserve"> \* MERGEFORMAT </w:instrText>
      </w:r>
      <w:r w:rsidRPr="00B44B64">
        <w:fldChar w:fldCharType="separate"/>
      </w:r>
      <w:r w:rsidR="00AF4D8F" w:rsidRPr="00AF4D8F">
        <w:t xml:space="preserve">Table </w:t>
      </w:r>
      <w:r w:rsidR="00AF4D8F" w:rsidRPr="00AF4D8F">
        <w:rPr>
          <w:noProof/>
        </w:rPr>
        <w:t>7</w:t>
      </w:r>
      <w:r w:rsidRPr="00B44B64">
        <w:fldChar w:fldCharType="end"/>
      </w:r>
      <w:r w:rsidRPr="00B44B64">
        <w:t>, the MAE is considered the most important for classifier comparison as it has the most direct relationship with actual canopy</w:t>
      </w:r>
      <w:r w:rsidR="00242BD7" w:rsidRPr="00B44B64">
        <w:t>-</w:t>
      </w:r>
      <w:r w:rsidR="00B02E8E" w:rsidRPr="00B44B64">
        <w:t>c</w:t>
      </w:r>
      <w:r w:rsidRPr="00B44B64">
        <w:t xml:space="preserve">over mapping accuracy over the study area.  Taking the MAE and image ground truth performance into account, the decision tree was selected as the final classifier.  It has the best </w:t>
      </w:r>
      <w:r w:rsidR="00596E0C" w:rsidRPr="00B44B64">
        <w:t>canopy</w:t>
      </w:r>
      <w:r w:rsidR="00FA2071" w:rsidRPr="00B44B64">
        <w:t>-cover</w:t>
      </w:r>
      <w:r w:rsidRPr="00B44B64">
        <w:t xml:space="preserve"> performance and is the second fastest option, being marginally slower than the Bayes </w:t>
      </w:r>
      <w:r w:rsidR="009509DA" w:rsidRPr="00B44B64">
        <w:t>n</w:t>
      </w:r>
      <w:r w:rsidRPr="00B44B64">
        <w:t xml:space="preserve">ormal classifier.  While it is one of the poorer performers on the </w:t>
      </w:r>
      <w:r w:rsidR="00596E0C" w:rsidRPr="00B44B64">
        <w:t>label</w:t>
      </w:r>
      <w:r w:rsidR="000B7347" w:rsidRPr="00B44B64">
        <w:t>ed</w:t>
      </w:r>
      <w:r w:rsidR="00596E0C" w:rsidRPr="00B44B64">
        <w:t xml:space="preserve"> pixel data</w:t>
      </w:r>
      <w:r w:rsidRPr="00B44B64">
        <w:t>, it</w:t>
      </w:r>
      <w:r w:rsidR="00242BD7" w:rsidRPr="00B44B64">
        <w:t xml:space="preserve"> is </w:t>
      </w:r>
      <w:r w:rsidRPr="00B44B64">
        <w:t xml:space="preserve">still </w:t>
      </w:r>
      <w:r w:rsidR="00242BD7" w:rsidRPr="00B44B64">
        <w:t>very accurate when applied to</w:t>
      </w:r>
      <w:r w:rsidRPr="00B44B64">
        <w:t xml:space="preserve"> this data.  </w:t>
      </w:r>
      <w:r w:rsidR="004B4354" w:rsidRPr="00B44B64" w:rsidDel="004B4354">
        <w:t xml:space="preserve"> </w:t>
      </w:r>
      <w:r w:rsidR="000D48A5" w:rsidRPr="00B44B64" w:rsidDel="000D48A5">
        <w:t xml:space="preserve"> </w:t>
      </w:r>
    </w:p>
    <w:p w14:paraId="13827102" w14:textId="6DC1AEB6" w:rsidR="00D52290" w:rsidRPr="00B44B64" w:rsidRDefault="000D48A5" w:rsidP="000104B9">
      <w:pPr>
        <w:pStyle w:val="BodyTextIndented"/>
      </w:pPr>
      <w:r w:rsidRPr="00B44B64">
        <w:t>The classifier perform</w:t>
      </w:r>
      <w:r w:rsidR="00242BD7" w:rsidRPr="00B44B64">
        <w:t>ed</w:t>
      </w:r>
      <w:r w:rsidRPr="00B44B64">
        <w:t xml:space="preserve"> well in the </w:t>
      </w:r>
      <w:proofErr w:type="spellStart"/>
      <w:r w:rsidRPr="00B44B64">
        <w:t>Groenfontein</w:t>
      </w:r>
      <w:proofErr w:type="spellEnd"/>
      <w:r w:rsidRPr="00B44B64">
        <w:t xml:space="preserve">, </w:t>
      </w:r>
      <w:proofErr w:type="spellStart"/>
      <w:r w:rsidRPr="00B44B64">
        <w:t>Matjiesvlei</w:t>
      </w:r>
      <w:proofErr w:type="spellEnd"/>
      <w:r w:rsidRPr="00B44B64">
        <w:t xml:space="preserve"> and </w:t>
      </w:r>
      <w:proofErr w:type="spellStart"/>
      <w:r w:rsidRPr="00B44B64">
        <w:t>Grootkop</w:t>
      </w:r>
      <w:proofErr w:type="spellEnd"/>
      <w:r w:rsidRPr="00B44B64">
        <w:t xml:space="preserve"> areas, but underestimated canopy cover in all the </w:t>
      </w:r>
      <w:proofErr w:type="spellStart"/>
      <w:r w:rsidRPr="00B44B64">
        <w:t>Rooiberg</w:t>
      </w:r>
      <w:proofErr w:type="spellEnd"/>
      <w:r w:rsidRPr="00B44B64">
        <w:t xml:space="preserve"> sites.  </w:t>
      </w:r>
      <w:r w:rsidR="007C1081" w:rsidRPr="00B44B64">
        <w:t xml:space="preserve">As a result of the sandstone/quartzite geology of the area, the </w:t>
      </w:r>
      <w:proofErr w:type="spellStart"/>
      <w:r w:rsidR="00242BD7" w:rsidRPr="00B44B64">
        <w:t>s</w:t>
      </w:r>
      <w:r w:rsidR="007C1081" w:rsidRPr="00B44B64">
        <w:t>pekboom</w:t>
      </w:r>
      <w:proofErr w:type="spellEnd"/>
      <w:r w:rsidR="007C1081" w:rsidRPr="00B44B64">
        <w:t xml:space="preserve"> plants at </w:t>
      </w:r>
      <w:proofErr w:type="spellStart"/>
      <w:r w:rsidR="007C1081" w:rsidRPr="00B44B64">
        <w:t>Rooiberg</w:t>
      </w:r>
      <w:proofErr w:type="spellEnd"/>
      <w:r w:rsidR="007C1081" w:rsidRPr="00B44B64">
        <w:t xml:space="preserve"> are smaller and have a canopy that is less dense than those in other sites. </w:t>
      </w:r>
      <w:r w:rsidRPr="00B44B64">
        <w:t>We believe t</w:t>
      </w:r>
      <w:r w:rsidR="007C1081" w:rsidRPr="00B44B64">
        <w:t xml:space="preserve">his </w:t>
      </w:r>
      <w:r w:rsidR="00242BD7" w:rsidRPr="00B44B64">
        <w:t xml:space="preserve">partially </w:t>
      </w:r>
      <w:r w:rsidR="007C1081" w:rsidRPr="00B44B64">
        <w:t>explain</w:t>
      </w:r>
      <w:r w:rsidR="00242BD7" w:rsidRPr="00B44B64">
        <w:t>s</w:t>
      </w:r>
      <w:r w:rsidR="007C1081" w:rsidRPr="00B44B64">
        <w:t xml:space="preserve"> the canopy</w:t>
      </w:r>
      <w:r w:rsidR="000F4F02" w:rsidRPr="00B44B64">
        <w:t>-cover</w:t>
      </w:r>
      <w:r w:rsidR="007C1081" w:rsidRPr="00B44B64">
        <w:t xml:space="preserve"> underestimation in this area. </w:t>
      </w:r>
      <w:r w:rsidR="00D52290" w:rsidRPr="00B44B64">
        <w:t xml:space="preserve"> </w:t>
      </w:r>
    </w:p>
    <w:p w14:paraId="12C38134" w14:textId="3A586ED5" w:rsidR="002C7CA1" w:rsidRPr="00B44B64" w:rsidRDefault="00C9567E" w:rsidP="000104B9">
      <w:pPr>
        <w:pStyle w:val="BodyTextIndented"/>
      </w:pPr>
      <w:r w:rsidRPr="00B44B64">
        <w:t>A visual inspection of the canopy</w:t>
      </w:r>
      <w:r w:rsidR="009509DA" w:rsidRPr="00B44B64">
        <w:t>-</w:t>
      </w:r>
      <w:r w:rsidRPr="00B44B64">
        <w:t>cover map reveal</w:t>
      </w:r>
      <w:r w:rsidR="00242BD7" w:rsidRPr="00B44B64">
        <w:t>ed</w:t>
      </w:r>
      <w:r w:rsidRPr="00B44B64">
        <w:t xml:space="preserve"> some spatial variation over the study area.  </w:t>
      </w:r>
      <w:r w:rsidR="00D52290" w:rsidRPr="00B44B64">
        <w:fldChar w:fldCharType="begin"/>
      </w:r>
      <w:r w:rsidR="00D52290" w:rsidRPr="00B44B64">
        <w:instrText xml:space="preserve"> REF _Ref395293945 \h  \* MERGEFORMAT </w:instrText>
      </w:r>
      <w:r w:rsidR="00D52290" w:rsidRPr="00B44B64">
        <w:fldChar w:fldCharType="separate"/>
      </w:r>
      <w:r w:rsidR="00AF4D8F" w:rsidRPr="00B44B64">
        <w:t>Fig</w:t>
      </w:r>
      <w:r w:rsidR="00AF4D8F">
        <w:t>.</w:t>
      </w:r>
      <w:r w:rsidR="00AF4D8F" w:rsidRPr="00B44B64">
        <w:rPr>
          <w:noProof/>
        </w:rPr>
        <w:t xml:space="preserve"> </w:t>
      </w:r>
      <w:r w:rsidR="00AF4D8F">
        <w:rPr>
          <w:noProof/>
        </w:rPr>
        <w:t>6</w:t>
      </w:r>
      <w:r w:rsidR="00D52290" w:rsidRPr="00B44B64">
        <w:fldChar w:fldCharType="end"/>
      </w:r>
      <w:r w:rsidR="00D52290" w:rsidRPr="00B44B64">
        <w:t xml:space="preserve"> to </w:t>
      </w:r>
      <w:r w:rsidR="00D52290" w:rsidRPr="00B44B64">
        <w:fldChar w:fldCharType="begin"/>
      </w:r>
      <w:r w:rsidR="00D52290" w:rsidRPr="00B44B64">
        <w:instrText xml:space="preserve"> REF _Ref395293949 \h  \* MERGEFORMAT </w:instrText>
      </w:r>
      <w:r w:rsidR="00D52290" w:rsidRPr="00B44B64">
        <w:fldChar w:fldCharType="separate"/>
      </w:r>
      <w:r w:rsidR="00AF4D8F" w:rsidRPr="00B44B64">
        <w:t>Fig</w:t>
      </w:r>
      <w:r w:rsidR="00AF4D8F">
        <w:t>.</w:t>
      </w:r>
      <w:r w:rsidR="00AF4D8F" w:rsidRPr="00B44B64">
        <w:rPr>
          <w:noProof/>
        </w:rPr>
        <w:t xml:space="preserve"> </w:t>
      </w:r>
      <w:r w:rsidR="00AF4D8F">
        <w:rPr>
          <w:noProof/>
        </w:rPr>
        <w:t>9</w:t>
      </w:r>
      <w:r w:rsidR="00D52290" w:rsidRPr="00B44B64">
        <w:fldChar w:fldCharType="end"/>
      </w:r>
      <w:r w:rsidR="00D52290" w:rsidRPr="00B44B64">
        <w:t xml:space="preserve"> show close-up canopy</w:t>
      </w:r>
      <w:r w:rsidR="00FA2071" w:rsidRPr="00B44B64">
        <w:t>-cover</w:t>
      </w:r>
      <w:r w:rsidR="00D52290" w:rsidRPr="00B44B64">
        <w:t xml:space="preserve"> map examples for each of the canopy</w:t>
      </w:r>
      <w:r w:rsidR="00FA2071" w:rsidRPr="00B44B64">
        <w:t>-cover</w:t>
      </w:r>
      <w:r w:rsidR="00D52290" w:rsidRPr="00B44B64">
        <w:t xml:space="preserve"> ground truth areas (as described in </w:t>
      </w:r>
      <w:r w:rsidR="00D52290" w:rsidRPr="00B44B64">
        <w:fldChar w:fldCharType="begin"/>
      </w:r>
      <w:r w:rsidR="00D52290" w:rsidRPr="00B44B64">
        <w:instrText xml:space="preserve"> REF _Ref466457780 \h </w:instrText>
      </w:r>
      <w:r w:rsidR="00C95AC4" w:rsidRPr="00B44B64">
        <w:instrText xml:space="preserve"> \* MERGEFORMAT </w:instrText>
      </w:r>
      <w:r w:rsidR="00D52290" w:rsidRPr="00B44B64">
        <w:fldChar w:fldCharType="separate"/>
      </w:r>
      <w:r w:rsidR="00AF4D8F" w:rsidRPr="00B44B64">
        <w:t xml:space="preserve">Table </w:t>
      </w:r>
      <w:r w:rsidR="00AF4D8F">
        <w:t>1</w:t>
      </w:r>
      <w:r w:rsidR="00D52290" w:rsidRPr="00B44B64">
        <w:fldChar w:fldCharType="end"/>
      </w:r>
      <w:r w:rsidR="00D52290" w:rsidRPr="00B44B64">
        <w:t>).  Arid areas</w:t>
      </w:r>
      <w:r w:rsidRPr="00B44B64">
        <w:t xml:space="preserve">, such as </w:t>
      </w:r>
      <w:proofErr w:type="spellStart"/>
      <w:r w:rsidRPr="00B44B64">
        <w:t>Rooiberg</w:t>
      </w:r>
      <w:proofErr w:type="spellEnd"/>
      <w:r w:rsidRPr="00B44B64">
        <w:t xml:space="preserve">, </w:t>
      </w:r>
      <w:r w:rsidR="00D52290" w:rsidRPr="00B44B64">
        <w:t xml:space="preserve">seem more prone </w:t>
      </w:r>
      <w:r w:rsidR="00D52290" w:rsidRPr="00B44B64">
        <w:lastRenderedPageBreak/>
        <w:t>to underestimation, p</w:t>
      </w:r>
      <w:r w:rsidRPr="00B44B64">
        <w:t>robably</w:t>
      </w:r>
      <w:r w:rsidR="00D52290" w:rsidRPr="00B44B64">
        <w:t xml:space="preserve"> due to spectral mixing occurring with bare ground around the canopy borders and also due to the smaller and less dense stands occurring in these areas.  Conversely, there </w:t>
      </w:r>
      <w:r w:rsidRPr="00B44B64">
        <w:t>tends</w:t>
      </w:r>
      <w:r w:rsidR="00D52290" w:rsidRPr="00B44B64">
        <w:t xml:space="preserve"> to be a slight overestimation in more densely vegetated areas</w:t>
      </w:r>
      <w:r w:rsidR="00242BD7" w:rsidRPr="00B44B64">
        <w:t>, likely the result of</w:t>
      </w:r>
      <w:r w:rsidR="00D52290" w:rsidRPr="00B44B64">
        <w:t xml:space="preserve"> </w:t>
      </w:r>
      <w:r w:rsidR="00242BD7" w:rsidRPr="00B44B64">
        <w:t>c</w:t>
      </w:r>
      <w:r w:rsidR="00D52290" w:rsidRPr="00B44B64">
        <w:t>onfusion due to spectral mixing with other green vegetation.  In general</w:t>
      </w:r>
      <w:r w:rsidR="00242BD7" w:rsidRPr="00B44B64">
        <w:t>,</w:t>
      </w:r>
      <w:r w:rsidR="00D52290" w:rsidRPr="00B44B64">
        <w:t xml:space="preserve"> however, the canopy</w:t>
      </w:r>
      <w:r w:rsidR="00242BD7" w:rsidRPr="00B44B64">
        <w:t>-</w:t>
      </w:r>
      <w:r w:rsidR="00D52290" w:rsidRPr="00B44B64">
        <w:t xml:space="preserve">cover map </w:t>
      </w:r>
      <w:r w:rsidR="00242BD7" w:rsidRPr="00B44B64">
        <w:t>of</w:t>
      </w:r>
      <w:r w:rsidR="00D52290" w:rsidRPr="00B44B64">
        <w:t xml:space="preserve"> the study area</w:t>
      </w:r>
      <w:r w:rsidR="00242BD7" w:rsidRPr="00B44B64">
        <w:t xml:space="preserve"> appears accurate</w:t>
      </w:r>
      <w:r w:rsidR="00D52290" w:rsidRPr="00B44B64">
        <w:t xml:space="preserve">.  </w:t>
      </w:r>
      <w:r w:rsidR="007C1081" w:rsidRPr="00B44B64">
        <w:t xml:space="preserve"> </w:t>
      </w:r>
    </w:p>
    <w:p w14:paraId="2931F3FE" w14:textId="0757E468" w:rsidR="007022E8" w:rsidRPr="00B44B64" w:rsidRDefault="002C6C67" w:rsidP="000104B9">
      <w:pPr>
        <w:pStyle w:val="BodyTextIndented"/>
      </w:pPr>
      <w:r w:rsidRPr="00B44B64">
        <w:t>This study is one of few examples of vegetation mapping using VHR imagery over a large area</w:t>
      </w:r>
      <w:r w:rsidR="000104B9">
        <w:t>.</w:t>
      </w:r>
      <w:r w:rsidRPr="00B44B64">
        <w:fldChar w:fldCharType="begin" w:fldLock="1"/>
      </w:r>
      <w:r w:rsidR="007A38B5" w:rsidRPr="00B44B64">
        <w:instrText>ADDIN CSL_CITATION { "citationItems" : [ { "id" : "ITEM-1", "itemData" : { "author" : [ { "dropping-particle" : "", "family" : "Eisfelder", "given" : "Christina", "non-dropping-particle" : "", "parse-names" : false, "suffix" : "" }, { "dropping-particle" : "", "family" : "Kuenzer", "given" : "Claudia", "non-dropping-particle" : "", "parse-names" : false, "suffix" : "" }, { "dropping-particle" : "", "family" : "Dech", "given" : "Stefan", "non-dropping-particle" : "", "parse-names" : false, "suffix" : "" } ], "container-title" : "International Journal of Remote Sensing", "id" : "ITEM-1", "issue" : "9", "issued" : { "date-parts" : [ [ "2012" ] ] }, "note" : "THIS IS HUGE - VERY NB PAPER FOR ME\nGood summary and v relevant to my work.\nMost studies at low-med res. Soil background a problem. Spatial and temporal inconsistencies. \nArtid lands vulnerable, cover 1/3 of land. Low spatial res an issue. No mention of SPOT is a little worrying. Seems like Thompson followed a pretty standard approach. Multi-temporal approach is common. NDVI and similar VI's also very common. An eg of pan-sharpening. Not much mention of SPOT. Very little VHR work.\nCombining fractional cover + height was succesful. Conclusion is to try use physical rather than empirical models.\nSome of the problems reported here can be avoided in my project i.e. soil mixing shouldn't be a problem with VHR, senescent veg/ phenological changes are less of an issue with evergreen P. afra.\nRadar promising for spatial/temporal transferability for obvious reasons!!\n\n\nNot thoroughly read.", "page" : "2937\u20132984", "title" : "Derivation of biomass information for semi-arid areas using remote-sensing data", "type" : "article-journal", "volume" : "33" }, "uris" : [ "http://www.mendeley.com/documents/?uuid=0c2b21a5-07d2-4331-a168-618b2a13fe65" ] }, { "id" : "ITEM-2", "itemData" : { "DOI" : "10.1080/01431160500486732", "ISSN" : "0143-1161", "author" : [ { "dropping-particle" : "", "family" : "Lu", "given" : "Dengsheng", "non-dropping-particle" : "", "parse-names" : false, "suffix" : "" } ], "container-title" : "International Journal of Remote Sensing", "id" : "ITEM-2", "issue" : "7", "issued" : { "date-parts" : [ [ "2006", "4" ] ] }, "note" : "Another good summary of the value of biomass estimations and review of existing methods. Mainly for forest. Looks at VHR.\nLooks at transferability and calibration issues a little\nTalks a bit about texture\n\n\nNot thoroughly read.", "page" : "1297-1328", "title" : "The potential and challenge of remote sensing based biomass estimation", "type" : "article-journal", "volume" : "27" }, "uris" : [ "http://www.mendeley.com/documents/?uuid=d5ffc955-7f41-4292-bad0-89f8a2ea53a6" ] } ], "mendeley" : { "formattedCitation" : "&lt;sup&gt;12,14&lt;/sup&gt;", "plainTextFormattedCitation" : "12,14", "previouslyFormattedCitation" : "&lt;sup&gt;12,14&lt;/sup&gt;" }, "properties" : {  }, "schema" : "https://github.com/citation-style-language/schema/raw/master/csl-citation.json" }</w:instrText>
      </w:r>
      <w:r w:rsidRPr="00B44B64">
        <w:fldChar w:fldCharType="separate"/>
      </w:r>
      <w:r w:rsidR="007A38B5" w:rsidRPr="00B44B64">
        <w:rPr>
          <w:noProof/>
          <w:vertAlign w:val="superscript"/>
        </w:rPr>
        <w:t>12,14</w:t>
      </w:r>
      <w:r w:rsidRPr="00B44B64">
        <w:fldChar w:fldCharType="end"/>
      </w:r>
      <w:r w:rsidR="000104B9">
        <w:rPr>
          <w:vanish/>
        </w:rPr>
        <w:t xml:space="preserve">. </w:t>
      </w:r>
      <w:r w:rsidR="000104B9">
        <w:rPr>
          <w:vanish/>
        </w:rPr>
        <w:cr/>
        <w:t>brationro conflicts of interest to declare</w:t>
      </w:r>
      <w:r w:rsidR="000104B9">
        <w:rPr>
          <w:vanish/>
        </w:rPr>
        <w:cr/>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Pr="00B44B64">
        <w:t xml:space="preserve">  </w:t>
      </w:r>
      <w:r w:rsidR="002C7CA1" w:rsidRPr="00B44B64">
        <w:t xml:space="preserve">While the mapping accuracies achieved compare well with related studies </w:t>
      </w:r>
      <w:r w:rsidR="002C7CA1" w:rsidRPr="00B44B64">
        <w:fldChar w:fldCharType="begin" w:fldLock="1"/>
      </w:r>
      <w:r w:rsidR="007A38B5" w:rsidRPr="00B44B64">
        <w:instrText>ADDIN CSL_CITATION { "citationItems" : [ { "id" : "ITEM-1", "itemData" : { "DOI" : "10.1016/j.jag.2013.08.011", "ISSN" : "03032434", "author" : [ { "dropping-particle" : "", "family" : "Ghosh", "given" : "Aniruddha", "non-dropping-particle" : "", "parse-names" : false, "suffix" : "" }, { "dropping-particle" : "", "family" : "Joshi", "given" : "P.K.", "non-dropping-particle" : "", "parse-names" : false, "suffix" : "" } ], "container-title" : "International Journal of Applied Earth Observation and Geoinformation", "id" : "ITEM-1", "issued" : { "date-parts" : [ [ "2014", "2" ] ] }, "note" : "OK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 "page" : "298-311", "publisher" : "Elsevier B.V.", "title" : "A comparison of selected classification algorithms for mapping bamboo patches in lower Gangetic plains using very high resolution WorldView 2 imagery", "type" : "article-journal", "volume" : "26" }, "uris" : [ "http://www.mendeley.com/documents/?uuid=ef9f4d22-ecfb-466f-b192-290647ee747b" ] }, { "id" : "ITEM-2", "itemData" : { "DOI" : "10.1177/0309133310385371", "ISSN" : "0309-1333", "author" : [ { "dropping-particle" : "", "family" : "Heumann", "given" : "B. W.", "non-dropping-particle" : "", "parse-names" : false, "suffix" : "" } ], "container-title" : "Progress in Physical Geography", "id" : "ITEM-2", "issue" : "1", "issued" : { "date-parts" : [ [ "2011", "2", "1" ] ] }, "page" : "87-108", "title" : "Satellite remote sensing of mangrove forests: Recent advances and future opportunities", "type" : "article-journal", "volume" : "35" }, "uris" : [ "http://www.mendeley.com/documents/?uuid=7f3928e8-5ca0-47b0-9165-abda83b837d0" ] }, { "id" : "ITEM-3", "itemData" : { "abstract" : "To date, the automatic or semiautomatic transfor- mation of huge amounts of multisource multiresolution space- borne imagery into information still remains far below reasonable expectations. The original contribution of this paper to existing knowledge on the development of operational automatic remote sensing image understanding systems (RS-IUSs) is fourfold. First, existing RS-IUS architectures are critically revised. In this review section, the two-stage stratified hierarchical RS-IUS model, origi- nally proposed by Shackelford andDavis, is identified as a subclass of the parent class of multiagent hybrid systems for RS image understanding, which is potentially superior to the two-stage segment-based RS-IUS architecture that is currently considered the state-of-the-art in commercial RS image-processing software toolboxes. Second, this paper highlights the degree of novelty of an operational automatic near-real-time well-posed model-driven application-independent per-pixel Landsat-like spectral-rule- based decision-tree classifier (LSRC) recently presented in RS literature. Third, five original downscaled implementations of the LSRC system are proposed to be input with a multispectral image whose spectral resolution overlaps with, but is inferior to, Landsat\u2019s. These five downscaled LSRC implementations are identified as the Satellite Pour l\u2019Observation de la Terre-like SRC, the Advanced Very High Resolution Radiometer-like SRC", "author" : [ { "dropping-particle" : "", "family" : "Baraldi", "given" : "Andrea", "non-dropping-particle" : "", "parse-names" : false, "suffix" : "" }, { "dropping-particle" : "", "family" : "Durieux", "given" : "Laurent", "non-dropping-particle" : "", "parse-names" : false, "suffix" : "" }, { "dropping-particle" : "", "family" : "Simonetti", "given" : "Dario", "non-dropping-particle" : "", "parse-names" : false, "suffix" : "" }, { "dropping-particle" : "", "family" : "Conchedda", "given" : "Giulia", "non-dropping-particle" : "", "parse-names" : false, "suffix" : "" }, { "dropping-particle" : "", "family" : "Holecz", "given" : "Francesco", "non-dropping-particle" : "", "parse-names" : false, "suffix" : "" }, { "dropping-particle" : "", "family" : "Blonda", "given" : "Palma", "non-dropping-particle" : "", "parse-names" : false, "suffix" : "" } ], "container-title" : "IEEE Transactions on Geoscience and Remote Sensing", "id" : "ITEM-3", "issue" : "3", "issued" : { "date-parts" : [ [ "2010" ] ] }, "note" : "Looks in general at making RS (land cover mapping) algorithms more usable, automatic and robust. Nice summary of full radiometric calibration, issues therewith and ways around. I don't understand their description of &amp;quot;multiagent hybrid systems&amp;quot; and need an eg. (sounds like some kind of expert system and may be outadted). Problems with OBIA identified particularly the disconnect between unsupervised segmentation and object oriented classifier. Also multi-scale segmentation benefits are questionable. \nThe favoured approach is: coarse pixel based supervised classification first stage followed by a heirarchy spatial context based (class specific?) classifiers in a 2nd stage. Allegedly this requires less prior knowledge.\nThe paper proposes the LSRC. The LSRC is a per pixel spectral based dt classifier. It relies on &amp;quot;prior spectral knowledge&amp;quot; (i.e. other labelled data) rather than supervised training data for the current problem. This obviously req's good calibration, dealing phenology etc\n\nThis paper needs a re-read but I think: Basically you're breaking the classification problem down into a coarser (broad classes eg vegetation/urban) and then narrower problem (eg a classifier can be focused on only vegetation) problem. This makes it practically easier and easier for a user to understand/automate. (Remember this paper seems to focused more on usability/automation/robustness than theoretical novelty)\n\nA useful discussion of SPOT &amp;amp; IRS calibration (or lack thereof) is given.\n\nThe LSRC approach can of course be scaled up/down to deal with different spatial and spectral res.\n\nA new NDVI more robust to soil effects is presented. MIR is shown to be important which implies a number of satellites (incl NGI imagery) are not suited to veg detection or will require incl of textural/contextual features", "page" : "1299-1325", "title" : "Automatic spectral-rule-based preliminary classification of radiometrically calibrated SPOT-4/-5/IRS, AVHRR/MSG, AATSR, IKONOS/QuickBird/OrbView/GeoEye, and DMC/SPOT-1/-2 imagery\u2014Part I: System design and implementation", "type" : "article-journal", "volume" : "48" }, "uris" : [ "http://www.mendeley.com/documents/?uuid=90958dd1-bcc6-4664-b7eb-305e340552ec" ] }, { "id" : "ITEM-4", "itemData" : { "DOI" : "10.1016/j.rse.2007.02.014", "ISSN" : "00344257", "abstract" : "Terrestrial Ecosystem Mapping provides critical information to land and resource managers by incorporating information on climate, physiography, surficial material, soil, and vegetation structure. The main objective of this research was to determine the capacity of high spatial resolution satellite image data to discriminate vegetation structural stages in riparian and adjacent forested ecosystems as defined using the British Columbia Terrestrial Ecosystem Mapping (TEM) scheme. A high spatial resolution QuickBird image, captured in June 2005, and coincident field data covering the riparian area of Lost Shoe Creek and adjacent forests on Vancouver Island, British Columbia, was used in this analysis. Semi- variograms were calculated to assess the separability of vegetation structural stages and assess which spatial scales were most appropriate for calculation of grey-level co-occurrence texture measures to maximize structural class separation. The degree of spatial autocorrelation showed that most vegetation structural types in the TEM scheme could be differentiated and that window sizes of 3\u00d73 pixels and 11\u00d711 pixels were most appropriate for image texture calculations. Using these window sizes, the texture analysis showed that co-occurrence contrast, dissimilarity, and homogeneity texture measures, based on the bands in the visible part of the spectrum, provided the most significant statistical differentiation between vegetation structural classes. Subsequently, an object-oriented classification algorithm was applied to spectral and textural transformations of the QuickBird image data to map the vegetation structural classes. Using both spectral and textural image bands yielded the highest classification accuracy (overall accuracy=78.95%). The inclusion of image texture increased the classification accuracies of vegetation structure by 2\u201319%. The results show that information on vegetation structure can be mapped effectively from high spatial resolution satellite image data, providing an additional tool to ongoing aerial photograph interpretation. \u00a9 2007 Elsevier Inc. All rights reserved.", "author" : [ { "dropping-particle" : "", "family" : "Johansen", "given" : "Kasper", "non-dropping-particle" : "", "parse-names" : false, "suffix" : "" }, { "dropping-particle" : "", "family" : "Coops", "given" : "Nicholas C.", "non-dropping-particle" : "", "parse-names" : false, "suffix" : "" }, { "dropping-particle" : "", "family" : "Gergel", "given" : "Sarah E.", "non-dropping-particle" : "", "parse-names" : false, "suffix" : "" }, { "dropping-particle" : "", "family" : "Stange", "given" : "Yulia", "non-dropping-particle" : "", "parse-names" : false, "suffix" : "" } ], "container-title" : "Remote Sensing of Environment", "id" : "ITEM-4", "issue" : "1", "issued" : { "date-parts" : [ [ "2007", "9" ] ] }, "note" : "single quickbird image\nstudy area 5x10km=50km2\nriparian and adjacent forest\nonly converted to TOA - no atcor\n7 &amp;quot;forest structural&amp;quot; classes - not actual species\nGCLM features\nsem-variograms used to det best window scale and feats\nwindow size 3x3 and 11x11 are best ???\nz-test on individual features used for FS\nfinal features of both spectral and textural feats\nOBIA approach - eCognition used for segmentation\nAs best as I can tell eCognition also does the classification or the segmentation is the classification? - they dont seem to say what classifier\ntwo sets of gt for training and validation - all field based?\naccuracy=79%\n\n\nGood paper. Good consideration+focus given to high spatial res. Also has a number of references to high spatial res related stuff. Methodical structured approach.\n\nTexture feats at various scales used on vis quickbird imagery. Texture shown to add discriminatory power. \nOO approach.\nTEM: a std land cover mapping scheme + classes is used\n\nVariograms used to find appropriate window size for texture. A number of candidate features were calc and evaluated. These incl texture, NDVI, PCA, dissimilarity etc. Only top of atmosphere calibration as no time series analysis. \n\neCognition used for classification. No mention made of what classifier used. Also separation of training and test data not well described. Also how is oo classification conducted i.e. avg features for each object?", "page" : "29-44", "title" : "Application of high spatial resolution satellite imagery for riparian and forest ecosystem classification", "type" : "article-journal", "volume" : "110" }, "uris" : [ "http://www.mendeley.com/documents/?uuid=28ff03b4-ae0e-4428-a452-d6889b32bda6" ] }, { "id" : "ITEM-5", "itemData" : { "DOI" : "10.1111/j.1466-822X.2004.00096.x", "ISSN" : "1466-822X", "abstract" : "Ikonos imagery proved to be a useful tool for mapping upland vegetation across large areas and at fine spatial resolution, providing accuracies com- parable to traditional mapping methods of ground surveys and aerial photography.", "author" : [ { "dropping-particle" : "", "family" : "Mehner", "given" : "Henny", "non-dropping-particle" : "", "parse-names" : false, "suffix" : "" }, { "dropping-particle" : "", "family" : "Cutler", "given" : "Mark", "non-dropping-particle" : "", "parse-names" : false, "suffix" : "" }, { "dropping-particle" : "", "family" : "Fairbairn", "given" : "David", "non-dropping-particle" : "", "parse-names" : false, "suffix" : "" }, { "dropping-particle" : "", "family" : "Thompson", "given" : "Gillian", "non-dropping-particle" : "", "parse-names" : false, "suffix" : "" } ], "container-title" : "Global Ecology and Biogeography", "id" : "ITEM-5", "issue" : "4", "issued" : { "date-parts" : [ [ "2004", "7" ] ] }, "note" : "See orig comments below\n\nIkonos 4m 4 band imagery\nStudy area is national park 229km2\nComplex and vatiable veg composition - few distinct edges\nPost classification removal of noise\nWinter and summer single images\nComprehensive field ground truth \nRadiometric correction to TOA (&amp;quot;radiance at satellite&amp;quot;)\n15 broad veg type rather than species classes \npixel based approach adequate\nOnly NDVI used as feature... ? not clear\nML classifier 80.28% accuracy\n\n\n\nA decent thorough paper but with no theoretical insight or novelty. No textural or spatial features use, yet good (and practically adequate) results obtained!!!. Use of high res imagery with traditional/available tools to map &amp;quot;upland&amp;quot; vegetation eg moor/bracken/heather. Inaccuracy of field based techniques is acknowledged and shown.\nSome refs on exisitng attempts to use low spatial res imagery for ecological mapping.\nSeparate high res field GT was obtained.\nFull atmospheric calibration done. A clascical ML (QDC) approach was used. Hard classification is said to probkematic for mixed pixels, so soft approach is recommended and some refs given although not investigated in this paper. Some attention given to prior probs. Shadow problematic", "page" : "359-369", "title" : "Remote sensing of upland vegetation: the potential of high spatial resolution satellite sensors", "type" : "article-journal", "volume" : "13" }, "uris" : [ "http://www.mendeley.com/documents/?uuid=c169ef8d-0e61-487d-80d3-e2468deed041" ] } ], "mendeley" : { "formattedCitation" : "&lt;sup&gt;18,19,23,26,56&lt;/sup&gt;", "plainTextFormattedCitation" : "18,19,23,26,56", "previouslyFormattedCitation" : "&lt;sup&gt;18,19,23,26,56&lt;/sup&gt;" }, "properties" : {  }, "schema" : "https://github.com/citation-style-language/schema/raw/master/csl-citation.json" }</w:instrText>
      </w:r>
      <w:r w:rsidR="002C7CA1" w:rsidRPr="00B44B64">
        <w:fldChar w:fldCharType="separate"/>
      </w:r>
      <w:r w:rsidR="007A38B5" w:rsidRPr="00B44B64">
        <w:rPr>
          <w:noProof/>
          <w:vertAlign w:val="superscript"/>
        </w:rPr>
        <w:t>18,19,23,26,56</w:t>
      </w:r>
      <w:r w:rsidR="002C7CA1" w:rsidRPr="00B44B64">
        <w:fldChar w:fldCharType="end"/>
      </w:r>
      <w:r w:rsidR="002C7CA1" w:rsidRPr="00B44B64">
        <w:t xml:space="preserve">, there are possible avenues for improvement.  Ancillary information such as slope aspect or habitat could be incorporated into the classifier, similarly to </w:t>
      </w:r>
      <w:r w:rsidR="00A57075" w:rsidRPr="00B44B64">
        <w:rPr>
          <w:noProof/>
        </w:rPr>
        <w:t>Thompson et al.</w:t>
      </w:r>
      <w:r w:rsidR="002C7CA1" w:rsidRPr="00B44B64">
        <w:fldChar w:fldCharType="begin" w:fldLock="1"/>
      </w:r>
      <w:r w:rsidR="002C7CA1" w:rsidRPr="00B44B64">
        <w:fldChar w:fldCharType="separate"/>
      </w:r>
      <w:r w:rsidR="002C7CA1" w:rsidRPr="00B44B64">
        <w:rPr>
          <w:noProof/>
        </w:rPr>
        <w:t>Thompson et al.</w:t>
      </w:r>
      <w:r w:rsidR="002C7CA1" w:rsidRPr="00B44B64">
        <w:fldChar w:fldCharType="end"/>
      </w:r>
      <w:r w:rsidR="00B02E8E" w:rsidRPr="00B44B64">
        <w:fldChar w:fldCharType="begin" w:fldLock="1"/>
      </w:r>
      <w:r w:rsidR="00B02E8E" w:rsidRPr="00B44B64">
        <w:instrText>ADDIN CSL_CITATION { "citationItems" : [ { "id" : "ITEM-1", "itemData" : { "DOI" : "10.1007/s00267-008-9228-x", "author" : [ { "dropping-particle" : "", "family" : "Thompson", "given" : "Mark", "non-dropping-particle" : "", "parse-names" : false, "suffix" : "" }, { "dropping-particle" : "", "family" : "Vlok", "given" : "Jan", "non-dropping-particle" : "", "parse-names" : false, "suffix" : "" }, { "dropping-particle" : "", "family" : "Rouget", "given" : "Mathieu", "non-dropping-particle" : "", "parse-names" : false, "suffix" : "" }, { "dropping-particle" : "", "family" : "Hoffman", "given" : "M T", "non-dropping-particle" : "", "parse-names" : false, "suffix" : "" }, { "dropping-particle" : "", "family" : "Cowling", "given" : "Richard M.", "non-dropping-particle" : "", "parse-names" : false, "suffix" : "" } ], "container-title" : "Environmental Management", "id" : "ITEM-1", "issued" : { "date-parts" : [ [ "2009" ] ] }, "page" : "585-596", "title" : "Mapping grazing-induced degradation in a semi-arid environment: A rapid and cost effective approach for assessment and monitoring", "type" : "article-journal", "volume" : "43" }, "uris" : [ "http://www.mendeley.com/documents/?uuid=6525d2d7-956c-4168-b520-935b815bd299" ] } ], "mendeley" : { "formattedCitation" : "&lt;sup&gt;6&lt;/sup&gt;", "plainTextFormattedCitation" : "6", "previouslyFormattedCitation" : "&lt;sup&gt;6&lt;/sup&gt;" }, "properties" : {  }, "schema" : "https://github.com/citation-style-language/schema/raw/master/csl-citation.json" }</w:instrText>
      </w:r>
      <w:r w:rsidR="00B02E8E" w:rsidRPr="00B44B64">
        <w:fldChar w:fldCharType="separate"/>
      </w:r>
      <w:r w:rsidR="00B02E8E" w:rsidRPr="00B44B64">
        <w:rPr>
          <w:noProof/>
          <w:vertAlign w:val="superscript"/>
        </w:rPr>
        <w:t>6</w:t>
      </w:r>
      <w:r w:rsidR="00B02E8E" w:rsidRPr="00B44B64">
        <w:fldChar w:fldCharType="end"/>
      </w:r>
      <w:r w:rsidR="002C7CA1" w:rsidRPr="00B44B64">
        <w:t>.  This could be done by including it either as a feature or by designing separate classifiers for different ranges or categories of t</w:t>
      </w:r>
      <w:bookmarkStart w:id="50" w:name="_GoBack"/>
      <w:bookmarkEnd w:id="50"/>
      <w:r w:rsidR="002C7CA1" w:rsidRPr="00B44B64">
        <w:t xml:space="preserve">he ancillary variable.  </w:t>
      </w:r>
    </w:p>
    <w:p w14:paraId="78BD342E" w14:textId="1CAC33A7" w:rsidR="00D61588" w:rsidRPr="00B44B64" w:rsidRDefault="00D3757C" w:rsidP="00D3757C">
      <w:pPr>
        <w:pStyle w:val="Heading1"/>
      </w:pPr>
      <w:r w:rsidRPr="00B44B64">
        <w:t>Conclusions</w:t>
      </w:r>
    </w:p>
    <w:p w14:paraId="2B92BD95" w14:textId="1EFD750B" w:rsidR="00D61588" w:rsidRPr="00B44B64" w:rsidRDefault="00436BA0" w:rsidP="00A76FA9">
      <w:pPr>
        <w:pStyle w:val="BodyText"/>
      </w:pPr>
      <w:r w:rsidRPr="00B44B64">
        <w:t xml:space="preserve">Accurate </w:t>
      </w:r>
      <w:proofErr w:type="spellStart"/>
      <w:r w:rsidR="00242BD7" w:rsidRPr="00B44B64">
        <w:t>s</w:t>
      </w:r>
      <w:r w:rsidRPr="00B44B64">
        <w:t>pekboom</w:t>
      </w:r>
      <w:proofErr w:type="spellEnd"/>
      <w:r w:rsidRPr="00B44B64">
        <w:t xml:space="preserve"> canopy</w:t>
      </w:r>
      <w:r w:rsidR="00242BD7" w:rsidRPr="00B44B64">
        <w:t>-</w:t>
      </w:r>
      <w:r w:rsidRPr="00B44B64">
        <w:t>cover estimates were obtained across the study area using a per-pixel classification approach.  Homogeni</w:t>
      </w:r>
      <w:r w:rsidR="000B7347" w:rsidRPr="00B44B64">
        <w:t>zation</w:t>
      </w:r>
      <w:r w:rsidRPr="00B44B64">
        <w:t xml:space="preserve"> to</w:t>
      </w:r>
      <w:r w:rsidR="001C6C2F" w:rsidRPr="00B44B64">
        <w:t xml:space="preserve"> </w:t>
      </w:r>
      <w:r w:rsidR="004F3147" w:rsidRPr="00B44B64">
        <w:t xml:space="preserve">surface reflectance by calibration with satellite data </w:t>
      </w:r>
      <w:r w:rsidR="00F7435E" w:rsidRPr="00B44B64">
        <w:t xml:space="preserve">provided </w:t>
      </w:r>
      <w:r w:rsidR="00D61588" w:rsidRPr="00B44B64">
        <w:t xml:space="preserve">radiometric consistency </w:t>
      </w:r>
      <w:r w:rsidR="00F7435E" w:rsidRPr="00B44B64">
        <w:t xml:space="preserve">and </w:t>
      </w:r>
      <w:r w:rsidR="00D61588" w:rsidRPr="00B44B64">
        <w:t>allow</w:t>
      </w:r>
      <w:r w:rsidR="00F7435E" w:rsidRPr="00B44B64">
        <w:t>ed</w:t>
      </w:r>
      <w:r w:rsidR="00D61588" w:rsidRPr="00B44B64">
        <w:t xml:space="preserve"> application of a single classification algorithm over an extended area.  Six features, consisting of a combination of spectral, textural and vegetation index type measures, were selected </w:t>
      </w:r>
      <w:r w:rsidR="00F7435E" w:rsidRPr="00B44B64">
        <w:t xml:space="preserve">using a </w:t>
      </w:r>
      <w:r w:rsidR="00D61588" w:rsidRPr="00B44B64">
        <w:t xml:space="preserve">feature clustering and ranking method.   </w:t>
      </w:r>
      <w:r w:rsidR="00B844BE" w:rsidRPr="00B44B64">
        <w:t>Out of a set of candidate classifiers, a</w:t>
      </w:r>
      <w:r w:rsidR="00D61588" w:rsidRPr="00B44B64">
        <w:t xml:space="preserve"> decision tree </w:t>
      </w:r>
      <w:r w:rsidR="00272CF7" w:rsidRPr="00B44B64">
        <w:t>produced the best canopy</w:t>
      </w:r>
      <w:r w:rsidR="000F4F02" w:rsidRPr="00B44B64">
        <w:t>-cover</w:t>
      </w:r>
      <w:r w:rsidR="00272CF7" w:rsidRPr="00B44B64">
        <w:t xml:space="preserve"> accuracy, and was </w:t>
      </w:r>
      <w:r w:rsidR="00B844BE" w:rsidRPr="00B44B64">
        <w:t xml:space="preserve">subsequently </w:t>
      </w:r>
      <w:r w:rsidR="005D4458" w:rsidRPr="00B44B64">
        <w:t>used</w:t>
      </w:r>
      <w:r w:rsidR="00272CF7" w:rsidRPr="00B44B64">
        <w:t xml:space="preserve"> to produce a map of the study area</w:t>
      </w:r>
      <w:r w:rsidR="00D61588" w:rsidRPr="00B44B64">
        <w:t xml:space="preserve">.  </w:t>
      </w:r>
      <w:r w:rsidR="0016373F" w:rsidRPr="00B44B64">
        <w:t>A</w:t>
      </w:r>
      <w:r w:rsidR="00D61588" w:rsidRPr="00B44B64">
        <w:t xml:space="preserve"> </w:t>
      </w:r>
      <w:r w:rsidR="000B7347" w:rsidRPr="00B44B64">
        <w:t>MAE</w:t>
      </w:r>
      <w:r w:rsidR="00D61588" w:rsidRPr="00B44B64">
        <w:t xml:space="preserve"> of 5.86% over 20 ground truth sites</w:t>
      </w:r>
      <w:r w:rsidR="0016373F" w:rsidRPr="00B44B64">
        <w:t xml:space="preserve"> was achieved</w:t>
      </w:r>
      <w:r w:rsidR="00D61588" w:rsidRPr="00B44B64">
        <w:t xml:space="preserve">.  </w:t>
      </w:r>
    </w:p>
    <w:p w14:paraId="1FFE96F2" w14:textId="7C7FF84A" w:rsidR="00D61588" w:rsidRPr="00B44B64" w:rsidRDefault="00D61588" w:rsidP="00AC1022">
      <w:pPr>
        <w:pStyle w:val="BodyTextIndented"/>
      </w:pPr>
      <w:r w:rsidRPr="00B44B64">
        <w:t xml:space="preserve">While some variation in the </w:t>
      </w:r>
      <w:r w:rsidR="0016373F" w:rsidRPr="00B44B64">
        <w:t>canopy</w:t>
      </w:r>
      <w:r w:rsidR="000F4F02" w:rsidRPr="00B44B64">
        <w:t>-cover</w:t>
      </w:r>
      <w:r w:rsidR="0016373F" w:rsidRPr="00B44B64">
        <w:t xml:space="preserve"> </w:t>
      </w:r>
      <w:r w:rsidRPr="00B44B64">
        <w:t xml:space="preserve">accuracy was observed </w:t>
      </w:r>
      <w:r w:rsidR="00F7435E" w:rsidRPr="00B44B64">
        <w:t>over different habitats</w:t>
      </w:r>
      <w:r w:rsidRPr="00B44B64">
        <w:t>, the classifier</w:t>
      </w:r>
      <w:r w:rsidR="009509DA" w:rsidRPr="00B44B64">
        <w:t>’s</w:t>
      </w:r>
      <w:r w:rsidRPr="00B44B64">
        <w:t xml:space="preserve"> </w:t>
      </w:r>
      <w:r w:rsidR="009509DA" w:rsidRPr="00B44B64">
        <w:t xml:space="preserve">general </w:t>
      </w:r>
      <w:r w:rsidR="00B844BE" w:rsidRPr="00B44B64">
        <w:t xml:space="preserve">performance </w:t>
      </w:r>
      <w:r w:rsidR="00EC12AC" w:rsidRPr="00B44B64">
        <w:t>was consistent</w:t>
      </w:r>
      <w:r w:rsidR="00464E12" w:rsidRPr="00B44B64">
        <w:t xml:space="preserve"> over the study area</w:t>
      </w:r>
      <w:r w:rsidR="0016373F" w:rsidRPr="00B44B64">
        <w:t>.</w:t>
      </w:r>
      <w:r w:rsidRPr="00B44B64">
        <w:t xml:space="preserve">  By incorporating ground truth from new areas, the techniques used to produce this map </w:t>
      </w:r>
      <w:r w:rsidR="00B9460B" w:rsidRPr="00B44B64">
        <w:t xml:space="preserve">could </w:t>
      </w:r>
      <w:r w:rsidRPr="00B44B64">
        <w:t xml:space="preserve">be </w:t>
      </w:r>
      <w:r w:rsidR="002C7CA1" w:rsidRPr="00B44B64">
        <w:t xml:space="preserve">applied </w:t>
      </w:r>
      <w:r w:rsidRPr="00B44B64">
        <w:t>to the rest of the thicket biome</w:t>
      </w:r>
      <w:r w:rsidR="002C7CA1" w:rsidRPr="00B44B64">
        <w:t>.</w:t>
      </w:r>
      <w:r w:rsidR="00000924" w:rsidRPr="00B44B64">
        <w:t xml:space="preserve">  </w:t>
      </w:r>
      <w:r w:rsidRPr="00B44B64">
        <w:t xml:space="preserve">The availability of a </w:t>
      </w:r>
      <w:proofErr w:type="spellStart"/>
      <w:r w:rsidR="00EC12AC" w:rsidRPr="00B44B64">
        <w:t>s</w:t>
      </w:r>
      <w:r w:rsidR="0084644E" w:rsidRPr="00B44B64">
        <w:t>pekboom</w:t>
      </w:r>
      <w:proofErr w:type="spellEnd"/>
      <w:r w:rsidRPr="00B44B64">
        <w:t xml:space="preserve"> canopy</w:t>
      </w:r>
      <w:r w:rsidR="00EC12AC" w:rsidRPr="00B44B64">
        <w:t>-</w:t>
      </w:r>
      <w:r w:rsidRPr="00B44B64">
        <w:t>cover map</w:t>
      </w:r>
      <w:r w:rsidR="00A97FDA" w:rsidRPr="00B44B64">
        <w:t>ping technique</w:t>
      </w:r>
      <w:r w:rsidRPr="00B44B64">
        <w:t xml:space="preserve"> </w:t>
      </w:r>
      <w:r w:rsidRPr="00B44B64">
        <w:lastRenderedPageBreak/>
        <w:t>will be a valuable starting point for developing measures of other environmental variables such as biomass and biodiversity</w:t>
      </w:r>
      <w:r w:rsidR="00464E12" w:rsidRPr="00B44B64">
        <w:t>.</w:t>
      </w:r>
      <w:r w:rsidRPr="00B44B64">
        <w:fldChar w:fldCharType="begin" w:fldLock="1"/>
      </w:r>
      <w:r w:rsidR="007A38B5" w:rsidRPr="00B44B64">
        <w:instrText>ADDIN CSL_CITATION { "citationItems" : [ { "id" : "ITEM-1", "itemData" : { "author" : [ { "dropping-particle" : "", "family" : "Eisfelder", "given" : "Christina", "non-dropping-particle" : "", "parse-names" : false, "suffix" : "" }, { "dropping-particle" : "", "family" : "Kuenzer", "given" : "Claudia", "non-dropping-particle" : "", "parse-names" : false, "suffix" : "" }, { "dropping-particle" : "", "family" : "Dech", "given" : "Stefan", "non-dropping-particle" : "", "parse-names" : false, "suffix" : "" } ], "container-title" : "International Journal of Remote Sensing", "id" : "ITEM-1", "issue" : "9", "issued" : { "date-parts" : [ [ "2012" ] ] }, "note" : "THIS IS HUGE - VERY NB PAPER FOR ME\nGood summary and v relevant to my work.\nMost studies at low-med res. Soil background a problem. Spatial and temporal inconsistencies. \nArtid lands vulnerable, cover 1/3 of land. Low spatial res an issue. No mention of SPOT is a little worrying. Seems like Thompson followed a pretty standard approach. Multi-temporal approach is common. NDVI and similar VI's also very common. An eg of pan-sharpening. Not much mention of SPOT. Very little VHR work.\nCombining fractional cover + height was succesful. Conclusion is to try use physical rather than empirical models.\nSome of the problems reported here can be avoided in my project i.e. soil mixing shouldn't be a problem with VHR, senescent veg/ phenological changes are less of an issue with evergreen P. afra.\nRadar promising for spatial/temporal transferability for obvious reasons!!\n\n\nNot thoroughly read.", "page" : "2937\u20132984", "title" : "Derivation of biomass information for semi-arid areas using remote-sensing data", "type" : "article-journal", "volume" : "33" }, "uris" : [ "http://www.mendeley.com/documents/?uuid=0c2b21a5-07d2-4331-a168-618b2a13fe65" ] }, { "id" : "ITEM-2", "itemData" : { "DOI" : "10.1016/j.foreco.2005.10.014", "ISSN" : "03781127", "author" : [ { "dropping-particle" : "", "family" : "Suganuma", "given" : "Hideki", "non-dropping-particle" : "", "parse-names" : false, "suffix" : "" }, { "dropping-particle" : "", "family" : "Abe", "given" : "Yukuo", "non-dropping-particle" : "", "parse-names" : false, "suffix" : "" }, { "dropping-particle" : "", "family" : "Taniguchi", "given" : "Masahiko", "non-dropping-particle" : "", "parse-names" : false, "suffix" : "" }, { "dropping-particle" : "", "family" : "Tanouchi", "given" : "Hiroyuki", "non-dropping-particle" : "", "parse-names" : false, "suffix" : "" }, { "dropping-particle" : "", "family" : "Utsugi", "given" : "Hajime", "non-dropping-particle" : "", "parse-names" : false, "suffix" : "" }, { "dropping-particle" : "", "family" : "Kojima", "given" : "Toshinori", "non-dropping-particle" : "", "parse-names" : false, "suffix" : "" }, { "dropping-particle" : "", "family" : "Yamada", "given" : "Koichi", "non-dropping-particle" : "", "parse-names" : false, "suffix" : "" } ], "container-title" : "Forest Ecology and Management", "id" : "ITEM-2", "issue" : "1-3", "issued" : { "date-parts" : [ [ "2006", "2" ] ] }, "note" : "important in that is uses canopy cover to est biomass", "page" : "75-87", "title" : "Stand biomass estimation method by canopy coverage for application to remote sensing in an arid area of Western Australia", "type" : "article-journal", "volume" : "222" }, "uris" : [ "http://www.mendeley.com/documents/?uuid=74ddc7ba-7478-45e8-abbe-e171e51e2f9b" ] }, { "id" : "ITEM-3", "itemData" : { "author" : [ { "dropping-particle" : "", "family" : "Ludwig", "given" : "John A", "non-dropping-particle" : "", "parse-names" : false, "suffix" : "" }, { "dropping-particle" : "", "family" : "Reynolds", "given" : "James F", "non-dropping-particle" : "", "parse-names" : false, "suffix" : "" }, { "dropping-particle" : "", "family" : "Whitson", "given" : "Paul D", "non-dropping-particle" : "", "parse-names" : false, "suffix" : "" } ], "container-title" : "American Midland Naturalist", "id" : "ITEM-3", "issue" : "2", "issued" : { "date-parts" : [ [ "1975" ] ] }, "note" : "A reference to show that you can relate biomass to canopy cover esp for desert shrubs. Again generalisations over time and space are suspect and should be done with caution.\n\nNot thoroughly read.", "page" : "451-461", "title" : "Size-biomass relationships of several Chihuahuan desert shrubs", "type" : "article-journal", "volume" : "94" }, "uris" : [ "http://www.mendeley.com/documents/?uuid=fc5388d6-97db-4b1d-901d-f14e90fa8687" ] } ], "mendeley" : { "formattedCitation" : "&lt;sup&gt;12,57,58&lt;/sup&gt;", "plainTextFormattedCitation" : "12,57,58", "previouslyFormattedCitation" : "&lt;sup&gt;12,57,58&lt;/sup&gt;" }, "properties" : {  }, "schema" : "https://github.com/citation-style-language/schema/raw/master/csl-citation.json" }</w:instrText>
      </w:r>
      <w:r w:rsidRPr="00B44B64">
        <w:fldChar w:fldCharType="separate"/>
      </w:r>
      <w:r w:rsidR="007A38B5" w:rsidRPr="00B44B64">
        <w:rPr>
          <w:noProof/>
          <w:vertAlign w:val="superscript"/>
        </w:rPr>
        <w:t>12,57,58</w:t>
      </w:r>
      <w:r w:rsidRPr="00B44B64">
        <w:fldChar w:fldCharType="end"/>
      </w:r>
      <w:r w:rsidRPr="00B44B64">
        <w:t xml:space="preserve">  </w:t>
      </w:r>
    </w:p>
    <w:bookmarkEnd w:id="34"/>
    <w:p w14:paraId="3E5C6D0F" w14:textId="54DC76C9" w:rsidR="00D61588" w:rsidRDefault="00D709FA" w:rsidP="00125EDE">
      <w:pPr>
        <w:pStyle w:val="Heading2"/>
        <w:numPr>
          <w:ilvl w:val="0"/>
          <w:numId w:val="0"/>
        </w:numPr>
      </w:pPr>
      <w:r>
        <w:t>Disclosure</w:t>
      </w:r>
    </w:p>
    <w:p w14:paraId="28C5E6E5" w14:textId="49420B5D" w:rsidR="00D709FA" w:rsidRPr="00B44B64" w:rsidRDefault="00D709FA" w:rsidP="00D61588">
      <w:pPr>
        <w:pStyle w:val="1TeksCharChar"/>
      </w:pPr>
      <w:r>
        <w:t>There are no conflicts of interest to declare</w:t>
      </w:r>
      <w:r w:rsidR="00AC1022">
        <w:t>.</w:t>
      </w:r>
    </w:p>
    <w:p w14:paraId="3A80E570" w14:textId="5E89428E" w:rsidR="00AE16C1" w:rsidRPr="00B44B64" w:rsidRDefault="00AE16C1" w:rsidP="00125EDE">
      <w:pPr>
        <w:pStyle w:val="Heading2"/>
        <w:numPr>
          <w:ilvl w:val="0"/>
          <w:numId w:val="0"/>
        </w:numPr>
      </w:pPr>
      <w:r w:rsidRPr="00B44B64">
        <w:t>Acknowledg</w:t>
      </w:r>
      <w:r w:rsidR="000F4F02" w:rsidRPr="00B44B64">
        <w:t>ment</w:t>
      </w:r>
      <w:r w:rsidR="00D709FA">
        <w:t>s</w:t>
      </w:r>
    </w:p>
    <w:p w14:paraId="1D7BB183" w14:textId="264E54EF" w:rsidR="000D2F55" w:rsidRPr="00B44B64" w:rsidRDefault="00AE16C1" w:rsidP="000D2F55">
      <w:pPr>
        <w:spacing w:line="480" w:lineRule="auto"/>
        <w:jc w:val="both"/>
        <w:rPr>
          <w:b/>
          <w:szCs w:val="28"/>
        </w:rPr>
      </w:pPr>
      <w:r w:rsidRPr="00B44B64">
        <w:t xml:space="preserve">We would like to thank Adrian </w:t>
      </w:r>
      <w:proofErr w:type="spellStart"/>
      <w:r w:rsidRPr="00B44B64">
        <w:t>Roos</w:t>
      </w:r>
      <w:proofErr w:type="spellEnd"/>
      <w:r w:rsidRPr="00B44B64">
        <w:t xml:space="preserve"> and Intergraph South Africa for providing a license for Intergraph PPS, Bernard Jacobs of </w:t>
      </w:r>
      <w:proofErr w:type="spellStart"/>
      <w:r w:rsidRPr="00B44B64">
        <w:t>Geospace</w:t>
      </w:r>
      <w:proofErr w:type="spellEnd"/>
      <w:r w:rsidRPr="00B44B64">
        <w:t xml:space="preserve"> International for </w:t>
      </w:r>
      <w:r w:rsidR="00EC12AC" w:rsidRPr="00B44B64">
        <w:t xml:space="preserve">facilitating insight into </w:t>
      </w:r>
      <w:r w:rsidRPr="00B44B64">
        <w:t xml:space="preserve">the NGI image processing workflow and in obtaining DMC </w:t>
      </w:r>
      <w:r w:rsidR="003C2D70" w:rsidRPr="00B44B64">
        <w:t xml:space="preserve">relative spectral response </w:t>
      </w:r>
      <w:r w:rsidRPr="00B44B64">
        <w:t xml:space="preserve">data, Theo </w:t>
      </w:r>
      <w:proofErr w:type="spellStart"/>
      <w:r w:rsidRPr="00B44B64">
        <w:t>Pauw</w:t>
      </w:r>
      <w:proofErr w:type="spellEnd"/>
      <w:r w:rsidRPr="00B44B64">
        <w:t xml:space="preserve"> and Garth Stephenson of CGA for assistance with computing and software resources</w:t>
      </w:r>
      <w:r w:rsidR="009509DA" w:rsidRPr="00B44B64">
        <w:t>,</w:t>
      </w:r>
      <w:r w:rsidRPr="00B44B64">
        <w:t xml:space="preserve"> and Julie </w:t>
      </w:r>
      <w:proofErr w:type="spellStart"/>
      <w:r w:rsidRPr="00B44B64">
        <w:t>Verhulp</w:t>
      </w:r>
      <w:proofErr w:type="spellEnd"/>
      <w:r w:rsidRPr="00B44B64">
        <w:t xml:space="preserve"> and NGI for provision of the aerial imagery.  </w:t>
      </w:r>
      <w:r w:rsidR="00A87ABF" w:rsidRPr="00B44B64">
        <w:t>The financial assistance of the National Research Foundation (NRF) towards this research is hereby acknowledged. Opinions expressed and conclusions arrived at, are those of the author and are not necessarily to be attributed to the NRF.</w:t>
      </w:r>
      <w:r w:rsidR="0059305F" w:rsidRPr="00B44B64">
        <w:t xml:space="preserve"> This work was supported by funding from the Department of Environmental Affairs via the Working for Natural Resources </w:t>
      </w:r>
      <w:r w:rsidR="000B7347" w:rsidRPr="00B44B64">
        <w:t>Program</w:t>
      </w:r>
      <w:r w:rsidR="0059305F" w:rsidRPr="00B44B64">
        <w:t xml:space="preserve">.  </w:t>
      </w:r>
      <w:r w:rsidR="00A87ABF" w:rsidRPr="00B44B64">
        <w:t xml:space="preserve">  </w:t>
      </w:r>
      <w:r w:rsidR="000D2F55" w:rsidRPr="00B44B64">
        <w:br w:type="page"/>
      </w:r>
    </w:p>
    <w:p w14:paraId="4C0DCAEA" w14:textId="39401889" w:rsidR="001C5BD7" w:rsidRPr="00B44B64" w:rsidRDefault="001C5BD7" w:rsidP="00125EDE">
      <w:pPr>
        <w:pStyle w:val="Heading2"/>
        <w:numPr>
          <w:ilvl w:val="0"/>
          <w:numId w:val="0"/>
        </w:numPr>
      </w:pPr>
      <w:r w:rsidRPr="00B44B64">
        <w:lastRenderedPageBreak/>
        <w:t>R</w:t>
      </w:r>
      <w:r w:rsidR="00125EDE">
        <w:t>eferences</w:t>
      </w:r>
    </w:p>
    <w:p w14:paraId="404D20D2" w14:textId="6FCE0311" w:rsidR="005425FD" w:rsidRPr="005425FD" w:rsidRDefault="007A38B5" w:rsidP="005425FD">
      <w:pPr>
        <w:widowControl w:val="0"/>
        <w:autoSpaceDE w:val="0"/>
        <w:autoSpaceDN w:val="0"/>
        <w:adjustRightInd w:val="0"/>
        <w:spacing w:before="120" w:after="120" w:line="360" w:lineRule="auto"/>
        <w:ind w:left="640" w:hanging="640"/>
        <w:rPr>
          <w:noProof/>
        </w:rPr>
      </w:pPr>
      <w:r w:rsidRPr="00B44B64">
        <w:fldChar w:fldCharType="begin" w:fldLock="1"/>
      </w:r>
      <w:r w:rsidRPr="00B44B64">
        <w:instrText xml:space="preserve">ADDIN Mendeley Bibliography CSL_BIBLIOGRAPHY </w:instrText>
      </w:r>
      <w:r w:rsidRPr="00B44B64">
        <w:fldChar w:fldCharType="separate"/>
      </w:r>
      <w:r w:rsidR="005425FD" w:rsidRPr="005425FD">
        <w:rPr>
          <w:noProof/>
        </w:rPr>
        <w:t>1.</w:t>
      </w:r>
      <w:r w:rsidR="005425FD" w:rsidRPr="005425FD">
        <w:rPr>
          <w:noProof/>
        </w:rPr>
        <w:tab/>
        <w:t>J. Vlok, R. M. Cowling, and T. Wolf, “A vegetation map for the Little Karoo,” Unpublished maps and report for a SKEP project supported by CEPF grant no 1064410304 (2005).</w:t>
      </w:r>
    </w:p>
    <w:p w14:paraId="69F0E11E" w14:textId="77777777" w:rsidR="005425FD" w:rsidRPr="005425FD" w:rsidRDefault="005425FD" w:rsidP="005425FD">
      <w:pPr>
        <w:widowControl w:val="0"/>
        <w:autoSpaceDE w:val="0"/>
        <w:autoSpaceDN w:val="0"/>
        <w:adjustRightInd w:val="0"/>
        <w:spacing w:before="120" w:after="120" w:line="360" w:lineRule="auto"/>
        <w:ind w:left="640" w:hanging="640"/>
        <w:rPr>
          <w:noProof/>
        </w:rPr>
      </w:pPr>
      <w:r w:rsidRPr="005425FD">
        <w:rPr>
          <w:noProof/>
        </w:rPr>
        <w:t>2.</w:t>
      </w:r>
      <w:r w:rsidRPr="005425FD">
        <w:rPr>
          <w:noProof/>
        </w:rPr>
        <w:tab/>
        <w:t>C. Marais, R. M. Cowling, and M. Powell, “Establishing the platform for a carbon sequestration market in South Africa: The Working for Woodlands Subtropical Thicket Restoration Programme,” in XIII World Forestry Congress(October), pp. 1–13, Buenos Aires, Argentina (2009).</w:t>
      </w:r>
    </w:p>
    <w:p w14:paraId="58F92B04" w14:textId="77777777" w:rsidR="005425FD" w:rsidRPr="005425FD" w:rsidRDefault="005425FD" w:rsidP="005425FD">
      <w:pPr>
        <w:widowControl w:val="0"/>
        <w:autoSpaceDE w:val="0"/>
        <w:autoSpaceDN w:val="0"/>
        <w:adjustRightInd w:val="0"/>
        <w:spacing w:before="120" w:after="120" w:line="360" w:lineRule="auto"/>
        <w:ind w:left="640" w:hanging="640"/>
        <w:rPr>
          <w:noProof/>
        </w:rPr>
      </w:pPr>
      <w:r w:rsidRPr="005425FD">
        <w:rPr>
          <w:noProof/>
        </w:rPr>
        <w:t>3.</w:t>
      </w:r>
      <w:r w:rsidRPr="005425FD">
        <w:rPr>
          <w:noProof/>
        </w:rPr>
        <w:tab/>
        <w:t xml:space="preserve">A. Sigwela et al., “The impact of browsing-induced degradation on the reproduction of subtropical thicket canopy shrubs and trees,” South African J. Bot. </w:t>
      </w:r>
      <w:r w:rsidRPr="005425FD">
        <w:rPr>
          <w:b/>
          <w:bCs/>
          <w:noProof/>
        </w:rPr>
        <w:t>75</w:t>
      </w:r>
      <w:r w:rsidRPr="005425FD">
        <w:rPr>
          <w:noProof/>
        </w:rPr>
        <w:t>(2), 262–267, Elsevier B.V. (2009) [doi:10.1016/j.sajb.2008.12.001].</w:t>
      </w:r>
    </w:p>
    <w:p w14:paraId="69F4209A" w14:textId="77777777" w:rsidR="005425FD" w:rsidRPr="005425FD" w:rsidRDefault="005425FD" w:rsidP="005425FD">
      <w:pPr>
        <w:widowControl w:val="0"/>
        <w:autoSpaceDE w:val="0"/>
        <w:autoSpaceDN w:val="0"/>
        <w:adjustRightInd w:val="0"/>
        <w:spacing w:before="120" w:after="120" w:line="360" w:lineRule="auto"/>
        <w:ind w:left="640" w:hanging="640"/>
        <w:rPr>
          <w:noProof/>
        </w:rPr>
      </w:pPr>
      <w:r w:rsidRPr="005425FD">
        <w:rPr>
          <w:noProof/>
        </w:rPr>
        <w:t>4.</w:t>
      </w:r>
      <w:r w:rsidRPr="005425FD">
        <w:rPr>
          <w:noProof/>
        </w:rPr>
        <w:tab/>
        <w:t xml:space="preserve">A. J. Mills et al., “Assessing costs, benefits, and feasibility of restoring natural capital in Subtropical Thicket in South Africa,” in Restoring Natural Capital: Science, Business and Practice (The Science and Practice of Ecological Restoration Series) </w:t>
      </w:r>
      <w:r w:rsidRPr="005425FD">
        <w:rPr>
          <w:b/>
          <w:bCs/>
          <w:noProof/>
        </w:rPr>
        <w:t>2</w:t>
      </w:r>
      <w:r w:rsidRPr="005425FD">
        <w:rPr>
          <w:noProof/>
        </w:rPr>
        <w:t>, J. Aronson, S. Milton, and J. Blignaut, Eds., pp. 179–187, Island Press., Washington DC (2007).</w:t>
      </w:r>
    </w:p>
    <w:p w14:paraId="5593A037" w14:textId="77777777" w:rsidR="005425FD" w:rsidRPr="005425FD" w:rsidRDefault="005425FD" w:rsidP="005425FD">
      <w:pPr>
        <w:widowControl w:val="0"/>
        <w:autoSpaceDE w:val="0"/>
        <w:autoSpaceDN w:val="0"/>
        <w:adjustRightInd w:val="0"/>
        <w:spacing w:before="120" w:after="120" w:line="360" w:lineRule="auto"/>
        <w:ind w:left="640" w:hanging="640"/>
        <w:rPr>
          <w:noProof/>
        </w:rPr>
      </w:pPr>
      <w:r w:rsidRPr="005425FD">
        <w:rPr>
          <w:noProof/>
        </w:rPr>
        <w:t>5.</w:t>
      </w:r>
      <w:r w:rsidRPr="005425FD">
        <w:rPr>
          <w:noProof/>
        </w:rPr>
        <w:tab/>
        <w:t xml:space="preserve">A. J. Mills et al., “Effects of goat pastoralism on ecosystem carbon storage in semiarid thicket, Eastern Cape, South Africa,” Austral Ecol. </w:t>
      </w:r>
      <w:r w:rsidRPr="005425FD">
        <w:rPr>
          <w:b/>
          <w:bCs/>
          <w:noProof/>
        </w:rPr>
        <w:t>30</w:t>
      </w:r>
      <w:r w:rsidRPr="005425FD">
        <w:rPr>
          <w:noProof/>
        </w:rPr>
        <w:t>, 797–804 (2005).</w:t>
      </w:r>
    </w:p>
    <w:p w14:paraId="1B7649E1" w14:textId="77777777" w:rsidR="005425FD" w:rsidRPr="005425FD" w:rsidRDefault="005425FD" w:rsidP="005425FD">
      <w:pPr>
        <w:widowControl w:val="0"/>
        <w:autoSpaceDE w:val="0"/>
        <w:autoSpaceDN w:val="0"/>
        <w:adjustRightInd w:val="0"/>
        <w:spacing w:before="120" w:after="120" w:line="360" w:lineRule="auto"/>
        <w:ind w:left="640" w:hanging="640"/>
        <w:rPr>
          <w:noProof/>
        </w:rPr>
      </w:pPr>
      <w:r w:rsidRPr="005425FD">
        <w:rPr>
          <w:noProof/>
        </w:rPr>
        <w:t>6.</w:t>
      </w:r>
      <w:r w:rsidRPr="005425FD">
        <w:rPr>
          <w:noProof/>
        </w:rPr>
        <w:tab/>
        <w:t xml:space="preserve">M. Thompson et al., “Mapping grazing-induced degradation in a semi-arid environment: A rapid and cost effective approach for assessment and monitoring,” Environ. Manage. </w:t>
      </w:r>
      <w:r w:rsidRPr="005425FD">
        <w:rPr>
          <w:b/>
          <w:bCs/>
          <w:noProof/>
        </w:rPr>
        <w:t>43</w:t>
      </w:r>
      <w:r w:rsidRPr="005425FD">
        <w:rPr>
          <w:noProof/>
        </w:rPr>
        <w:t>, 585–596 (2009) [doi:10.1007/s00267-008-9228-x].</w:t>
      </w:r>
    </w:p>
    <w:p w14:paraId="23FD05CC" w14:textId="77777777" w:rsidR="005425FD" w:rsidRPr="005425FD" w:rsidRDefault="005425FD" w:rsidP="005425FD">
      <w:pPr>
        <w:widowControl w:val="0"/>
        <w:autoSpaceDE w:val="0"/>
        <w:autoSpaceDN w:val="0"/>
        <w:adjustRightInd w:val="0"/>
        <w:spacing w:before="120" w:after="120" w:line="360" w:lineRule="auto"/>
        <w:ind w:left="640" w:hanging="640"/>
        <w:rPr>
          <w:noProof/>
        </w:rPr>
      </w:pPr>
      <w:r w:rsidRPr="005425FD">
        <w:rPr>
          <w:noProof/>
        </w:rPr>
        <w:t>7.</w:t>
      </w:r>
      <w:r w:rsidRPr="005425FD">
        <w:rPr>
          <w:noProof/>
        </w:rPr>
        <w:tab/>
        <w:t xml:space="preserve">G. van Luijk et al., “Hydrological implications of desertification: Degradation of South African semi-arid subtropical thicket,” J. Arid Environ. </w:t>
      </w:r>
      <w:r w:rsidRPr="005425FD">
        <w:rPr>
          <w:b/>
          <w:bCs/>
          <w:noProof/>
        </w:rPr>
        <w:t>91</w:t>
      </w:r>
      <w:r w:rsidRPr="005425FD">
        <w:rPr>
          <w:noProof/>
        </w:rPr>
        <w:t>, 14–21, Elsevier Ltd (2013) [doi:10.1016/j.jaridenv.2012.10.022].</w:t>
      </w:r>
    </w:p>
    <w:p w14:paraId="3CD41A68" w14:textId="77777777" w:rsidR="005425FD" w:rsidRPr="005425FD" w:rsidRDefault="005425FD" w:rsidP="005425FD">
      <w:pPr>
        <w:widowControl w:val="0"/>
        <w:autoSpaceDE w:val="0"/>
        <w:autoSpaceDN w:val="0"/>
        <w:adjustRightInd w:val="0"/>
        <w:spacing w:before="120" w:after="120" w:line="360" w:lineRule="auto"/>
        <w:ind w:left="640" w:hanging="640"/>
        <w:rPr>
          <w:noProof/>
        </w:rPr>
      </w:pPr>
      <w:r w:rsidRPr="005425FD">
        <w:rPr>
          <w:noProof/>
        </w:rPr>
        <w:t>8.</w:t>
      </w:r>
      <w:r w:rsidRPr="005425FD">
        <w:rPr>
          <w:noProof/>
        </w:rPr>
        <w:tab/>
        <w:t xml:space="preserve">A. J. Mills and R. M. Cowling, “Rate of carbon sequestration at two thicket restoration sites in the Eastern Cape, South Africa,” Restor. Ecol. </w:t>
      </w:r>
      <w:r w:rsidRPr="005425FD">
        <w:rPr>
          <w:b/>
          <w:bCs/>
          <w:noProof/>
        </w:rPr>
        <w:t>14</w:t>
      </w:r>
      <w:r w:rsidRPr="005425FD">
        <w:rPr>
          <w:noProof/>
        </w:rPr>
        <w:t>(1), 38–49 (2006).</w:t>
      </w:r>
    </w:p>
    <w:p w14:paraId="3005E392" w14:textId="77777777" w:rsidR="005425FD" w:rsidRPr="005425FD" w:rsidRDefault="005425FD" w:rsidP="005425FD">
      <w:pPr>
        <w:widowControl w:val="0"/>
        <w:autoSpaceDE w:val="0"/>
        <w:autoSpaceDN w:val="0"/>
        <w:adjustRightInd w:val="0"/>
        <w:spacing w:before="120" w:after="120" w:line="360" w:lineRule="auto"/>
        <w:ind w:left="640" w:hanging="640"/>
        <w:rPr>
          <w:noProof/>
        </w:rPr>
      </w:pPr>
      <w:r w:rsidRPr="005425FD">
        <w:rPr>
          <w:noProof/>
        </w:rPr>
        <w:t>9.</w:t>
      </w:r>
      <w:r w:rsidRPr="005425FD">
        <w:rPr>
          <w:noProof/>
        </w:rPr>
        <w:tab/>
        <w:t xml:space="preserve">M. L. Vyver et al., “Active restoration of woody canopy dominants in degraded South African semi-arid thicket is neither ecologically nor economically feasible,” Appl. Veg. Sci. </w:t>
      </w:r>
      <w:r w:rsidRPr="005425FD">
        <w:rPr>
          <w:b/>
          <w:bCs/>
          <w:noProof/>
        </w:rPr>
        <w:t>15</w:t>
      </w:r>
      <w:r w:rsidRPr="005425FD">
        <w:rPr>
          <w:noProof/>
        </w:rPr>
        <w:t>(1), 26–34 (2012) [doi:10.1111/j.1654-109X.2011.01162.x].</w:t>
      </w:r>
    </w:p>
    <w:p w14:paraId="6CF81F12" w14:textId="77777777" w:rsidR="005425FD" w:rsidRPr="005425FD" w:rsidRDefault="005425FD" w:rsidP="005425FD">
      <w:pPr>
        <w:widowControl w:val="0"/>
        <w:autoSpaceDE w:val="0"/>
        <w:autoSpaceDN w:val="0"/>
        <w:adjustRightInd w:val="0"/>
        <w:spacing w:before="120" w:after="120" w:line="360" w:lineRule="auto"/>
        <w:ind w:left="640" w:hanging="640"/>
        <w:rPr>
          <w:noProof/>
        </w:rPr>
      </w:pPr>
      <w:r w:rsidRPr="005425FD">
        <w:rPr>
          <w:noProof/>
        </w:rPr>
        <w:t>10.</w:t>
      </w:r>
      <w:r w:rsidRPr="005425FD">
        <w:rPr>
          <w:noProof/>
        </w:rPr>
        <w:tab/>
        <w:t xml:space="preserve">H. Adie and R. I. Yeaton, “Regeneration dynamics in arid subtropical thicket, South </w:t>
      </w:r>
      <w:r w:rsidRPr="005425FD">
        <w:rPr>
          <w:noProof/>
        </w:rPr>
        <w:lastRenderedPageBreak/>
        <w:t xml:space="preserve">Africa,” South African J. Bot. </w:t>
      </w:r>
      <w:r w:rsidRPr="005425FD">
        <w:rPr>
          <w:b/>
          <w:bCs/>
          <w:noProof/>
        </w:rPr>
        <w:t>88</w:t>
      </w:r>
      <w:r w:rsidRPr="005425FD">
        <w:rPr>
          <w:noProof/>
        </w:rPr>
        <w:t>, 80–85, South African Association of Botanists (2013) [doi:10.1016/j.sajb.2013.05.010].</w:t>
      </w:r>
    </w:p>
    <w:p w14:paraId="05CCD6E0" w14:textId="77777777" w:rsidR="005425FD" w:rsidRPr="005425FD" w:rsidRDefault="005425FD" w:rsidP="005425FD">
      <w:pPr>
        <w:widowControl w:val="0"/>
        <w:autoSpaceDE w:val="0"/>
        <w:autoSpaceDN w:val="0"/>
        <w:adjustRightInd w:val="0"/>
        <w:spacing w:before="120" w:after="120" w:line="360" w:lineRule="auto"/>
        <w:ind w:left="640" w:hanging="640"/>
        <w:rPr>
          <w:noProof/>
        </w:rPr>
      </w:pPr>
      <w:r w:rsidRPr="005425FD">
        <w:rPr>
          <w:noProof/>
        </w:rPr>
        <w:t>11.</w:t>
      </w:r>
      <w:r w:rsidRPr="005425FD">
        <w:rPr>
          <w:noProof/>
        </w:rPr>
        <w:tab/>
        <w:t xml:space="preserve">A. J. Mills and R. M. Cowling, “Below-ground carbon stocks in intact and transformed subtropical thicket landscapes in semi-arid South Africa,” J. Arid Environ. </w:t>
      </w:r>
      <w:r w:rsidRPr="005425FD">
        <w:rPr>
          <w:b/>
          <w:bCs/>
          <w:noProof/>
        </w:rPr>
        <w:t>74</w:t>
      </w:r>
      <w:r w:rsidRPr="005425FD">
        <w:rPr>
          <w:noProof/>
        </w:rPr>
        <w:t>(1), 93–100, Elsevier Ltd (2010) [doi:10.1016/j.jaridenv.2009.07.002].</w:t>
      </w:r>
    </w:p>
    <w:p w14:paraId="1E5C010E" w14:textId="77777777" w:rsidR="005425FD" w:rsidRPr="005425FD" w:rsidRDefault="005425FD" w:rsidP="005425FD">
      <w:pPr>
        <w:widowControl w:val="0"/>
        <w:autoSpaceDE w:val="0"/>
        <w:autoSpaceDN w:val="0"/>
        <w:adjustRightInd w:val="0"/>
        <w:spacing w:before="120" w:after="120" w:line="360" w:lineRule="auto"/>
        <w:ind w:left="640" w:hanging="640"/>
        <w:rPr>
          <w:noProof/>
        </w:rPr>
      </w:pPr>
      <w:r w:rsidRPr="005425FD">
        <w:rPr>
          <w:noProof/>
        </w:rPr>
        <w:t>12.</w:t>
      </w:r>
      <w:r w:rsidRPr="005425FD">
        <w:rPr>
          <w:noProof/>
        </w:rPr>
        <w:tab/>
        <w:t xml:space="preserve">C. Eisfelder, C. Kuenzer, and S. Dech, “Derivation of biomass information for semi-arid areas using remote-sensing data,” Int. J. Remote Sens. </w:t>
      </w:r>
      <w:r w:rsidRPr="005425FD">
        <w:rPr>
          <w:b/>
          <w:bCs/>
          <w:noProof/>
        </w:rPr>
        <w:t>33</w:t>
      </w:r>
      <w:r w:rsidRPr="005425FD">
        <w:rPr>
          <w:noProof/>
        </w:rPr>
        <w:t>(9), 2937–2984 (2012).</w:t>
      </w:r>
    </w:p>
    <w:p w14:paraId="4AA139F8" w14:textId="77777777" w:rsidR="005425FD" w:rsidRPr="005425FD" w:rsidRDefault="005425FD" w:rsidP="005425FD">
      <w:pPr>
        <w:widowControl w:val="0"/>
        <w:autoSpaceDE w:val="0"/>
        <w:autoSpaceDN w:val="0"/>
        <w:adjustRightInd w:val="0"/>
        <w:spacing w:before="120" w:after="120" w:line="360" w:lineRule="auto"/>
        <w:ind w:left="640" w:hanging="640"/>
        <w:rPr>
          <w:noProof/>
        </w:rPr>
      </w:pPr>
      <w:r w:rsidRPr="005425FD">
        <w:rPr>
          <w:noProof/>
        </w:rPr>
        <w:t>13.</w:t>
      </w:r>
      <w:r w:rsidRPr="005425FD">
        <w:rPr>
          <w:noProof/>
        </w:rPr>
        <w:tab/>
        <w:t>M. J. Powell, “Restoration of degraded subtropical thickets in the Baviaanskloof Megareserve, South Africa,” Rhodes University (2009).</w:t>
      </w:r>
    </w:p>
    <w:p w14:paraId="2639CEAA" w14:textId="77777777" w:rsidR="005425FD" w:rsidRPr="005425FD" w:rsidRDefault="005425FD" w:rsidP="005425FD">
      <w:pPr>
        <w:widowControl w:val="0"/>
        <w:autoSpaceDE w:val="0"/>
        <w:autoSpaceDN w:val="0"/>
        <w:adjustRightInd w:val="0"/>
        <w:spacing w:before="120" w:after="120" w:line="360" w:lineRule="auto"/>
        <w:ind w:left="640" w:hanging="640"/>
        <w:rPr>
          <w:noProof/>
        </w:rPr>
      </w:pPr>
      <w:r w:rsidRPr="005425FD">
        <w:rPr>
          <w:noProof/>
        </w:rPr>
        <w:t>14.</w:t>
      </w:r>
      <w:r w:rsidRPr="005425FD">
        <w:rPr>
          <w:noProof/>
        </w:rPr>
        <w:tab/>
        <w:t xml:space="preserve">D. Lu, “The potential and challenge of remote sensing based biomass estimation,” Int. J. Remote Sens. </w:t>
      </w:r>
      <w:r w:rsidRPr="005425FD">
        <w:rPr>
          <w:b/>
          <w:bCs/>
          <w:noProof/>
        </w:rPr>
        <w:t>27</w:t>
      </w:r>
      <w:r w:rsidRPr="005425FD">
        <w:rPr>
          <w:noProof/>
        </w:rPr>
        <w:t>(7), 1297–1328 (2006) [doi:10.1080/01431160500486732].</w:t>
      </w:r>
    </w:p>
    <w:p w14:paraId="12BA14FF" w14:textId="77777777" w:rsidR="005425FD" w:rsidRPr="005425FD" w:rsidRDefault="005425FD" w:rsidP="005425FD">
      <w:pPr>
        <w:widowControl w:val="0"/>
        <w:autoSpaceDE w:val="0"/>
        <w:autoSpaceDN w:val="0"/>
        <w:adjustRightInd w:val="0"/>
        <w:spacing w:before="120" w:after="120" w:line="360" w:lineRule="auto"/>
        <w:ind w:left="640" w:hanging="640"/>
        <w:rPr>
          <w:noProof/>
        </w:rPr>
      </w:pPr>
      <w:r w:rsidRPr="005425FD">
        <w:rPr>
          <w:noProof/>
        </w:rPr>
        <w:t>15.</w:t>
      </w:r>
      <w:r w:rsidRPr="005425FD">
        <w:rPr>
          <w:noProof/>
        </w:rPr>
        <w:tab/>
        <w:t xml:space="preserve">P. Curran et al., “Mapping restoration opportunity for collaborating with land managers in a carbon credit-funded restoration program in the Makana municipality, Eastern Cape, South Africa,” Restor. Ecol. </w:t>
      </w:r>
      <w:r w:rsidRPr="005425FD">
        <w:rPr>
          <w:b/>
          <w:bCs/>
          <w:noProof/>
        </w:rPr>
        <w:t>20</w:t>
      </w:r>
      <w:r w:rsidRPr="005425FD">
        <w:rPr>
          <w:noProof/>
        </w:rPr>
        <w:t>(1), 56–64 (2012) [doi:10.1111/j.1526-100X.2010.00746.x].</w:t>
      </w:r>
    </w:p>
    <w:p w14:paraId="07C427D2" w14:textId="77777777" w:rsidR="005425FD" w:rsidRPr="005425FD" w:rsidRDefault="005425FD" w:rsidP="005425FD">
      <w:pPr>
        <w:widowControl w:val="0"/>
        <w:autoSpaceDE w:val="0"/>
        <w:autoSpaceDN w:val="0"/>
        <w:adjustRightInd w:val="0"/>
        <w:spacing w:before="120" w:after="120" w:line="360" w:lineRule="auto"/>
        <w:ind w:left="640" w:hanging="640"/>
        <w:rPr>
          <w:noProof/>
        </w:rPr>
      </w:pPr>
      <w:r w:rsidRPr="005425FD">
        <w:rPr>
          <w:noProof/>
        </w:rPr>
        <w:t>16.</w:t>
      </w:r>
      <w:r w:rsidRPr="005425FD">
        <w:rPr>
          <w:noProof/>
        </w:rPr>
        <w:tab/>
        <w:t xml:space="preserve">A. J. Mills et al., </w:t>
      </w:r>
      <w:r w:rsidRPr="005425FD">
        <w:rPr>
          <w:i/>
          <w:iCs/>
          <w:noProof/>
        </w:rPr>
        <w:t>Investing in sustainability. Restoring degraded thicket, creating jobs, capturing carbon and earning green credit.</w:t>
      </w:r>
      <w:r w:rsidRPr="005425FD">
        <w:rPr>
          <w:noProof/>
        </w:rPr>
        <w:t>, 1234, in Published by Climate Action Partnership, Cape Town, and Wilderness Foundation, Port Elizabeth, Climate Action Partnership, Cape Town and Wilderness Foundation, Port Elizabeth. (2010).</w:t>
      </w:r>
    </w:p>
    <w:p w14:paraId="0B386B13" w14:textId="77777777" w:rsidR="005425FD" w:rsidRPr="005425FD" w:rsidRDefault="005425FD" w:rsidP="005425FD">
      <w:pPr>
        <w:widowControl w:val="0"/>
        <w:autoSpaceDE w:val="0"/>
        <w:autoSpaceDN w:val="0"/>
        <w:adjustRightInd w:val="0"/>
        <w:spacing w:before="120" w:after="120" w:line="360" w:lineRule="auto"/>
        <w:ind w:left="640" w:hanging="640"/>
        <w:rPr>
          <w:noProof/>
        </w:rPr>
      </w:pPr>
      <w:r w:rsidRPr="005425FD">
        <w:rPr>
          <w:noProof/>
        </w:rPr>
        <w:t>17.</w:t>
      </w:r>
      <w:r w:rsidRPr="005425FD">
        <w:rPr>
          <w:noProof/>
        </w:rPr>
        <w:tab/>
        <w:t xml:space="preserve">S. Basu et al., “A Semiautomated Probabilistic Framework for Tree-Cover Delineation From 1-m NAIP Imagery Using a High-Performance Computing Architecture,” IEEE Trans. Geosci. Remote Sens. </w:t>
      </w:r>
      <w:r w:rsidRPr="005425FD">
        <w:rPr>
          <w:b/>
          <w:bCs/>
          <w:noProof/>
        </w:rPr>
        <w:t>53</w:t>
      </w:r>
      <w:r w:rsidRPr="005425FD">
        <w:rPr>
          <w:noProof/>
        </w:rPr>
        <w:t>(10), 5690–5708 (2015) [doi:10.1109/TGRS.2015.2428197].</w:t>
      </w:r>
    </w:p>
    <w:p w14:paraId="0E706BD5" w14:textId="77777777" w:rsidR="005425FD" w:rsidRPr="005425FD" w:rsidRDefault="005425FD" w:rsidP="005425FD">
      <w:pPr>
        <w:widowControl w:val="0"/>
        <w:autoSpaceDE w:val="0"/>
        <w:autoSpaceDN w:val="0"/>
        <w:adjustRightInd w:val="0"/>
        <w:spacing w:before="120" w:after="120" w:line="360" w:lineRule="auto"/>
        <w:ind w:left="640" w:hanging="640"/>
        <w:rPr>
          <w:noProof/>
        </w:rPr>
      </w:pPr>
      <w:r w:rsidRPr="005425FD">
        <w:rPr>
          <w:noProof/>
        </w:rPr>
        <w:t>18.</w:t>
      </w:r>
      <w:r w:rsidRPr="005425FD">
        <w:rPr>
          <w:noProof/>
        </w:rPr>
        <w:tab/>
        <w:t xml:space="preserve">A. Ghosh and P. K. Joshi, “A comparison of selected classification algorithms for mapping bamboo patches in lower Gangetic plains using very high resolution WorldView 2 imagery,” Int. J. Appl. Earth Obs. Geoinf. </w:t>
      </w:r>
      <w:r w:rsidRPr="005425FD">
        <w:rPr>
          <w:b/>
          <w:bCs/>
          <w:noProof/>
        </w:rPr>
        <w:t>26</w:t>
      </w:r>
      <w:r w:rsidRPr="005425FD">
        <w:rPr>
          <w:noProof/>
        </w:rPr>
        <w:t>, 298–311, Elsevier B.V. (2014) [doi:10.1016/j.jag.2013.08.011].</w:t>
      </w:r>
    </w:p>
    <w:p w14:paraId="09E57923" w14:textId="77777777" w:rsidR="005425FD" w:rsidRPr="005425FD" w:rsidRDefault="005425FD" w:rsidP="005425FD">
      <w:pPr>
        <w:widowControl w:val="0"/>
        <w:autoSpaceDE w:val="0"/>
        <w:autoSpaceDN w:val="0"/>
        <w:adjustRightInd w:val="0"/>
        <w:spacing w:before="120" w:after="120" w:line="360" w:lineRule="auto"/>
        <w:ind w:left="640" w:hanging="640"/>
        <w:rPr>
          <w:noProof/>
        </w:rPr>
      </w:pPr>
      <w:r w:rsidRPr="005425FD">
        <w:rPr>
          <w:noProof/>
        </w:rPr>
        <w:t>19.</w:t>
      </w:r>
      <w:r w:rsidRPr="005425FD">
        <w:rPr>
          <w:noProof/>
        </w:rPr>
        <w:tab/>
        <w:t xml:space="preserve">K. Johansen et al., “Application of high spatial resolution satellite imagery for riparian and forest ecosystem classification,” Remote Sens. Environ. </w:t>
      </w:r>
      <w:r w:rsidRPr="005425FD">
        <w:rPr>
          <w:b/>
          <w:bCs/>
          <w:noProof/>
        </w:rPr>
        <w:t>110</w:t>
      </w:r>
      <w:r w:rsidRPr="005425FD">
        <w:rPr>
          <w:noProof/>
        </w:rPr>
        <w:t>(1), 29–44 (2007) [doi:10.1016/j.rse.2007.02.014].</w:t>
      </w:r>
    </w:p>
    <w:p w14:paraId="4364F461" w14:textId="77777777" w:rsidR="005425FD" w:rsidRPr="005425FD" w:rsidRDefault="005425FD" w:rsidP="005425FD">
      <w:pPr>
        <w:widowControl w:val="0"/>
        <w:autoSpaceDE w:val="0"/>
        <w:autoSpaceDN w:val="0"/>
        <w:adjustRightInd w:val="0"/>
        <w:spacing w:before="120" w:after="120" w:line="360" w:lineRule="auto"/>
        <w:ind w:left="640" w:hanging="640"/>
        <w:rPr>
          <w:noProof/>
        </w:rPr>
      </w:pPr>
      <w:r w:rsidRPr="005425FD">
        <w:rPr>
          <w:noProof/>
        </w:rPr>
        <w:t>20.</w:t>
      </w:r>
      <w:r w:rsidRPr="005425FD">
        <w:rPr>
          <w:noProof/>
        </w:rPr>
        <w:tab/>
        <w:t xml:space="preserve">S. Kollár, Z. Vekerdy, and B. Márkus, “Aerial image classification for the mapping of </w:t>
      </w:r>
      <w:r w:rsidRPr="005425FD">
        <w:rPr>
          <w:noProof/>
        </w:rPr>
        <w:lastRenderedPageBreak/>
        <w:t xml:space="preserve">riparian vegetation habitats,” Acta Silv. Lignaria Hungarica </w:t>
      </w:r>
      <w:r w:rsidRPr="005425FD">
        <w:rPr>
          <w:b/>
          <w:bCs/>
          <w:noProof/>
        </w:rPr>
        <w:t>9</w:t>
      </w:r>
      <w:r w:rsidRPr="005425FD">
        <w:rPr>
          <w:noProof/>
        </w:rPr>
        <w:t>(1), 119–133 (2013) [doi:10.2478/aslh-2013-0010].</w:t>
      </w:r>
    </w:p>
    <w:p w14:paraId="12FFFDB7" w14:textId="77777777" w:rsidR="005425FD" w:rsidRPr="005425FD" w:rsidRDefault="005425FD" w:rsidP="005425FD">
      <w:pPr>
        <w:widowControl w:val="0"/>
        <w:autoSpaceDE w:val="0"/>
        <w:autoSpaceDN w:val="0"/>
        <w:adjustRightInd w:val="0"/>
        <w:spacing w:before="120" w:after="120" w:line="360" w:lineRule="auto"/>
        <w:ind w:left="640" w:hanging="640"/>
        <w:rPr>
          <w:noProof/>
        </w:rPr>
      </w:pPr>
      <w:r w:rsidRPr="005425FD">
        <w:rPr>
          <w:noProof/>
        </w:rPr>
        <w:t>21.</w:t>
      </w:r>
      <w:r w:rsidRPr="005425FD">
        <w:rPr>
          <w:noProof/>
        </w:rPr>
        <w:tab/>
        <w:t xml:space="preserve">Y. T. Mustafa and H. N. Habeeb, “Object based technique for delineating and mapping 15 tree species using VHR WorldView-2 imagery,” in Proc. SPIE </w:t>
      </w:r>
      <w:r w:rsidRPr="005425FD">
        <w:rPr>
          <w:b/>
          <w:bCs/>
          <w:noProof/>
        </w:rPr>
        <w:t>9239</w:t>
      </w:r>
      <w:r w:rsidRPr="005425FD">
        <w:rPr>
          <w:noProof/>
        </w:rPr>
        <w:t>, p. 92390G–92390G–13 (2014) [doi:10.1117/12.2067280].</w:t>
      </w:r>
    </w:p>
    <w:p w14:paraId="01B50C1B" w14:textId="77777777" w:rsidR="005425FD" w:rsidRPr="005425FD" w:rsidRDefault="005425FD" w:rsidP="005425FD">
      <w:pPr>
        <w:widowControl w:val="0"/>
        <w:autoSpaceDE w:val="0"/>
        <w:autoSpaceDN w:val="0"/>
        <w:adjustRightInd w:val="0"/>
        <w:spacing w:before="120" w:after="120" w:line="360" w:lineRule="auto"/>
        <w:ind w:left="640" w:hanging="640"/>
        <w:rPr>
          <w:noProof/>
        </w:rPr>
      </w:pPr>
      <w:r w:rsidRPr="005425FD">
        <w:rPr>
          <w:noProof/>
        </w:rPr>
        <w:t>22.</w:t>
      </w:r>
      <w:r w:rsidRPr="005425FD">
        <w:rPr>
          <w:noProof/>
        </w:rPr>
        <w:tab/>
        <w:t xml:space="preserve">Z.-T. Ouyang et al., “A comparison of pixel-based and object-oriented approaches to VHR imagery for mapping saltmarsh plants,” Ecol. Inform. </w:t>
      </w:r>
      <w:r w:rsidRPr="005425FD">
        <w:rPr>
          <w:b/>
          <w:bCs/>
          <w:noProof/>
        </w:rPr>
        <w:t>6</w:t>
      </w:r>
      <w:r w:rsidRPr="005425FD">
        <w:rPr>
          <w:noProof/>
        </w:rPr>
        <w:t>(2), 136–146, Elsevier B.V. (2011) [doi:10.1016/j.ecoinf.2011.01.002].</w:t>
      </w:r>
    </w:p>
    <w:p w14:paraId="199E2B3F" w14:textId="77777777" w:rsidR="005425FD" w:rsidRPr="005425FD" w:rsidRDefault="005425FD" w:rsidP="005425FD">
      <w:pPr>
        <w:widowControl w:val="0"/>
        <w:autoSpaceDE w:val="0"/>
        <w:autoSpaceDN w:val="0"/>
        <w:adjustRightInd w:val="0"/>
        <w:spacing w:before="120" w:after="120" w:line="360" w:lineRule="auto"/>
        <w:ind w:left="640" w:hanging="640"/>
        <w:rPr>
          <w:noProof/>
        </w:rPr>
      </w:pPr>
      <w:r w:rsidRPr="005425FD">
        <w:rPr>
          <w:noProof/>
        </w:rPr>
        <w:t>23.</w:t>
      </w:r>
      <w:r w:rsidRPr="005425FD">
        <w:rPr>
          <w:noProof/>
        </w:rPr>
        <w:tab/>
        <w:t xml:space="preserve">A. Baraldi et al., “Automatic spectral-rule-based preliminary classification of radiometrically calibrated SPOT-4/-5/IRS, AVHRR/MSG, AATSR, IKONOS/QuickBird/OrbView/GeoEye, and DMC/SPOT-1/-2 imagery—Part I: System design and implementation,” IEEE Trans. Geosci. Remote Sens. </w:t>
      </w:r>
      <w:r w:rsidRPr="005425FD">
        <w:rPr>
          <w:b/>
          <w:bCs/>
          <w:noProof/>
        </w:rPr>
        <w:t>48</w:t>
      </w:r>
      <w:r w:rsidRPr="005425FD">
        <w:rPr>
          <w:noProof/>
        </w:rPr>
        <w:t>(3), 1299–1325 (2010).</w:t>
      </w:r>
    </w:p>
    <w:p w14:paraId="63EDD5A5" w14:textId="77777777" w:rsidR="005425FD" w:rsidRPr="005425FD" w:rsidRDefault="005425FD" w:rsidP="005425FD">
      <w:pPr>
        <w:widowControl w:val="0"/>
        <w:autoSpaceDE w:val="0"/>
        <w:autoSpaceDN w:val="0"/>
        <w:adjustRightInd w:val="0"/>
        <w:spacing w:before="120" w:after="120" w:line="360" w:lineRule="auto"/>
        <w:ind w:left="640" w:hanging="640"/>
        <w:rPr>
          <w:noProof/>
        </w:rPr>
      </w:pPr>
      <w:r w:rsidRPr="005425FD">
        <w:rPr>
          <w:noProof/>
        </w:rPr>
        <w:t>24.</w:t>
      </w:r>
      <w:r w:rsidRPr="005425FD">
        <w:rPr>
          <w:noProof/>
        </w:rPr>
        <w:tab/>
        <w:t xml:space="preserve">J. Boyden et al., “Utility of VHR remote sensing data for landscape scale assessment of the environmental weed para grass [UROCHLOA MUTICA, (FORSSK), NGUYEN] on a tropical floodplain,” in 28th Asian Conference on Remote Sensing 2007, ACRS 2007 </w:t>
      </w:r>
      <w:r w:rsidRPr="005425FD">
        <w:rPr>
          <w:b/>
          <w:bCs/>
          <w:noProof/>
        </w:rPr>
        <w:t>1</w:t>
      </w:r>
      <w:r w:rsidRPr="005425FD">
        <w:rPr>
          <w:noProof/>
        </w:rPr>
        <w:t>, pp. 551–556 (2007).</w:t>
      </w:r>
    </w:p>
    <w:p w14:paraId="362A0FE8" w14:textId="77777777" w:rsidR="005425FD" w:rsidRPr="005425FD" w:rsidRDefault="005425FD" w:rsidP="005425FD">
      <w:pPr>
        <w:widowControl w:val="0"/>
        <w:autoSpaceDE w:val="0"/>
        <w:autoSpaceDN w:val="0"/>
        <w:adjustRightInd w:val="0"/>
        <w:spacing w:before="120" w:after="120" w:line="360" w:lineRule="auto"/>
        <w:ind w:left="640" w:hanging="640"/>
        <w:rPr>
          <w:noProof/>
        </w:rPr>
      </w:pPr>
      <w:r w:rsidRPr="005425FD">
        <w:rPr>
          <w:noProof/>
        </w:rPr>
        <w:t>25.</w:t>
      </w:r>
      <w:r w:rsidRPr="005425FD">
        <w:rPr>
          <w:noProof/>
        </w:rPr>
        <w:tab/>
        <w:t xml:space="preserve">A. I. de Castro et al., “Airborne multi-spectral imagery for mapping cruciferous weeds in cereal and legume crops,” Precis. Agric. </w:t>
      </w:r>
      <w:r w:rsidRPr="005425FD">
        <w:rPr>
          <w:b/>
          <w:bCs/>
          <w:noProof/>
        </w:rPr>
        <w:t>13</w:t>
      </w:r>
      <w:r w:rsidRPr="005425FD">
        <w:rPr>
          <w:noProof/>
        </w:rPr>
        <w:t>(3), 302–321 (2012) [doi:10.1007/s11119-011-9247-0].</w:t>
      </w:r>
    </w:p>
    <w:p w14:paraId="06B0FF84" w14:textId="77777777" w:rsidR="005425FD" w:rsidRPr="005425FD" w:rsidRDefault="005425FD" w:rsidP="005425FD">
      <w:pPr>
        <w:widowControl w:val="0"/>
        <w:autoSpaceDE w:val="0"/>
        <w:autoSpaceDN w:val="0"/>
        <w:adjustRightInd w:val="0"/>
        <w:spacing w:before="120" w:after="120" w:line="360" w:lineRule="auto"/>
        <w:ind w:left="640" w:hanging="640"/>
        <w:rPr>
          <w:noProof/>
        </w:rPr>
      </w:pPr>
      <w:r w:rsidRPr="005425FD">
        <w:rPr>
          <w:noProof/>
        </w:rPr>
        <w:t>26.</w:t>
      </w:r>
      <w:r w:rsidRPr="005425FD">
        <w:rPr>
          <w:noProof/>
        </w:rPr>
        <w:tab/>
        <w:t xml:space="preserve">H. Mehner et al., “Remote sensing of upland vegetation: the potential of high spatial resolution satellite sensors,” Glob. Ecol. Biogeogr. </w:t>
      </w:r>
      <w:r w:rsidRPr="005425FD">
        <w:rPr>
          <w:b/>
          <w:bCs/>
          <w:noProof/>
        </w:rPr>
        <w:t>13</w:t>
      </w:r>
      <w:r w:rsidRPr="005425FD">
        <w:rPr>
          <w:noProof/>
        </w:rPr>
        <w:t>(4), 359–369 (2004) [doi:10.1111/j.1466-822X.2004.00096.x].</w:t>
      </w:r>
    </w:p>
    <w:p w14:paraId="4F472253" w14:textId="77777777" w:rsidR="005425FD" w:rsidRPr="005425FD" w:rsidRDefault="005425FD" w:rsidP="005425FD">
      <w:pPr>
        <w:widowControl w:val="0"/>
        <w:autoSpaceDE w:val="0"/>
        <w:autoSpaceDN w:val="0"/>
        <w:adjustRightInd w:val="0"/>
        <w:spacing w:before="120" w:after="120" w:line="360" w:lineRule="auto"/>
        <w:ind w:left="640" w:hanging="640"/>
        <w:rPr>
          <w:noProof/>
        </w:rPr>
      </w:pPr>
      <w:r w:rsidRPr="005425FD">
        <w:rPr>
          <w:noProof/>
        </w:rPr>
        <w:t>27.</w:t>
      </w:r>
      <w:r w:rsidRPr="005425FD">
        <w:rPr>
          <w:noProof/>
        </w:rPr>
        <w:tab/>
        <w:t xml:space="preserve">Trimble, </w:t>
      </w:r>
      <w:r w:rsidRPr="005425FD">
        <w:rPr>
          <w:i/>
          <w:iCs/>
          <w:noProof/>
        </w:rPr>
        <w:t>eCognition Developer user guide</w:t>
      </w:r>
      <w:r w:rsidRPr="005425FD">
        <w:rPr>
          <w:noProof/>
        </w:rPr>
        <w:t xml:space="preserve"> (2016).</w:t>
      </w:r>
    </w:p>
    <w:p w14:paraId="76FCACE8" w14:textId="77777777" w:rsidR="005425FD" w:rsidRPr="005425FD" w:rsidRDefault="005425FD" w:rsidP="005425FD">
      <w:pPr>
        <w:widowControl w:val="0"/>
        <w:autoSpaceDE w:val="0"/>
        <w:autoSpaceDN w:val="0"/>
        <w:adjustRightInd w:val="0"/>
        <w:spacing w:before="120" w:after="120" w:line="360" w:lineRule="auto"/>
        <w:ind w:left="640" w:hanging="640"/>
        <w:rPr>
          <w:noProof/>
        </w:rPr>
      </w:pPr>
      <w:r w:rsidRPr="005425FD">
        <w:rPr>
          <w:noProof/>
        </w:rPr>
        <w:t>28.</w:t>
      </w:r>
      <w:r w:rsidRPr="005425FD">
        <w:rPr>
          <w:noProof/>
        </w:rPr>
        <w:tab/>
        <w:t xml:space="preserve">C. M. Bishop, </w:t>
      </w:r>
      <w:r w:rsidRPr="005425FD">
        <w:rPr>
          <w:i/>
          <w:iCs/>
          <w:noProof/>
        </w:rPr>
        <w:t>Neural networks for pattern recognition</w:t>
      </w:r>
      <w:r w:rsidRPr="005425FD">
        <w:rPr>
          <w:noProof/>
        </w:rPr>
        <w:t>, Oxford University Press, New York (2003) [doi:10.1002/0470854774].</w:t>
      </w:r>
    </w:p>
    <w:p w14:paraId="5682298E" w14:textId="77777777" w:rsidR="005425FD" w:rsidRPr="005425FD" w:rsidRDefault="005425FD" w:rsidP="005425FD">
      <w:pPr>
        <w:widowControl w:val="0"/>
        <w:autoSpaceDE w:val="0"/>
        <w:autoSpaceDN w:val="0"/>
        <w:adjustRightInd w:val="0"/>
        <w:spacing w:before="120" w:after="120" w:line="360" w:lineRule="auto"/>
        <w:ind w:left="640" w:hanging="640"/>
        <w:rPr>
          <w:noProof/>
        </w:rPr>
      </w:pPr>
      <w:r w:rsidRPr="005425FD">
        <w:rPr>
          <w:noProof/>
        </w:rPr>
        <w:t>29.</w:t>
      </w:r>
      <w:r w:rsidRPr="005425FD">
        <w:rPr>
          <w:noProof/>
        </w:rPr>
        <w:tab/>
        <w:t xml:space="preserve">A. K. Jain, R. P. W. Duin, and J. Mao, “Statistical pattern recognition: a review,” IEEE Trans. Pattern Anal. Mach. Intell. </w:t>
      </w:r>
      <w:r w:rsidRPr="005425FD">
        <w:rPr>
          <w:b/>
          <w:bCs/>
          <w:noProof/>
        </w:rPr>
        <w:t>22</w:t>
      </w:r>
      <w:r w:rsidRPr="005425FD">
        <w:rPr>
          <w:noProof/>
        </w:rPr>
        <w:t>(1), 4–37 (2000).</w:t>
      </w:r>
    </w:p>
    <w:p w14:paraId="5A810E5E" w14:textId="77777777" w:rsidR="005425FD" w:rsidRPr="005425FD" w:rsidRDefault="005425FD" w:rsidP="005425FD">
      <w:pPr>
        <w:widowControl w:val="0"/>
        <w:autoSpaceDE w:val="0"/>
        <w:autoSpaceDN w:val="0"/>
        <w:adjustRightInd w:val="0"/>
        <w:spacing w:before="120" w:after="120" w:line="360" w:lineRule="auto"/>
        <w:ind w:left="640" w:hanging="640"/>
        <w:rPr>
          <w:noProof/>
        </w:rPr>
      </w:pPr>
      <w:r w:rsidRPr="005425FD">
        <w:rPr>
          <w:noProof/>
        </w:rPr>
        <w:t>30.</w:t>
      </w:r>
      <w:r w:rsidRPr="005425FD">
        <w:rPr>
          <w:noProof/>
        </w:rPr>
        <w:tab/>
        <w:t xml:space="preserve">L. Tolosi and T. Lengauer, “Classification with correlated features: unreliability of feature ranking and solutions.,” Bioinformatics </w:t>
      </w:r>
      <w:r w:rsidRPr="005425FD">
        <w:rPr>
          <w:b/>
          <w:bCs/>
          <w:noProof/>
        </w:rPr>
        <w:t>27</w:t>
      </w:r>
      <w:r w:rsidRPr="005425FD">
        <w:rPr>
          <w:noProof/>
        </w:rPr>
        <w:t>(14), 1986–1994 (2011) [doi:10.1093/bioinformatics/btr300].</w:t>
      </w:r>
    </w:p>
    <w:p w14:paraId="24110790" w14:textId="77777777" w:rsidR="005425FD" w:rsidRPr="005425FD" w:rsidRDefault="005425FD" w:rsidP="005425FD">
      <w:pPr>
        <w:widowControl w:val="0"/>
        <w:autoSpaceDE w:val="0"/>
        <w:autoSpaceDN w:val="0"/>
        <w:adjustRightInd w:val="0"/>
        <w:spacing w:before="120" w:after="120" w:line="360" w:lineRule="auto"/>
        <w:ind w:left="640" w:hanging="640"/>
        <w:rPr>
          <w:noProof/>
        </w:rPr>
      </w:pPr>
      <w:r w:rsidRPr="005425FD">
        <w:rPr>
          <w:noProof/>
        </w:rPr>
        <w:lastRenderedPageBreak/>
        <w:t>31.</w:t>
      </w:r>
      <w:r w:rsidRPr="005425FD">
        <w:rPr>
          <w:noProof/>
        </w:rPr>
        <w:tab/>
        <w:t>GDAL Development Team, “Geospatial Data Abstraction Library,” Open Source Geospatial Foundation, 2014, &lt;http://www.gdal.org/&gt;.</w:t>
      </w:r>
    </w:p>
    <w:p w14:paraId="3C5BE9DE" w14:textId="77777777" w:rsidR="005425FD" w:rsidRPr="005425FD" w:rsidRDefault="005425FD" w:rsidP="005425FD">
      <w:pPr>
        <w:widowControl w:val="0"/>
        <w:autoSpaceDE w:val="0"/>
        <w:autoSpaceDN w:val="0"/>
        <w:adjustRightInd w:val="0"/>
        <w:spacing w:before="120" w:after="120" w:line="360" w:lineRule="auto"/>
        <w:ind w:left="640" w:hanging="640"/>
        <w:rPr>
          <w:noProof/>
        </w:rPr>
      </w:pPr>
      <w:r w:rsidRPr="005425FD">
        <w:rPr>
          <w:noProof/>
        </w:rPr>
        <w:t>32.</w:t>
      </w:r>
      <w:r w:rsidRPr="005425FD">
        <w:rPr>
          <w:noProof/>
        </w:rPr>
        <w:tab/>
        <w:t xml:space="preserve">G. Bradski, “The OpenCV library,” Dr. Dobb’s J. Softw. Tools </w:t>
      </w:r>
      <w:r w:rsidRPr="005425FD">
        <w:rPr>
          <w:b/>
          <w:bCs/>
          <w:noProof/>
        </w:rPr>
        <w:t>25</w:t>
      </w:r>
      <w:r w:rsidRPr="005425FD">
        <w:rPr>
          <w:noProof/>
        </w:rPr>
        <w:t>(120), 122–125 (2000).</w:t>
      </w:r>
    </w:p>
    <w:p w14:paraId="2D27B939" w14:textId="77777777" w:rsidR="005425FD" w:rsidRPr="005425FD" w:rsidRDefault="005425FD" w:rsidP="005425FD">
      <w:pPr>
        <w:widowControl w:val="0"/>
        <w:autoSpaceDE w:val="0"/>
        <w:autoSpaceDN w:val="0"/>
        <w:adjustRightInd w:val="0"/>
        <w:spacing w:before="120" w:after="120" w:line="360" w:lineRule="auto"/>
        <w:ind w:left="640" w:hanging="640"/>
        <w:rPr>
          <w:noProof/>
        </w:rPr>
      </w:pPr>
      <w:r w:rsidRPr="005425FD">
        <w:rPr>
          <w:noProof/>
        </w:rPr>
        <w:t>33.</w:t>
      </w:r>
      <w:r w:rsidRPr="005425FD">
        <w:rPr>
          <w:noProof/>
        </w:rPr>
        <w:tab/>
        <w:t xml:space="preserve">Z. Mingguo, C. Qianguo, and Q. Mingzhou, “The Effect of Prior Probabilities in the Maximum Likelihood Classification on Individual Classes,” Photogramm. Eng. Remote Sens. </w:t>
      </w:r>
      <w:r w:rsidRPr="005425FD">
        <w:rPr>
          <w:b/>
          <w:bCs/>
          <w:noProof/>
        </w:rPr>
        <w:t>75</w:t>
      </w:r>
      <w:r w:rsidRPr="005425FD">
        <w:rPr>
          <w:noProof/>
        </w:rPr>
        <w:t>(9), 1109–1117, IEEE, Seoul, South Korea (2009) [doi:10.14358/PERS.75.9.1109].</w:t>
      </w:r>
    </w:p>
    <w:p w14:paraId="67F995CC" w14:textId="77777777" w:rsidR="005425FD" w:rsidRPr="005425FD" w:rsidRDefault="005425FD" w:rsidP="005425FD">
      <w:pPr>
        <w:widowControl w:val="0"/>
        <w:autoSpaceDE w:val="0"/>
        <w:autoSpaceDN w:val="0"/>
        <w:adjustRightInd w:val="0"/>
        <w:spacing w:before="120" w:after="120" w:line="360" w:lineRule="auto"/>
        <w:ind w:left="640" w:hanging="640"/>
        <w:rPr>
          <w:noProof/>
        </w:rPr>
      </w:pPr>
      <w:r w:rsidRPr="005425FD">
        <w:rPr>
          <w:noProof/>
        </w:rPr>
        <w:t>34.</w:t>
      </w:r>
      <w:r w:rsidRPr="005425FD">
        <w:rPr>
          <w:noProof/>
        </w:rPr>
        <w:tab/>
        <w:t xml:space="preserve">Z. Li et al., “Evaluation of spectral and texture features for object-based vegetation species classification using support vector machines,” in ISPRS TC VII Symposium – 100 Years ISPRS </w:t>
      </w:r>
      <w:r w:rsidRPr="005425FD">
        <w:rPr>
          <w:b/>
          <w:bCs/>
          <w:noProof/>
        </w:rPr>
        <w:t>XXXVIII</w:t>
      </w:r>
      <w:r w:rsidRPr="005425FD">
        <w:rPr>
          <w:noProof/>
        </w:rPr>
        <w:t>, W. Wagner and B. Székely, Eds., pp. 122–127, IAPRS, Vienna, Austria (2010).</w:t>
      </w:r>
    </w:p>
    <w:p w14:paraId="6CF4A7FF" w14:textId="77777777" w:rsidR="005425FD" w:rsidRPr="005425FD" w:rsidRDefault="005425FD" w:rsidP="005425FD">
      <w:pPr>
        <w:widowControl w:val="0"/>
        <w:autoSpaceDE w:val="0"/>
        <w:autoSpaceDN w:val="0"/>
        <w:adjustRightInd w:val="0"/>
        <w:spacing w:before="120" w:after="120" w:line="360" w:lineRule="auto"/>
        <w:ind w:left="640" w:hanging="640"/>
        <w:rPr>
          <w:noProof/>
        </w:rPr>
      </w:pPr>
      <w:r w:rsidRPr="005425FD">
        <w:rPr>
          <w:noProof/>
        </w:rPr>
        <w:t>35.</w:t>
      </w:r>
      <w:r w:rsidRPr="005425FD">
        <w:rPr>
          <w:noProof/>
        </w:rPr>
        <w:tab/>
        <w:t xml:space="preserve">R. Trias-Sanz, G. Stamon, and J. Louchet, “Using colour, texture, and hierarchial segmentation for high-resolution remote sensing,” ISPRS J. Photogramm. Remote Sens. </w:t>
      </w:r>
      <w:r w:rsidRPr="005425FD">
        <w:rPr>
          <w:b/>
          <w:bCs/>
          <w:noProof/>
        </w:rPr>
        <w:t>63</w:t>
      </w:r>
      <w:r w:rsidRPr="005425FD">
        <w:rPr>
          <w:noProof/>
        </w:rPr>
        <w:t>(2), 156–168 (2008) [doi:10.1016/j.isprsjprs.2007.08.005].</w:t>
      </w:r>
    </w:p>
    <w:p w14:paraId="00DDC944" w14:textId="77777777" w:rsidR="005425FD" w:rsidRPr="005425FD" w:rsidRDefault="005425FD" w:rsidP="005425FD">
      <w:pPr>
        <w:widowControl w:val="0"/>
        <w:autoSpaceDE w:val="0"/>
        <w:autoSpaceDN w:val="0"/>
        <w:adjustRightInd w:val="0"/>
        <w:spacing w:before="120" w:after="120" w:line="360" w:lineRule="auto"/>
        <w:ind w:left="640" w:hanging="640"/>
        <w:rPr>
          <w:noProof/>
        </w:rPr>
      </w:pPr>
      <w:r w:rsidRPr="005425FD">
        <w:rPr>
          <w:noProof/>
        </w:rPr>
        <w:t>36.</w:t>
      </w:r>
      <w:r w:rsidRPr="005425FD">
        <w:rPr>
          <w:noProof/>
        </w:rPr>
        <w:tab/>
        <w:t xml:space="preserve">M. Singh, Y. Malhi, and S. Bhagwat, “Biomass estimation of mixed forest landscape using a Fourier transform texture-based approach on very-high-resolution optical satellite imagery,” Int. J. Remote Sens. </w:t>
      </w:r>
      <w:r w:rsidRPr="005425FD">
        <w:rPr>
          <w:b/>
          <w:bCs/>
          <w:noProof/>
        </w:rPr>
        <w:t>35</w:t>
      </w:r>
      <w:r w:rsidRPr="005425FD">
        <w:rPr>
          <w:noProof/>
        </w:rPr>
        <w:t>(9), 3331–3349 (2014) [doi:10.1080/01431161.2014.903441].</w:t>
      </w:r>
    </w:p>
    <w:p w14:paraId="577EF145" w14:textId="77777777" w:rsidR="005425FD" w:rsidRPr="005425FD" w:rsidRDefault="005425FD" w:rsidP="005425FD">
      <w:pPr>
        <w:widowControl w:val="0"/>
        <w:autoSpaceDE w:val="0"/>
        <w:autoSpaceDN w:val="0"/>
        <w:adjustRightInd w:val="0"/>
        <w:spacing w:before="120" w:after="120" w:line="360" w:lineRule="auto"/>
        <w:ind w:left="640" w:hanging="640"/>
        <w:rPr>
          <w:noProof/>
        </w:rPr>
      </w:pPr>
      <w:r w:rsidRPr="005425FD">
        <w:rPr>
          <w:noProof/>
        </w:rPr>
        <w:t>37.</w:t>
      </w:r>
      <w:r w:rsidRPr="005425FD">
        <w:rPr>
          <w:noProof/>
        </w:rPr>
        <w:tab/>
        <w:t>P. Blauensteiner et al., “On colour spaces for change detection and shadow suppression,” in Computer Vision Winter Workshop 2006, O. Chum and V. Franc, Eds., pp. 1–6, Czech Pattern Recognition Society, Telc, Czech Republic (2006).</w:t>
      </w:r>
    </w:p>
    <w:p w14:paraId="3BFACD6B" w14:textId="77777777" w:rsidR="005425FD" w:rsidRPr="005425FD" w:rsidRDefault="005425FD" w:rsidP="005425FD">
      <w:pPr>
        <w:widowControl w:val="0"/>
        <w:autoSpaceDE w:val="0"/>
        <w:autoSpaceDN w:val="0"/>
        <w:adjustRightInd w:val="0"/>
        <w:spacing w:before="120" w:after="120" w:line="360" w:lineRule="auto"/>
        <w:ind w:left="640" w:hanging="640"/>
        <w:rPr>
          <w:noProof/>
        </w:rPr>
      </w:pPr>
      <w:r w:rsidRPr="005425FD">
        <w:rPr>
          <w:noProof/>
        </w:rPr>
        <w:t>38.</w:t>
      </w:r>
      <w:r w:rsidRPr="005425FD">
        <w:rPr>
          <w:noProof/>
        </w:rPr>
        <w:tab/>
        <w:t xml:space="preserve">D. M. Gates, </w:t>
      </w:r>
      <w:r w:rsidRPr="005425FD">
        <w:rPr>
          <w:i/>
          <w:iCs/>
          <w:noProof/>
        </w:rPr>
        <w:t>Biophysical Ecology</w:t>
      </w:r>
      <w:r w:rsidRPr="005425FD">
        <w:rPr>
          <w:noProof/>
        </w:rPr>
        <w:t>, Springer, New York (1980) [doi:10.1007/978-1-4612-6024-0].</w:t>
      </w:r>
    </w:p>
    <w:p w14:paraId="1FA74FA6" w14:textId="77777777" w:rsidR="005425FD" w:rsidRPr="005425FD" w:rsidRDefault="005425FD" w:rsidP="005425FD">
      <w:pPr>
        <w:widowControl w:val="0"/>
        <w:autoSpaceDE w:val="0"/>
        <w:autoSpaceDN w:val="0"/>
        <w:adjustRightInd w:val="0"/>
        <w:spacing w:before="120" w:after="120" w:line="360" w:lineRule="auto"/>
        <w:ind w:left="640" w:hanging="640"/>
        <w:rPr>
          <w:noProof/>
        </w:rPr>
      </w:pPr>
      <w:r w:rsidRPr="005425FD">
        <w:rPr>
          <w:noProof/>
        </w:rPr>
        <w:t>39.</w:t>
      </w:r>
      <w:r w:rsidRPr="005425FD">
        <w:rPr>
          <w:noProof/>
        </w:rPr>
        <w:tab/>
        <w:t xml:space="preserve">R. B. Myneni et al., “The interpretation of spectral vegetation indexes,” IEEE Trans. Geosci. Remote Sens. </w:t>
      </w:r>
      <w:r w:rsidRPr="005425FD">
        <w:rPr>
          <w:b/>
          <w:bCs/>
          <w:noProof/>
        </w:rPr>
        <w:t>33</w:t>
      </w:r>
      <w:r w:rsidRPr="005425FD">
        <w:rPr>
          <w:noProof/>
        </w:rPr>
        <w:t>(2), 481–486 (1995) [doi:10.1109/36.377948].</w:t>
      </w:r>
    </w:p>
    <w:p w14:paraId="70A75B9C" w14:textId="77777777" w:rsidR="005425FD" w:rsidRPr="005425FD" w:rsidRDefault="005425FD" w:rsidP="005425FD">
      <w:pPr>
        <w:widowControl w:val="0"/>
        <w:autoSpaceDE w:val="0"/>
        <w:autoSpaceDN w:val="0"/>
        <w:adjustRightInd w:val="0"/>
        <w:spacing w:before="120" w:after="120" w:line="360" w:lineRule="auto"/>
        <w:ind w:left="640" w:hanging="640"/>
        <w:rPr>
          <w:noProof/>
        </w:rPr>
      </w:pPr>
      <w:r w:rsidRPr="005425FD">
        <w:rPr>
          <w:noProof/>
        </w:rPr>
        <w:t>40.</w:t>
      </w:r>
      <w:r w:rsidRPr="005425FD">
        <w:rPr>
          <w:noProof/>
        </w:rPr>
        <w:tab/>
        <w:t>R. J. Kauth and G. S. Thomas, “The tasselled cap -- a graphic description of the spectral-temporal development of agricultural crops as seen by LANDSAT,” in Symposium on Machine Processing of Remotely Sensed Data, p. 4B41-4B51, IEEE, Purdue University of West Lafayette, Indiana, USA (1976).</w:t>
      </w:r>
    </w:p>
    <w:p w14:paraId="5F725460" w14:textId="77777777" w:rsidR="005425FD" w:rsidRPr="005425FD" w:rsidRDefault="005425FD" w:rsidP="005425FD">
      <w:pPr>
        <w:widowControl w:val="0"/>
        <w:autoSpaceDE w:val="0"/>
        <w:autoSpaceDN w:val="0"/>
        <w:adjustRightInd w:val="0"/>
        <w:spacing w:before="120" w:after="120" w:line="360" w:lineRule="auto"/>
        <w:ind w:left="640" w:hanging="640"/>
        <w:rPr>
          <w:noProof/>
        </w:rPr>
      </w:pPr>
      <w:r w:rsidRPr="005425FD">
        <w:rPr>
          <w:noProof/>
        </w:rPr>
        <w:t>41.</w:t>
      </w:r>
      <w:r w:rsidRPr="005425FD">
        <w:rPr>
          <w:noProof/>
        </w:rPr>
        <w:tab/>
        <w:t xml:space="preserve">Intergraph, “Digital mapping camera system,” 2008, </w:t>
      </w:r>
      <w:r w:rsidRPr="005425FD">
        <w:rPr>
          <w:noProof/>
        </w:rPr>
        <w:lastRenderedPageBreak/>
        <w:t>&lt;http://www.geospace.co.za/pdf/DMC Brochure.pdf&gt;.</w:t>
      </w:r>
    </w:p>
    <w:p w14:paraId="401BC582" w14:textId="77777777" w:rsidR="005425FD" w:rsidRPr="005425FD" w:rsidRDefault="005425FD" w:rsidP="005425FD">
      <w:pPr>
        <w:widowControl w:val="0"/>
        <w:autoSpaceDE w:val="0"/>
        <w:autoSpaceDN w:val="0"/>
        <w:adjustRightInd w:val="0"/>
        <w:spacing w:before="120" w:after="120" w:line="360" w:lineRule="auto"/>
        <w:ind w:left="640" w:hanging="640"/>
        <w:rPr>
          <w:noProof/>
        </w:rPr>
      </w:pPr>
      <w:r w:rsidRPr="005425FD">
        <w:rPr>
          <w:noProof/>
        </w:rPr>
        <w:t>42.</w:t>
      </w:r>
      <w:r w:rsidRPr="005425FD">
        <w:rPr>
          <w:noProof/>
        </w:rPr>
        <w:tab/>
        <w:t>B. Sahu and D. Mishra, “A novel approach for selecting informative genes from gene expression data using signal-to-noise ratio and t-statistics,” in 2011 2nd International Conference on Computer and Communication Technology (ICCCT-2011), pp. 5–10, IEEE, Allahabad, India (2011) [doi:10.1109/ICCCT.2011.6075207].</w:t>
      </w:r>
    </w:p>
    <w:p w14:paraId="0474F5E1" w14:textId="77777777" w:rsidR="005425FD" w:rsidRPr="005425FD" w:rsidRDefault="005425FD" w:rsidP="005425FD">
      <w:pPr>
        <w:widowControl w:val="0"/>
        <w:autoSpaceDE w:val="0"/>
        <w:autoSpaceDN w:val="0"/>
        <w:adjustRightInd w:val="0"/>
        <w:spacing w:before="120" w:after="120" w:line="360" w:lineRule="auto"/>
        <w:ind w:left="640" w:hanging="640"/>
        <w:rPr>
          <w:noProof/>
        </w:rPr>
      </w:pPr>
      <w:r w:rsidRPr="005425FD">
        <w:rPr>
          <w:noProof/>
        </w:rPr>
        <w:t>43.</w:t>
      </w:r>
      <w:r w:rsidRPr="005425FD">
        <w:rPr>
          <w:noProof/>
        </w:rPr>
        <w:tab/>
        <w:t xml:space="preserve">C. Strobl et al., “Conditional variable importance for random forests.,” BMC Bioinformatics </w:t>
      </w:r>
      <w:r w:rsidRPr="005425FD">
        <w:rPr>
          <w:b/>
          <w:bCs/>
          <w:noProof/>
        </w:rPr>
        <w:t>9</w:t>
      </w:r>
      <w:r w:rsidRPr="005425FD">
        <w:rPr>
          <w:noProof/>
        </w:rPr>
        <w:t>, 307 (2008) [doi:10.1186/1471-2105-9-307].</w:t>
      </w:r>
    </w:p>
    <w:p w14:paraId="16097090" w14:textId="77777777" w:rsidR="005425FD" w:rsidRPr="005425FD" w:rsidRDefault="005425FD" w:rsidP="005425FD">
      <w:pPr>
        <w:widowControl w:val="0"/>
        <w:autoSpaceDE w:val="0"/>
        <w:autoSpaceDN w:val="0"/>
        <w:adjustRightInd w:val="0"/>
        <w:spacing w:before="120" w:after="120" w:line="360" w:lineRule="auto"/>
        <w:ind w:left="640" w:hanging="640"/>
        <w:rPr>
          <w:noProof/>
        </w:rPr>
      </w:pPr>
      <w:r w:rsidRPr="005425FD">
        <w:rPr>
          <w:noProof/>
        </w:rPr>
        <w:t>44.</w:t>
      </w:r>
      <w:r w:rsidRPr="005425FD">
        <w:rPr>
          <w:noProof/>
        </w:rPr>
        <w:tab/>
        <w:t xml:space="preserve">M. Yousef et al., “Recursive cluster elimination (RCE) for classification and feature selection from gene expression data.,” BMC Bioinformatics </w:t>
      </w:r>
      <w:r w:rsidRPr="005425FD">
        <w:rPr>
          <w:b/>
          <w:bCs/>
          <w:noProof/>
        </w:rPr>
        <w:t>8</w:t>
      </w:r>
      <w:r w:rsidRPr="005425FD">
        <w:rPr>
          <w:noProof/>
        </w:rPr>
        <w:t>(144) (2007) [doi:10.1186/1471-2105-8-144].</w:t>
      </w:r>
    </w:p>
    <w:p w14:paraId="03300428" w14:textId="77777777" w:rsidR="005425FD" w:rsidRPr="005425FD" w:rsidRDefault="005425FD" w:rsidP="005425FD">
      <w:pPr>
        <w:widowControl w:val="0"/>
        <w:autoSpaceDE w:val="0"/>
        <w:autoSpaceDN w:val="0"/>
        <w:adjustRightInd w:val="0"/>
        <w:spacing w:before="120" w:after="120" w:line="360" w:lineRule="auto"/>
        <w:ind w:left="640" w:hanging="640"/>
        <w:rPr>
          <w:noProof/>
        </w:rPr>
      </w:pPr>
      <w:r w:rsidRPr="005425FD">
        <w:rPr>
          <w:noProof/>
        </w:rPr>
        <w:t>45.</w:t>
      </w:r>
      <w:r w:rsidRPr="005425FD">
        <w:rPr>
          <w:noProof/>
        </w:rPr>
        <w:tab/>
        <w:t xml:space="preserve">G. J. Szekely and M. L. Rizzo, “Hierarchical clustering via joint between-within distances: extending Ward’s minimum variance method,” J. Classif. </w:t>
      </w:r>
      <w:r w:rsidRPr="005425FD">
        <w:rPr>
          <w:b/>
          <w:bCs/>
          <w:noProof/>
        </w:rPr>
        <w:t>22</w:t>
      </w:r>
      <w:r w:rsidRPr="005425FD">
        <w:rPr>
          <w:noProof/>
        </w:rPr>
        <w:t>(2), 151–183 (2005) [doi:10.1007/s00357-005-0012-9].</w:t>
      </w:r>
    </w:p>
    <w:p w14:paraId="641C1CB7" w14:textId="77777777" w:rsidR="005425FD" w:rsidRPr="005425FD" w:rsidRDefault="005425FD" w:rsidP="005425FD">
      <w:pPr>
        <w:widowControl w:val="0"/>
        <w:autoSpaceDE w:val="0"/>
        <w:autoSpaceDN w:val="0"/>
        <w:adjustRightInd w:val="0"/>
        <w:spacing w:before="120" w:after="120" w:line="360" w:lineRule="auto"/>
        <w:ind w:left="640" w:hanging="640"/>
        <w:rPr>
          <w:noProof/>
        </w:rPr>
      </w:pPr>
      <w:r w:rsidRPr="005425FD">
        <w:rPr>
          <w:noProof/>
        </w:rPr>
        <w:t>46.</w:t>
      </w:r>
      <w:r w:rsidRPr="005425FD">
        <w:rPr>
          <w:noProof/>
        </w:rPr>
        <w:tab/>
        <w:t xml:space="preserve">D. J. Hand and K. Yu, “Idiot’s Bayes - Not So Stupid After All?,” Int. Statisitical Rev. </w:t>
      </w:r>
      <w:r w:rsidRPr="005425FD">
        <w:rPr>
          <w:b/>
          <w:bCs/>
          <w:noProof/>
        </w:rPr>
        <w:t>69</w:t>
      </w:r>
      <w:r w:rsidRPr="005425FD">
        <w:rPr>
          <w:noProof/>
        </w:rPr>
        <w:t>(3), 385–398 (2001).</w:t>
      </w:r>
    </w:p>
    <w:p w14:paraId="25867C70" w14:textId="77777777" w:rsidR="005425FD" w:rsidRPr="005425FD" w:rsidRDefault="005425FD" w:rsidP="005425FD">
      <w:pPr>
        <w:widowControl w:val="0"/>
        <w:autoSpaceDE w:val="0"/>
        <w:autoSpaceDN w:val="0"/>
        <w:adjustRightInd w:val="0"/>
        <w:spacing w:before="120" w:after="120" w:line="360" w:lineRule="auto"/>
        <w:ind w:left="640" w:hanging="640"/>
        <w:rPr>
          <w:noProof/>
        </w:rPr>
      </w:pPr>
      <w:r w:rsidRPr="005425FD">
        <w:rPr>
          <w:noProof/>
        </w:rPr>
        <w:t>47.</w:t>
      </w:r>
      <w:r w:rsidRPr="005425FD">
        <w:rPr>
          <w:noProof/>
        </w:rPr>
        <w:tab/>
        <w:t xml:space="preserve">L. Breiman et al., </w:t>
      </w:r>
      <w:r w:rsidRPr="005425FD">
        <w:rPr>
          <w:i/>
          <w:iCs/>
          <w:noProof/>
        </w:rPr>
        <w:t>Classification and regression trees</w:t>
      </w:r>
      <w:r w:rsidRPr="005425FD">
        <w:rPr>
          <w:noProof/>
        </w:rPr>
        <w:t>, Wadsworth, Calif. (1984).</w:t>
      </w:r>
    </w:p>
    <w:p w14:paraId="3360AB02" w14:textId="77777777" w:rsidR="005425FD" w:rsidRPr="005425FD" w:rsidRDefault="005425FD" w:rsidP="005425FD">
      <w:pPr>
        <w:widowControl w:val="0"/>
        <w:autoSpaceDE w:val="0"/>
        <w:autoSpaceDN w:val="0"/>
        <w:adjustRightInd w:val="0"/>
        <w:spacing w:before="120" w:after="120" w:line="360" w:lineRule="auto"/>
        <w:ind w:left="640" w:hanging="640"/>
        <w:rPr>
          <w:noProof/>
        </w:rPr>
      </w:pPr>
      <w:r w:rsidRPr="005425FD">
        <w:rPr>
          <w:noProof/>
        </w:rPr>
        <w:t>48.</w:t>
      </w:r>
      <w:r w:rsidRPr="005425FD">
        <w:rPr>
          <w:noProof/>
        </w:rPr>
        <w:tab/>
        <w:t xml:space="preserve">L. Breiman, “Bagging predictors,” Mach. Learn. </w:t>
      </w:r>
      <w:r w:rsidRPr="005425FD">
        <w:rPr>
          <w:b/>
          <w:bCs/>
          <w:noProof/>
        </w:rPr>
        <w:t>24</w:t>
      </w:r>
      <w:r w:rsidRPr="005425FD">
        <w:rPr>
          <w:noProof/>
        </w:rPr>
        <w:t>(2), 123–140 (1996).</w:t>
      </w:r>
    </w:p>
    <w:p w14:paraId="1E8D28CC" w14:textId="77777777" w:rsidR="005425FD" w:rsidRPr="005425FD" w:rsidRDefault="005425FD" w:rsidP="005425FD">
      <w:pPr>
        <w:widowControl w:val="0"/>
        <w:autoSpaceDE w:val="0"/>
        <w:autoSpaceDN w:val="0"/>
        <w:adjustRightInd w:val="0"/>
        <w:spacing w:before="120" w:after="120" w:line="360" w:lineRule="auto"/>
        <w:ind w:left="640" w:hanging="640"/>
        <w:rPr>
          <w:noProof/>
        </w:rPr>
      </w:pPr>
      <w:r w:rsidRPr="005425FD">
        <w:rPr>
          <w:noProof/>
        </w:rPr>
        <w:t>49.</w:t>
      </w:r>
      <w:r w:rsidRPr="005425FD">
        <w:rPr>
          <w:noProof/>
        </w:rPr>
        <w:tab/>
        <w:t xml:space="preserve">L. Breiman, “Random Forests,” Mach. Learn. </w:t>
      </w:r>
      <w:r w:rsidRPr="005425FD">
        <w:rPr>
          <w:b/>
          <w:bCs/>
          <w:noProof/>
        </w:rPr>
        <w:t>45</w:t>
      </w:r>
      <w:r w:rsidRPr="005425FD">
        <w:rPr>
          <w:noProof/>
        </w:rPr>
        <w:t>(1), 5–32 (2001) [doi:10.1023/A:1010933404324].</w:t>
      </w:r>
    </w:p>
    <w:p w14:paraId="2862CF03" w14:textId="77777777" w:rsidR="005425FD" w:rsidRPr="005425FD" w:rsidRDefault="005425FD" w:rsidP="005425FD">
      <w:pPr>
        <w:widowControl w:val="0"/>
        <w:autoSpaceDE w:val="0"/>
        <w:autoSpaceDN w:val="0"/>
        <w:adjustRightInd w:val="0"/>
        <w:spacing w:before="120" w:after="120" w:line="360" w:lineRule="auto"/>
        <w:ind w:left="640" w:hanging="640"/>
        <w:rPr>
          <w:noProof/>
        </w:rPr>
      </w:pPr>
      <w:r w:rsidRPr="005425FD">
        <w:rPr>
          <w:noProof/>
        </w:rPr>
        <w:t>50.</w:t>
      </w:r>
      <w:r w:rsidRPr="005425FD">
        <w:rPr>
          <w:noProof/>
        </w:rPr>
        <w:tab/>
        <w:t xml:space="preserve">J. Amorós López et al., “Land cover classification of VHR airborne images for citrus grove identification,” ISPRS J. Photogramm. Remote Sens. </w:t>
      </w:r>
      <w:r w:rsidRPr="005425FD">
        <w:rPr>
          <w:b/>
          <w:bCs/>
          <w:noProof/>
        </w:rPr>
        <w:t>66</w:t>
      </w:r>
      <w:r w:rsidRPr="005425FD">
        <w:rPr>
          <w:noProof/>
        </w:rPr>
        <w:t>(1), 115–123, Elsevier B.V. (2011) [doi:10.1016/j.isprsjprs.2010.09.008].</w:t>
      </w:r>
    </w:p>
    <w:p w14:paraId="71AC62B4" w14:textId="77777777" w:rsidR="005425FD" w:rsidRPr="005425FD" w:rsidRDefault="005425FD" w:rsidP="005425FD">
      <w:pPr>
        <w:widowControl w:val="0"/>
        <w:autoSpaceDE w:val="0"/>
        <w:autoSpaceDN w:val="0"/>
        <w:adjustRightInd w:val="0"/>
        <w:spacing w:before="120" w:after="120" w:line="360" w:lineRule="auto"/>
        <w:ind w:left="640" w:hanging="640"/>
        <w:rPr>
          <w:noProof/>
        </w:rPr>
      </w:pPr>
      <w:r w:rsidRPr="005425FD">
        <w:rPr>
          <w:noProof/>
        </w:rPr>
        <w:t>51.</w:t>
      </w:r>
      <w:r w:rsidRPr="005425FD">
        <w:rPr>
          <w:noProof/>
        </w:rPr>
        <w:tab/>
        <w:t xml:space="preserve">C. J. C. Burges, “A tutorial on support vector machines for pattern recognition,” Data Min. Knowl. Discov. </w:t>
      </w:r>
      <w:r w:rsidRPr="005425FD">
        <w:rPr>
          <w:b/>
          <w:bCs/>
          <w:noProof/>
        </w:rPr>
        <w:t>2</w:t>
      </w:r>
      <w:r w:rsidRPr="005425FD">
        <w:rPr>
          <w:noProof/>
        </w:rPr>
        <w:t>(2), 121–167 (1998) [doi:10.1023/A:1009715923555].</w:t>
      </w:r>
    </w:p>
    <w:p w14:paraId="7D539191" w14:textId="77777777" w:rsidR="005425FD" w:rsidRPr="005425FD" w:rsidRDefault="005425FD" w:rsidP="005425FD">
      <w:pPr>
        <w:widowControl w:val="0"/>
        <w:autoSpaceDE w:val="0"/>
        <w:autoSpaceDN w:val="0"/>
        <w:adjustRightInd w:val="0"/>
        <w:spacing w:before="120" w:after="120" w:line="360" w:lineRule="auto"/>
        <w:ind w:left="640" w:hanging="640"/>
        <w:rPr>
          <w:noProof/>
        </w:rPr>
      </w:pPr>
      <w:r w:rsidRPr="005425FD">
        <w:rPr>
          <w:noProof/>
        </w:rPr>
        <w:t>52.</w:t>
      </w:r>
      <w:r w:rsidRPr="005425FD">
        <w:rPr>
          <w:noProof/>
        </w:rPr>
        <w:tab/>
        <w:t>R. P. W. Duin and D. M. J. Tax, “Statistical Pattern Recognition,” in Handbook of Pattern Recognition and Computer Vision, 3rd ed., C. Chen and P. Wang, Eds., pp. 1–21, World Scientific, Singapore (2005) [doi:10.1142/9789812775320_0001].</w:t>
      </w:r>
    </w:p>
    <w:p w14:paraId="0A046363" w14:textId="77777777" w:rsidR="005425FD" w:rsidRPr="005425FD" w:rsidRDefault="005425FD" w:rsidP="005425FD">
      <w:pPr>
        <w:widowControl w:val="0"/>
        <w:autoSpaceDE w:val="0"/>
        <w:autoSpaceDN w:val="0"/>
        <w:adjustRightInd w:val="0"/>
        <w:spacing w:before="120" w:after="120" w:line="360" w:lineRule="auto"/>
        <w:ind w:left="640" w:hanging="640"/>
        <w:rPr>
          <w:noProof/>
        </w:rPr>
      </w:pPr>
      <w:r w:rsidRPr="005425FD">
        <w:rPr>
          <w:noProof/>
        </w:rPr>
        <w:t>53.</w:t>
      </w:r>
      <w:r w:rsidRPr="005425FD">
        <w:rPr>
          <w:noProof/>
        </w:rPr>
        <w:tab/>
        <w:t>OpenCV Development Team, “OpenCV documentation,” Open Source Computer Vision Library, 2014, &lt;http://docs.opencv.org/&gt;.</w:t>
      </w:r>
    </w:p>
    <w:p w14:paraId="65657C3E" w14:textId="77777777" w:rsidR="005425FD" w:rsidRPr="005425FD" w:rsidRDefault="005425FD" w:rsidP="005425FD">
      <w:pPr>
        <w:widowControl w:val="0"/>
        <w:autoSpaceDE w:val="0"/>
        <w:autoSpaceDN w:val="0"/>
        <w:adjustRightInd w:val="0"/>
        <w:spacing w:before="120" w:after="120" w:line="360" w:lineRule="auto"/>
        <w:ind w:left="640" w:hanging="640"/>
        <w:rPr>
          <w:noProof/>
        </w:rPr>
      </w:pPr>
      <w:r w:rsidRPr="005425FD">
        <w:rPr>
          <w:noProof/>
        </w:rPr>
        <w:t>54.</w:t>
      </w:r>
      <w:r w:rsidRPr="005425FD">
        <w:rPr>
          <w:noProof/>
        </w:rPr>
        <w:tab/>
        <w:t xml:space="preserve">J. Serra and P. Soille, Eds., “Mathematical morphology and its applications to image </w:t>
      </w:r>
      <w:r w:rsidRPr="005425FD">
        <w:rPr>
          <w:noProof/>
        </w:rPr>
        <w:lastRenderedPageBreak/>
        <w:t>processing,” in 2nd International Symposium on Mathematical Morphology (ISMM’94), p. 383, Kluwer Academic Publishers (1994).</w:t>
      </w:r>
    </w:p>
    <w:p w14:paraId="015C47F8" w14:textId="77777777" w:rsidR="005425FD" w:rsidRPr="005425FD" w:rsidRDefault="005425FD" w:rsidP="005425FD">
      <w:pPr>
        <w:widowControl w:val="0"/>
        <w:autoSpaceDE w:val="0"/>
        <w:autoSpaceDN w:val="0"/>
        <w:adjustRightInd w:val="0"/>
        <w:spacing w:before="120" w:after="120" w:line="360" w:lineRule="auto"/>
        <w:ind w:left="640" w:hanging="640"/>
        <w:rPr>
          <w:noProof/>
        </w:rPr>
      </w:pPr>
      <w:r w:rsidRPr="005425FD">
        <w:rPr>
          <w:noProof/>
        </w:rPr>
        <w:t>55.</w:t>
      </w:r>
      <w:r w:rsidRPr="005425FD">
        <w:rPr>
          <w:noProof/>
        </w:rPr>
        <w:tab/>
        <w:t xml:space="preserve">T. Key et al., “A comparison of multispectral and multitemporal information in high spatial resolution imagery for classification of individual tree species in a temperate hardwood forest,” Remote Sens. Environ. </w:t>
      </w:r>
      <w:r w:rsidRPr="005425FD">
        <w:rPr>
          <w:b/>
          <w:bCs/>
          <w:noProof/>
        </w:rPr>
        <w:t>75</w:t>
      </w:r>
      <w:r w:rsidRPr="005425FD">
        <w:rPr>
          <w:noProof/>
        </w:rPr>
        <w:t>(1), 100–112, Elsevier (2001).</w:t>
      </w:r>
    </w:p>
    <w:p w14:paraId="4C41A8B8" w14:textId="77777777" w:rsidR="005425FD" w:rsidRPr="005425FD" w:rsidRDefault="005425FD" w:rsidP="005425FD">
      <w:pPr>
        <w:widowControl w:val="0"/>
        <w:autoSpaceDE w:val="0"/>
        <w:autoSpaceDN w:val="0"/>
        <w:adjustRightInd w:val="0"/>
        <w:spacing w:before="120" w:after="120" w:line="360" w:lineRule="auto"/>
        <w:ind w:left="640" w:hanging="640"/>
        <w:rPr>
          <w:noProof/>
        </w:rPr>
      </w:pPr>
      <w:r w:rsidRPr="005425FD">
        <w:rPr>
          <w:noProof/>
        </w:rPr>
        <w:t>56.</w:t>
      </w:r>
      <w:r w:rsidRPr="005425FD">
        <w:rPr>
          <w:noProof/>
        </w:rPr>
        <w:tab/>
        <w:t xml:space="preserve">B. W. Heumann, “Satellite remote sensing of mangrove forests: Recent advances and future opportunities,” Prog. Phys. Geogr. </w:t>
      </w:r>
      <w:r w:rsidRPr="005425FD">
        <w:rPr>
          <w:b/>
          <w:bCs/>
          <w:noProof/>
        </w:rPr>
        <w:t>35</w:t>
      </w:r>
      <w:r w:rsidRPr="005425FD">
        <w:rPr>
          <w:noProof/>
        </w:rPr>
        <w:t>(1), 87–108 (2011) [doi:10.1177/0309133310385371].</w:t>
      </w:r>
    </w:p>
    <w:p w14:paraId="0DF27A75" w14:textId="77777777" w:rsidR="005425FD" w:rsidRPr="005425FD" w:rsidRDefault="005425FD" w:rsidP="005425FD">
      <w:pPr>
        <w:widowControl w:val="0"/>
        <w:autoSpaceDE w:val="0"/>
        <w:autoSpaceDN w:val="0"/>
        <w:adjustRightInd w:val="0"/>
        <w:spacing w:before="120" w:after="120" w:line="360" w:lineRule="auto"/>
        <w:ind w:left="640" w:hanging="640"/>
        <w:rPr>
          <w:noProof/>
        </w:rPr>
      </w:pPr>
      <w:r w:rsidRPr="005425FD">
        <w:rPr>
          <w:noProof/>
        </w:rPr>
        <w:t>57.</w:t>
      </w:r>
      <w:r w:rsidRPr="005425FD">
        <w:rPr>
          <w:noProof/>
        </w:rPr>
        <w:tab/>
        <w:t xml:space="preserve">H. Suganuma et al., “Stand biomass estimation method by canopy coverage for application to remote sensing in an arid area of Western Australia,” For. Ecol. Manage. </w:t>
      </w:r>
      <w:r w:rsidRPr="005425FD">
        <w:rPr>
          <w:b/>
          <w:bCs/>
          <w:noProof/>
        </w:rPr>
        <w:t>222</w:t>
      </w:r>
      <w:r w:rsidRPr="005425FD">
        <w:rPr>
          <w:noProof/>
        </w:rPr>
        <w:t>(1–3), 75–87 (2006) [doi:10.1016/j.foreco.2005.10.014].</w:t>
      </w:r>
    </w:p>
    <w:p w14:paraId="2A5090C1" w14:textId="77777777" w:rsidR="005425FD" w:rsidRPr="005425FD" w:rsidRDefault="005425FD" w:rsidP="005425FD">
      <w:pPr>
        <w:widowControl w:val="0"/>
        <w:autoSpaceDE w:val="0"/>
        <w:autoSpaceDN w:val="0"/>
        <w:adjustRightInd w:val="0"/>
        <w:spacing w:before="120" w:after="120" w:line="360" w:lineRule="auto"/>
        <w:ind w:left="640" w:hanging="640"/>
        <w:rPr>
          <w:noProof/>
        </w:rPr>
      </w:pPr>
      <w:r w:rsidRPr="005425FD">
        <w:rPr>
          <w:noProof/>
        </w:rPr>
        <w:t>58.</w:t>
      </w:r>
      <w:r w:rsidRPr="005425FD">
        <w:rPr>
          <w:noProof/>
        </w:rPr>
        <w:tab/>
        <w:t xml:space="preserve">J. A. Ludwig, J. F. Reynolds, and P. D. Whitson, “Size-biomass relationships of several Chihuahuan desert shrubs,” Am. Midl. Nat. </w:t>
      </w:r>
      <w:r w:rsidRPr="005425FD">
        <w:rPr>
          <w:b/>
          <w:bCs/>
          <w:noProof/>
        </w:rPr>
        <w:t>94</w:t>
      </w:r>
      <w:r w:rsidRPr="005425FD">
        <w:rPr>
          <w:noProof/>
        </w:rPr>
        <w:t>(2), 451–461 (1975).</w:t>
      </w:r>
    </w:p>
    <w:p w14:paraId="06101B62" w14:textId="2876E4C9" w:rsidR="001C5BD7" w:rsidRPr="00B44B64" w:rsidRDefault="007A38B5" w:rsidP="001C5BD7">
      <w:r w:rsidRPr="00B44B64">
        <w:fldChar w:fldCharType="end"/>
      </w:r>
    </w:p>
    <w:p w14:paraId="2D55BED7" w14:textId="77777777" w:rsidR="00CC1404" w:rsidRPr="00B44B64" w:rsidRDefault="00CC1404" w:rsidP="001C5BD7">
      <w:pPr>
        <w:pStyle w:val="PreHeadings"/>
      </w:pPr>
    </w:p>
    <w:sectPr w:rsidR="00CC1404" w:rsidRPr="00B44B64" w:rsidSect="00E66AC2">
      <w:headerReference w:type="default" r:id="rId18"/>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8DDEFAF" w14:textId="77777777" w:rsidR="006F617C" w:rsidRDefault="006F617C" w:rsidP="007C5F60">
      <w:r>
        <w:separator/>
      </w:r>
    </w:p>
  </w:endnote>
  <w:endnote w:type="continuationSeparator" w:id="0">
    <w:p w14:paraId="176F4FB0" w14:textId="77777777" w:rsidR="006F617C" w:rsidRDefault="006F617C" w:rsidP="007C5F6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notTrueType/>
    <w:pitch w:val="variable"/>
    <w:sig w:usb0="00000003" w:usb1="00000000" w:usb2="00000000" w:usb3="00000000" w:csb0="00000001" w:csb1="00000000"/>
  </w:font>
  <w:font w:name="Courier">
    <w:panose1 w:val="02070409020205020404"/>
    <w:charset w:val="00"/>
    <w:family w:val="modern"/>
    <w:notTrueType/>
    <w:pitch w:val="fixed"/>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1E1AC40" w14:textId="77777777" w:rsidR="006F617C" w:rsidRDefault="006F617C" w:rsidP="007C5F60">
      <w:r>
        <w:separator/>
      </w:r>
    </w:p>
  </w:footnote>
  <w:footnote w:type="continuationSeparator" w:id="0">
    <w:p w14:paraId="4C6F3379" w14:textId="77777777" w:rsidR="006F617C" w:rsidRDefault="006F617C" w:rsidP="007C5F60">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07637181"/>
      <w:docPartObj>
        <w:docPartGallery w:val="Page Numbers (Top of Page)"/>
        <w:docPartUnique/>
      </w:docPartObj>
    </w:sdtPr>
    <w:sdtEndPr>
      <w:rPr>
        <w:noProof/>
      </w:rPr>
    </w:sdtEndPr>
    <w:sdtContent>
      <w:p w14:paraId="4A27EDF6" w14:textId="69B706A5" w:rsidR="0031567A" w:rsidRDefault="0031567A">
        <w:pPr>
          <w:pStyle w:val="Header"/>
          <w:jc w:val="right"/>
        </w:pPr>
        <w:r>
          <w:fldChar w:fldCharType="begin"/>
        </w:r>
        <w:r>
          <w:instrText xml:space="preserve"> PAGE   \* MERGEFORMAT </w:instrText>
        </w:r>
        <w:r>
          <w:fldChar w:fldCharType="separate"/>
        </w:r>
        <w:r w:rsidR="00372F46">
          <w:rPr>
            <w:noProof/>
          </w:rPr>
          <w:t>37</w:t>
        </w:r>
        <w:r>
          <w:rPr>
            <w:noProof/>
          </w:rPr>
          <w:fldChar w:fldCharType="end"/>
        </w:r>
      </w:p>
    </w:sdtContent>
  </w:sdt>
  <w:p w14:paraId="40F080E7" w14:textId="77777777" w:rsidR="0031567A" w:rsidRDefault="0031567A">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B30EB550"/>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EA2538E"/>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24A8AD2C"/>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27BCC3CA"/>
    <w:lvl w:ilvl="0">
      <w:start w:val="1"/>
      <w:numFmt w:val="decimal"/>
      <w:pStyle w:val="Numberedlist"/>
      <w:lvlText w:val="(%1)"/>
      <w:lvlJc w:val="left"/>
      <w:pPr>
        <w:tabs>
          <w:tab w:val="num" w:pos="1080"/>
        </w:tabs>
        <w:ind w:left="1080" w:hanging="720"/>
      </w:pPr>
      <w:rPr>
        <w:rFonts w:hint="default"/>
      </w:rPr>
    </w:lvl>
  </w:abstractNum>
  <w:abstractNum w:abstractNumId="4" w15:restartNumberingAfterBreak="0">
    <w:nsid w:val="FFFFFF80"/>
    <w:multiLevelType w:val="singleLevel"/>
    <w:tmpl w:val="354637B2"/>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6D5017CC"/>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6CCA2184"/>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BAD4CE5E"/>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C5C4AA22"/>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4972194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FFFFFFFB"/>
    <w:multiLevelType w:val="multilevel"/>
    <w:tmpl w:val="E9169F54"/>
    <w:lvl w:ilvl="0">
      <w:start w:val="1"/>
      <w:numFmt w:val="decimal"/>
      <w:lvlText w:val="%1."/>
      <w:lvlJc w:val="left"/>
      <w:pPr>
        <w:tabs>
          <w:tab w:val="num" w:pos="0"/>
        </w:tabs>
        <w:ind w:left="0" w:firstLine="0"/>
      </w:pPr>
      <w:rPr>
        <w:rFonts w:hint="default"/>
      </w:rPr>
    </w:lvl>
    <w:lvl w:ilvl="1">
      <w:start w:val="1"/>
      <w:numFmt w:val="decimal"/>
      <w:lvlText w:val="%1.%2."/>
      <w:lvlJc w:val="left"/>
      <w:pPr>
        <w:tabs>
          <w:tab w:val="num" w:pos="360"/>
        </w:tabs>
        <w:ind w:left="0" w:firstLine="0"/>
      </w:pPr>
      <w:rPr>
        <w:rFonts w:hint="default"/>
      </w:rPr>
    </w:lvl>
    <w:lvl w:ilvl="2">
      <w:start w:val="1"/>
      <w:numFmt w:val="decimal"/>
      <w:lvlText w:val="%1.%2.%3."/>
      <w:lvlJc w:val="left"/>
      <w:pPr>
        <w:tabs>
          <w:tab w:val="num" w:pos="720"/>
        </w:tabs>
        <w:ind w:left="0" w:firstLine="0"/>
      </w:pPr>
      <w:rPr>
        <w:rFonts w:hint="default"/>
      </w:rPr>
    </w:lvl>
    <w:lvl w:ilvl="3">
      <w:start w:val="1"/>
      <w:numFmt w:val="decimal"/>
      <w:lvlText w:val="%1.%2.%3.%4."/>
      <w:lvlJc w:val="left"/>
      <w:pPr>
        <w:tabs>
          <w:tab w:val="num" w:pos="720"/>
        </w:tabs>
        <w:ind w:left="0" w:firstLine="0"/>
      </w:pPr>
      <w:rPr>
        <w:rFonts w:hint="default"/>
      </w:rPr>
    </w:lvl>
    <w:lvl w:ilvl="4">
      <w:start w:val="1"/>
      <w:numFmt w:val="decimal"/>
      <w:lvlText w:val="%1.%2.%3.%4.%5."/>
      <w:lvlJc w:val="left"/>
      <w:pPr>
        <w:tabs>
          <w:tab w:val="num" w:pos="1080"/>
        </w:tabs>
        <w:ind w:left="0" w:firstLine="0"/>
      </w:pPr>
      <w:rPr>
        <w:rFonts w:hint="default"/>
      </w:rPr>
    </w:lvl>
    <w:lvl w:ilvl="5">
      <w:start w:val="1"/>
      <w:numFmt w:val="decimal"/>
      <w:lvlText w:val="%1.%2.%3.%4.%5.%6."/>
      <w:lvlJc w:val="left"/>
      <w:pPr>
        <w:tabs>
          <w:tab w:val="num" w:pos="1080"/>
        </w:tabs>
        <w:ind w:left="0" w:firstLine="0"/>
      </w:pPr>
      <w:rPr>
        <w:rFonts w:hint="default"/>
      </w:rPr>
    </w:lvl>
    <w:lvl w:ilvl="6">
      <w:start w:val="1"/>
      <w:numFmt w:val="decimal"/>
      <w:lvlText w:val="%1.%2.%3.%4.%5.%6.%7."/>
      <w:lvlJc w:val="left"/>
      <w:pPr>
        <w:tabs>
          <w:tab w:val="num" w:pos="1080"/>
        </w:tabs>
        <w:ind w:left="0" w:firstLine="0"/>
      </w:pPr>
      <w:rPr>
        <w:rFonts w:hint="default"/>
      </w:rPr>
    </w:lvl>
    <w:lvl w:ilvl="7">
      <w:start w:val="1"/>
      <w:numFmt w:val="decimal"/>
      <w:lvlText w:val="%1.%2.%3.%4.%5.%6.%7.%8."/>
      <w:lvlJc w:val="left"/>
      <w:pPr>
        <w:tabs>
          <w:tab w:val="num" w:pos="1440"/>
        </w:tabs>
        <w:ind w:left="0" w:firstLine="0"/>
      </w:pPr>
      <w:rPr>
        <w:rFonts w:hint="default"/>
      </w:rPr>
    </w:lvl>
    <w:lvl w:ilvl="8">
      <w:start w:val="1"/>
      <w:numFmt w:val="decimal"/>
      <w:lvlText w:val="%1.%2.%3.%4.%5.%6.%7.%8.%9."/>
      <w:lvlJc w:val="left"/>
      <w:pPr>
        <w:tabs>
          <w:tab w:val="num" w:pos="1440"/>
        </w:tabs>
        <w:ind w:left="0" w:firstLine="0"/>
      </w:pPr>
      <w:rPr>
        <w:rFonts w:hint="default"/>
      </w:rPr>
    </w:lvl>
  </w:abstractNum>
  <w:abstractNum w:abstractNumId="11" w15:restartNumberingAfterBreak="0">
    <w:nsid w:val="00000005"/>
    <w:multiLevelType w:val="singleLevel"/>
    <w:tmpl w:val="00000005"/>
    <w:name w:val="WW8Num5"/>
    <w:lvl w:ilvl="0">
      <w:start w:val="1"/>
      <w:numFmt w:val="decimal"/>
      <w:lvlText w:val="%1."/>
      <w:lvlJc w:val="left"/>
      <w:pPr>
        <w:tabs>
          <w:tab w:val="num" w:pos="720"/>
        </w:tabs>
        <w:ind w:left="720" w:hanging="360"/>
      </w:pPr>
    </w:lvl>
  </w:abstractNum>
  <w:abstractNum w:abstractNumId="12" w15:restartNumberingAfterBreak="0">
    <w:nsid w:val="00A42F9C"/>
    <w:multiLevelType w:val="hybridMultilevel"/>
    <w:tmpl w:val="3AE61DAA"/>
    <w:lvl w:ilvl="0" w:tplc="C85CE684">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3" w15:restartNumberingAfterBreak="0">
    <w:nsid w:val="04CA74A7"/>
    <w:multiLevelType w:val="hybridMultilevel"/>
    <w:tmpl w:val="FAD68136"/>
    <w:lvl w:ilvl="0" w:tplc="7ADCC4E4">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4" w15:restartNumberingAfterBreak="0">
    <w:nsid w:val="064D65C5"/>
    <w:multiLevelType w:val="multilevel"/>
    <w:tmpl w:val="F15270FA"/>
    <w:lvl w:ilvl="0">
      <w:start w:val="3"/>
      <w:numFmt w:val="decimal"/>
      <w:lvlText w:val="%1"/>
      <w:lvlJc w:val="left"/>
      <w:pPr>
        <w:tabs>
          <w:tab w:val="num" w:pos="360"/>
        </w:tabs>
        <w:ind w:left="360" w:hanging="360"/>
      </w:pPr>
      <w:rPr>
        <w:rFonts w:hint="default"/>
      </w:rPr>
    </w:lvl>
    <w:lvl w:ilvl="1">
      <w:start w:val="1"/>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1800"/>
        </w:tabs>
        <w:ind w:left="1800" w:hanging="1800"/>
      </w:pPr>
      <w:rPr>
        <w:rFonts w:hint="default"/>
      </w:rPr>
    </w:lvl>
  </w:abstractNum>
  <w:abstractNum w:abstractNumId="15" w15:restartNumberingAfterBreak="0">
    <w:nsid w:val="06FB05F9"/>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6" w15:restartNumberingAfterBreak="0">
    <w:nsid w:val="075C075D"/>
    <w:multiLevelType w:val="hybridMultilevel"/>
    <w:tmpl w:val="576EA86E"/>
    <w:lvl w:ilvl="0" w:tplc="1C09000F">
      <w:start w:val="1"/>
      <w:numFmt w:val="decimal"/>
      <w:lvlText w:val="%1."/>
      <w:lvlJc w:val="left"/>
      <w:pPr>
        <w:ind w:left="720" w:hanging="360"/>
      </w:pPr>
    </w:lvl>
    <w:lvl w:ilvl="1" w:tplc="1C090019">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7" w15:restartNumberingAfterBreak="0">
    <w:nsid w:val="0BFB5302"/>
    <w:multiLevelType w:val="hybridMultilevel"/>
    <w:tmpl w:val="849610D0"/>
    <w:lvl w:ilvl="0" w:tplc="B096F38A">
      <w:start w:val="1"/>
      <w:numFmt w:val="lowerLetter"/>
      <w:pStyle w:val="1Numberedlist"/>
      <w:lvlText w:val="%1)"/>
      <w:lvlJc w:val="left"/>
      <w:pPr>
        <w:tabs>
          <w:tab w:val="num" w:pos="644"/>
        </w:tabs>
        <w:ind w:left="644" w:hanging="360"/>
      </w:pPr>
      <w:rPr>
        <w:rFonts w:hint="default"/>
      </w:rPr>
    </w:lvl>
    <w:lvl w:ilvl="1" w:tplc="08090003" w:tentative="1">
      <w:start w:val="1"/>
      <w:numFmt w:val="bullet"/>
      <w:lvlText w:val="o"/>
      <w:lvlJc w:val="left"/>
      <w:pPr>
        <w:tabs>
          <w:tab w:val="num" w:pos="1800"/>
        </w:tabs>
        <w:ind w:left="1800" w:hanging="360"/>
      </w:pPr>
      <w:rPr>
        <w:rFonts w:ascii="Courier New" w:hAnsi="Courier New" w:cs="Courier New" w:hint="default"/>
      </w:rPr>
    </w:lvl>
    <w:lvl w:ilvl="2" w:tplc="08090005" w:tentative="1">
      <w:start w:val="1"/>
      <w:numFmt w:val="bullet"/>
      <w:lvlText w:val=""/>
      <w:lvlJc w:val="left"/>
      <w:pPr>
        <w:tabs>
          <w:tab w:val="num" w:pos="2520"/>
        </w:tabs>
        <w:ind w:left="2520" w:hanging="360"/>
      </w:pPr>
      <w:rPr>
        <w:rFonts w:ascii="Wingdings" w:hAnsi="Wingdings" w:hint="default"/>
      </w:rPr>
    </w:lvl>
    <w:lvl w:ilvl="3" w:tplc="08090001" w:tentative="1">
      <w:start w:val="1"/>
      <w:numFmt w:val="bullet"/>
      <w:lvlText w:val=""/>
      <w:lvlJc w:val="left"/>
      <w:pPr>
        <w:tabs>
          <w:tab w:val="num" w:pos="3240"/>
        </w:tabs>
        <w:ind w:left="3240" w:hanging="360"/>
      </w:pPr>
      <w:rPr>
        <w:rFonts w:ascii="Symbol" w:hAnsi="Symbol" w:hint="default"/>
      </w:rPr>
    </w:lvl>
    <w:lvl w:ilvl="4" w:tplc="08090003" w:tentative="1">
      <w:start w:val="1"/>
      <w:numFmt w:val="bullet"/>
      <w:lvlText w:val="o"/>
      <w:lvlJc w:val="left"/>
      <w:pPr>
        <w:tabs>
          <w:tab w:val="num" w:pos="3960"/>
        </w:tabs>
        <w:ind w:left="3960" w:hanging="360"/>
      </w:pPr>
      <w:rPr>
        <w:rFonts w:ascii="Courier New" w:hAnsi="Courier New" w:cs="Courier New" w:hint="default"/>
      </w:rPr>
    </w:lvl>
    <w:lvl w:ilvl="5" w:tplc="08090005" w:tentative="1">
      <w:start w:val="1"/>
      <w:numFmt w:val="bullet"/>
      <w:lvlText w:val=""/>
      <w:lvlJc w:val="left"/>
      <w:pPr>
        <w:tabs>
          <w:tab w:val="num" w:pos="4680"/>
        </w:tabs>
        <w:ind w:left="4680" w:hanging="360"/>
      </w:pPr>
      <w:rPr>
        <w:rFonts w:ascii="Wingdings" w:hAnsi="Wingdings" w:hint="default"/>
      </w:rPr>
    </w:lvl>
    <w:lvl w:ilvl="6" w:tplc="08090001" w:tentative="1">
      <w:start w:val="1"/>
      <w:numFmt w:val="bullet"/>
      <w:lvlText w:val=""/>
      <w:lvlJc w:val="left"/>
      <w:pPr>
        <w:tabs>
          <w:tab w:val="num" w:pos="5400"/>
        </w:tabs>
        <w:ind w:left="5400" w:hanging="360"/>
      </w:pPr>
      <w:rPr>
        <w:rFonts w:ascii="Symbol" w:hAnsi="Symbol" w:hint="default"/>
      </w:rPr>
    </w:lvl>
    <w:lvl w:ilvl="7" w:tplc="08090003" w:tentative="1">
      <w:start w:val="1"/>
      <w:numFmt w:val="bullet"/>
      <w:lvlText w:val="o"/>
      <w:lvlJc w:val="left"/>
      <w:pPr>
        <w:tabs>
          <w:tab w:val="num" w:pos="6120"/>
        </w:tabs>
        <w:ind w:left="6120" w:hanging="360"/>
      </w:pPr>
      <w:rPr>
        <w:rFonts w:ascii="Courier New" w:hAnsi="Courier New" w:cs="Courier New" w:hint="default"/>
      </w:rPr>
    </w:lvl>
    <w:lvl w:ilvl="8" w:tplc="08090005" w:tentative="1">
      <w:start w:val="1"/>
      <w:numFmt w:val="bullet"/>
      <w:lvlText w:val=""/>
      <w:lvlJc w:val="left"/>
      <w:pPr>
        <w:tabs>
          <w:tab w:val="num" w:pos="6840"/>
        </w:tabs>
        <w:ind w:left="6840" w:hanging="360"/>
      </w:pPr>
      <w:rPr>
        <w:rFonts w:ascii="Wingdings" w:hAnsi="Wingdings" w:hint="default"/>
      </w:rPr>
    </w:lvl>
  </w:abstractNum>
  <w:abstractNum w:abstractNumId="18" w15:restartNumberingAfterBreak="0">
    <w:nsid w:val="10AA093E"/>
    <w:multiLevelType w:val="multilevel"/>
    <w:tmpl w:val="430C92EA"/>
    <w:lvl w:ilvl="0">
      <w:start w:val="6"/>
      <w:numFmt w:val="decimal"/>
      <w:lvlText w:val="%1"/>
      <w:lvlJc w:val="left"/>
      <w:pPr>
        <w:ind w:left="435" w:hanging="435"/>
      </w:pPr>
      <w:rPr>
        <w:rFonts w:hint="default"/>
      </w:rPr>
    </w:lvl>
    <w:lvl w:ilvl="1">
      <w:start w:val="1"/>
      <w:numFmt w:val="decimal"/>
      <w:lvlText w:val="%1.%2"/>
      <w:lvlJc w:val="left"/>
      <w:pPr>
        <w:ind w:left="435" w:hanging="43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11C5766B"/>
    <w:multiLevelType w:val="multilevel"/>
    <w:tmpl w:val="73E805BC"/>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0" w15:restartNumberingAfterBreak="0">
    <w:nsid w:val="19964427"/>
    <w:multiLevelType w:val="hybridMultilevel"/>
    <w:tmpl w:val="7F4C00C0"/>
    <w:lvl w:ilvl="0" w:tplc="04090015">
      <w:start w:val="1"/>
      <w:numFmt w:val="upperLetter"/>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1" w15:restartNumberingAfterBreak="0">
    <w:nsid w:val="19BA28CF"/>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2" w15:restartNumberingAfterBreak="0">
    <w:nsid w:val="245A5172"/>
    <w:multiLevelType w:val="hybridMultilevel"/>
    <w:tmpl w:val="4AEC8F42"/>
    <w:lvl w:ilvl="0" w:tplc="C8CA7E72">
      <w:start w:val="1"/>
      <w:numFmt w:val="bullet"/>
      <w:pStyle w:val="1Firstbullet"/>
      <w:lvlText w:val=""/>
      <w:lvlJc w:val="left"/>
      <w:pPr>
        <w:tabs>
          <w:tab w:val="num" w:pos="720"/>
        </w:tabs>
        <w:ind w:left="720" w:hanging="360"/>
      </w:pPr>
      <w:rPr>
        <w:rFonts w:ascii="Wingdings" w:hAnsi="Wingdings" w:hint="default"/>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2E907679"/>
    <w:multiLevelType w:val="multilevel"/>
    <w:tmpl w:val="896A3DAC"/>
    <w:lvl w:ilvl="0">
      <w:start w:val="3"/>
      <w:numFmt w:val="decimal"/>
      <w:lvlText w:val="%1"/>
      <w:lvlJc w:val="left"/>
      <w:pPr>
        <w:tabs>
          <w:tab w:val="num" w:pos="720"/>
        </w:tabs>
        <w:ind w:left="720" w:hanging="720"/>
      </w:pPr>
      <w:rPr>
        <w:rFonts w:hint="default"/>
      </w:rPr>
    </w:lvl>
    <w:lvl w:ilvl="1">
      <w:start w:val="1"/>
      <w:numFmt w:val="decimal"/>
      <w:lvlText w:val="%1.%2"/>
      <w:lvlJc w:val="left"/>
      <w:pPr>
        <w:tabs>
          <w:tab w:val="num" w:pos="720"/>
        </w:tabs>
        <w:ind w:left="720"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24" w15:restartNumberingAfterBreak="0">
    <w:nsid w:val="36B16A8D"/>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5" w15:restartNumberingAfterBreak="0">
    <w:nsid w:val="37613B1E"/>
    <w:multiLevelType w:val="hybridMultilevel"/>
    <w:tmpl w:val="501497EE"/>
    <w:lvl w:ilvl="0" w:tplc="3120F73A">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6" w15:restartNumberingAfterBreak="0">
    <w:nsid w:val="39EC5B05"/>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7" w15:restartNumberingAfterBreak="0">
    <w:nsid w:val="3CD575AC"/>
    <w:multiLevelType w:val="multilevel"/>
    <w:tmpl w:val="883E5C6A"/>
    <w:lvl w:ilvl="0">
      <w:start w:val="6"/>
      <w:numFmt w:val="decimal"/>
      <w:lvlText w:val="%1"/>
      <w:lvlJc w:val="left"/>
      <w:pPr>
        <w:ind w:left="435" w:hanging="435"/>
      </w:pPr>
      <w:rPr>
        <w:rFonts w:hint="default"/>
      </w:rPr>
    </w:lvl>
    <w:lvl w:ilvl="1">
      <w:start w:val="1"/>
      <w:numFmt w:val="decimal"/>
      <w:lvlText w:val="%1.%2"/>
      <w:lvlJc w:val="left"/>
      <w:pPr>
        <w:ind w:left="435" w:hanging="435"/>
      </w:pPr>
      <w:rPr>
        <w:rFonts w:hint="default"/>
      </w:rPr>
    </w:lvl>
    <w:lvl w:ilvl="2">
      <w:start w:val="1"/>
      <w:numFmt w:val="decimal"/>
      <w:lvlText w:val="%1.%2.%3"/>
      <w:lvlJc w:val="left"/>
      <w:pPr>
        <w:ind w:left="81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3CE67DD3"/>
    <w:multiLevelType w:val="multilevel"/>
    <w:tmpl w:val="91FE3EF8"/>
    <w:lvl w:ilvl="0">
      <w:start w:val="1"/>
      <w:numFmt w:val="decimal"/>
      <w:lvlText w:val="%1"/>
      <w:lvlJc w:val="left"/>
      <w:pPr>
        <w:tabs>
          <w:tab w:val="num" w:pos="600"/>
        </w:tabs>
        <w:ind w:left="600" w:hanging="600"/>
      </w:pPr>
      <w:rPr>
        <w:rFonts w:hint="default"/>
      </w:rPr>
    </w:lvl>
    <w:lvl w:ilvl="1">
      <w:start w:val="3"/>
      <w:numFmt w:val="decimal"/>
      <w:lvlText w:val="%1.%2"/>
      <w:lvlJc w:val="left"/>
      <w:pPr>
        <w:tabs>
          <w:tab w:val="num" w:pos="600"/>
        </w:tabs>
        <w:ind w:left="600" w:hanging="60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29" w15:restartNumberingAfterBreak="0">
    <w:nsid w:val="3E01644B"/>
    <w:multiLevelType w:val="hybridMultilevel"/>
    <w:tmpl w:val="881C12BC"/>
    <w:lvl w:ilvl="0" w:tplc="2F44C390">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0" w15:restartNumberingAfterBreak="0">
    <w:nsid w:val="44F07DC7"/>
    <w:multiLevelType w:val="hybridMultilevel"/>
    <w:tmpl w:val="1A884680"/>
    <w:lvl w:ilvl="0" w:tplc="00CE5FF6">
      <w:start w:val="1"/>
      <w:numFmt w:val="decimal"/>
      <w:pStyle w:val="References"/>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A834E90"/>
    <w:multiLevelType w:val="multilevel"/>
    <w:tmpl w:val="7298C86A"/>
    <w:lvl w:ilvl="0">
      <w:start w:val="3"/>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2" w15:restartNumberingAfterBreak="0">
    <w:nsid w:val="4D975C11"/>
    <w:multiLevelType w:val="hybridMultilevel"/>
    <w:tmpl w:val="878EC802"/>
    <w:lvl w:ilvl="0" w:tplc="B1C8CC00">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3" w15:restartNumberingAfterBreak="0">
    <w:nsid w:val="4F193316"/>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34" w15:restartNumberingAfterBreak="0">
    <w:nsid w:val="71646193"/>
    <w:multiLevelType w:val="multilevel"/>
    <w:tmpl w:val="05C4A5B4"/>
    <w:lvl w:ilvl="0">
      <w:start w:val="1"/>
      <w:numFmt w:val="decimal"/>
      <w:lvlText w:val="%1"/>
      <w:lvlJc w:val="left"/>
      <w:pPr>
        <w:tabs>
          <w:tab w:val="num" w:pos="615"/>
        </w:tabs>
        <w:ind w:left="615" w:hanging="615"/>
      </w:pPr>
      <w:rPr>
        <w:rFonts w:hint="default"/>
      </w:rPr>
    </w:lvl>
    <w:lvl w:ilvl="1">
      <w:start w:val="6"/>
      <w:numFmt w:val="decimal"/>
      <w:lvlText w:val="%1.%2"/>
      <w:lvlJc w:val="left"/>
      <w:pPr>
        <w:tabs>
          <w:tab w:val="num" w:pos="615"/>
        </w:tabs>
        <w:ind w:left="615" w:hanging="615"/>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35" w15:restartNumberingAfterBreak="0">
    <w:nsid w:val="7D144373"/>
    <w:multiLevelType w:val="multilevel"/>
    <w:tmpl w:val="A156EC36"/>
    <w:lvl w:ilvl="0">
      <w:start w:val="1"/>
      <w:numFmt w:val="decimal"/>
      <w:lvlText w:val="%1"/>
      <w:lvlJc w:val="left"/>
      <w:pPr>
        <w:tabs>
          <w:tab w:val="num" w:pos="615"/>
        </w:tabs>
        <w:ind w:left="615" w:hanging="615"/>
      </w:pPr>
      <w:rPr>
        <w:rFonts w:hint="default"/>
      </w:rPr>
    </w:lvl>
    <w:lvl w:ilvl="1">
      <w:start w:val="7"/>
      <w:numFmt w:val="decimal"/>
      <w:lvlText w:val="%1.%2"/>
      <w:lvlJc w:val="left"/>
      <w:pPr>
        <w:tabs>
          <w:tab w:val="num" w:pos="615"/>
        </w:tabs>
        <w:ind w:left="615" w:hanging="615"/>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36" w15:restartNumberingAfterBreak="0">
    <w:nsid w:val="7EA85334"/>
    <w:multiLevelType w:val="multilevel"/>
    <w:tmpl w:val="7A9C31A8"/>
    <w:lvl w:ilvl="0">
      <w:start w:val="3"/>
      <w:numFmt w:val="decimal"/>
      <w:lvlText w:val="%1"/>
      <w:lvlJc w:val="left"/>
      <w:pPr>
        <w:ind w:left="480" w:hanging="480"/>
      </w:pPr>
      <w:rPr>
        <w:rFonts w:hint="default"/>
      </w:rPr>
    </w:lvl>
    <w:lvl w:ilvl="1">
      <w:start w:val="1"/>
      <w:numFmt w:val="decimal"/>
      <w:lvlText w:val="%1.%2"/>
      <w:lvlJc w:val="left"/>
      <w:pPr>
        <w:ind w:left="525" w:hanging="480"/>
      </w:pPr>
      <w:rPr>
        <w:rFonts w:hint="default"/>
      </w:rPr>
    </w:lvl>
    <w:lvl w:ilvl="2">
      <w:start w:val="1"/>
      <w:numFmt w:val="decimal"/>
      <w:lvlText w:val="%1.%2.%3"/>
      <w:lvlJc w:val="left"/>
      <w:pPr>
        <w:ind w:left="810" w:hanging="720"/>
      </w:pPr>
      <w:rPr>
        <w:rFonts w:hint="default"/>
      </w:rPr>
    </w:lvl>
    <w:lvl w:ilvl="3">
      <w:start w:val="1"/>
      <w:numFmt w:val="decimal"/>
      <w:lvlText w:val="%1.%2.%3.%4"/>
      <w:lvlJc w:val="left"/>
      <w:pPr>
        <w:ind w:left="855" w:hanging="720"/>
      </w:pPr>
      <w:rPr>
        <w:rFonts w:hint="default"/>
      </w:rPr>
    </w:lvl>
    <w:lvl w:ilvl="4">
      <w:start w:val="1"/>
      <w:numFmt w:val="decimal"/>
      <w:lvlText w:val="%1.%2.%3.%4.%5"/>
      <w:lvlJc w:val="left"/>
      <w:pPr>
        <w:ind w:left="1260" w:hanging="1080"/>
      </w:pPr>
      <w:rPr>
        <w:rFonts w:hint="default"/>
      </w:rPr>
    </w:lvl>
    <w:lvl w:ilvl="5">
      <w:start w:val="1"/>
      <w:numFmt w:val="decimal"/>
      <w:lvlText w:val="%1.%2.%3.%4.%5.%6"/>
      <w:lvlJc w:val="left"/>
      <w:pPr>
        <w:ind w:left="1305" w:hanging="1080"/>
      </w:pPr>
      <w:rPr>
        <w:rFonts w:hint="default"/>
      </w:rPr>
    </w:lvl>
    <w:lvl w:ilvl="6">
      <w:start w:val="1"/>
      <w:numFmt w:val="decimal"/>
      <w:lvlText w:val="%1.%2.%3.%4.%5.%6.%7"/>
      <w:lvlJc w:val="left"/>
      <w:pPr>
        <w:ind w:left="1710" w:hanging="1440"/>
      </w:pPr>
      <w:rPr>
        <w:rFonts w:hint="default"/>
      </w:rPr>
    </w:lvl>
    <w:lvl w:ilvl="7">
      <w:start w:val="1"/>
      <w:numFmt w:val="decimal"/>
      <w:lvlText w:val="%1.%2.%3.%4.%5.%6.%7.%8"/>
      <w:lvlJc w:val="left"/>
      <w:pPr>
        <w:ind w:left="1755" w:hanging="1440"/>
      </w:pPr>
      <w:rPr>
        <w:rFonts w:hint="default"/>
      </w:rPr>
    </w:lvl>
    <w:lvl w:ilvl="8">
      <w:start w:val="1"/>
      <w:numFmt w:val="decimal"/>
      <w:lvlText w:val="%1.%2.%3.%4.%5.%6.%7.%8.%9"/>
      <w:lvlJc w:val="left"/>
      <w:pPr>
        <w:ind w:left="1800" w:hanging="1440"/>
      </w:pPr>
      <w:rPr>
        <w:rFonts w:hint="default"/>
      </w:rPr>
    </w:lvl>
  </w:abstractNum>
  <w:num w:numId="1">
    <w:abstractNumId w:val="16"/>
  </w:num>
  <w:num w:numId="2">
    <w:abstractNumId w:val="3"/>
  </w:num>
  <w:num w:numId="3">
    <w:abstractNumId w:val="22"/>
  </w:num>
  <w:num w:numId="4">
    <w:abstractNumId w:val="17"/>
  </w:num>
  <w:num w:numId="5">
    <w:abstractNumId w:val="30"/>
  </w:num>
  <w:num w:numId="6">
    <w:abstractNumId w:val="21"/>
  </w:num>
  <w:num w:numId="7">
    <w:abstractNumId w:val="10"/>
  </w:num>
  <w:num w:numId="8">
    <w:abstractNumId w:val="13"/>
  </w:num>
  <w:num w:numId="9">
    <w:abstractNumId w:val="33"/>
  </w:num>
  <w:num w:numId="10">
    <w:abstractNumId w:val="15"/>
  </w:num>
  <w:num w:numId="11">
    <w:abstractNumId w:val="12"/>
  </w:num>
  <w:num w:numId="12">
    <w:abstractNumId w:val="24"/>
  </w:num>
  <w:num w:numId="13">
    <w:abstractNumId w:val="29"/>
  </w:num>
  <w:num w:numId="14">
    <w:abstractNumId w:val="26"/>
  </w:num>
  <w:num w:numId="15">
    <w:abstractNumId w:val="19"/>
  </w:num>
  <w:num w:numId="16">
    <w:abstractNumId w:val="25"/>
  </w:num>
  <w:num w:numId="17">
    <w:abstractNumId w:val="20"/>
  </w:num>
  <w:num w:numId="18">
    <w:abstractNumId w:val="9"/>
  </w:num>
  <w:num w:numId="19">
    <w:abstractNumId w:val="7"/>
  </w:num>
  <w:num w:numId="20">
    <w:abstractNumId w:val="6"/>
  </w:num>
  <w:num w:numId="21">
    <w:abstractNumId w:val="5"/>
  </w:num>
  <w:num w:numId="22">
    <w:abstractNumId w:val="4"/>
  </w:num>
  <w:num w:numId="23">
    <w:abstractNumId w:val="8"/>
  </w:num>
  <w:num w:numId="24">
    <w:abstractNumId w:val="2"/>
  </w:num>
  <w:num w:numId="25">
    <w:abstractNumId w:val="1"/>
  </w:num>
  <w:num w:numId="26">
    <w:abstractNumId w:val="0"/>
  </w:num>
  <w:num w:numId="27">
    <w:abstractNumId w:val="32"/>
  </w:num>
  <w:num w:numId="28">
    <w:abstractNumId w:val="23"/>
  </w:num>
  <w:num w:numId="29">
    <w:abstractNumId w:val="14"/>
  </w:num>
  <w:num w:numId="30">
    <w:abstractNumId w:val="28"/>
  </w:num>
  <w:num w:numId="31">
    <w:abstractNumId w:val="35"/>
  </w:num>
  <w:num w:numId="32">
    <w:abstractNumId w:val="34"/>
  </w:num>
  <w:num w:numId="33">
    <w:abstractNumId w:val="18"/>
  </w:num>
  <w:num w:numId="34">
    <w:abstractNumId w:val="27"/>
  </w:num>
  <w:num w:numId="35">
    <w:abstractNumId w:val="36"/>
  </w:num>
  <w:num w:numId="36">
    <w:abstractNumId w:val="31"/>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activeWritingStyle w:appName="MSWord" w:lang="en-GB" w:vendorID="64" w:dllVersion="131078" w:nlCheck="1" w:checkStyle="0"/>
  <w:activeWritingStyle w:appName="MSWord" w:lang="en-ZA" w:vendorID="64" w:dllVersion="131078" w:nlCheck="1" w:checkStyle="1"/>
  <w:activeWritingStyle w:appName="MSWord" w:lang="en-US" w:vendorID="64" w:dllVersion="131078" w:nlCheck="1" w:checkStyle="1"/>
  <w:proofState w:spelling="clean"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61588"/>
    <w:rsid w:val="00000924"/>
    <w:rsid w:val="00000CC8"/>
    <w:rsid w:val="00002569"/>
    <w:rsid w:val="00002830"/>
    <w:rsid w:val="000059AA"/>
    <w:rsid w:val="0000614E"/>
    <w:rsid w:val="00006DC2"/>
    <w:rsid w:val="000104B9"/>
    <w:rsid w:val="00012564"/>
    <w:rsid w:val="0001287C"/>
    <w:rsid w:val="000130AD"/>
    <w:rsid w:val="00014973"/>
    <w:rsid w:val="00021C72"/>
    <w:rsid w:val="00023B39"/>
    <w:rsid w:val="000245CE"/>
    <w:rsid w:val="00032AD9"/>
    <w:rsid w:val="00033A78"/>
    <w:rsid w:val="00037DF2"/>
    <w:rsid w:val="00041075"/>
    <w:rsid w:val="00041CA2"/>
    <w:rsid w:val="00043808"/>
    <w:rsid w:val="00043847"/>
    <w:rsid w:val="00043B5D"/>
    <w:rsid w:val="00046186"/>
    <w:rsid w:val="00046D55"/>
    <w:rsid w:val="00047BAC"/>
    <w:rsid w:val="000547C6"/>
    <w:rsid w:val="00055A37"/>
    <w:rsid w:val="00060E17"/>
    <w:rsid w:val="00063A64"/>
    <w:rsid w:val="00065A81"/>
    <w:rsid w:val="00070195"/>
    <w:rsid w:val="00070CD0"/>
    <w:rsid w:val="00074D81"/>
    <w:rsid w:val="000767DC"/>
    <w:rsid w:val="000812FA"/>
    <w:rsid w:val="00083CA3"/>
    <w:rsid w:val="000843A5"/>
    <w:rsid w:val="00084E58"/>
    <w:rsid w:val="0008612B"/>
    <w:rsid w:val="00087F03"/>
    <w:rsid w:val="0009068A"/>
    <w:rsid w:val="00090CCD"/>
    <w:rsid w:val="000919F7"/>
    <w:rsid w:val="00093329"/>
    <w:rsid w:val="00094357"/>
    <w:rsid w:val="00095577"/>
    <w:rsid w:val="000A0926"/>
    <w:rsid w:val="000A1221"/>
    <w:rsid w:val="000A2580"/>
    <w:rsid w:val="000A35AD"/>
    <w:rsid w:val="000B0408"/>
    <w:rsid w:val="000B0A5E"/>
    <w:rsid w:val="000B6046"/>
    <w:rsid w:val="000B7347"/>
    <w:rsid w:val="000B76CC"/>
    <w:rsid w:val="000B7998"/>
    <w:rsid w:val="000B7D09"/>
    <w:rsid w:val="000B7E0A"/>
    <w:rsid w:val="000C0872"/>
    <w:rsid w:val="000C0EF9"/>
    <w:rsid w:val="000C1FE0"/>
    <w:rsid w:val="000C2348"/>
    <w:rsid w:val="000C2698"/>
    <w:rsid w:val="000C2FBC"/>
    <w:rsid w:val="000C446C"/>
    <w:rsid w:val="000C6248"/>
    <w:rsid w:val="000C6D33"/>
    <w:rsid w:val="000D073C"/>
    <w:rsid w:val="000D1DF9"/>
    <w:rsid w:val="000D2610"/>
    <w:rsid w:val="000D2F55"/>
    <w:rsid w:val="000D319C"/>
    <w:rsid w:val="000D3C00"/>
    <w:rsid w:val="000D48A5"/>
    <w:rsid w:val="000D541E"/>
    <w:rsid w:val="000D6DB1"/>
    <w:rsid w:val="000E0ABA"/>
    <w:rsid w:val="000E38B7"/>
    <w:rsid w:val="000E4FF2"/>
    <w:rsid w:val="000E59A5"/>
    <w:rsid w:val="000E6D82"/>
    <w:rsid w:val="000F0596"/>
    <w:rsid w:val="000F107B"/>
    <w:rsid w:val="000F3F6C"/>
    <w:rsid w:val="000F4F02"/>
    <w:rsid w:val="000F603E"/>
    <w:rsid w:val="000F6C32"/>
    <w:rsid w:val="00100275"/>
    <w:rsid w:val="001049F8"/>
    <w:rsid w:val="001169A6"/>
    <w:rsid w:val="00116B87"/>
    <w:rsid w:val="001179C5"/>
    <w:rsid w:val="0012318C"/>
    <w:rsid w:val="00123686"/>
    <w:rsid w:val="001239FB"/>
    <w:rsid w:val="00123C39"/>
    <w:rsid w:val="00123E3D"/>
    <w:rsid w:val="001250C5"/>
    <w:rsid w:val="00125EDE"/>
    <w:rsid w:val="00126A40"/>
    <w:rsid w:val="001279CA"/>
    <w:rsid w:val="00130DEA"/>
    <w:rsid w:val="00131A4A"/>
    <w:rsid w:val="00131F7A"/>
    <w:rsid w:val="00132D4B"/>
    <w:rsid w:val="001330E5"/>
    <w:rsid w:val="001338BE"/>
    <w:rsid w:val="00135EFC"/>
    <w:rsid w:val="001434FA"/>
    <w:rsid w:val="00144C5A"/>
    <w:rsid w:val="0014609F"/>
    <w:rsid w:val="00146294"/>
    <w:rsid w:val="00146DAE"/>
    <w:rsid w:val="00146DE4"/>
    <w:rsid w:val="00155F86"/>
    <w:rsid w:val="00156C2B"/>
    <w:rsid w:val="00161C7E"/>
    <w:rsid w:val="00162268"/>
    <w:rsid w:val="0016342E"/>
    <w:rsid w:val="0016373F"/>
    <w:rsid w:val="00164407"/>
    <w:rsid w:val="00172392"/>
    <w:rsid w:val="00174F09"/>
    <w:rsid w:val="001775CB"/>
    <w:rsid w:val="0018013C"/>
    <w:rsid w:val="00181078"/>
    <w:rsid w:val="0018201F"/>
    <w:rsid w:val="001851E8"/>
    <w:rsid w:val="00186FDB"/>
    <w:rsid w:val="00187CEA"/>
    <w:rsid w:val="00190C0A"/>
    <w:rsid w:val="00191C63"/>
    <w:rsid w:val="00196E1D"/>
    <w:rsid w:val="001A0A10"/>
    <w:rsid w:val="001A0EBF"/>
    <w:rsid w:val="001A48D1"/>
    <w:rsid w:val="001A4E23"/>
    <w:rsid w:val="001A5A62"/>
    <w:rsid w:val="001A5C3A"/>
    <w:rsid w:val="001A7FFD"/>
    <w:rsid w:val="001B1177"/>
    <w:rsid w:val="001B1842"/>
    <w:rsid w:val="001B2930"/>
    <w:rsid w:val="001B5B0B"/>
    <w:rsid w:val="001B64D1"/>
    <w:rsid w:val="001B6754"/>
    <w:rsid w:val="001B7690"/>
    <w:rsid w:val="001C14D5"/>
    <w:rsid w:val="001C39BC"/>
    <w:rsid w:val="001C5BD7"/>
    <w:rsid w:val="001C5F2D"/>
    <w:rsid w:val="001C6C2F"/>
    <w:rsid w:val="001D12FE"/>
    <w:rsid w:val="001D21ED"/>
    <w:rsid w:val="001D3AAD"/>
    <w:rsid w:val="001D3E48"/>
    <w:rsid w:val="001D6D28"/>
    <w:rsid w:val="001E0375"/>
    <w:rsid w:val="001E183F"/>
    <w:rsid w:val="001E57B7"/>
    <w:rsid w:val="001E688D"/>
    <w:rsid w:val="001E6DC0"/>
    <w:rsid w:val="001E7CB4"/>
    <w:rsid w:val="001F0125"/>
    <w:rsid w:val="001F0BAA"/>
    <w:rsid w:val="001F18C1"/>
    <w:rsid w:val="001F5A65"/>
    <w:rsid w:val="001F7275"/>
    <w:rsid w:val="001F7CBB"/>
    <w:rsid w:val="002012F5"/>
    <w:rsid w:val="00202849"/>
    <w:rsid w:val="00202897"/>
    <w:rsid w:val="00202985"/>
    <w:rsid w:val="002055B4"/>
    <w:rsid w:val="002075F5"/>
    <w:rsid w:val="0020799B"/>
    <w:rsid w:val="002104D0"/>
    <w:rsid w:val="00212079"/>
    <w:rsid w:val="00212967"/>
    <w:rsid w:val="00213FBF"/>
    <w:rsid w:val="002147E3"/>
    <w:rsid w:val="0021590B"/>
    <w:rsid w:val="0022238F"/>
    <w:rsid w:val="00226C57"/>
    <w:rsid w:val="00230148"/>
    <w:rsid w:val="00232BED"/>
    <w:rsid w:val="00235906"/>
    <w:rsid w:val="0023590D"/>
    <w:rsid w:val="002371CA"/>
    <w:rsid w:val="00240F94"/>
    <w:rsid w:val="00242277"/>
    <w:rsid w:val="00242BD7"/>
    <w:rsid w:val="0024336D"/>
    <w:rsid w:val="00245BEE"/>
    <w:rsid w:val="00247014"/>
    <w:rsid w:val="00250B89"/>
    <w:rsid w:val="002519EE"/>
    <w:rsid w:val="00254003"/>
    <w:rsid w:val="002542E3"/>
    <w:rsid w:val="00254B84"/>
    <w:rsid w:val="0025675D"/>
    <w:rsid w:val="00257343"/>
    <w:rsid w:val="002608F4"/>
    <w:rsid w:val="00260CC5"/>
    <w:rsid w:val="00263223"/>
    <w:rsid w:val="00264141"/>
    <w:rsid w:val="0026792B"/>
    <w:rsid w:val="002712A0"/>
    <w:rsid w:val="00272CF7"/>
    <w:rsid w:val="002741E5"/>
    <w:rsid w:val="00277CFF"/>
    <w:rsid w:val="00286A4D"/>
    <w:rsid w:val="002874D9"/>
    <w:rsid w:val="002909F4"/>
    <w:rsid w:val="00292110"/>
    <w:rsid w:val="00293F4B"/>
    <w:rsid w:val="002949C4"/>
    <w:rsid w:val="002970F5"/>
    <w:rsid w:val="002A01E5"/>
    <w:rsid w:val="002A0600"/>
    <w:rsid w:val="002A08A3"/>
    <w:rsid w:val="002A0EAD"/>
    <w:rsid w:val="002A159A"/>
    <w:rsid w:val="002A37E3"/>
    <w:rsid w:val="002B1A65"/>
    <w:rsid w:val="002B4F61"/>
    <w:rsid w:val="002B6F61"/>
    <w:rsid w:val="002C1203"/>
    <w:rsid w:val="002C136E"/>
    <w:rsid w:val="002C33AB"/>
    <w:rsid w:val="002C6C67"/>
    <w:rsid w:val="002C7CA1"/>
    <w:rsid w:val="002D2323"/>
    <w:rsid w:val="002D69EB"/>
    <w:rsid w:val="002D6BB2"/>
    <w:rsid w:val="002D7691"/>
    <w:rsid w:val="002E11FE"/>
    <w:rsid w:val="002E1530"/>
    <w:rsid w:val="002E1E5A"/>
    <w:rsid w:val="002E302F"/>
    <w:rsid w:val="002E3F2F"/>
    <w:rsid w:val="002E4B5D"/>
    <w:rsid w:val="002E786E"/>
    <w:rsid w:val="002F12BF"/>
    <w:rsid w:val="002F180C"/>
    <w:rsid w:val="002F1821"/>
    <w:rsid w:val="002F4133"/>
    <w:rsid w:val="002F43DD"/>
    <w:rsid w:val="002F578F"/>
    <w:rsid w:val="002F59EE"/>
    <w:rsid w:val="0030155B"/>
    <w:rsid w:val="00302B2B"/>
    <w:rsid w:val="003037E2"/>
    <w:rsid w:val="00305FE9"/>
    <w:rsid w:val="00306B26"/>
    <w:rsid w:val="003107E9"/>
    <w:rsid w:val="00310ED0"/>
    <w:rsid w:val="00313DD4"/>
    <w:rsid w:val="00314C66"/>
    <w:rsid w:val="0031512B"/>
    <w:rsid w:val="0031567A"/>
    <w:rsid w:val="00317B98"/>
    <w:rsid w:val="00317FCD"/>
    <w:rsid w:val="00323D36"/>
    <w:rsid w:val="00326933"/>
    <w:rsid w:val="00327268"/>
    <w:rsid w:val="00332F94"/>
    <w:rsid w:val="003336AE"/>
    <w:rsid w:val="00334A4C"/>
    <w:rsid w:val="00335496"/>
    <w:rsid w:val="003355AC"/>
    <w:rsid w:val="0033669F"/>
    <w:rsid w:val="003408CE"/>
    <w:rsid w:val="00341A97"/>
    <w:rsid w:val="00341FB7"/>
    <w:rsid w:val="00342335"/>
    <w:rsid w:val="00342816"/>
    <w:rsid w:val="00342D26"/>
    <w:rsid w:val="00343365"/>
    <w:rsid w:val="00344B27"/>
    <w:rsid w:val="00345912"/>
    <w:rsid w:val="003459AE"/>
    <w:rsid w:val="0034770B"/>
    <w:rsid w:val="00347EAA"/>
    <w:rsid w:val="003520C4"/>
    <w:rsid w:val="00353043"/>
    <w:rsid w:val="00353385"/>
    <w:rsid w:val="00354857"/>
    <w:rsid w:val="00355761"/>
    <w:rsid w:val="00357368"/>
    <w:rsid w:val="0035754D"/>
    <w:rsid w:val="0036038C"/>
    <w:rsid w:val="00361B48"/>
    <w:rsid w:val="003638E8"/>
    <w:rsid w:val="00366F27"/>
    <w:rsid w:val="00370843"/>
    <w:rsid w:val="00372F46"/>
    <w:rsid w:val="0037366E"/>
    <w:rsid w:val="00375A60"/>
    <w:rsid w:val="003768C7"/>
    <w:rsid w:val="003770C7"/>
    <w:rsid w:val="00381E1A"/>
    <w:rsid w:val="00383154"/>
    <w:rsid w:val="00384F66"/>
    <w:rsid w:val="00385646"/>
    <w:rsid w:val="0038598A"/>
    <w:rsid w:val="00385C6C"/>
    <w:rsid w:val="00391FDE"/>
    <w:rsid w:val="0039290A"/>
    <w:rsid w:val="00393CC6"/>
    <w:rsid w:val="00393F39"/>
    <w:rsid w:val="003969AF"/>
    <w:rsid w:val="00396D87"/>
    <w:rsid w:val="00397FD9"/>
    <w:rsid w:val="003A25E0"/>
    <w:rsid w:val="003A280D"/>
    <w:rsid w:val="003A32EB"/>
    <w:rsid w:val="003A42E6"/>
    <w:rsid w:val="003B072C"/>
    <w:rsid w:val="003B0CDA"/>
    <w:rsid w:val="003B2696"/>
    <w:rsid w:val="003B432D"/>
    <w:rsid w:val="003B6843"/>
    <w:rsid w:val="003B77E4"/>
    <w:rsid w:val="003C0248"/>
    <w:rsid w:val="003C0519"/>
    <w:rsid w:val="003C07E7"/>
    <w:rsid w:val="003C2D70"/>
    <w:rsid w:val="003C3057"/>
    <w:rsid w:val="003C3A08"/>
    <w:rsid w:val="003C3BB7"/>
    <w:rsid w:val="003C5F7C"/>
    <w:rsid w:val="003C7A4E"/>
    <w:rsid w:val="003D1E1B"/>
    <w:rsid w:val="003D4A7C"/>
    <w:rsid w:val="003E2AFA"/>
    <w:rsid w:val="003E435F"/>
    <w:rsid w:val="003E4401"/>
    <w:rsid w:val="003E57FB"/>
    <w:rsid w:val="003F0D6E"/>
    <w:rsid w:val="003F2A4C"/>
    <w:rsid w:val="003F6140"/>
    <w:rsid w:val="003F6CBF"/>
    <w:rsid w:val="003F77B5"/>
    <w:rsid w:val="004008E1"/>
    <w:rsid w:val="00400EDC"/>
    <w:rsid w:val="0040205A"/>
    <w:rsid w:val="00402221"/>
    <w:rsid w:val="00410ED3"/>
    <w:rsid w:val="00412DAD"/>
    <w:rsid w:val="00413BB1"/>
    <w:rsid w:val="00414F27"/>
    <w:rsid w:val="00420505"/>
    <w:rsid w:val="00420E53"/>
    <w:rsid w:val="004245E7"/>
    <w:rsid w:val="004260B1"/>
    <w:rsid w:val="00426891"/>
    <w:rsid w:val="00430964"/>
    <w:rsid w:val="00432395"/>
    <w:rsid w:val="0043542E"/>
    <w:rsid w:val="00436BA0"/>
    <w:rsid w:val="00440CC6"/>
    <w:rsid w:val="00441BEF"/>
    <w:rsid w:val="0044726A"/>
    <w:rsid w:val="004478CC"/>
    <w:rsid w:val="00451F0C"/>
    <w:rsid w:val="00452152"/>
    <w:rsid w:val="00453028"/>
    <w:rsid w:val="004532D2"/>
    <w:rsid w:val="00454317"/>
    <w:rsid w:val="00454A02"/>
    <w:rsid w:val="00455192"/>
    <w:rsid w:val="00455F39"/>
    <w:rsid w:val="00456535"/>
    <w:rsid w:val="0046177F"/>
    <w:rsid w:val="00463DD2"/>
    <w:rsid w:val="00463FE7"/>
    <w:rsid w:val="00464697"/>
    <w:rsid w:val="00464897"/>
    <w:rsid w:val="00464E12"/>
    <w:rsid w:val="0046524A"/>
    <w:rsid w:val="00466499"/>
    <w:rsid w:val="00466644"/>
    <w:rsid w:val="00466B9B"/>
    <w:rsid w:val="00466F14"/>
    <w:rsid w:val="00467030"/>
    <w:rsid w:val="00471A0C"/>
    <w:rsid w:val="00474490"/>
    <w:rsid w:val="00477F5F"/>
    <w:rsid w:val="00477FFA"/>
    <w:rsid w:val="004801C9"/>
    <w:rsid w:val="00480687"/>
    <w:rsid w:val="0048213D"/>
    <w:rsid w:val="00482CAF"/>
    <w:rsid w:val="00483FEF"/>
    <w:rsid w:val="00487145"/>
    <w:rsid w:val="00490894"/>
    <w:rsid w:val="004908D7"/>
    <w:rsid w:val="00492167"/>
    <w:rsid w:val="00492308"/>
    <w:rsid w:val="00492CEB"/>
    <w:rsid w:val="00495C78"/>
    <w:rsid w:val="004965AA"/>
    <w:rsid w:val="004A3037"/>
    <w:rsid w:val="004A5115"/>
    <w:rsid w:val="004A61A9"/>
    <w:rsid w:val="004B0AE0"/>
    <w:rsid w:val="004B1A7B"/>
    <w:rsid w:val="004B4354"/>
    <w:rsid w:val="004B58CC"/>
    <w:rsid w:val="004C1C08"/>
    <w:rsid w:val="004C1F8B"/>
    <w:rsid w:val="004C30D9"/>
    <w:rsid w:val="004C312E"/>
    <w:rsid w:val="004C4D30"/>
    <w:rsid w:val="004C54A9"/>
    <w:rsid w:val="004C64EB"/>
    <w:rsid w:val="004D0C13"/>
    <w:rsid w:val="004D1154"/>
    <w:rsid w:val="004D1345"/>
    <w:rsid w:val="004D2F05"/>
    <w:rsid w:val="004D3461"/>
    <w:rsid w:val="004D6135"/>
    <w:rsid w:val="004D7132"/>
    <w:rsid w:val="004D7B2C"/>
    <w:rsid w:val="004E1443"/>
    <w:rsid w:val="004E27F1"/>
    <w:rsid w:val="004E2B9D"/>
    <w:rsid w:val="004E2C44"/>
    <w:rsid w:val="004E4B17"/>
    <w:rsid w:val="004E76B9"/>
    <w:rsid w:val="004F0418"/>
    <w:rsid w:val="004F3147"/>
    <w:rsid w:val="004F344C"/>
    <w:rsid w:val="004F558C"/>
    <w:rsid w:val="00500158"/>
    <w:rsid w:val="00500CCD"/>
    <w:rsid w:val="00500E9D"/>
    <w:rsid w:val="005014A0"/>
    <w:rsid w:val="0050706C"/>
    <w:rsid w:val="00512641"/>
    <w:rsid w:val="0051530D"/>
    <w:rsid w:val="00517AA5"/>
    <w:rsid w:val="005224BA"/>
    <w:rsid w:val="005232C4"/>
    <w:rsid w:val="0052508A"/>
    <w:rsid w:val="00525B25"/>
    <w:rsid w:val="00526574"/>
    <w:rsid w:val="005425FD"/>
    <w:rsid w:val="00542837"/>
    <w:rsid w:val="0054313D"/>
    <w:rsid w:val="0054491E"/>
    <w:rsid w:val="00545B31"/>
    <w:rsid w:val="00545F5B"/>
    <w:rsid w:val="00550BF2"/>
    <w:rsid w:val="0055442E"/>
    <w:rsid w:val="00556491"/>
    <w:rsid w:val="0056264E"/>
    <w:rsid w:val="00563885"/>
    <w:rsid w:val="00564182"/>
    <w:rsid w:val="005642EC"/>
    <w:rsid w:val="0056733D"/>
    <w:rsid w:val="00570695"/>
    <w:rsid w:val="00575960"/>
    <w:rsid w:val="00575B3F"/>
    <w:rsid w:val="005762CF"/>
    <w:rsid w:val="005778F1"/>
    <w:rsid w:val="00582B44"/>
    <w:rsid w:val="005869E9"/>
    <w:rsid w:val="00590FDF"/>
    <w:rsid w:val="00591E32"/>
    <w:rsid w:val="0059305F"/>
    <w:rsid w:val="00595A9E"/>
    <w:rsid w:val="00595F50"/>
    <w:rsid w:val="00596E0C"/>
    <w:rsid w:val="005A1AB2"/>
    <w:rsid w:val="005A6B1F"/>
    <w:rsid w:val="005A6D82"/>
    <w:rsid w:val="005A7A96"/>
    <w:rsid w:val="005B098F"/>
    <w:rsid w:val="005B13FF"/>
    <w:rsid w:val="005B3E53"/>
    <w:rsid w:val="005B4ECE"/>
    <w:rsid w:val="005B5335"/>
    <w:rsid w:val="005B5FFB"/>
    <w:rsid w:val="005C1E27"/>
    <w:rsid w:val="005C22B9"/>
    <w:rsid w:val="005C2BD7"/>
    <w:rsid w:val="005C369F"/>
    <w:rsid w:val="005C5BB2"/>
    <w:rsid w:val="005C64F6"/>
    <w:rsid w:val="005D2DE7"/>
    <w:rsid w:val="005D37E1"/>
    <w:rsid w:val="005D4458"/>
    <w:rsid w:val="005D64BF"/>
    <w:rsid w:val="005D66CD"/>
    <w:rsid w:val="005E04AD"/>
    <w:rsid w:val="005E3671"/>
    <w:rsid w:val="005E3D21"/>
    <w:rsid w:val="005E558D"/>
    <w:rsid w:val="005E77F7"/>
    <w:rsid w:val="005F142B"/>
    <w:rsid w:val="005F4C65"/>
    <w:rsid w:val="005F6945"/>
    <w:rsid w:val="005F7998"/>
    <w:rsid w:val="00600AE9"/>
    <w:rsid w:val="006037CA"/>
    <w:rsid w:val="00603A2C"/>
    <w:rsid w:val="00606D96"/>
    <w:rsid w:val="0060746A"/>
    <w:rsid w:val="00607AB9"/>
    <w:rsid w:val="006109B6"/>
    <w:rsid w:val="00610FC7"/>
    <w:rsid w:val="006121A8"/>
    <w:rsid w:val="006134ED"/>
    <w:rsid w:val="00616462"/>
    <w:rsid w:val="00621550"/>
    <w:rsid w:val="00622D24"/>
    <w:rsid w:val="00624483"/>
    <w:rsid w:val="00626994"/>
    <w:rsid w:val="00627803"/>
    <w:rsid w:val="00630683"/>
    <w:rsid w:val="0063303E"/>
    <w:rsid w:val="006330AB"/>
    <w:rsid w:val="00633179"/>
    <w:rsid w:val="00634A3A"/>
    <w:rsid w:val="00634C01"/>
    <w:rsid w:val="00643191"/>
    <w:rsid w:val="00645CD5"/>
    <w:rsid w:val="0064651C"/>
    <w:rsid w:val="0064769C"/>
    <w:rsid w:val="006504BD"/>
    <w:rsid w:val="006519E9"/>
    <w:rsid w:val="00652DE0"/>
    <w:rsid w:val="00656881"/>
    <w:rsid w:val="006609B0"/>
    <w:rsid w:val="006638B3"/>
    <w:rsid w:val="006658E6"/>
    <w:rsid w:val="0066691A"/>
    <w:rsid w:val="00671064"/>
    <w:rsid w:val="0067273E"/>
    <w:rsid w:val="00672EE4"/>
    <w:rsid w:val="00674718"/>
    <w:rsid w:val="00675112"/>
    <w:rsid w:val="00675B4F"/>
    <w:rsid w:val="00676333"/>
    <w:rsid w:val="00676EBB"/>
    <w:rsid w:val="00677CBC"/>
    <w:rsid w:val="00680746"/>
    <w:rsid w:val="00684B18"/>
    <w:rsid w:val="00684F38"/>
    <w:rsid w:val="00685ECD"/>
    <w:rsid w:val="00686B30"/>
    <w:rsid w:val="0069021A"/>
    <w:rsid w:val="00690AFE"/>
    <w:rsid w:val="00692CA8"/>
    <w:rsid w:val="00693FDF"/>
    <w:rsid w:val="00694B80"/>
    <w:rsid w:val="00696229"/>
    <w:rsid w:val="006A02D5"/>
    <w:rsid w:val="006A18A5"/>
    <w:rsid w:val="006A2231"/>
    <w:rsid w:val="006A43A2"/>
    <w:rsid w:val="006A472F"/>
    <w:rsid w:val="006A4D4F"/>
    <w:rsid w:val="006B0D71"/>
    <w:rsid w:val="006B1C40"/>
    <w:rsid w:val="006B44C3"/>
    <w:rsid w:val="006B5878"/>
    <w:rsid w:val="006C1395"/>
    <w:rsid w:val="006C2A76"/>
    <w:rsid w:val="006C32D3"/>
    <w:rsid w:val="006C758D"/>
    <w:rsid w:val="006D2436"/>
    <w:rsid w:val="006D25A1"/>
    <w:rsid w:val="006D419F"/>
    <w:rsid w:val="006D483D"/>
    <w:rsid w:val="006D799B"/>
    <w:rsid w:val="006E1B92"/>
    <w:rsid w:val="006E3C3B"/>
    <w:rsid w:val="006E4051"/>
    <w:rsid w:val="006E643E"/>
    <w:rsid w:val="006E745A"/>
    <w:rsid w:val="006F2476"/>
    <w:rsid w:val="006F299D"/>
    <w:rsid w:val="006F45F9"/>
    <w:rsid w:val="006F617C"/>
    <w:rsid w:val="006F74B2"/>
    <w:rsid w:val="00700656"/>
    <w:rsid w:val="007008C9"/>
    <w:rsid w:val="007022E8"/>
    <w:rsid w:val="00702339"/>
    <w:rsid w:val="0070272D"/>
    <w:rsid w:val="00703B35"/>
    <w:rsid w:val="007076DE"/>
    <w:rsid w:val="00710673"/>
    <w:rsid w:val="007175CE"/>
    <w:rsid w:val="00717A7A"/>
    <w:rsid w:val="00720813"/>
    <w:rsid w:val="00723BF9"/>
    <w:rsid w:val="00724C97"/>
    <w:rsid w:val="00726EF3"/>
    <w:rsid w:val="00731B4D"/>
    <w:rsid w:val="00732FDE"/>
    <w:rsid w:val="00737AA8"/>
    <w:rsid w:val="00742DBE"/>
    <w:rsid w:val="00742F95"/>
    <w:rsid w:val="007432B9"/>
    <w:rsid w:val="00745C69"/>
    <w:rsid w:val="0075098F"/>
    <w:rsid w:val="007544E5"/>
    <w:rsid w:val="0075473B"/>
    <w:rsid w:val="00755CFF"/>
    <w:rsid w:val="00756F3A"/>
    <w:rsid w:val="00760029"/>
    <w:rsid w:val="00760FAD"/>
    <w:rsid w:val="0076163E"/>
    <w:rsid w:val="00762C6F"/>
    <w:rsid w:val="0076331B"/>
    <w:rsid w:val="00770137"/>
    <w:rsid w:val="00773A3C"/>
    <w:rsid w:val="0077521C"/>
    <w:rsid w:val="007820B5"/>
    <w:rsid w:val="00783736"/>
    <w:rsid w:val="00784EA7"/>
    <w:rsid w:val="00785D14"/>
    <w:rsid w:val="00787229"/>
    <w:rsid w:val="0079333F"/>
    <w:rsid w:val="00796BE6"/>
    <w:rsid w:val="007A22CA"/>
    <w:rsid w:val="007A27BC"/>
    <w:rsid w:val="007A28F9"/>
    <w:rsid w:val="007A38B5"/>
    <w:rsid w:val="007A60E4"/>
    <w:rsid w:val="007A6A3B"/>
    <w:rsid w:val="007B7ED2"/>
    <w:rsid w:val="007C0DCA"/>
    <w:rsid w:val="007C1081"/>
    <w:rsid w:val="007C136C"/>
    <w:rsid w:val="007C5F60"/>
    <w:rsid w:val="007C72FD"/>
    <w:rsid w:val="007D3D69"/>
    <w:rsid w:val="007D40B0"/>
    <w:rsid w:val="007D4BDE"/>
    <w:rsid w:val="007D664C"/>
    <w:rsid w:val="007E06DD"/>
    <w:rsid w:val="007E12F1"/>
    <w:rsid w:val="007E1405"/>
    <w:rsid w:val="007E1E8E"/>
    <w:rsid w:val="007E3215"/>
    <w:rsid w:val="007E44BA"/>
    <w:rsid w:val="007E54DC"/>
    <w:rsid w:val="007E661C"/>
    <w:rsid w:val="007E73AF"/>
    <w:rsid w:val="007F24BC"/>
    <w:rsid w:val="007F4261"/>
    <w:rsid w:val="007F44C9"/>
    <w:rsid w:val="007F49A5"/>
    <w:rsid w:val="007F5156"/>
    <w:rsid w:val="00800499"/>
    <w:rsid w:val="00801C55"/>
    <w:rsid w:val="00802278"/>
    <w:rsid w:val="0080304C"/>
    <w:rsid w:val="00804C5F"/>
    <w:rsid w:val="00806B6C"/>
    <w:rsid w:val="00807B29"/>
    <w:rsid w:val="00807B47"/>
    <w:rsid w:val="008109E8"/>
    <w:rsid w:val="008110F9"/>
    <w:rsid w:val="00811CBD"/>
    <w:rsid w:val="00811E14"/>
    <w:rsid w:val="00813AFC"/>
    <w:rsid w:val="008141CB"/>
    <w:rsid w:val="00814BC8"/>
    <w:rsid w:val="0082368E"/>
    <w:rsid w:val="00824750"/>
    <w:rsid w:val="00825A70"/>
    <w:rsid w:val="00825B4A"/>
    <w:rsid w:val="00827A8E"/>
    <w:rsid w:val="00832542"/>
    <w:rsid w:val="00833335"/>
    <w:rsid w:val="00837125"/>
    <w:rsid w:val="00837919"/>
    <w:rsid w:val="00840DC8"/>
    <w:rsid w:val="008439B3"/>
    <w:rsid w:val="008446EB"/>
    <w:rsid w:val="00844D0F"/>
    <w:rsid w:val="00844DB2"/>
    <w:rsid w:val="0084644E"/>
    <w:rsid w:val="008479B9"/>
    <w:rsid w:val="00847CB5"/>
    <w:rsid w:val="00851853"/>
    <w:rsid w:val="00851ECA"/>
    <w:rsid w:val="00852875"/>
    <w:rsid w:val="008539F9"/>
    <w:rsid w:val="008544A9"/>
    <w:rsid w:val="00856C6A"/>
    <w:rsid w:val="00864485"/>
    <w:rsid w:val="00864943"/>
    <w:rsid w:val="0086497C"/>
    <w:rsid w:val="008651D1"/>
    <w:rsid w:val="00870771"/>
    <w:rsid w:val="00873FD7"/>
    <w:rsid w:val="0087577C"/>
    <w:rsid w:val="00876874"/>
    <w:rsid w:val="00876D26"/>
    <w:rsid w:val="00882860"/>
    <w:rsid w:val="00892B0C"/>
    <w:rsid w:val="00892E99"/>
    <w:rsid w:val="00893FBF"/>
    <w:rsid w:val="0089437E"/>
    <w:rsid w:val="008A0184"/>
    <w:rsid w:val="008A2A34"/>
    <w:rsid w:val="008A2ECD"/>
    <w:rsid w:val="008A6794"/>
    <w:rsid w:val="008B28A3"/>
    <w:rsid w:val="008B358F"/>
    <w:rsid w:val="008B5855"/>
    <w:rsid w:val="008C01FC"/>
    <w:rsid w:val="008C0684"/>
    <w:rsid w:val="008C1374"/>
    <w:rsid w:val="008C5A14"/>
    <w:rsid w:val="008C67D1"/>
    <w:rsid w:val="008C710E"/>
    <w:rsid w:val="008C7652"/>
    <w:rsid w:val="008D1CA5"/>
    <w:rsid w:val="008D2D07"/>
    <w:rsid w:val="008D4726"/>
    <w:rsid w:val="008D50A6"/>
    <w:rsid w:val="008D561F"/>
    <w:rsid w:val="008D7D55"/>
    <w:rsid w:val="008E1080"/>
    <w:rsid w:val="008E10E9"/>
    <w:rsid w:val="008E2000"/>
    <w:rsid w:val="008E2B5A"/>
    <w:rsid w:val="008E3468"/>
    <w:rsid w:val="008E4D03"/>
    <w:rsid w:val="008E6476"/>
    <w:rsid w:val="008E676C"/>
    <w:rsid w:val="008E6869"/>
    <w:rsid w:val="008E7D39"/>
    <w:rsid w:val="008F0206"/>
    <w:rsid w:val="008F0A3B"/>
    <w:rsid w:val="008F1C04"/>
    <w:rsid w:val="008F22FC"/>
    <w:rsid w:val="008F24D4"/>
    <w:rsid w:val="008F2D69"/>
    <w:rsid w:val="008F380C"/>
    <w:rsid w:val="008F409D"/>
    <w:rsid w:val="008F4691"/>
    <w:rsid w:val="009010BA"/>
    <w:rsid w:val="00901A16"/>
    <w:rsid w:val="009025EC"/>
    <w:rsid w:val="009027D6"/>
    <w:rsid w:val="0090291C"/>
    <w:rsid w:val="00903875"/>
    <w:rsid w:val="0090397B"/>
    <w:rsid w:val="00904851"/>
    <w:rsid w:val="0090485F"/>
    <w:rsid w:val="00904ABC"/>
    <w:rsid w:val="009055C1"/>
    <w:rsid w:val="00905BD5"/>
    <w:rsid w:val="0091071C"/>
    <w:rsid w:val="009109C9"/>
    <w:rsid w:val="00911925"/>
    <w:rsid w:val="00911D30"/>
    <w:rsid w:val="009123ED"/>
    <w:rsid w:val="00912957"/>
    <w:rsid w:val="00912C80"/>
    <w:rsid w:val="00912CAF"/>
    <w:rsid w:val="00915689"/>
    <w:rsid w:val="00916A1A"/>
    <w:rsid w:val="00922811"/>
    <w:rsid w:val="00924092"/>
    <w:rsid w:val="00924628"/>
    <w:rsid w:val="00925A1A"/>
    <w:rsid w:val="00925D5C"/>
    <w:rsid w:val="00927909"/>
    <w:rsid w:val="00931215"/>
    <w:rsid w:val="00931E4E"/>
    <w:rsid w:val="00931FE4"/>
    <w:rsid w:val="009320CA"/>
    <w:rsid w:val="00932AF3"/>
    <w:rsid w:val="00934447"/>
    <w:rsid w:val="00934548"/>
    <w:rsid w:val="009361CB"/>
    <w:rsid w:val="0093766A"/>
    <w:rsid w:val="009379C8"/>
    <w:rsid w:val="00937F60"/>
    <w:rsid w:val="00941F47"/>
    <w:rsid w:val="00947A98"/>
    <w:rsid w:val="009509DA"/>
    <w:rsid w:val="009518BE"/>
    <w:rsid w:val="009543BF"/>
    <w:rsid w:val="0096084E"/>
    <w:rsid w:val="009641F1"/>
    <w:rsid w:val="0096447A"/>
    <w:rsid w:val="00966B94"/>
    <w:rsid w:val="009673F9"/>
    <w:rsid w:val="00971E97"/>
    <w:rsid w:val="00972AA3"/>
    <w:rsid w:val="009734F8"/>
    <w:rsid w:val="00975B99"/>
    <w:rsid w:val="009773A5"/>
    <w:rsid w:val="00981C11"/>
    <w:rsid w:val="0098241E"/>
    <w:rsid w:val="00984BB8"/>
    <w:rsid w:val="009850D1"/>
    <w:rsid w:val="0098578D"/>
    <w:rsid w:val="0099210E"/>
    <w:rsid w:val="0099278C"/>
    <w:rsid w:val="009954EA"/>
    <w:rsid w:val="009955F0"/>
    <w:rsid w:val="0099600B"/>
    <w:rsid w:val="00996435"/>
    <w:rsid w:val="009978D1"/>
    <w:rsid w:val="009A02AD"/>
    <w:rsid w:val="009A076A"/>
    <w:rsid w:val="009A2B0C"/>
    <w:rsid w:val="009A3325"/>
    <w:rsid w:val="009A3C3C"/>
    <w:rsid w:val="009A466B"/>
    <w:rsid w:val="009A6874"/>
    <w:rsid w:val="009B060A"/>
    <w:rsid w:val="009B0B86"/>
    <w:rsid w:val="009B18ED"/>
    <w:rsid w:val="009B63CC"/>
    <w:rsid w:val="009B67F5"/>
    <w:rsid w:val="009B7BEF"/>
    <w:rsid w:val="009C5CCF"/>
    <w:rsid w:val="009C6A7D"/>
    <w:rsid w:val="009C739C"/>
    <w:rsid w:val="009D00CC"/>
    <w:rsid w:val="009D2B83"/>
    <w:rsid w:val="009D2F92"/>
    <w:rsid w:val="009D3423"/>
    <w:rsid w:val="009D3EF2"/>
    <w:rsid w:val="009D574B"/>
    <w:rsid w:val="009E44A8"/>
    <w:rsid w:val="009E54C6"/>
    <w:rsid w:val="009E58C2"/>
    <w:rsid w:val="009E74C0"/>
    <w:rsid w:val="009E78F6"/>
    <w:rsid w:val="009F02C8"/>
    <w:rsid w:val="009F0EA0"/>
    <w:rsid w:val="009F2369"/>
    <w:rsid w:val="009F267E"/>
    <w:rsid w:val="009F29BD"/>
    <w:rsid w:val="009F2AC0"/>
    <w:rsid w:val="009F3082"/>
    <w:rsid w:val="009F3E28"/>
    <w:rsid w:val="009F4D59"/>
    <w:rsid w:val="009F57AF"/>
    <w:rsid w:val="009F5E97"/>
    <w:rsid w:val="00A011F0"/>
    <w:rsid w:val="00A02577"/>
    <w:rsid w:val="00A0276C"/>
    <w:rsid w:val="00A075B6"/>
    <w:rsid w:val="00A0790D"/>
    <w:rsid w:val="00A07E23"/>
    <w:rsid w:val="00A10441"/>
    <w:rsid w:val="00A10660"/>
    <w:rsid w:val="00A11FAC"/>
    <w:rsid w:val="00A139B1"/>
    <w:rsid w:val="00A14171"/>
    <w:rsid w:val="00A15177"/>
    <w:rsid w:val="00A155E1"/>
    <w:rsid w:val="00A16A9C"/>
    <w:rsid w:val="00A22B86"/>
    <w:rsid w:val="00A23121"/>
    <w:rsid w:val="00A24F89"/>
    <w:rsid w:val="00A26C41"/>
    <w:rsid w:val="00A27834"/>
    <w:rsid w:val="00A301E2"/>
    <w:rsid w:val="00A3198D"/>
    <w:rsid w:val="00A36F8E"/>
    <w:rsid w:val="00A37446"/>
    <w:rsid w:val="00A40F79"/>
    <w:rsid w:val="00A41E0C"/>
    <w:rsid w:val="00A42437"/>
    <w:rsid w:val="00A43691"/>
    <w:rsid w:val="00A43F62"/>
    <w:rsid w:val="00A440A5"/>
    <w:rsid w:val="00A44D7F"/>
    <w:rsid w:val="00A45255"/>
    <w:rsid w:val="00A45FB2"/>
    <w:rsid w:val="00A46205"/>
    <w:rsid w:val="00A46359"/>
    <w:rsid w:val="00A463C7"/>
    <w:rsid w:val="00A51BBD"/>
    <w:rsid w:val="00A57075"/>
    <w:rsid w:val="00A6029E"/>
    <w:rsid w:val="00A6061C"/>
    <w:rsid w:val="00A61724"/>
    <w:rsid w:val="00A61B59"/>
    <w:rsid w:val="00A61FCB"/>
    <w:rsid w:val="00A64426"/>
    <w:rsid w:val="00A6663B"/>
    <w:rsid w:val="00A678C0"/>
    <w:rsid w:val="00A70C4E"/>
    <w:rsid w:val="00A71072"/>
    <w:rsid w:val="00A712BA"/>
    <w:rsid w:val="00A73FEB"/>
    <w:rsid w:val="00A767E0"/>
    <w:rsid w:val="00A76FA9"/>
    <w:rsid w:val="00A837D2"/>
    <w:rsid w:val="00A84468"/>
    <w:rsid w:val="00A864C3"/>
    <w:rsid w:val="00A87ABF"/>
    <w:rsid w:val="00A9057E"/>
    <w:rsid w:val="00A929AA"/>
    <w:rsid w:val="00A92D25"/>
    <w:rsid w:val="00A93B29"/>
    <w:rsid w:val="00A94555"/>
    <w:rsid w:val="00A959FF"/>
    <w:rsid w:val="00A97006"/>
    <w:rsid w:val="00A97FDA"/>
    <w:rsid w:val="00AA27D1"/>
    <w:rsid w:val="00AA3387"/>
    <w:rsid w:val="00AA6C23"/>
    <w:rsid w:val="00AA7759"/>
    <w:rsid w:val="00AB1350"/>
    <w:rsid w:val="00AB22A6"/>
    <w:rsid w:val="00AB3AE8"/>
    <w:rsid w:val="00AB4112"/>
    <w:rsid w:val="00AB432C"/>
    <w:rsid w:val="00AB59CC"/>
    <w:rsid w:val="00AC0C42"/>
    <w:rsid w:val="00AC1022"/>
    <w:rsid w:val="00AC32E8"/>
    <w:rsid w:val="00AC3500"/>
    <w:rsid w:val="00AC54D2"/>
    <w:rsid w:val="00AD097F"/>
    <w:rsid w:val="00AD0B97"/>
    <w:rsid w:val="00AD0D42"/>
    <w:rsid w:val="00AD3891"/>
    <w:rsid w:val="00AD4AD0"/>
    <w:rsid w:val="00AE16C1"/>
    <w:rsid w:val="00AE1B2C"/>
    <w:rsid w:val="00AE2E69"/>
    <w:rsid w:val="00AE7659"/>
    <w:rsid w:val="00AE7D05"/>
    <w:rsid w:val="00AF147F"/>
    <w:rsid w:val="00AF1D75"/>
    <w:rsid w:val="00AF4D8F"/>
    <w:rsid w:val="00AF6735"/>
    <w:rsid w:val="00AF7A92"/>
    <w:rsid w:val="00B0010A"/>
    <w:rsid w:val="00B00E98"/>
    <w:rsid w:val="00B02E8E"/>
    <w:rsid w:val="00B04A03"/>
    <w:rsid w:val="00B04BC0"/>
    <w:rsid w:val="00B10075"/>
    <w:rsid w:val="00B11887"/>
    <w:rsid w:val="00B13FCA"/>
    <w:rsid w:val="00B14142"/>
    <w:rsid w:val="00B14BA7"/>
    <w:rsid w:val="00B15101"/>
    <w:rsid w:val="00B1678D"/>
    <w:rsid w:val="00B17F1D"/>
    <w:rsid w:val="00B23A33"/>
    <w:rsid w:val="00B25C38"/>
    <w:rsid w:val="00B263B5"/>
    <w:rsid w:val="00B27D8C"/>
    <w:rsid w:val="00B31863"/>
    <w:rsid w:val="00B32E29"/>
    <w:rsid w:val="00B36476"/>
    <w:rsid w:val="00B3684F"/>
    <w:rsid w:val="00B3692E"/>
    <w:rsid w:val="00B36E25"/>
    <w:rsid w:val="00B37C27"/>
    <w:rsid w:val="00B41060"/>
    <w:rsid w:val="00B439B1"/>
    <w:rsid w:val="00B44B64"/>
    <w:rsid w:val="00B45167"/>
    <w:rsid w:val="00B474C4"/>
    <w:rsid w:val="00B51499"/>
    <w:rsid w:val="00B525B6"/>
    <w:rsid w:val="00B54373"/>
    <w:rsid w:val="00B55433"/>
    <w:rsid w:val="00B5551F"/>
    <w:rsid w:val="00B5578F"/>
    <w:rsid w:val="00B562AD"/>
    <w:rsid w:val="00B62076"/>
    <w:rsid w:val="00B6549D"/>
    <w:rsid w:val="00B65DA4"/>
    <w:rsid w:val="00B67673"/>
    <w:rsid w:val="00B720A8"/>
    <w:rsid w:val="00B844BE"/>
    <w:rsid w:val="00B849C0"/>
    <w:rsid w:val="00B84FCE"/>
    <w:rsid w:val="00B86741"/>
    <w:rsid w:val="00B91C4C"/>
    <w:rsid w:val="00B931F9"/>
    <w:rsid w:val="00B9460B"/>
    <w:rsid w:val="00B95E1E"/>
    <w:rsid w:val="00B9644C"/>
    <w:rsid w:val="00B97EB6"/>
    <w:rsid w:val="00BA31F1"/>
    <w:rsid w:val="00BA6268"/>
    <w:rsid w:val="00BA67C5"/>
    <w:rsid w:val="00BA6DBC"/>
    <w:rsid w:val="00BB13B0"/>
    <w:rsid w:val="00BB1598"/>
    <w:rsid w:val="00BB2F9E"/>
    <w:rsid w:val="00BB56D7"/>
    <w:rsid w:val="00BB64CD"/>
    <w:rsid w:val="00BC1B98"/>
    <w:rsid w:val="00BC3572"/>
    <w:rsid w:val="00BC4A2D"/>
    <w:rsid w:val="00BD0257"/>
    <w:rsid w:val="00BD23FC"/>
    <w:rsid w:val="00BD3149"/>
    <w:rsid w:val="00BD4FCD"/>
    <w:rsid w:val="00BD590B"/>
    <w:rsid w:val="00BD607B"/>
    <w:rsid w:val="00BE0225"/>
    <w:rsid w:val="00BE047A"/>
    <w:rsid w:val="00BE5B5B"/>
    <w:rsid w:val="00BE6A64"/>
    <w:rsid w:val="00BF01A0"/>
    <w:rsid w:val="00BF4032"/>
    <w:rsid w:val="00BF4640"/>
    <w:rsid w:val="00BF4CFF"/>
    <w:rsid w:val="00BF6052"/>
    <w:rsid w:val="00BF7859"/>
    <w:rsid w:val="00C02B4A"/>
    <w:rsid w:val="00C03E76"/>
    <w:rsid w:val="00C05546"/>
    <w:rsid w:val="00C1016A"/>
    <w:rsid w:val="00C11103"/>
    <w:rsid w:val="00C11804"/>
    <w:rsid w:val="00C12583"/>
    <w:rsid w:val="00C13000"/>
    <w:rsid w:val="00C1308A"/>
    <w:rsid w:val="00C142AF"/>
    <w:rsid w:val="00C15577"/>
    <w:rsid w:val="00C22AEA"/>
    <w:rsid w:val="00C22C18"/>
    <w:rsid w:val="00C32AC3"/>
    <w:rsid w:val="00C365B6"/>
    <w:rsid w:val="00C36C9F"/>
    <w:rsid w:val="00C40019"/>
    <w:rsid w:val="00C41A63"/>
    <w:rsid w:val="00C44174"/>
    <w:rsid w:val="00C45804"/>
    <w:rsid w:val="00C45C17"/>
    <w:rsid w:val="00C52359"/>
    <w:rsid w:val="00C541D4"/>
    <w:rsid w:val="00C5498D"/>
    <w:rsid w:val="00C55AC0"/>
    <w:rsid w:val="00C55D3F"/>
    <w:rsid w:val="00C56296"/>
    <w:rsid w:val="00C642A5"/>
    <w:rsid w:val="00C64881"/>
    <w:rsid w:val="00C712CF"/>
    <w:rsid w:val="00C71B41"/>
    <w:rsid w:val="00C73C91"/>
    <w:rsid w:val="00C745DD"/>
    <w:rsid w:val="00C746F7"/>
    <w:rsid w:val="00C769BD"/>
    <w:rsid w:val="00C82DB4"/>
    <w:rsid w:val="00C84DC8"/>
    <w:rsid w:val="00C858FE"/>
    <w:rsid w:val="00C86B7C"/>
    <w:rsid w:val="00C90DDD"/>
    <w:rsid w:val="00C91C94"/>
    <w:rsid w:val="00C92482"/>
    <w:rsid w:val="00C934F5"/>
    <w:rsid w:val="00C941F4"/>
    <w:rsid w:val="00C943D2"/>
    <w:rsid w:val="00C94E95"/>
    <w:rsid w:val="00C9567E"/>
    <w:rsid w:val="00C95AC4"/>
    <w:rsid w:val="00C95DDE"/>
    <w:rsid w:val="00CA0DF3"/>
    <w:rsid w:val="00CA4616"/>
    <w:rsid w:val="00CA517C"/>
    <w:rsid w:val="00CA5E4E"/>
    <w:rsid w:val="00CA6A8B"/>
    <w:rsid w:val="00CA6FF5"/>
    <w:rsid w:val="00CA75C8"/>
    <w:rsid w:val="00CB07EE"/>
    <w:rsid w:val="00CB0A92"/>
    <w:rsid w:val="00CB1498"/>
    <w:rsid w:val="00CB2B5B"/>
    <w:rsid w:val="00CB3527"/>
    <w:rsid w:val="00CB76DE"/>
    <w:rsid w:val="00CC1404"/>
    <w:rsid w:val="00CC4864"/>
    <w:rsid w:val="00CC4974"/>
    <w:rsid w:val="00CC4DD7"/>
    <w:rsid w:val="00CC4ED6"/>
    <w:rsid w:val="00CC52F8"/>
    <w:rsid w:val="00CD1A79"/>
    <w:rsid w:val="00CD1C51"/>
    <w:rsid w:val="00CD5708"/>
    <w:rsid w:val="00CD60FC"/>
    <w:rsid w:val="00CE146A"/>
    <w:rsid w:val="00CE2C3A"/>
    <w:rsid w:val="00CE335C"/>
    <w:rsid w:val="00CE479B"/>
    <w:rsid w:val="00CE63A4"/>
    <w:rsid w:val="00CF01D9"/>
    <w:rsid w:val="00CF32E4"/>
    <w:rsid w:val="00CF403F"/>
    <w:rsid w:val="00CF50CC"/>
    <w:rsid w:val="00CF63DF"/>
    <w:rsid w:val="00CF7D2C"/>
    <w:rsid w:val="00D016BE"/>
    <w:rsid w:val="00D01883"/>
    <w:rsid w:val="00D0349D"/>
    <w:rsid w:val="00D03978"/>
    <w:rsid w:val="00D03DC7"/>
    <w:rsid w:val="00D04F90"/>
    <w:rsid w:val="00D068C2"/>
    <w:rsid w:val="00D07C05"/>
    <w:rsid w:val="00D13C56"/>
    <w:rsid w:val="00D14BD9"/>
    <w:rsid w:val="00D15E0E"/>
    <w:rsid w:val="00D17347"/>
    <w:rsid w:val="00D175C2"/>
    <w:rsid w:val="00D20359"/>
    <w:rsid w:val="00D220E9"/>
    <w:rsid w:val="00D222E1"/>
    <w:rsid w:val="00D26AC5"/>
    <w:rsid w:val="00D26EAE"/>
    <w:rsid w:val="00D31171"/>
    <w:rsid w:val="00D31C5F"/>
    <w:rsid w:val="00D32509"/>
    <w:rsid w:val="00D34FDE"/>
    <w:rsid w:val="00D36ACF"/>
    <w:rsid w:val="00D372EA"/>
    <w:rsid w:val="00D3757C"/>
    <w:rsid w:val="00D37D2A"/>
    <w:rsid w:val="00D414A1"/>
    <w:rsid w:val="00D43FD2"/>
    <w:rsid w:val="00D4461E"/>
    <w:rsid w:val="00D46643"/>
    <w:rsid w:val="00D468F9"/>
    <w:rsid w:val="00D46E5E"/>
    <w:rsid w:val="00D47876"/>
    <w:rsid w:val="00D51DF2"/>
    <w:rsid w:val="00D520EF"/>
    <w:rsid w:val="00D52290"/>
    <w:rsid w:val="00D5559C"/>
    <w:rsid w:val="00D56CDA"/>
    <w:rsid w:val="00D60365"/>
    <w:rsid w:val="00D609E0"/>
    <w:rsid w:val="00D61588"/>
    <w:rsid w:val="00D61DAD"/>
    <w:rsid w:val="00D636A1"/>
    <w:rsid w:val="00D63915"/>
    <w:rsid w:val="00D709FA"/>
    <w:rsid w:val="00D71BBE"/>
    <w:rsid w:val="00D71D06"/>
    <w:rsid w:val="00D73470"/>
    <w:rsid w:val="00D75150"/>
    <w:rsid w:val="00D828C1"/>
    <w:rsid w:val="00D86878"/>
    <w:rsid w:val="00D9072B"/>
    <w:rsid w:val="00D91A4E"/>
    <w:rsid w:val="00D95040"/>
    <w:rsid w:val="00D95342"/>
    <w:rsid w:val="00D976AA"/>
    <w:rsid w:val="00DA09DD"/>
    <w:rsid w:val="00DA203E"/>
    <w:rsid w:val="00DA57AE"/>
    <w:rsid w:val="00DB0461"/>
    <w:rsid w:val="00DB24DA"/>
    <w:rsid w:val="00DB46F2"/>
    <w:rsid w:val="00DB507A"/>
    <w:rsid w:val="00DB7B21"/>
    <w:rsid w:val="00DC3702"/>
    <w:rsid w:val="00DD1C62"/>
    <w:rsid w:val="00DD4674"/>
    <w:rsid w:val="00DD56DC"/>
    <w:rsid w:val="00DD6C5F"/>
    <w:rsid w:val="00DE0F7D"/>
    <w:rsid w:val="00DE1A9A"/>
    <w:rsid w:val="00DE4C78"/>
    <w:rsid w:val="00DF5B6F"/>
    <w:rsid w:val="00DF6845"/>
    <w:rsid w:val="00DF7597"/>
    <w:rsid w:val="00DF7C7A"/>
    <w:rsid w:val="00DF7DD0"/>
    <w:rsid w:val="00E003CB"/>
    <w:rsid w:val="00E006C1"/>
    <w:rsid w:val="00E01789"/>
    <w:rsid w:val="00E056F4"/>
    <w:rsid w:val="00E11F1D"/>
    <w:rsid w:val="00E139A6"/>
    <w:rsid w:val="00E143FA"/>
    <w:rsid w:val="00E152A6"/>
    <w:rsid w:val="00E16391"/>
    <w:rsid w:val="00E20146"/>
    <w:rsid w:val="00E21737"/>
    <w:rsid w:val="00E23523"/>
    <w:rsid w:val="00E250F1"/>
    <w:rsid w:val="00E25AB7"/>
    <w:rsid w:val="00E32932"/>
    <w:rsid w:val="00E36831"/>
    <w:rsid w:val="00E402AB"/>
    <w:rsid w:val="00E416D3"/>
    <w:rsid w:val="00E4191A"/>
    <w:rsid w:val="00E41C10"/>
    <w:rsid w:val="00E42B1F"/>
    <w:rsid w:val="00E4498B"/>
    <w:rsid w:val="00E450E0"/>
    <w:rsid w:val="00E47D18"/>
    <w:rsid w:val="00E5222F"/>
    <w:rsid w:val="00E533C9"/>
    <w:rsid w:val="00E53489"/>
    <w:rsid w:val="00E5747D"/>
    <w:rsid w:val="00E60ADF"/>
    <w:rsid w:val="00E617B9"/>
    <w:rsid w:val="00E6217B"/>
    <w:rsid w:val="00E63210"/>
    <w:rsid w:val="00E63410"/>
    <w:rsid w:val="00E64254"/>
    <w:rsid w:val="00E645D9"/>
    <w:rsid w:val="00E6516E"/>
    <w:rsid w:val="00E66AC2"/>
    <w:rsid w:val="00E7054D"/>
    <w:rsid w:val="00E7099A"/>
    <w:rsid w:val="00E70BB5"/>
    <w:rsid w:val="00E72B93"/>
    <w:rsid w:val="00E771F6"/>
    <w:rsid w:val="00E77FBF"/>
    <w:rsid w:val="00E81BA3"/>
    <w:rsid w:val="00E823B0"/>
    <w:rsid w:val="00E8366D"/>
    <w:rsid w:val="00E84D7D"/>
    <w:rsid w:val="00E87801"/>
    <w:rsid w:val="00E91E86"/>
    <w:rsid w:val="00EA04F1"/>
    <w:rsid w:val="00EA0F8F"/>
    <w:rsid w:val="00EA2065"/>
    <w:rsid w:val="00EA2F99"/>
    <w:rsid w:val="00EA3210"/>
    <w:rsid w:val="00EA5315"/>
    <w:rsid w:val="00EA7032"/>
    <w:rsid w:val="00EA70FC"/>
    <w:rsid w:val="00EB23F7"/>
    <w:rsid w:val="00EB25A4"/>
    <w:rsid w:val="00EB2CC8"/>
    <w:rsid w:val="00EB37AB"/>
    <w:rsid w:val="00EB6783"/>
    <w:rsid w:val="00EB6CA2"/>
    <w:rsid w:val="00EB7FDF"/>
    <w:rsid w:val="00EC12AC"/>
    <w:rsid w:val="00EC23C4"/>
    <w:rsid w:val="00EC5780"/>
    <w:rsid w:val="00ED54D7"/>
    <w:rsid w:val="00EE3C6C"/>
    <w:rsid w:val="00EE60E1"/>
    <w:rsid w:val="00EF114F"/>
    <w:rsid w:val="00EF4B16"/>
    <w:rsid w:val="00F01C1B"/>
    <w:rsid w:val="00F0406C"/>
    <w:rsid w:val="00F05B74"/>
    <w:rsid w:val="00F06AE8"/>
    <w:rsid w:val="00F06B0C"/>
    <w:rsid w:val="00F10037"/>
    <w:rsid w:val="00F1197D"/>
    <w:rsid w:val="00F11D51"/>
    <w:rsid w:val="00F126DD"/>
    <w:rsid w:val="00F1298C"/>
    <w:rsid w:val="00F16830"/>
    <w:rsid w:val="00F16845"/>
    <w:rsid w:val="00F21643"/>
    <w:rsid w:val="00F241DE"/>
    <w:rsid w:val="00F24F78"/>
    <w:rsid w:val="00F2508E"/>
    <w:rsid w:val="00F30D19"/>
    <w:rsid w:val="00F35CBB"/>
    <w:rsid w:val="00F3755D"/>
    <w:rsid w:val="00F41879"/>
    <w:rsid w:val="00F42454"/>
    <w:rsid w:val="00F4774D"/>
    <w:rsid w:val="00F515A6"/>
    <w:rsid w:val="00F51CD4"/>
    <w:rsid w:val="00F525C3"/>
    <w:rsid w:val="00F547DD"/>
    <w:rsid w:val="00F6055F"/>
    <w:rsid w:val="00F638AC"/>
    <w:rsid w:val="00F65796"/>
    <w:rsid w:val="00F65C14"/>
    <w:rsid w:val="00F7102A"/>
    <w:rsid w:val="00F71E65"/>
    <w:rsid w:val="00F7412C"/>
    <w:rsid w:val="00F7435E"/>
    <w:rsid w:val="00F80786"/>
    <w:rsid w:val="00F8201B"/>
    <w:rsid w:val="00F826D7"/>
    <w:rsid w:val="00F826FE"/>
    <w:rsid w:val="00F83846"/>
    <w:rsid w:val="00F8422A"/>
    <w:rsid w:val="00F85035"/>
    <w:rsid w:val="00F85379"/>
    <w:rsid w:val="00F87D04"/>
    <w:rsid w:val="00F90C52"/>
    <w:rsid w:val="00F9392C"/>
    <w:rsid w:val="00F941FB"/>
    <w:rsid w:val="00F96B96"/>
    <w:rsid w:val="00F978E9"/>
    <w:rsid w:val="00FA06D0"/>
    <w:rsid w:val="00FA0E63"/>
    <w:rsid w:val="00FA1CFE"/>
    <w:rsid w:val="00FA2071"/>
    <w:rsid w:val="00FA3498"/>
    <w:rsid w:val="00FA5B49"/>
    <w:rsid w:val="00FA6CD0"/>
    <w:rsid w:val="00FB0E60"/>
    <w:rsid w:val="00FB4128"/>
    <w:rsid w:val="00FB4753"/>
    <w:rsid w:val="00FB59B7"/>
    <w:rsid w:val="00FB627B"/>
    <w:rsid w:val="00FC29D9"/>
    <w:rsid w:val="00FC363C"/>
    <w:rsid w:val="00FC428A"/>
    <w:rsid w:val="00FC4BA6"/>
    <w:rsid w:val="00FC4E10"/>
    <w:rsid w:val="00FC6917"/>
    <w:rsid w:val="00FD0511"/>
    <w:rsid w:val="00FD0C28"/>
    <w:rsid w:val="00FD3E24"/>
    <w:rsid w:val="00FE1F55"/>
    <w:rsid w:val="00FE2299"/>
    <w:rsid w:val="00FE2371"/>
    <w:rsid w:val="00FE4414"/>
    <w:rsid w:val="00FE4A9C"/>
    <w:rsid w:val="00FE5226"/>
    <w:rsid w:val="00FE5B8D"/>
    <w:rsid w:val="00FF2FAF"/>
    <w:rsid w:val="00FF3D93"/>
    <w:rsid w:val="00FF5235"/>
    <w:rsid w:val="00FF6F5A"/>
    <w:rsid w:val="00FF729A"/>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3F0A179"/>
  <w15:chartTrackingRefBased/>
  <w15:docId w15:val="{BE6896D3-F508-46D3-A371-79845F39F9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ZA"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iPriority="0" w:unhideWhenUsed="1"/>
    <w:lsdException w:name="annotation text" w:semiHidden="1" w:uiPriority="0"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iPriority="0"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0" w:qFormat="1"/>
    <w:lsdException w:name="Emphasis" w:uiPriority="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iPriority="0"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iPriority="0"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72F46"/>
    <w:pPr>
      <w:spacing w:after="0" w:line="240" w:lineRule="auto"/>
    </w:pPr>
    <w:rPr>
      <w:rFonts w:ascii="Times New Roman" w:eastAsia="Times New Roman" w:hAnsi="Times New Roman" w:cs="Times New Roman"/>
      <w:sz w:val="24"/>
      <w:szCs w:val="24"/>
      <w:lang w:val="en-US"/>
    </w:rPr>
  </w:style>
  <w:style w:type="paragraph" w:styleId="Heading1">
    <w:name w:val="heading 1"/>
    <w:aliases w:val="Heading 1 paper"/>
    <w:basedOn w:val="Normal"/>
    <w:next w:val="Normal"/>
    <w:link w:val="Heading1Char"/>
    <w:qFormat/>
    <w:rsid w:val="00372F46"/>
    <w:pPr>
      <w:keepNext/>
      <w:numPr>
        <w:numId w:val="6"/>
      </w:numPr>
      <w:tabs>
        <w:tab w:val="left" w:pos="432"/>
        <w:tab w:val="left" w:pos="576"/>
        <w:tab w:val="left" w:pos="720"/>
      </w:tabs>
      <w:spacing w:before="240" w:after="120" w:line="480" w:lineRule="auto"/>
      <w:outlineLvl w:val="0"/>
    </w:pPr>
    <w:rPr>
      <w:b/>
      <w:bCs/>
      <w:iCs/>
      <w:szCs w:val="28"/>
    </w:rPr>
  </w:style>
  <w:style w:type="paragraph" w:styleId="Heading2">
    <w:name w:val="heading 2"/>
    <w:aliases w:val="Heading 2 paper"/>
    <w:basedOn w:val="Heading1"/>
    <w:next w:val="Normal"/>
    <w:link w:val="Heading2Char"/>
    <w:qFormat/>
    <w:rsid w:val="00372F46"/>
    <w:pPr>
      <w:numPr>
        <w:ilvl w:val="1"/>
      </w:numPr>
      <w:outlineLvl w:val="1"/>
    </w:pPr>
    <w:rPr>
      <w:b w:val="0"/>
      <w:bCs w:val="0"/>
      <w:i/>
      <w:iCs w:val="0"/>
      <w:szCs w:val="24"/>
    </w:rPr>
  </w:style>
  <w:style w:type="paragraph" w:styleId="Heading3">
    <w:name w:val="heading 3"/>
    <w:aliases w:val="Heading 3 paper"/>
    <w:basedOn w:val="Heading2"/>
    <w:next w:val="Normal"/>
    <w:link w:val="Heading3Char"/>
    <w:qFormat/>
    <w:rsid w:val="00372F46"/>
    <w:pPr>
      <w:numPr>
        <w:ilvl w:val="2"/>
      </w:numPr>
      <w:outlineLvl w:val="2"/>
    </w:pPr>
    <w:rPr>
      <w:bCs/>
      <w:sz w:val="22"/>
      <w:szCs w:val="22"/>
    </w:rPr>
  </w:style>
  <w:style w:type="paragraph" w:styleId="Heading4">
    <w:name w:val="heading 4"/>
    <w:basedOn w:val="Normal"/>
    <w:next w:val="Normal"/>
    <w:link w:val="Heading4Char"/>
    <w:qFormat/>
    <w:rsid w:val="00D61588"/>
    <w:pPr>
      <w:numPr>
        <w:ilvl w:val="3"/>
        <w:numId w:val="6"/>
      </w:numPr>
      <w:spacing w:before="240" w:line="360" w:lineRule="auto"/>
      <w:outlineLvl w:val="3"/>
    </w:pPr>
  </w:style>
  <w:style w:type="paragraph" w:styleId="Heading5">
    <w:name w:val="heading 5"/>
    <w:basedOn w:val="Normal"/>
    <w:next w:val="Normal"/>
    <w:link w:val="Heading5Char"/>
    <w:qFormat/>
    <w:rsid w:val="00D61588"/>
    <w:pPr>
      <w:numPr>
        <w:ilvl w:val="4"/>
        <w:numId w:val="6"/>
      </w:numPr>
      <w:spacing w:before="240" w:after="60"/>
      <w:outlineLvl w:val="4"/>
    </w:pPr>
    <w:rPr>
      <w:b/>
      <w:bCs/>
      <w:i/>
      <w:iCs/>
      <w:sz w:val="26"/>
      <w:szCs w:val="26"/>
    </w:rPr>
  </w:style>
  <w:style w:type="paragraph" w:styleId="Heading6">
    <w:name w:val="heading 6"/>
    <w:basedOn w:val="Normal"/>
    <w:next w:val="Normal"/>
    <w:link w:val="Heading6Char"/>
    <w:qFormat/>
    <w:rsid w:val="00D61588"/>
    <w:pPr>
      <w:numPr>
        <w:ilvl w:val="5"/>
        <w:numId w:val="6"/>
      </w:numPr>
      <w:spacing w:before="240" w:after="60"/>
      <w:outlineLvl w:val="5"/>
    </w:pPr>
    <w:rPr>
      <w:b/>
      <w:bCs/>
      <w:sz w:val="22"/>
      <w:szCs w:val="22"/>
    </w:rPr>
  </w:style>
  <w:style w:type="paragraph" w:styleId="Heading7">
    <w:name w:val="heading 7"/>
    <w:basedOn w:val="Normal"/>
    <w:next w:val="Normal"/>
    <w:link w:val="Heading7Char"/>
    <w:qFormat/>
    <w:rsid w:val="00D61588"/>
    <w:pPr>
      <w:numPr>
        <w:ilvl w:val="6"/>
        <w:numId w:val="6"/>
      </w:numPr>
      <w:spacing w:before="240" w:after="60"/>
      <w:outlineLvl w:val="6"/>
    </w:pPr>
  </w:style>
  <w:style w:type="paragraph" w:styleId="Heading8">
    <w:name w:val="heading 8"/>
    <w:basedOn w:val="Normal"/>
    <w:next w:val="Normal"/>
    <w:link w:val="Heading8Char"/>
    <w:qFormat/>
    <w:rsid w:val="00D61588"/>
    <w:pPr>
      <w:numPr>
        <w:ilvl w:val="7"/>
        <w:numId w:val="6"/>
      </w:numPr>
      <w:spacing w:before="240" w:after="60"/>
      <w:outlineLvl w:val="7"/>
    </w:pPr>
    <w:rPr>
      <w:i/>
      <w:iCs/>
    </w:rPr>
  </w:style>
  <w:style w:type="paragraph" w:styleId="Heading9">
    <w:name w:val="heading 9"/>
    <w:basedOn w:val="Normal"/>
    <w:next w:val="Normal"/>
    <w:link w:val="Heading9Char"/>
    <w:qFormat/>
    <w:rsid w:val="00D61588"/>
    <w:pPr>
      <w:numPr>
        <w:ilvl w:val="8"/>
        <w:numId w:val="6"/>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rsid w:val="00372F46"/>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372F46"/>
  </w:style>
  <w:style w:type="character" w:customStyle="1" w:styleId="Heading1Char">
    <w:name w:val="Heading 1 Char"/>
    <w:aliases w:val="Heading 1 paper Char"/>
    <w:basedOn w:val="DefaultParagraphFont"/>
    <w:link w:val="Heading1"/>
    <w:rsid w:val="00D61588"/>
    <w:rPr>
      <w:rFonts w:ascii="Times New Roman" w:eastAsia="Times New Roman" w:hAnsi="Times New Roman" w:cs="Times New Roman"/>
      <w:b/>
      <w:bCs/>
      <w:iCs/>
      <w:sz w:val="24"/>
      <w:szCs w:val="28"/>
      <w:lang w:val="en-US"/>
    </w:rPr>
  </w:style>
  <w:style w:type="character" w:customStyle="1" w:styleId="Heading2Char">
    <w:name w:val="Heading 2 Char"/>
    <w:aliases w:val="Heading 2 paper Char"/>
    <w:basedOn w:val="DefaultParagraphFont"/>
    <w:link w:val="Heading2"/>
    <w:rsid w:val="00D61588"/>
    <w:rPr>
      <w:rFonts w:ascii="Times New Roman" w:eastAsia="Times New Roman" w:hAnsi="Times New Roman" w:cs="Times New Roman"/>
      <w:i/>
      <w:sz w:val="24"/>
      <w:szCs w:val="24"/>
      <w:lang w:val="en-US"/>
    </w:rPr>
  </w:style>
  <w:style w:type="character" w:customStyle="1" w:styleId="Heading3Char">
    <w:name w:val="Heading 3 Char"/>
    <w:aliases w:val="Heading 3 paper Char"/>
    <w:basedOn w:val="DefaultParagraphFont"/>
    <w:link w:val="Heading3"/>
    <w:rsid w:val="00D61588"/>
    <w:rPr>
      <w:rFonts w:ascii="Times New Roman" w:eastAsia="Times New Roman" w:hAnsi="Times New Roman" w:cs="Times New Roman"/>
      <w:bCs/>
      <w:i/>
      <w:lang w:val="en-US"/>
    </w:rPr>
  </w:style>
  <w:style w:type="character" w:customStyle="1" w:styleId="Heading4Char">
    <w:name w:val="Heading 4 Char"/>
    <w:basedOn w:val="DefaultParagraphFont"/>
    <w:link w:val="Heading4"/>
    <w:rsid w:val="00D61588"/>
    <w:rPr>
      <w:rFonts w:ascii="Times New Roman" w:eastAsia="Times New Roman" w:hAnsi="Times New Roman" w:cs="Times New Roman"/>
      <w:sz w:val="24"/>
      <w:szCs w:val="24"/>
      <w:lang w:val="en-US"/>
    </w:rPr>
  </w:style>
  <w:style w:type="character" w:customStyle="1" w:styleId="Heading5Char">
    <w:name w:val="Heading 5 Char"/>
    <w:basedOn w:val="DefaultParagraphFont"/>
    <w:link w:val="Heading5"/>
    <w:rsid w:val="00D61588"/>
    <w:rPr>
      <w:rFonts w:ascii="Times New Roman" w:eastAsia="Times New Roman" w:hAnsi="Times New Roman" w:cs="Times New Roman"/>
      <w:b/>
      <w:bCs/>
      <w:i/>
      <w:iCs/>
      <w:sz w:val="26"/>
      <w:szCs w:val="26"/>
      <w:lang w:val="en-US"/>
    </w:rPr>
  </w:style>
  <w:style w:type="character" w:customStyle="1" w:styleId="Heading6Char">
    <w:name w:val="Heading 6 Char"/>
    <w:basedOn w:val="DefaultParagraphFont"/>
    <w:link w:val="Heading6"/>
    <w:rsid w:val="00D61588"/>
    <w:rPr>
      <w:rFonts w:ascii="Times New Roman" w:eastAsia="Times New Roman" w:hAnsi="Times New Roman" w:cs="Times New Roman"/>
      <w:b/>
      <w:bCs/>
      <w:lang w:val="en-US"/>
    </w:rPr>
  </w:style>
  <w:style w:type="character" w:customStyle="1" w:styleId="Heading7Char">
    <w:name w:val="Heading 7 Char"/>
    <w:basedOn w:val="DefaultParagraphFont"/>
    <w:link w:val="Heading7"/>
    <w:rsid w:val="00D61588"/>
    <w:rPr>
      <w:rFonts w:ascii="Times New Roman" w:eastAsia="Times New Roman" w:hAnsi="Times New Roman" w:cs="Times New Roman"/>
      <w:sz w:val="24"/>
      <w:szCs w:val="24"/>
      <w:lang w:val="en-US"/>
    </w:rPr>
  </w:style>
  <w:style w:type="character" w:customStyle="1" w:styleId="Heading8Char">
    <w:name w:val="Heading 8 Char"/>
    <w:basedOn w:val="DefaultParagraphFont"/>
    <w:link w:val="Heading8"/>
    <w:rsid w:val="00D61588"/>
    <w:rPr>
      <w:rFonts w:ascii="Times New Roman" w:eastAsia="Times New Roman" w:hAnsi="Times New Roman" w:cs="Times New Roman"/>
      <w:i/>
      <w:iCs/>
      <w:sz w:val="24"/>
      <w:szCs w:val="24"/>
      <w:lang w:val="en-US"/>
    </w:rPr>
  </w:style>
  <w:style w:type="character" w:customStyle="1" w:styleId="Heading9Char">
    <w:name w:val="Heading 9 Char"/>
    <w:basedOn w:val="DefaultParagraphFont"/>
    <w:link w:val="Heading9"/>
    <w:rsid w:val="00D61588"/>
    <w:rPr>
      <w:rFonts w:ascii="Arial" w:eastAsia="Times New Roman" w:hAnsi="Arial" w:cs="Arial"/>
      <w:lang w:val="en-US"/>
    </w:rPr>
  </w:style>
  <w:style w:type="paragraph" w:styleId="Header">
    <w:name w:val="header"/>
    <w:basedOn w:val="Normal"/>
    <w:link w:val="HeaderChar"/>
    <w:rsid w:val="00372F46"/>
    <w:pPr>
      <w:tabs>
        <w:tab w:val="center" w:pos="4680"/>
        <w:tab w:val="right" w:pos="9360"/>
      </w:tabs>
    </w:pPr>
  </w:style>
  <w:style w:type="character" w:customStyle="1" w:styleId="HeaderChar">
    <w:name w:val="Header Char"/>
    <w:link w:val="Header"/>
    <w:rsid w:val="00372F46"/>
    <w:rPr>
      <w:rFonts w:ascii="Times New Roman" w:eastAsia="Times New Roman" w:hAnsi="Times New Roman" w:cs="Times New Roman"/>
      <w:sz w:val="24"/>
      <w:szCs w:val="24"/>
      <w:lang w:val="en-US"/>
    </w:rPr>
  </w:style>
  <w:style w:type="paragraph" w:customStyle="1" w:styleId="Style1FirstbulletLeft0cmFirstline0cm">
    <w:name w:val="Style 1_First bullet + Left:  0 cm First line:  0 cm"/>
    <w:basedOn w:val="1TeksCharChar"/>
    <w:next w:val="1TeksCharChar"/>
    <w:rsid w:val="00D61588"/>
    <w:rPr>
      <w:szCs w:val="20"/>
    </w:rPr>
  </w:style>
  <w:style w:type="paragraph" w:customStyle="1" w:styleId="1TeksCharChar">
    <w:name w:val="1_Teks Char Char"/>
    <w:basedOn w:val="Normal"/>
    <w:link w:val="1TeksCharCharChar"/>
    <w:rsid w:val="00D61588"/>
    <w:pPr>
      <w:spacing w:before="120" w:after="120" w:line="360" w:lineRule="auto"/>
      <w:jc w:val="both"/>
    </w:pPr>
  </w:style>
  <w:style w:type="character" w:customStyle="1" w:styleId="1TeksCharCharChar">
    <w:name w:val="1_Teks Char Char Char"/>
    <w:link w:val="1TeksCharChar"/>
    <w:rsid w:val="00D61588"/>
    <w:rPr>
      <w:rFonts w:ascii="Times New Roman" w:eastAsia="Times New Roman" w:hAnsi="Times New Roman" w:cs="Times New Roman"/>
      <w:sz w:val="24"/>
      <w:szCs w:val="24"/>
      <w:lang w:val="en-GB"/>
    </w:rPr>
  </w:style>
  <w:style w:type="paragraph" w:styleId="TOC1">
    <w:name w:val="toc 1"/>
    <w:basedOn w:val="Normal"/>
    <w:next w:val="Normal"/>
    <w:autoRedefine/>
    <w:uiPriority w:val="39"/>
    <w:rsid w:val="00D61588"/>
    <w:pPr>
      <w:tabs>
        <w:tab w:val="right" w:leader="dot" w:pos="9347"/>
      </w:tabs>
      <w:spacing w:line="360" w:lineRule="auto"/>
    </w:pPr>
    <w:rPr>
      <w:b/>
      <w:sz w:val="28"/>
    </w:rPr>
  </w:style>
  <w:style w:type="paragraph" w:styleId="TOC2">
    <w:name w:val="toc 2"/>
    <w:basedOn w:val="Normal"/>
    <w:next w:val="Normal"/>
    <w:autoRedefine/>
    <w:uiPriority w:val="39"/>
    <w:rsid w:val="00D61588"/>
    <w:pPr>
      <w:spacing w:line="360" w:lineRule="auto"/>
      <w:ind w:left="238"/>
    </w:pPr>
    <w:rPr>
      <w:b/>
    </w:rPr>
  </w:style>
  <w:style w:type="paragraph" w:styleId="TOC3">
    <w:name w:val="toc 3"/>
    <w:basedOn w:val="Normal"/>
    <w:next w:val="Normal"/>
    <w:autoRedefine/>
    <w:uiPriority w:val="39"/>
    <w:rsid w:val="00D61588"/>
    <w:pPr>
      <w:tabs>
        <w:tab w:val="left" w:pos="1440"/>
        <w:tab w:val="right" w:leader="dot" w:pos="9347"/>
      </w:tabs>
      <w:spacing w:line="360" w:lineRule="auto"/>
      <w:ind w:left="482"/>
    </w:pPr>
    <w:rPr>
      <w:b/>
    </w:rPr>
  </w:style>
  <w:style w:type="paragraph" w:customStyle="1" w:styleId="1Verwysings">
    <w:name w:val="1_Verwysings"/>
    <w:basedOn w:val="1TeksCharChar"/>
    <w:link w:val="1VerwysingsChar"/>
    <w:rsid w:val="00D61588"/>
    <w:pPr>
      <w:ind w:left="284" w:hanging="284"/>
      <w:jc w:val="left"/>
    </w:pPr>
  </w:style>
  <w:style w:type="character" w:customStyle="1" w:styleId="1VerwysingsChar">
    <w:name w:val="1_Verwysings Char"/>
    <w:basedOn w:val="1TeksCharCharChar"/>
    <w:link w:val="1Verwysings"/>
    <w:rsid w:val="00D61588"/>
    <w:rPr>
      <w:rFonts w:ascii="Times New Roman" w:eastAsia="Times New Roman" w:hAnsi="Times New Roman" w:cs="Times New Roman"/>
      <w:sz w:val="24"/>
      <w:szCs w:val="24"/>
      <w:lang w:val="en-GB"/>
    </w:rPr>
  </w:style>
  <w:style w:type="paragraph" w:customStyle="1" w:styleId="1TableText">
    <w:name w:val="1_Table Text"/>
    <w:basedOn w:val="1TeksCharChar"/>
    <w:link w:val="1TableTextChar"/>
    <w:rsid w:val="00D61588"/>
    <w:pPr>
      <w:spacing w:line="240" w:lineRule="auto"/>
      <w:jc w:val="left"/>
    </w:pPr>
    <w:rPr>
      <w:rFonts w:ascii="Arial" w:hAnsi="Arial"/>
      <w:sz w:val="16"/>
      <w:szCs w:val="16"/>
    </w:rPr>
  </w:style>
  <w:style w:type="character" w:customStyle="1" w:styleId="1TableTextChar">
    <w:name w:val="1_Table Text Char"/>
    <w:link w:val="1TableText"/>
    <w:rsid w:val="00D61588"/>
    <w:rPr>
      <w:rFonts w:ascii="Arial" w:eastAsia="Times New Roman" w:hAnsi="Arial" w:cs="Times New Roman"/>
      <w:sz w:val="16"/>
      <w:szCs w:val="16"/>
      <w:lang w:val="en-GB"/>
    </w:rPr>
  </w:style>
  <w:style w:type="paragraph" w:styleId="FootnoteText">
    <w:name w:val="footnote text"/>
    <w:basedOn w:val="Normal"/>
    <w:link w:val="FootnoteTextChar"/>
    <w:semiHidden/>
    <w:rsid w:val="00D61588"/>
    <w:rPr>
      <w:sz w:val="20"/>
      <w:szCs w:val="20"/>
    </w:rPr>
  </w:style>
  <w:style w:type="character" w:customStyle="1" w:styleId="FootnoteTextChar">
    <w:name w:val="Footnote Text Char"/>
    <w:basedOn w:val="DefaultParagraphFont"/>
    <w:link w:val="FootnoteText"/>
    <w:semiHidden/>
    <w:rsid w:val="00D61588"/>
    <w:rPr>
      <w:rFonts w:ascii="Times New Roman" w:eastAsia="Times New Roman" w:hAnsi="Times New Roman" w:cs="Times New Roman"/>
      <w:sz w:val="20"/>
      <w:szCs w:val="20"/>
      <w:lang w:val="en-GB"/>
    </w:rPr>
  </w:style>
  <w:style w:type="character" w:styleId="FootnoteReference">
    <w:name w:val="footnote reference"/>
    <w:semiHidden/>
    <w:rsid w:val="00D61588"/>
    <w:rPr>
      <w:vertAlign w:val="superscript"/>
    </w:rPr>
  </w:style>
  <w:style w:type="paragraph" w:customStyle="1" w:styleId="1Footnote">
    <w:name w:val="1_Footnote"/>
    <w:basedOn w:val="1TeksCharChar"/>
    <w:link w:val="1FootnoteChar"/>
    <w:rsid w:val="00D61588"/>
    <w:pPr>
      <w:spacing w:after="0"/>
    </w:pPr>
    <w:rPr>
      <w:rFonts w:ascii="Arial" w:hAnsi="Arial"/>
      <w:sz w:val="12"/>
      <w:szCs w:val="16"/>
    </w:rPr>
  </w:style>
  <w:style w:type="character" w:customStyle="1" w:styleId="1FootnoteChar">
    <w:name w:val="1_Footnote Char"/>
    <w:link w:val="1Footnote"/>
    <w:rsid w:val="00D61588"/>
    <w:rPr>
      <w:rFonts w:ascii="Arial" w:eastAsia="Times New Roman" w:hAnsi="Arial" w:cs="Times New Roman"/>
      <w:sz w:val="12"/>
      <w:szCs w:val="16"/>
      <w:lang w:val="en-GB"/>
    </w:rPr>
  </w:style>
  <w:style w:type="paragraph" w:styleId="TOC4">
    <w:name w:val="toc 4"/>
    <w:basedOn w:val="Normal"/>
    <w:next w:val="Normal"/>
    <w:autoRedefine/>
    <w:uiPriority w:val="39"/>
    <w:rsid w:val="00D61588"/>
    <w:pPr>
      <w:spacing w:line="360" w:lineRule="auto"/>
      <w:ind w:left="720"/>
    </w:pPr>
  </w:style>
  <w:style w:type="paragraph" w:customStyle="1" w:styleId="1Figurecaption">
    <w:name w:val="1_Figure caption"/>
    <w:basedOn w:val="1TeksCharChar"/>
    <w:next w:val="1TeksCharChar"/>
    <w:link w:val="1FigurecaptionChar"/>
    <w:autoRedefine/>
    <w:rsid w:val="00D61588"/>
    <w:pPr>
      <w:tabs>
        <w:tab w:val="num" w:pos="1008"/>
      </w:tabs>
      <w:spacing w:before="60"/>
      <w:jc w:val="left"/>
    </w:pPr>
    <w:rPr>
      <w:sz w:val="20"/>
    </w:rPr>
  </w:style>
  <w:style w:type="character" w:customStyle="1" w:styleId="1FigurecaptionChar">
    <w:name w:val="1_Figure caption Char"/>
    <w:basedOn w:val="1TeksCharCharChar"/>
    <w:link w:val="1Figurecaption"/>
    <w:rsid w:val="00D61588"/>
    <w:rPr>
      <w:rFonts w:ascii="Times New Roman" w:eastAsia="Times New Roman" w:hAnsi="Times New Roman" w:cs="Times New Roman"/>
      <w:sz w:val="20"/>
      <w:szCs w:val="24"/>
      <w:lang w:val="en-GB"/>
    </w:rPr>
  </w:style>
  <w:style w:type="character" w:styleId="CommentReference">
    <w:name w:val="annotation reference"/>
    <w:semiHidden/>
    <w:rsid w:val="00D61588"/>
    <w:rPr>
      <w:sz w:val="16"/>
      <w:szCs w:val="16"/>
    </w:rPr>
  </w:style>
  <w:style w:type="paragraph" w:styleId="CommentText">
    <w:name w:val="annotation text"/>
    <w:basedOn w:val="Normal"/>
    <w:link w:val="CommentTextChar"/>
    <w:semiHidden/>
    <w:rsid w:val="00D61588"/>
    <w:rPr>
      <w:sz w:val="20"/>
      <w:szCs w:val="20"/>
    </w:rPr>
  </w:style>
  <w:style w:type="character" w:customStyle="1" w:styleId="CommentTextChar">
    <w:name w:val="Comment Text Char"/>
    <w:basedOn w:val="DefaultParagraphFont"/>
    <w:link w:val="CommentText"/>
    <w:semiHidden/>
    <w:rsid w:val="00D61588"/>
    <w:rPr>
      <w:rFonts w:ascii="Times New Roman" w:eastAsia="Times New Roman" w:hAnsi="Times New Roman" w:cs="Times New Roman"/>
      <w:sz w:val="20"/>
      <w:szCs w:val="20"/>
      <w:lang w:val="en-GB"/>
    </w:rPr>
  </w:style>
  <w:style w:type="paragraph" w:styleId="CommentSubject">
    <w:name w:val="annotation subject"/>
    <w:basedOn w:val="CommentText"/>
    <w:next w:val="CommentText"/>
    <w:link w:val="CommentSubjectChar"/>
    <w:semiHidden/>
    <w:rsid w:val="00D61588"/>
    <w:rPr>
      <w:b/>
      <w:bCs/>
    </w:rPr>
  </w:style>
  <w:style w:type="character" w:customStyle="1" w:styleId="CommentSubjectChar">
    <w:name w:val="Comment Subject Char"/>
    <w:basedOn w:val="CommentTextChar"/>
    <w:link w:val="CommentSubject"/>
    <w:semiHidden/>
    <w:rsid w:val="00D61588"/>
    <w:rPr>
      <w:rFonts w:ascii="Times New Roman" w:eastAsia="Times New Roman" w:hAnsi="Times New Roman" w:cs="Times New Roman"/>
      <w:b/>
      <w:bCs/>
      <w:sz w:val="20"/>
      <w:szCs w:val="20"/>
      <w:lang w:val="en-GB"/>
    </w:rPr>
  </w:style>
  <w:style w:type="paragraph" w:styleId="BalloonText">
    <w:name w:val="Balloon Text"/>
    <w:basedOn w:val="Normal"/>
    <w:link w:val="BalloonTextChar"/>
    <w:semiHidden/>
    <w:rsid w:val="00D61588"/>
    <w:rPr>
      <w:rFonts w:ascii="Tahoma" w:hAnsi="Tahoma" w:cs="Tahoma"/>
      <w:sz w:val="16"/>
      <w:szCs w:val="16"/>
    </w:rPr>
  </w:style>
  <w:style w:type="character" w:customStyle="1" w:styleId="BalloonTextChar">
    <w:name w:val="Balloon Text Char"/>
    <w:basedOn w:val="DefaultParagraphFont"/>
    <w:link w:val="BalloonText"/>
    <w:semiHidden/>
    <w:rsid w:val="00D61588"/>
    <w:rPr>
      <w:rFonts w:ascii="Tahoma" w:eastAsia="Times New Roman" w:hAnsi="Tahoma" w:cs="Tahoma"/>
      <w:sz w:val="16"/>
      <w:szCs w:val="16"/>
      <w:lang w:val="en-GB"/>
    </w:rPr>
  </w:style>
  <w:style w:type="paragraph" w:customStyle="1" w:styleId="1Firstbullet">
    <w:name w:val="1_First bullet"/>
    <w:basedOn w:val="1TeksCharChar"/>
    <w:link w:val="1FirstbulletCharChar"/>
    <w:autoRedefine/>
    <w:rsid w:val="00D61588"/>
    <w:pPr>
      <w:numPr>
        <w:numId w:val="3"/>
      </w:numPr>
      <w:spacing w:after="0"/>
    </w:pPr>
  </w:style>
  <w:style w:type="character" w:customStyle="1" w:styleId="1FirstbulletCharChar">
    <w:name w:val="1_First bullet Char Char"/>
    <w:basedOn w:val="1TeksCharCharChar"/>
    <w:link w:val="1Firstbullet"/>
    <w:rsid w:val="00D61588"/>
    <w:rPr>
      <w:rFonts w:ascii="Times New Roman" w:eastAsia="Times New Roman" w:hAnsi="Times New Roman" w:cs="Times New Roman"/>
      <w:sz w:val="24"/>
      <w:szCs w:val="24"/>
      <w:lang w:val="en-US"/>
    </w:rPr>
  </w:style>
  <w:style w:type="paragraph" w:styleId="DocumentMap">
    <w:name w:val="Document Map"/>
    <w:basedOn w:val="Normal"/>
    <w:link w:val="DocumentMapChar"/>
    <w:semiHidden/>
    <w:rsid w:val="00D61588"/>
    <w:pPr>
      <w:shd w:val="clear" w:color="auto" w:fill="000080"/>
    </w:pPr>
    <w:rPr>
      <w:rFonts w:ascii="Tahoma" w:hAnsi="Tahoma" w:cs="Tahoma"/>
    </w:rPr>
  </w:style>
  <w:style w:type="character" w:customStyle="1" w:styleId="DocumentMapChar">
    <w:name w:val="Document Map Char"/>
    <w:basedOn w:val="DefaultParagraphFont"/>
    <w:link w:val="DocumentMap"/>
    <w:semiHidden/>
    <w:rsid w:val="00D61588"/>
    <w:rPr>
      <w:rFonts w:ascii="Tahoma" w:eastAsia="Times New Roman" w:hAnsi="Tahoma" w:cs="Tahoma"/>
      <w:sz w:val="24"/>
      <w:szCs w:val="24"/>
      <w:shd w:val="clear" w:color="auto" w:fill="000080"/>
      <w:lang w:val="en-GB"/>
    </w:rPr>
  </w:style>
  <w:style w:type="paragraph" w:customStyle="1" w:styleId="1Tablecaption">
    <w:name w:val="1_Table caption"/>
    <w:basedOn w:val="1Figurecaption"/>
    <w:link w:val="1TablecaptionChar"/>
    <w:autoRedefine/>
    <w:rsid w:val="00CA517C"/>
    <w:pPr>
      <w:keepNext/>
      <w:keepLines/>
      <w:tabs>
        <w:tab w:val="clear" w:pos="1008"/>
        <w:tab w:val="num" w:pos="993"/>
      </w:tabs>
      <w:spacing w:after="20"/>
      <w:ind w:left="1009" w:hanging="1009"/>
      <w:jc w:val="center"/>
    </w:pPr>
  </w:style>
  <w:style w:type="character" w:customStyle="1" w:styleId="1TablecaptionChar">
    <w:name w:val="1_Table caption Char"/>
    <w:basedOn w:val="1FigurecaptionChar"/>
    <w:link w:val="1Tablecaption"/>
    <w:rsid w:val="00CA517C"/>
    <w:rPr>
      <w:rFonts w:ascii="Times New Roman" w:eastAsia="Times New Roman" w:hAnsi="Times New Roman" w:cs="Times New Roman"/>
      <w:sz w:val="20"/>
      <w:szCs w:val="24"/>
      <w:lang w:val="en-US"/>
    </w:rPr>
  </w:style>
  <w:style w:type="paragraph" w:styleId="EndnoteText">
    <w:name w:val="endnote text"/>
    <w:basedOn w:val="Normal"/>
    <w:link w:val="EndnoteTextChar"/>
    <w:semiHidden/>
    <w:rsid w:val="00D61588"/>
    <w:rPr>
      <w:sz w:val="20"/>
      <w:szCs w:val="20"/>
    </w:rPr>
  </w:style>
  <w:style w:type="character" w:customStyle="1" w:styleId="EndnoteTextChar">
    <w:name w:val="Endnote Text Char"/>
    <w:basedOn w:val="DefaultParagraphFont"/>
    <w:link w:val="EndnoteText"/>
    <w:semiHidden/>
    <w:rsid w:val="00D61588"/>
    <w:rPr>
      <w:rFonts w:ascii="Times New Roman" w:eastAsia="Times New Roman" w:hAnsi="Times New Roman" w:cs="Times New Roman"/>
      <w:sz w:val="20"/>
      <w:szCs w:val="20"/>
      <w:lang w:val="en-GB"/>
    </w:rPr>
  </w:style>
  <w:style w:type="character" w:styleId="EndnoteReference">
    <w:name w:val="endnote reference"/>
    <w:semiHidden/>
    <w:rsid w:val="00D61588"/>
    <w:rPr>
      <w:vertAlign w:val="superscript"/>
    </w:rPr>
  </w:style>
  <w:style w:type="table" w:styleId="TableGrid">
    <w:name w:val="Table Grid"/>
    <w:basedOn w:val="TableNormal"/>
    <w:rsid w:val="00D61588"/>
    <w:pPr>
      <w:spacing w:after="0" w:line="240" w:lineRule="auto"/>
    </w:pPr>
    <w:rPr>
      <w:rFonts w:ascii="Times New Roman" w:eastAsia="Times New Roman" w:hAnsi="Times New Roman" w:cs="Times New Roman"/>
      <w:sz w:val="20"/>
      <w:szCs w:val="20"/>
      <w:lang w:eastAsia="en-Z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Formulawheretext">
    <w:name w:val="1_Formula where text"/>
    <w:basedOn w:val="Normal"/>
    <w:link w:val="1FormulawheretextChar"/>
    <w:rsid w:val="00D61588"/>
    <w:pPr>
      <w:spacing w:before="60" w:after="60"/>
    </w:pPr>
  </w:style>
  <w:style w:type="character" w:customStyle="1" w:styleId="1FormulawheretextChar">
    <w:name w:val="1_Formula where text Char"/>
    <w:link w:val="1Formulawheretext"/>
    <w:rsid w:val="00D61588"/>
    <w:rPr>
      <w:rFonts w:ascii="Times New Roman" w:eastAsia="Times New Roman" w:hAnsi="Times New Roman" w:cs="Times New Roman"/>
      <w:sz w:val="24"/>
      <w:szCs w:val="24"/>
      <w:lang w:val="en-GB"/>
    </w:rPr>
  </w:style>
  <w:style w:type="paragraph" w:styleId="Caption">
    <w:name w:val="caption"/>
    <w:basedOn w:val="Normal"/>
    <w:next w:val="Normal"/>
    <w:link w:val="CaptionChar"/>
    <w:qFormat/>
    <w:rsid w:val="00372F46"/>
    <w:rPr>
      <w:b/>
      <w:bCs/>
      <w:sz w:val="20"/>
      <w:szCs w:val="20"/>
    </w:rPr>
  </w:style>
  <w:style w:type="paragraph" w:styleId="TableofFigures">
    <w:name w:val="table of figures"/>
    <w:basedOn w:val="Normal"/>
    <w:next w:val="Normal"/>
    <w:uiPriority w:val="99"/>
    <w:rsid w:val="00D61588"/>
    <w:pPr>
      <w:spacing w:line="360" w:lineRule="auto"/>
      <w:ind w:left="1191" w:hanging="1191"/>
    </w:pPr>
  </w:style>
  <w:style w:type="character" w:styleId="Hyperlink">
    <w:name w:val="Hyperlink"/>
    <w:uiPriority w:val="99"/>
    <w:rsid w:val="00372F46"/>
    <w:rPr>
      <w:color w:val="0000FF"/>
      <w:u w:val="single"/>
    </w:rPr>
  </w:style>
  <w:style w:type="character" w:customStyle="1" w:styleId="small2">
    <w:name w:val="small2"/>
    <w:rsid w:val="00D61588"/>
    <w:rPr>
      <w:rFonts w:ascii="Helvetica" w:hAnsi="Helvetica" w:cs="Helvetica" w:hint="default"/>
      <w:b w:val="0"/>
      <w:bCs w:val="0"/>
      <w:i/>
      <w:iCs/>
      <w:color w:val="000000"/>
      <w:sz w:val="16"/>
      <w:szCs w:val="16"/>
      <w:shd w:val="clear" w:color="auto" w:fill="auto"/>
    </w:rPr>
  </w:style>
  <w:style w:type="paragraph" w:styleId="NormalWeb">
    <w:name w:val="Normal (Web)"/>
    <w:basedOn w:val="Normal"/>
    <w:uiPriority w:val="99"/>
    <w:rsid w:val="00D61588"/>
    <w:pPr>
      <w:spacing w:before="100" w:beforeAutospacing="1" w:after="100" w:afterAutospacing="1"/>
    </w:pPr>
    <w:rPr>
      <w:lang w:eastAsia="en-GB"/>
    </w:rPr>
  </w:style>
  <w:style w:type="paragraph" w:customStyle="1" w:styleId="1FigureTablesource">
    <w:name w:val="1_Figure/Table source"/>
    <w:basedOn w:val="1TeksCharChar"/>
    <w:link w:val="1FigureTablesourceChar"/>
    <w:rsid w:val="00D61588"/>
    <w:pPr>
      <w:spacing w:before="60" w:after="0" w:line="240" w:lineRule="auto"/>
      <w:jc w:val="right"/>
    </w:pPr>
    <w:rPr>
      <w:sz w:val="18"/>
      <w:szCs w:val="20"/>
    </w:rPr>
  </w:style>
  <w:style w:type="character" w:customStyle="1" w:styleId="1FigureTablesourceChar">
    <w:name w:val="1_Figure/Table source Char"/>
    <w:link w:val="1FigureTablesource"/>
    <w:rsid w:val="00D61588"/>
    <w:rPr>
      <w:rFonts w:ascii="Times New Roman" w:eastAsia="Times New Roman" w:hAnsi="Times New Roman" w:cs="Times New Roman"/>
      <w:sz w:val="18"/>
      <w:szCs w:val="20"/>
      <w:lang w:val="en-GB"/>
    </w:rPr>
  </w:style>
  <w:style w:type="paragraph" w:customStyle="1" w:styleId="1Numberedlist">
    <w:name w:val="1_Numbered list"/>
    <w:basedOn w:val="1Firstbullet"/>
    <w:rsid w:val="00D61588"/>
    <w:pPr>
      <w:numPr>
        <w:numId w:val="4"/>
      </w:numPr>
      <w:spacing w:after="120"/>
    </w:pPr>
  </w:style>
  <w:style w:type="character" w:styleId="Strong">
    <w:name w:val="Strong"/>
    <w:qFormat/>
    <w:rsid w:val="00D61588"/>
    <w:rPr>
      <w:b/>
      <w:bCs/>
    </w:rPr>
  </w:style>
  <w:style w:type="numbering" w:styleId="111111">
    <w:name w:val="Outline List 2"/>
    <w:basedOn w:val="NoList"/>
    <w:rsid w:val="00D61588"/>
  </w:style>
  <w:style w:type="paragraph" w:styleId="HTMLPreformatted">
    <w:name w:val="HTML Preformatted"/>
    <w:basedOn w:val="Normal"/>
    <w:link w:val="HTMLPreformattedChar"/>
    <w:rsid w:val="00D615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eastAsia="en-GB"/>
    </w:rPr>
  </w:style>
  <w:style w:type="character" w:customStyle="1" w:styleId="HTMLPreformattedChar">
    <w:name w:val="HTML Preformatted Char"/>
    <w:basedOn w:val="DefaultParagraphFont"/>
    <w:link w:val="HTMLPreformatted"/>
    <w:rsid w:val="00D61588"/>
    <w:rPr>
      <w:rFonts w:ascii="Courier New" w:eastAsia="Times New Roman" w:hAnsi="Courier New" w:cs="Courier New"/>
      <w:sz w:val="20"/>
      <w:szCs w:val="20"/>
      <w:lang w:val="en-GB" w:eastAsia="en-GB"/>
    </w:rPr>
  </w:style>
  <w:style w:type="character" w:styleId="Emphasis">
    <w:name w:val="Emphasis"/>
    <w:qFormat/>
    <w:rsid w:val="00D61588"/>
    <w:rPr>
      <w:b/>
      <w:bCs/>
      <w:i/>
      <w:iCs/>
    </w:rPr>
  </w:style>
  <w:style w:type="paragraph" w:customStyle="1" w:styleId="1TextComputer">
    <w:name w:val="1_Text_Computer"/>
    <w:basedOn w:val="1TeksCharChar"/>
    <w:link w:val="1TextComputerChar"/>
    <w:rsid w:val="00D61588"/>
    <w:rPr>
      <w:rFonts w:ascii="Courier" w:hAnsi="Courier"/>
    </w:rPr>
  </w:style>
  <w:style w:type="character" w:customStyle="1" w:styleId="1TextComputerChar">
    <w:name w:val="1_Text_Computer Char"/>
    <w:link w:val="1TextComputer"/>
    <w:rsid w:val="00D61588"/>
    <w:rPr>
      <w:rFonts w:ascii="Courier" w:eastAsia="Times New Roman" w:hAnsi="Courier" w:cs="Times New Roman"/>
      <w:sz w:val="24"/>
      <w:szCs w:val="24"/>
      <w:lang w:val="en-GB"/>
    </w:rPr>
  </w:style>
  <w:style w:type="paragraph" w:styleId="TOC5">
    <w:name w:val="toc 5"/>
    <w:basedOn w:val="Normal"/>
    <w:next w:val="Normal"/>
    <w:autoRedefine/>
    <w:semiHidden/>
    <w:rsid w:val="00D61588"/>
    <w:pPr>
      <w:ind w:left="960"/>
    </w:pPr>
    <w:rPr>
      <w:lang w:eastAsia="en-GB"/>
    </w:rPr>
  </w:style>
  <w:style w:type="paragraph" w:styleId="TOC6">
    <w:name w:val="toc 6"/>
    <w:basedOn w:val="Normal"/>
    <w:next w:val="Normal"/>
    <w:autoRedefine/>
    <w:semiHidden/>
    <w:rsid w:val="00D61588"/>
    <w:pPr>
      <w:ind w:left="1200"/>
    </w:pPr>
    <w:rPr>
      <w:lang w:eastAsia="en-GB"/>
    </w:rPr>
  </w:style>
  <w:style w:type="paragraph" w:styleId="TOC7">
    <w:name w:val="toc 7"/>
    <w:basedOn w:val="Normal"/>
    <w:next w:val="Normal"/>
    <w:autoRedefine/>
    <w:semiHidden/>
    <w:rsid w:val="00D61588"/>
    <w:pPr>
      <w:ind w:left="1440"/>
    </w:pPr>
    <w:rPr>
      <w:lang w:eastAsia="en-GB"/>
    </w:rPr>
  </w:style>
  <w:style w:type="paragraph" w:styleId="TOC8">
    <w:name w:val="toc 8"/>
    <w:basedOn w:val="Normal"/>
    <w:next w:val="Normal"/>
    <w:autoRedefine/>
    <w:semiHidden/>
    <w:rsid w:val="00D61588"/>
    <w:pPr>
      <w:ind w:left="1680"/>
    </w:pPr>
    <w:rPr>
      <w:lang w:eastAsia="en-GB"/>
    </w:rPr>
  </w:style>
  <w:style w:type="paragraph" w:styleId="TOC9">
    <w:name w:val="toc 9"/>
    <w:basedOn w:val="Normal"/>
    <w:next w:val="Normal"/>
    <w:autoRedefine/>
    <w:semiHidden/>
    <w:rsid w:val="00D61588"/>
    <w:pPr>
      <w:ind w:left="1920"/>
    </w:pPr>
    <w:rPr>
      <w:lang w:eastAsia="en-GB"/>
    </w:rPr>
  </w:style>
  <w:style w:type="paragraph" w:styleId="BodyText">
    <w:name w:val="Body Text"/>
    <w:basedOn w:val="Normal"/>
    <w:link w:val="BodyTextChar"/>
    <w:rsid w:val="00372F46"/>
    <w:pPr>
      <w:spacing w:line="480" w:lineRule="auto"/>
      <w:jc w:val="both"/>
    </w:pPr>
  </w:style>
  <w:style w:type="character" w:customStyle="1" w:styleId="BodyTextChar">
    <w:name w:val="Body Text Char"/>
    <w:link w:val="BodyText"/>
    <w:rsid w:val="00372F46"/>
    <w:rPr>
      <w:rFonts w:ascii="Times New Roman" w:eastAsia="Times New Roman" w:hAnsi="Times New Roman" w:cs="Times New Roman"/>
      <w:sz w:val="24"/>
      <w:szCs w:val="24"/>
      <w:lang w:val="en-US"/>
    </w:rPr>
  </w:style>
  <w:style w:type="paragraph" w:styleId="BodyText2">
    <w:name w:val="Body Text 2"/>
    <w:basedOn w:val="Normal"/>
    <w:link w:val="BodyText2Char"/>
    <w:rsid w:val="00D61588"/>
    <w:pPr>
      <w:spacing w:after="120" w:line="480" w:lineRule="auto"/>
    </w:pPr>
  </w:style>
  <w:style w:type="character" w:customStyle="1" w:styleId="BodyText2Char">
    <w:name w:val="Body Text 2 Char"/>
    <w:basedOn w:val="DefaultParagraphFont"/>
    <w:link w:val="BodyText2"/>
    <w:rsid w:val="00D61588"/>
    <w:rPr>
      <w:rFonts w:ascii="Times New Roman" w:eastAsia="Times New Roman" w:hAnsi="Times New Roman" w:cs="Times New Roman"/>
      <w:sz w:val="24"/>
      <w:szCs w:val="24"/>
      <w:lang w:val="en-GB"/>
    </w:rPr>
  </w:style>
  <w:style w:type="character" w:customStyle="1" w:styleId="artcopy5">
    <w:name w:val="artcopy5"/>
    <w:rsid w:val="00D61588"/>
    <w:rPr>
      <w:strike w:val="0"/>
      <w:dstrike w:val="0"/>
      <w:color w:val="333333"/>
      <w:sz w:val="24"/>
      <w:szCs w:val="24"/>
      <w:u w:val="none"/>
      <w:effect w:val="none"/>
    </w:rPr>
  </w:style>
  <w:style w:type="character" w:styleId="PageNumber">
    <w:name w:val="page number"/>
    <w:rsid w:val="00372F46"/>
  </w:style>
  <w:style w:type="paragraph" w:styleId="Footer">
    <w:name w:val="footer"/>
    <w:basedOn w:val="Normal"/>
    <w:link w:val="FooterChar"/>
    <w:rsid w:val="00372F46"/>
    <w:pPr>
      <w:tabs>
        <w:tab w:val="center" w:pos="4320"/>
        <w:tab w:val="right" w:pos="8640"/>
      </w:tabs>
      <w:ind w:left="144" w:hanging="144"/>
      <w:jc w:val="both"/>
    </w:pPr>
    <w:rPr>
      <w:sz w:val="20"/>
    </w:rPr>
  </w:style>
  <w:style w:type="character" w:customStyle="1" w:styleId="FooterChar">
    <w:name w:val="Footer Char"/>
    <w:link w:val="Footer"/>
    <w:rsid w:val="00372F46"/>
    <w:rPr>
      <w:rFonts w:ascii="Times New Roman" w:eastAsia="Times New Roman" w:hAnsi="Times New Roman" w:cs="Times New Roman"/>
      <w:sz w:val="20"/>
      <w:szCs w:val="24"/>
      <w:lang w:val="en-US"/>
    </w:rPr>
  </w:style>
  <w:style w:type="paragraph" w:customStyle="1" w:styleId="PreHeadings">
    <w:name w:val="PreHeadings"/>
    <w:basedOn w:val="Normal"/>
    <w:next w:val="1TeksCharChar"/>
    <w:link w:val="PreHeadingsChar"/>
    <w:rsid w:val="00D61588"/>
    <w:pPr>
      <w:jc w:val="center"/>
      <w:outlineLvl w:val="0"/>
    </w:pPr>
    <w:rPr>
      <w:b/>
      <w:sz w:val="28"/>
      <w:szCs w:val="28"/>
    </w:rPr>
  </w:style>
  <w:style w:type="character" w:customStyle="1" w:styleId="PreHeadingsChar">
    <w:name w:val="PreHeadings Char"/>
    <w:link w:val="PreHeadings"/>
    <w:rsid w:val="00D61588"/>
    <w:rPr>
      <w:rFonts w:ascii="Times New Roman" w:eastAsia="Times New Roman" w:hAnsi="Times New Roman" w:cs="Times New Roman"/>
      <w:b/>
      <w:sz w:val="28"/>
      <w:szCs w:val="28"/>
      <w:lang w:val="en-GB"/>
    </w:rPr>
  </w:style>
  <w:style w:type="table" w:styleId="TableGrid8">
    <w:name w:val="Table Grid 8"/>
    <w:basedOn w:val="TableNormal"/>
    <w:rsid w:val="00D61588"/>
    <w:pPr>
      <w:spacing w:after="0" w:line="240" w:lineRule="auto"/>
    </w:pPr>
    <w:rPr>
      <w:rFonts w:ascii="Times New Roman" w:eastAsia="Times New Roman" w:hAnsi="Times New Roman" w:cs="Times New Roman"/>
      <w:sz w:val="20"/>
      <w:szCs w:val="20"/>
      <w:lang w:eastAsia="en-ZA"/>
    </w:r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paragraph" w:customStyle="1" w:styleId="1equation">
    <w:name w:val="1_equation"/>
    <w:basedOn w:val="Caption"/>
    <w:rsid w:val="00D61588"/>
    <w:pPr>
      <w:spacing w:before="240"/>
    </w:pPr>
  </w:style>
  <w:style w:type="paragraph" w:customStyle="1" w:styleId="1scripts">
    <w:name w:val="1_scripts"/>
    <w:basedOn w:val="1TableText"/>
    <w:rsid w:val="00D61588"/>
    <w:rPr>
      <w:rFonts w:ascii="Courier" w:hAnsi="Courier"/>
    </w:rPr>
  </w:style>
  <w:style w:type="paragraph" w:styleId="Salutation">
    <w:name w:val="Salutation"/>
    <w:basedOn w:val="Normal"/>
    <w:next w:val="Normal"/>
    <w:link w:val="SalutationChar"/>
    <w:rsid w:val="00D61588"/>
  </w:style>
  <w:style w:type="character" w:customStyle="1" w:styleId="SalutationChar">
    <w:name w:val="Salutation Char"/>
    <w:basedOn w:val="DefaultParagraphFont"/>
    <w:link w:val="Salutation"/>
    <w:rsid w:val="00D61588"/>
    <w:rPr>
      <w:rFonts w:ascii="Times New Roman" w:eastAsia="Times New Roman" w:hAnsi="Times New Roman" w:cs="Times New Roman"/>
      <w:sz w:val="24"/>
      <w:szCs w:val="24"/>
      <w:lang w:val="en-GB"/>
    </w:rPr>
  </w:style>
  <w:style w:type="character" w:styleId="PlaceholderText">
    <w:name w:val="Placeholder Text"/>
    <w:basedOn w:val="DefaultParagraphFont"/>
    <w:uiPriority w:val="99"/>
    <w:semiHidden/>
    <w:rsid w:val="00D61588"/>
    <w:rPr>
      <w:color w:val="808080"/>
    </w:rPr>
  </w:style>
  <w:style w:type="paragraph" w:styleId="ListParagraph">
    <w:name w:val="List Paragraph"/>
    <w:basedOn w:val="Normal"/>
    <w:uiPriority w:val="34"/>
    <w:qFormat/>
    <w:rsid w:val="00D61588"/>
    <w:pPr>
      <w:ind w:left="720"/>
      <w:contextualSpacing/>
    </w:pPr>
  </w:style>
  <w:style w:type="table" w:customStyle="1" w:styleId="MyThesisTable">
    <w:name w:val="MyThesis Table"/>
    <w:basedOn w:val="TableNormal"/>
    <w:uiPriority w:val="99"/>
    <w:rsid w:val="00D61588"/>
    <w:pPr>
      <w:keepNext/>
      <w:keepLines/>
      <w:spacing w:after="0" w:line="240" w:lineRule="auto"/>
    </w:pPr>
    <w:rPr>
      <w:rFonts w:ascii="Arial" w:eastAsia="Times New Roman" w:hAnsi="Arial" w:cs="Times New Roman"/>
      <w:sz w:val="16"/>
      <w:szCs w:val="20"/>
      <w:lang w:eastAsia="en-ZA"/>
    </w:rPr>
    <w:tblPr>
      <w:tblStyleRowBandSize w:val="1"/>
      <w:tblBorders>
        <w:top w:val="single" w:sz="12" w:space="0" w:color="000000" w:themeColor="text1"/>
        <w:bottom w:val="single" w:sz="12" w:space="0" w:color="000000" w:themeColor="text1"/>
      </w:tblBorders>
    </w:tblPr>
    <w:tcPr>
      <w:vAlign w:val="center"/>
    </w:tcPr>
    <w:tblStylePr w:type="firstRow">
      <w:pPr>
        <w:jc w:val="left"/>
      </w:pPr>
      <w:rPr>
        <w:rFonts w:ascii="Arial" w:hAnsi="Arial"/>
        <w:b/>
        <w:sz w:val="16"/>
      </w:rPr>
      <w:tblPr/>
      <w:tcPr>
        <w:tcBorders>
          <w:top w:val="single" w:sz="12" w:space="0" w:color="000000" w:themeColor="text1"/>
          <w:left w:val="nil"/>
          <w:bottom w:val="single" w:sz="12" w:space="0" w:color="000000" w:themeColor="text1"/>
          <w:right w:val="nil"/>
          <w:insideH w:val="nil"/>
          <w:insideV w:val="nil"/>
          <w:tl2br w:val="nil"/>
          <w:tr2bl w:val="nil"/>
        </w:tcBorders>
      </w:tcPr>
    </w:tblStylePr>
  </w:style>
  <w:style w:type="paragraph" w:styleId="Revision">
    <w:name w:val="Revision"/>
    <w:hidden/>
    <w:uiPriority w:val="99"/>
    <w:semiHidden/>
    <w:rsid w:val="00D61588"/>
    <w:pPr>
      <w:spacing w:after="0" w:line="240" w:lineRule="auto"/>
    </w:pPr>
    <w:rPr>
      <w:rFonts w:ascii="Times New Roman" w:eastAsia="Times New Roman" w:hAnsi="Times New Roman" w:cs="Times New Roman"/>
      <w:sz w:val="24"/>
      <w:szCs w:val="24"/>
      <w:lang w:val="en-GB"/>
    </w:rPr>
  </w:style>
  <w:style w:type="paragraph" w:customStyle="1" w:styleId="MyEquation">
    <w:name w:val="MyEquation"/>
    <w:basedOn w:val="Caption"/>
    <w:link w:val="MyEquationChar"/>
    <w:qFormat/>
    <w:rsid w:val="00F4774D"/>
    <w:pPr>
      <w:jc w:val="right"/>
    </w:pPr>
    <w:rPr>
      <w:sz w:val="24"/>
      <w:szCs w:val="24"/>
      <w:lang w:eastAsia="en-ZA"/>
    </w:rPr>
  </w:style>
  <w:style w:type="paragraph" w:customStyle="1" w:styleId="ThesisBody">
    <w:name w:val="ThesisBody"/>
    <w:basedOn w:val="1TeksCharChar"/>
    <w:link w:val="ThesisBodyChar"/>
    <w:qFormat/>
    <w:rsid w:val="00D61588"/>
  </w:style>
  <w:style w:type="character" w:customStyle="1" w:styleId="MyEquationChar">
    <w:name w:val="MyEquation Char"/>
    <w:basedOn w:val="1TeksCharCharChar"/>
    <w:link w:val="MyEquation"/>
    <w:rsid w:val="00F4774D"/>
    <w:rPr>
      <w:rFonts w:ascii="Times New Roman" w:eastAsia="Times New Roman" w:hAnsi="Times New Roman" w:cs="Times New Roman"/>
      <w:bCs/>
      <w:sz w:val="24"/>
      <w:szCs w:val="24"/>
      <w:lang w:val="en-GB" w:eastAsia="en-ZA"/>
    </w:rPr>
  </w:style>
  <w:style w:type="character" w:customStyle="1" w:styleId="ThesisBodyChar">
    <w:name w:val="ThesisBody Char"/>
    <w:basedOn w:val="1TeksCharCharChar"/>
    <w:link w:val="ThesisBody"/>
    <w:rsid w:val="00D61588"/>
    <w:rPr>
      <w:rFonts w:ascii="Times New Roman" w:eastAsia="Times New Roman" w:hAnsi="Times New Roman" w:cs="Times New Roman"/>
      <w:sz w:val="24"/>
      <w:szCs w:val="24"/>
      <w:lang w:val="en-GB"/>
    </w:rPr>
  </w:style>
  <w:style w:type="paragraph" w:customStyle="1" w:styleId="TheoremsandAlgorithms">
    <w:name w:val="Theorems and Algorithms"/>
    <w:basedOn w:val="BodyText"/>
    <w:qFormat/>
    <w:rsid w:val="00372F46"/>
    <w:rPr>
      <w:sz w:val="20"/>
      <w:szCs w:val="20"/>
    </w:rPr>
  </w:style>
  <w:style w:type="paragraph" w:customStyle="1" w:styleId="Papertitle">
    <w:name w:val="Paper title"/>
    <w:basedOn w:val="Normal"/>
    <w:qFormat/>
    <w:rsid w:val="00372F46"/>
    <w:rPr>
      <w:rFonts w:ascii="Arial" w:hAnsi="Arial" w:cs="Arial"/>
      <w:b/>
      <w:sz w:val="28"/>
      <w:szCs w:val="28"/>
    </w:rPr>
  </w:style>
  <w:style w:type="character" w:styleId="FollowedHyperlink">
    <w:name w:val="FollowedHyperlink"/>
    <w:rsid w:val="00372F46"/>
    <w:rPr>
      <w:color w:val="800080"/>
      <w:u w:val="single"/>
    </w:rPr>
  </w:style>
  <w:style w:type="paragraph" w:customStyle="1" w:styleId="CorrespondingAuthorFootnote">
    <w:name w:val="Corresponding Author Footnote"/>
    <w:basedOn w:val="Normal"/>
    <w:qFormat/>
    <w:rsid w:val="00372F46"/>
    <w:rPr>
      <w:sz w:val="20"/>
      <w:szCs w:val="20"/>
    </w:rPr>
  </w:style>
  <w:style w:type="paragraph" w:customStyle="1" w:styleId="Abstract">
    <w:name w:val="Abstract"/>
    <w:basedOn w:val="Normal"/>
    <w:next w:val="Normal"/>
    <w:rsid w:val="00372F46"/>
    <w:pPr>
      <w:spacing w:before="360"/>
      <w:jc w:val="both"/>
    </w:pPr>
    <w:rPr>
      <w:sz w:val="20"/>
      <w:szCs w:val="20"/>
    </w:rPr>
  </w:style>
  <w:style w:type="paragraph" w:customStyle="1" w:styleId="ArticleTitle">
    <w:name w:val="Article Title"/>
    <w:basedOn w:val="Normal"/>
    <w:next w:val="Normal"/>
    <w:rsid w:val="00372F46"/>
    <w:rPr>
      <w:b/>
      <w:sz w:val="32"/>
    </w:rPr>
  </w:style>
  <w:style w:type="paragraph" w:customStyle="1" w:styleId="AuthorNames">
    <w:name w:val="Author Names"/>
    <w:basedOn w:val="Normal"/>
    <w:qFormat/>
    <w:rsid w:val="00372F46"/>
    <w:rPr>
      <w:b/>
    </w:rPr>
  </w:style>
  <w:style w:type="paragraph" w:customStyle="1" w:styleId="Figurenumber">
    <w:name w:val="Figure number"/>
    <w:basedOn w:val="Figurecaption"/>
    <w:link w:val="FigurenumberChar"/>
    <w:rsid w:val="00372F46"/>
    <w:rPr>
      <w:b/>
    </w:rPr>
  </w:style>
  <w:style w:type="paragraph" w:customStyle="1" w:styleId="Figurecaption">
    <w:name w:val="Figure caption"/>
    <w:basedOn w:val="Caption"/>
    <w:link w:val="FigurecaptionChar"/>
    <w:rsid w:val="00372F46"/>
    <w:pPr>
      <w:spacing w:line="480" w:lineRule="auto"/>
      <w:jc w:val="center"/>
    </w:pPr>
    <w:rPr>
      <w:b w:val="0"/>
    </w:rPr>
  </w:style>
  <w:style w:type="character" w:customStyle="1" w:styleId="CaptionChar">
    <w:name w:val="Caption Char"/>
    <w:link w:val="Caption"/>
    <w:rsid w:val="00372F46"/>
    <w:rPr>
      <w:rFonts w:ascii="Times New Roman" w:eastAsia="Times New Roman" w:hAnsi="Times New Roman" w:cs="Times New Roman"/>
      <w:b/>
      <w:bCs/>
      <w:sz w:val="20"/>
      <w:szCs w:val="20"/>
      <w:lang w:val="en-US"/>
    </w:rPr>
  </w:style>
  <w:style w:type="character" w:customStyle="1" w:styleId="FigurecaptionChar">
    <w:name w:val="Figure caption Char"/>
    <w:link w:val="Figurecaption"/>
    <w:rsid w:val="00372F46"/>
    <w:rPr>
      <w:rFonts w:ascii="Times New Roman" w:eastAsia="Times New Roman" w:hAnsi="Times New Roman" w:cs="Times New Roman"/>
      <w:bCs/>
      <w:sz w:val="20"/>
      <w:szCs w:val="20"/>
      <w:lang w:val="en-US"/>
    </w:rPr>
  </w:style>
  <w:style w:type="character" w:customStyle="1" w:styleId="FigurenumberChar">
    <w:name w:val="Figure number Char"/>
    <w:link w:val="Figurenumber"/>
    <w:rsid w:val="00372F46"/>
    <w:rPr>
      <w:rFonts w:ascii="Times New Roman" w:eastAsia="Times New Roman" w:hAnsi="Times New Roman" w:cs="Times New Roman"/>
      <w:b/>
      <w:bCs/>
      <w:sz w:val="20"/>
      <w:szCs w:val="20"/>
      <w:lang w:val="en-US"/>
    </w:rPr>
  </w:style>
  <w:style w:type="paragraph" w:customStyle="1" w:styleId="TableNumber">
    <w:name w:val="Table Number"/>
    <w:basedOn w:val="Tablecaption"/>
    <w:qFormat/>
    <w:rsid w:val="00372F46"/>
    <w:rPr>
      <w:b/>
    </w:rPr>
  </w:style>
  <w:style w:type="paragraph" w:customStyle="1" w:styleId="Tablecaption">
    <w:name w:val="Table caption"/>
    <w:basedOn w:val="Normal"/>
    <w:rsid w:val="00372F46"/>
    <w:pPr>
      <w:spacing w:before="240" w:after="120"/>
      <w:jc w:val="center"/>
    </w:pPr>
    <w:rPr>
      <w:sz w:val="20"/>
      <w:szCs w:val="20"/>
    </w:rPr>
  </w:style>
  <w:style w:type="paragraph" w:customStyle="1" w:styleId="DisplayEquation">
    <w:name w:val="Display Equation"/>
    <w:basedOn w:val="Normal"/>
    <w:rsid w:val="00372F46"/>
    <w:pPr>
      <w:tabs>
        <w:tab w:val="center" w:pos="3600"/>
        <w:tab w:val="right" w:pos="7200"/>
      </w:tabs>
    </w:pPr>
    <w:rPr>
      <w:sz w:val="22"/>
    </w:rPr>
  </w:style>
  <w:style w:type="paragraph" w:customStyle="1" w:styleId="AuthorAffiliations">
    <w:name w:val="Author Affiliations"/>
    <w:basedOn w:val="Normal"/>
    <w:qFormat/>
    <w:rsid w:val="00372F46"/>
    <w:rPr>
      <w:sz w:val="20"/>
      <w:szCs w:val="20"/>
      <w:vertAlign w:val="superscript"/>
    </w:rPr>
  </w:style>
  <w:style w:type="paragraph" w:customStyle="1" w:styleId="BodyTextIndented">
    <w:name w:val="Body Text Indented"/>
    <w:basedOn w:val="Normal"/>
    <w:link w:val="BodyTextIndentedChar"/>
    <w:rsid w:val="00372F46"/>
    <w:pPr>
      <w:spacing w:line="480" w:lineRule="auto"/>
      <w:ind w:firstLine="360"/>
      <w:jc w:val="both"/>
    </w:pPr>
  </w:style>
  <w:style w:type="character" w:customStyle="1" w:styleId="BodyTextIndentedChar">
    <w:name w:val="Body Text Indented Char"/>
    <w:link w:val="BodyTextIndented"/>
    <w:rsid w:val="00372F46"/>
    <w:rPr>
      <w:rFonts w:ascii="Times New Roman" w:eastAsia="Times New Roman" w:hAnsi="Times New Roman" w:cs="Times New Roman"/>
      <w:sz w:val="24"/>
      <w:szCs w:val="24"/>
      <w:lang w:val="en-US"/>
    </w:rPr>
  </w:style>
  <w:style w:type="paragraph" w:customStyle="1" w:styleId="References">
    <w:name w:val="References"/>
    <w:basedOn w:val="Normal"/>
    <w:rsid w:val="00372F46"/>
    <w:pPr>
      <w:numPr>
        <w:numId w:val="5"/>
      </w:numPr>
      <w:tabs>
        <w:tab w:val="left" w:pos="360"/>
      </w:tabs>
      <w:spacing w:line="480" w:lineRule="auto"/>
      <w:ind w:left="360"/>
    </w:pPr>
    <w:rPr>
      <w:sz w:val="22"/>
    </w:rPr>
  </w:style>
  <w:style w:type="paragraph" w:customStyle="1" w:styleId="Numberedlist">
    <w:name w:val="Numbered list"/>
    <w:basedOn w:val="Normal"/>
    <w:rsid w:val="00372F46"/>
    <w:pPr>
      <w:numPr>
        <w:numId w:val="2"/>
      </w:numPr>
      <w:tabs>
        <w:tab w:val="clear" w:pos="1080"/>
        <w:tab w:val="left" w:pos="720"/>
      </w:tabs>
      <w:ind w:left="720" w:hanging="360"/>
    </w:pPr>
    <w:rPr>
      <w:sz w:val="22"/>
    </w:rPr>
  </w:style>
  <w:style w:type="paragraph" w:customStyle="1" w:styleId="Keywords">
    <w:name w:val="Keywords"/>
    <w:basedOn w:val="Normal"/>
    <w:qFormat/>
    <w:rsid w:val="00372F46"/>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dugalh@gmail.com" TargetMode="External"/><Relationship Id="rId13" Type="http://schemas.openxmlformats.org/officeDocument/2006/relationships/image" Target="media/image5.emf"/><Relationship Id="rId18" Type="http://schemas.openxmlformats.org/officeDocument/2006/relationships/header" Target="head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image" Target="media/image7.png"/><Relationship Id="rId10" Type="http://schemas.openxmlformats.org/officeDocument/2006/relationships/image" Target="media/image2.jpe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6.png"/></Relationships>
</file>

<file path=word/_rels/settings.xml.rels><?xml version="1.0" encoding="UTF-8" standalone="yes"?>
<Relationships xmlns="http://schemas.openxmlformats.org/package/2006/relationships"><Relationship Id="rId1" Type="http://schemas.openxmlformats.org/officeDocument/2006/relationships/attachedTemplate" Target="file:///C:\Data\Development\Projects\PhD%20GeoInformatics\Docs\My%20Docs\Thesis\VHR%20Spekboom%20Canopy%20Cover%20Mapping\JARS%20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B9B9B9"/>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EE9E14C-6503-45E4-A40F-9EC695A625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JARS Template.dotx</Template>
  <TotalTime>5546</TotalTime>
  <Pages>37</Pages>
  <Words>53631</Words>
  <Characters>305700</Characters>
  <Application>Microsoft Office Word</Application>
  <DocSecurity>0</DocSecurity>
  <Lines>2547</Lines>
  <Paragraphs>717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358614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dugalh</dc:creator>
  <cp:keywords/>
  <dc:description/>
  <cp:lastModifiedBy>dugalh</cp:lastModifiedBy>
  <cp:revision>17</cp:revision>
  <cp:lastPrinted>2018-02-21T15:00:00Z</cp:lastPrinted>
  <dcterms:created xsi:type="dcterms:W3CDTF">2018-02-15T08:40:00Z</dcterms:created>
  <dcterms:modified xsi:type="dcterms:W3CDTF">2018-02-23T17:26:00Z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56904224-cd2d-35ab-8229-04fd27c806b9</vt:lpwstr>
  </property>
  <property fmtid="{D5CDD505-2E9C-101B-9397-08002B2CF9AE}" pid="4" name="Mendeley Recent Style Id 0_1">
    <vt:lpwstr>http://www.zotero.org/styles/american-political-science-association</vt:lpwstr>
  </property>
  <property fmtid="{D5CDD505-2E9C-101B-9397-08002B2CF9AE}" pid="5" name="Mendeley Recent Style Name 0_1">
    <vt:lpwstr>American Political Science Association</vt:lpwstr>
  </property>
  <property fmtid="{D5CDD505-2E9C-101B-9397-08002B2CF9AE}" pid="6" name="Mendeley Recent Style Id 1_1">
    <vt:lpwstr>http://www.zotero.org/styles/apa</vt:lpwstr>
  </property>
  <property fmtid="{D5CDD505-2E9C-101B-9397-08002B2CF9AE}" pid="7" name="Mendeley Recent Style Name 1_1">
    <vt:lpwstr>American Psychological Association 6th edition</vt:lpwstr>
  </property>
  <property fmtid="{D5CDD505-2E9C-101B-9397-08002B2CF9AE}" pid="8" name="Mendeley Recent Style Id 2_1">
    <vt:lpwstr>http://www.zotero.org/styles/american-sociological-association</vt:lpwstr>
  </property>
  <property fmtid="{D5CDD505-2E9C-101B-9397-08002B2CF9AE}" pid="9" name="Mendeley Recent Style Name 2_1">
    <vt:lpwstr>American Sociological Association</vt:lpwstr>
  </property>
  <property fmtid="{D5CDD505-2E9C-101B-9397-08002B2CF9AE}" pid="10" name="Mendeley Recent Style Id 3_1">
    <vt:lpwstr>http://www.zotero.org/styles/chicago-author-date</vt:lpwstr>
  </property>
  <property fmtid="{D5CDD505-2E9C-101B-9397-08002B2CF9AE}" pid="11" name="Mendeley Recent Style Name 3_1">
    <vt:lpwstr>Chicago Manual of Style 16th edition (author-date)</vt:lpwstr>
  </property>
  <property fmtid="{D5CDD505-2E9C-101B-9397-08002B2CF9AE}" pid="12" name="Mendeley Recent Style Id 4_1">
    <vt:lpwstr>http://www.zotero.org/styles/harvard1</vt:lpwstr>
  </property>
  <property fmtid="{D5CDD505-2E9C-101B-9397-08002B2CF9AE}" pid="13" name="Mendeley Recent Style Name 4_1">
    <vt:lpwstr>Harvard reference format 1 (deprecated)</vt:lpwstr>
  </property>
  <property fmtid="{D5CDD505-2E9C-101B-9397-08002B2CF9AE}" pid="14" name="Mendeley Recent Style Id 5_1">
    <vt:lpwstr>http://www.zotero.org/styles/ieee</vt:lpwstr>
  </property>
  <property fmtid="{D5CDD505-2E9C-101B-9397-08002B2CF9AE}" pid="15" name="Mendeley Recent Style Name 5_1">
    <vt:lpwstr>IEEE</vt:lpwstr>
  </property>
  <property fmtid="{D5CDD505-2E9C-101B-9397-08002B2CF9AE}" pid="16" name="Mendeley Recent Style Id 6_1">
    <vt:lpwstr>http://www.zotero.org/styles/international-journal-of-remote-sensing</vt:lpwstr>
  </property>
  <property fmtid="{D5CDD505-2E9C-101B-9397-08002B2CF9AE}" pid="17" name="Mendeley Recent Style Name 6_1">
    <vt:lpwstr>International Journal of Remote Sensing</vt:lpwstr>
  </property>
  <property fmtid="{D5CDD505-2E9C-101B-9397-08002B2CF9AE}" pid="18" name="Mendeley Recent Style Id 7_1">
    <vt:lpwstr>http://www.zotero.org/styles/journal-of-applied-remote-sensing</vt:lpwstr>
  </property>
  <property fmtid="{D5CDD505-2E9C-101B-9397-08002B2CF9AE}" pid="19" name="Mendeley Recent Style Name 7_1">
    <vt:lpwstr>Journal of Applied Remote Sensing</vt:lpwstr>
  </property>
  <property fmtid="{D5CDD505-2E9C-101B-9397-08002B2CF9AE}" pid="20" name="Mendeley Recent Style Id 8_1">
    <vt:lpwstr>http://www.zotero.org/styles/modern-humanities-research-association</vt:lpwstr>
  </property>
  <property fmtid="{D5CDD505-2E9C-101B-9397-08002B2CF9AE}" pid="21" name="Mendeley Recent Style Name 8_1">
    <vt:lpwstr>Modern Humanities Research Association 3rd edition (note with bibliography)</vt:lpwstr>
  </property>
  <property fmtid="{D5CDD505-2E9C-101B-9397-08002B2CF9AE}" pid="22" name="Mendeley Recent Style Id 9_1">
    <vt:lpwstr>http://www.zotero.org/styles/modern-language-association</vt:lpwstr>
  </property>
  <property fmtid="{D5CDD505-2E9C-101B-9397-08002B2CF9AE}" pid="23" name="Mendeley Recent Style Name 9_1">
    <vt:lpwstr>Modern Language Association 7th edition</vt:lpwstr>
  </property>
  <property fmtid="{D5CDD505-2E9C-101B-9397-08002B2CF9AE}" pid="24" name="Mendeley Citation Style_1">
    <vt:lpwstr>http://www.zotero.org/styles/journal-of-applied-remote-sensing</vt:lpwstr>
  </property>
</Properties>
</file>