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25D3F7F6" w:rsidR="00D61588" w:rsidRPr="00B44B64" w:rsidRDefault="006D483D" w:rsidP="00D61588">
      <w:pPr>
        <w:pStyle w:val="Heading1"/>
        <w:numPr>
          <w:ilvl w:val="0"/>
          <w:numId w:val="0"/>
        </w:numPr>
      </w:pPr>
      <w:bookmarkStart w:id="0" w:name="_Toc448324310"/>
      <w:r w:rsidRPr="00B44B64">
        <w:t xml:space="preserve">Regional </w:t>
      </w:r>
      <w:r w:rsidR="00D61588" w:rsidRPr="00B44B64">
        <w:t xml:space="preserve">mapping of </w:t>
      </w:r>
      <w:proofErr w:type="spellStart"/>
      <w:r w:rsidR="001B6754" w:rsidRPr="00B44B64">
        <w:t>s</w:t>
      </w:r>
      <w:r w:rsidR="0084644E" w:rsidRPr="00B44B64">
        <w:t>pekboom</w:t>
      </w:r>
      <w:proofErr w:type="spellEnd"/>
      <w:r w:rsidR="00D61588" w:rsidRPr="00B44B64">
        <w:t xml:space="preserve"> </w:t>
      </w:r>
      <w:r w:rsidRPr="00B44B64">
        <w:t>c</w:t>
      </w:r>
      <w:r w:rsidR="00D61588" w:rsidRPr="00B44B64">
        <w:t xml:space="preserve">anopy </w:t>
      </w:r>
      <w:r w:rsidRPr="00B44B64">
        <w:t>c</w:t>
      </w:r>
      <w:r w:rsidR="00D61588" w:rsidRPr="00B44B64">
        <w:t>over</w:t>
      </w:r>
      <w:bookmarkEnd w:id="0"/>
      <w:r w:rsidRPr="00B44B64">
        <w:t xml:space="preserve"> using very high resolution </w:t>
      </w:r>
      <w:r w:rsidR="00410ED3" w:rsidRPr="00B44B64">
        <w:t xml:space="preserve">aerial </w:t>
      </w:r>
      <w:r w:rsidRPr="00B44B64">
        <w:t>imagery</w:t>
      </w:r>
    </w:p>
    <w:p w14:paraId="31406423" w14:textId="77777777" w:rsidR="00D61588" w:rsidRPr="00B44B64" w:rsidRDefault="00D61588" w:rsidP="007C5F60">
      <w:pPr>
        <w:pStyle w:val="Heading1"/>
        <w:numPr>
          <w:ilvl w:val="0"/>
          <w:numId w:val="0"/>
        </w:numPr>
      </w:pPr>
      <w:r w:rsidRPr="00B44B64">
        <w:t>Abstract</w:t>
      </w:r>
    </w:p>
    <w:p w14:paraId="0E4E65BD" w14:textId="636FF017" w:rsidR="00D61588" w:rsidRPr="00B44B64" w:rsidRDefault="00D61588" w:rsidP="00014973">
      <w:pPr>
        <w:pStyle w:val="Abstract"/>
      </w:pPr>
      <w:r w:rsidRPr="00B44B64">
        <w:t xml:space="preserve">Very high resolution canopy cover maps of </w:t>
      </w:r>
      <w:proofErr w:type="spellStart"/>
      <w:r w:rsidR="001B6754" w:rsidRPr="00B44B64">
        <w:t>s</w:t>
      </w:r>
      <w:r w:rsidR="0084644E" w:rsidRPr="00B44B64">
        <w:t>pekboom</w:t>
      </w:r>
      <w:proofErr w:type="spellEnd"/>
      <w:r w:rsidRPr="00B44B64">
        <w:t xml:space="preserve"> are required to assist with </w:t>
      </w:r>
      <w:r w:rsidR="00DF7DD0" w:rsidRPr="00B44B64">
        <w:t xml:space="preserve">the </w:t>
      </w:r>
      <w:r w:rsidRPr="00B44B64">
        <w:t>restoration of degraded habitat</w:t>
      </w:r>
      <w:r w:rsidR="008C1374" w:rsidRPr="00B44B64">
        <w:t xml:space="preserve"> </w:t>
      </w:r>
      <w:r w:rsidRPr="00B44B64">
        <w:t>in the Little Karoo</w:t>
      </w:r>
      <w:r w:rsidR="00882860" w:rsidRPr="00B44B64">
        <w:t xml:space="preserve">, </w:t>
      </w:r>
      <w:r w:rsidR="003C0519" w:rsidRPr="00B44B64">
        <w:t xml:space="preserve">a large semi-arid region in </w:t>
      </w:r>
      <w:r w:rsidR="00882860" w:rsidRPr="00B44B64">
        <w:t>South Africa</w:t>
      </w:r>
      <w:r w:rsidR="00C73C91">
        <w:t>.</w:t>
      </w:r>
      <w:r w:rsidR="003C0519" w:rsidRPr="00B44B64">
        <w:t xml:space="preserve">  </w:t>
      </w:r>
      <w:r w:rsidRPr="00B44B64">
        <w:t>Variations in habitat and level of degradation, in addition to radiometric variations in the imagery, make</w:t>
      </w:r>
      <w:r w:rsidR="000B6046" w:rsidRPr="00B44B64">
        <w:t xml:space="preserve"> </w:t>
      </w:r>
      <w:proofErr w:type="spellStart"/>
      <w:r w:rsidR="001B6754" w:rsidRPr="00B44B64">
        <w:t>s</w:t>
      </w:r>
      <w:r w:rsidR="002542E3" w:rsidRPr="00B44B64">
        <w:t>pekboom</w:t>
      </w:r>
      <w:proofErr w:type="spellEnd"/>
      <w:r w:rsidR="000B6046" w:rsidRPr="00B44B64">
        <w:t xml:space="preserve"> mapping</w:t>
      </w:r>
      <w:r w:rsidRPr="00B44B64">
        <w:t xml:space="preserve"> </w:t>
      </w:r>
      <w:r w:rsidR="001F7CBB" w:rsidRPr="00B44B64">
        <w:t xml:space="preserve">at a regional scale </w:t>
      </w:r>
      <w:r w:rsidRPr="00B44B64">
        <w:t xml:space="preserve">a challenging problem.  </w:t>
      </w:r>
      <w:r w:rsidR="009B18ED" w:rsidRPr="00B44B64">
        <w:t xml:space="preserve">In this </w:t>
      </w:r>
      <w:r w:rsidR="002542E3" w:rsidRPr="00B44B64">
        <w:t>article,</w:t>
      </w:r>
      <w:r w:rsidR="009B18ED" w:rsidRPr="00B44B64">
        <w:t xml:space="preserve"> w</w:t>
      </w:r>
      <w:r w:rsidRPr="00B44B64">
        <w:t xml:space="preserve">e present a per-pixel classification approach for canopy cover mapping of </w:t>
      </w:r>
      <w:proofErr w:type="spellStart"/>
      <w:r w:rsidR="001B6754" w:rsidRPr="00B44B64">
        <w:t>s</w:t>
      </w:r>
      <w:r w:rsidR="0084644E" w:rsidRPr="00B44B64">
        <w:t>pekboom</w:t>
      </w:r>
      <w:proofErr w:type="spellEnd"/>
      <w:r w:rsidR="009B18ED" w:rsidRPr="00B44B64">
        <w:t xml:space="preserve"> using m</w:t>
      </w:r>
      <w:r w:rsidRPr="00B44B64">
        <w:t>ulti-spectral 0.5</w:t>
      </w:r>
      <w:r w:rsidR="00334A4C" w:rsidRPr="00B44B64">
        <w:t xml:space="preserve"> </w:t>
      </w:r>
      <w:r w:rsidRPr="00B44B64">
        <w:t>m resolution aerial imagery</w:t>
      </w:r>
      <w:r w:rsidR="000B7E0A" w:rsidRPr="00B44B64">
        <w:t xml:space="preserve">.  The imagery </w:t>
      </w:r>
      <w:r w:rsidRPr="00B44B64">
        <w:t xml:space="preserve">was </w:t>
      </w:r>
      <w:proofErr w:type="spellStart"/>
      <w:r w:rsidR="0052508A" w:rsidRPr="00B44B64">
        <w:t>radiometrically</w:t>
      </w:r>
      <w:proofErr w:type="spellEnd"/>
      <w:r w:rsidR="0052508A" w:rsidRPr="00B44B64">
        <w:t xml:space="preserve"> </w:t>
      </w:r>
      <w:r w:rsidR="00870771" w:rsidRPr="00B44B64">
        <w:t>homogeni</w:t>
      </w:r>
      <w:r w:rsidR="000B7347" w:rsidRPr="00B44B64">
        <w:t>zed</w:t>
      </w:r>
      <w:r w:rsidR="00870771" w:rsidRPr="00B44B64">
        <w:t xml:space="preserve"> </w:t>
      </w:r>
      <w:r w:rsidR="004F3147" w:rsidRPr="00B44B64">
        <w:t xml:space="preserve">with a novel technique </w:t>
      </w:r>
      <w:r w:rsidR="009B18ED" w:rsidRPr="00B44B64">
        <w:t xml:space="preserve">that uses </w:t>
      </w:r>
      <w:r w:rsidR="004F3147" w:rsidRPr="00B44B64">
        <w:t>satellite data</w:t>
      </w:r>
      <w:r w:rsidR="009B18ED" w:rsidRPr="00B44B64">
        <w:t xml:space="preserve"> to convert digital numbers to estimated surface reflectance values</w:t>
      </w:r>
      <w:r w:rsidRPr="00B44B64">
        <w:t xml:space="preserve">.  A feature </w:t>
      </w:r>
      <w:r w:rsidR="00063A64">
        <w:t>selection</w:t>
      </w:r>
      <w:r w:rsidRPr="00B44B64">
        <w:t xml:space="preserve"> procedure that is robust to </w:t>
      </w:r>
      <w:r w:rsidR="008C1374" w:rsidRPr="00B44B64">
        <w:t>redundancy</w:t>
      </w:r>
      <w:r w:rsidRPr="00B44B64">
        <w:t xml:space="preserve"> was applied </w:t>
      </w:r>
      <w:r w:rsidR="00302B2B" w:rsidRPr="00B44B64">
        <w:t xml:space="preserve">in order </w:t>
      </w:r>
      <w:r w:rsidRPr="00B44B64">
        <w:t xml:space="preserve">to select an informative feature subset from a typical set of spectral, textural and vegetation index features.  Support </w:t>
      </w:r>
      <w:r w:rsidR="009B18ED" w:rsidRPr="00B44B64">
        <w:t>v</w:t>
      </w:r>
      <w:r w:rsidRPr="00B44B64">
        <w:t xml:space="preserve">ector </w:t>
      </w:r>
      <w:r w:rsidR="009B18ED" w:rsidRPr="00B44B64">
        <w:t>m</w:t>
      </w:r>
      <w:r w:rsidRPr="00B44B64">
        <w:t xml:space="preserve">achine (SVM), random forest, decision tree, </w:t>
      </w:r>
      <w:r w:rsidR="001B6754" w:rsidRPr="00B44B64">
        <w:t>k</w:t>
      </w:r>
      <w:r w:rsidRPr="00B44B64">
        <w:t>-</w:t>
      </w:r>
      <w:r w:rsidR="001B6754" w:rsidRPr="00B44B64">
        <w:t>n</w:t>
      </w:r>
      <w:r w:rsidRPr="00B44B64">
        <w:t xml:space="preserve">earest </w:t>
      </w:r>
      <w:r w:rsidR="001B6754" w:rsidRPr="00B44B64">
        <w:t>n</w:t>
      </w:r>
      <w:r w:rsidRPr="00B44B64">
        <w:t>eighbo</w:t>
      </w:r>
      <w:r w:rsidR="000B7347" w:rsidRPr="00B44B64">
        <w:t>r</w:t>
      </w:r>
      <w:r w:rsidRPr="00B44B64">
        <w:t xml:space="preserve"> (</w:t>
      </w:r>
      <w:proofErr w:type="spellStart"/>
      <w:r w:rsidR="00C22C18" w:rsidRPr="00B44B64">
        <w:t>kNN</w:t>
      </w:r>
      <w:proofErr w:type="spellEnd"/>
      <w:r w:rsidRPr="00B44B64">
        <w:t>) and Bayes normal classifiers were evaluated against label</w:t>
      </w:r>
      <w:r w:rsidR="000B7347" w:rsidRPr="00B44B64">
        <w:t>ed</w:t>
      </w:r>
      <w:r w:rsidRPr="00B44B64">
        <w:t xml:space="preserve"> </w:t>
      </w:r>
      <w:r w:rsidR="00675B4F" w:rsidRPr="00B44B64">
        <w:t>pixel data</w:t>
      </w:r>
      <w:r w:rsidRPr="00B44B64">
        <w:t xml:space="preserve"> and canopy cover ground truth acquired at 20 field sites.  </w:t>
      </w:r>
      <w:r w:rsidR="009B18ED" w:rsidRPr="00B44B64">
        <w:t>The results showed that a</w:t>
      </w:r>
      <w:r w:rsidRPr="00B44B64">
        <w:t xml:space="preserve">ll </w:t>
      </w:r>
      <w:r w:rsidR="009B18ED" w:rsidRPr="00B44B64">
        <w:t xml:space="preserve">the </w:t>
      </w:r>
      <w:r w:rsidRPr="00B44B64">
        <w:t>classifiers</w:t>
      </w:r>
      <w:r w:rsidR="009B18ED" w:rsidRPr="00B44B64">
        <w:t>,</w:t>
      </w:r>
      <w:r w:rsidRPr="00B44B64">
        <w:t xml:space="preserve"> except the Bayes normal classifier</w:t>
      </w:r>
      <w:r w:rsidR="009B18ED" w:rsidRPr="00B44B64">
        <w:t>,</w:t>
      </w:r>
      <w:r w:rsidRPr="00B44B64">
        <w:t xml:space="preserve"> performed well.  The decision tree produced the best results </w:t>
      </w:r>
      <w:r w:rsidR="00302B2B" w:rsidRPr="00B44B64">
        <w:t>(mean absolute canopy</w:t>
      </w:r>
      <w:r w:rsidR="00CA4616" w:rsidRPr="00B44B64">
        <w:t xml:space="preserve"> </w:t>
      </w:r>
      <w:r w:rsidR="00302B2B" w:rsidRPr="00B44B64">
        <w:t>cover error of 5.85% with a standard deviation of 4.65%)</w:t>
      </w:r>
      <w:r w:rsidRPr="00B44B64">
        <w:t xml:space="preserve">.  </w:t>
      </w:r>
    </w:p>
    <w:p w14:paraId="70A1C106" w14:textId="17735E46" w:rsidR="00E66AC2" w:rsidRPr="00B44B64" w:rsidRDefault="007C5F60" w:rsidP="00847CB5">
      <w:pPr>
        <w:pStyle w:val="Heading2"/>
        <w:numPr>
          <w:ilvl w:val="0"/>
          <w:numId w:val="0"/>
        </w:numPr>
      </w:pPr>
      <w:r w:rsidRPr="00B44B64">
        <w:t xml:space="preserve">Index Terms: </w:t>
      </w:r>
      <w:r w:rsidR="009F29BD" w:rsidRPr="00B44B64">
        <w:rPr>
          <w:b/>
        </w:rPr>
        <w:t>Very high resolution, aerial</w:t>
      </w:r>
      <w:r w:rsidR="0022238F" w:rsidRPr="00B44B64">
        <w:rPr>
          <w:b/>
        </w:rPr>
        <w:t xml:space="preserve"> </w:t>
      </w:r>
      <w:r w:rsidR="00C84DC8" w:rsidRPr="00B44B64">
        <w:rPr>
          <w:b/>
        </w:rPr>
        <w:t>imagery</w:t>
      </w:r>
      <w:r w:rsidR="009F29BD" w:rsidRPr="00B44B64">
        <w:rPr>
          <w:b/>
        </w:rPr>
        <w:t xml:space="preserve">, vegetation mapping, classification, radiometric </w:t>
      </w:r>
      <w:r w:rsidR="00C84DC8" w:rsidRPr="00B44B64">
        <w:rPr>
          <w:b/>
        </w:rPr>
        <w:t>homogeni</w:t>
      </w:r>
      <w:r w:rsidR="000B7347" w:rsidRPr="00B44B64">
        <w:rPr>
          <w:b/>
        </w:rPr>
        <w:t>zation</w:t>
      </w:r>
      <w:r w:rsidR="009F29BD" w:rsidRPr="00B44B64">
        <w:rPr>
          <w:b/>
        </w:rPr>
        <w:t>, feature redundancy</w:t>
      </w:r>
      <w:r w:rsidR="00E66AC2" w:rsidRPr="00B44B64">
        <w:br w:type="page"/>
      </w:r>
    </w:p>
    <w:p w14:paraId="0876FA52" w14:textId="77777777" w:rsidR="00D61588" w:rsidRPr="00B44B64" w:rsidRDefault="00D61588" w:rsidP="00912C80">
      <w:pPr>
        <w:pStyle w:val="Heading1"/>
      </w:pPr>
      <w:r w:rsidRPr="00B44B64">
        <w:lastRenderedPageBreak/>
        <w:t>Introduction</w:t>
      </w:r>
    </w:p>
    <w:p w14:paraId="576DC812" w14:textId="3D3DB8D7" w:rsidR="00D61588" w:rsidRPr="006C32D3" w:rsidRDefault="0084644E" w:rsidP="006C32D3">
      <w:pPr>
        <w:pStyle w:val="BodyText"/>
      </w:pPr>
      <w:proofErr w:type="spellStart"/>
      <w:r w:rsidRPr="006C32D3">
        <w:t>Spekboom</w:t>
      </w:r>
      <w:proofErr w:type="spellEnd"/>
      <w:r w:rsidR="00366F27" w:rsidRPr="006C32D3">
        <w:t xml:space="preserve"> </w:t>
      </w:r>
      <w:r w:rsidR="00D61588" w:rsidRPr="006C32D3">
        <w:t>(</w:t>
      </w:r>
      <w:proofErr w:type="spellStart"/>
      <w:r w:rsidR="00366F27" w:rsidRPr="006C32D3">
        <w:t>Portulacaria</w:t>
      </w:r>
      <w:proofErr w:type="spellEnd"/>
      <w:r w:rsidR="00366F27" w:rsidRPr="006C32D3">
        <w:t xml:space="preserve"> </w:t>
      </w:r>
      <w:proofErr w:type="spellStart"/>
      <w:r w:rsidR="00366F27" w:rsidRPr="006C32D3">
        <w:t>afra</w:t>
      </w:r>
      <w:proofErr w:type="spellEnd"/>
      <w:r w:rsidR="00D61588" w:rsidRPr="006C32D3">
        <w:t xml:space="preserve">) is an evergreen succulent tree </w:t>
      </w:r>
      <w:r w:rsidR="00302B2B" w:rsidRPr="006C32D3">
        <w:t xml:space="preserve">with a dense canopy of small fleshy leaves that can </w:t>
      </w:r>
      <w:r w:rsidR="00D61588" w:rsidRPr="006C32D3">
        <w:t>grow</w:t>
      </w:r>
      <w:r w:rsidR="00302B2B" w:rsidRPr="006C32D3">
        <w:t xml:space="preserve"> up</w:t>
      </w:r>
      <w:r w:rsidR="00D61588" w:rsidRPr="006C32D3">
        <w:t xml:space="preserve"> to 2.5</w:t>
      </w:r>
      <w:r w:rsidR="00302B2B" w:rsidRPr="006C32D3">
        <w:t xml:space="preserve"> </w:t>
      </w:r>
      <w:r w:rsidR="00D61588" w:rsidRPr="006C32D3">
        <w:t>m</w:t>
      </w:r>
      <w:r w:rsidR="00302B2B" w:rsidRPr="006C32D3">
        <w:t xml:space="preserve"> in height</w:t>
      </w:r>
      <w:r w:rsidR="00D61588" w:rsidRPr="006C32D3">
        <w:t xml:space="preserve">.  It occurs in the </w:t>
      </w:r>
      <w:r w:rsidR="0086497C" w:rsidRPr="006C32D3">
        <w:t>s</w:t>
      </w:r>
      <w:r w:rsidR="00D61588" w:rsidRPr="006C32D3">
        <w:t xml:space="preserve">ubtropical </w:t>
      </w:r>
      <w:r w:rsidR="0086497C" w:rsidRPr="006C32D3">
        <w:t>t</w:t>
      </w:r>
      <w:r w:rsidR="00D61588" w:rsidRPr="006C32D3">
        <w:t xml:space="preserve">hicket biome in the semi-arid Eastern Cape and Little Karoo regions </w:t>
      </w:r>
      <w:r w:rsidR="00375A60" w:rsidRPr="006C32D3">
        <w:t xml:space="preserve">of </w:t>
      </w:r>
      <w:r w:rsidR="00D61588" w:rsidRPr="006C32D3">
        <w:t>South Africa</w:t>
      </w:r>
      <w:r w:rsidR="00CA4616" w:rsidRPr="006C32D3">
        <w:t>.</w:t>
      </w:r>
      <w:r w:rsidR="00D61588" w:rsidRPr="006C32D3">
        <w:fldChar w:fldCharType="begin" w:fldLock="1"/>
      </w:r>
      <w:r w:rsidR="007A38B5" w:rsidRPr="006C32D3">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6C32D3">
        <w:fldChar w:fldCharType="separate"/>
      </w:r>
      <w:r w:rsidR="007A38B5" w:rsidRPr="006C32D3">
        <w:t>1</w:t>
      </w:r>
      <w:r w:rsidR="00D61588" w:rsidRPr="006C32D3">
        <w:fldChar w:fldCharType="end"/>
      </w:r>
      <w:r w:rsidR="00D61588" w:rsidRPr="006C32D3">
        <w:t xml:space="preserve">  “The Subtropical Thicket habitat types are most easily recognized by the occurrence of woody trees, </w:t>
      </w:r>
      <w:proofErr w:type="spellStart"/>
      <w:r w:rsidR="00D61588" w:rsidRPr="006C32D3">
        <w:t>spinescent</w:t>
      </w:r>
      <w:proofErr w:type="spellEnd"/>
      <w:r w:rsidR="00D61588" w:rsidRPr="006C32D3">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6C32D3">
        <w:t>.</w:t>
      </w:r>
      <w:r w:rsidR="007A38B5" w:rsidRPr="006C32D3">
        <w:fldChar w:fldCharType="begin" w:fldLock="1"/>
      </w:r>
      <w:r w:rsidR="007A38B5" w:rsidRPr="006C32D3">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6C32D3">
        <w:fldChar w:fldCharType="separate"/>
      </w:r>
      <w:r w:rsidR="007A38B5" w:rsidRPr="006C32D3">
        <w:t>1</w:t>
      </w:r>
      <w:r w:rsidR="007A38B5" w:rsidRPr="006C32D3">
        <w:fldChar w:fldCharType="end"/>
      </w:r>
      <w:r w:rsidR="00D61588" w:rsidRPr="006C32D3">
        <w:t xml:space="preserve">  While </w:t>
      </w:r>
      <w:proofErr w:type="spellStart"/>
      <w:r w:rsidR="001B6754" w:rsidRPr="006C32D3">
        <w:t>s</w:t>
      </w:r>
      <w:r w:rsidRPr="006C32D3">
        <w:t>pekboom</w:t>
      </w:r>
      <w:proofErr w:type="spellEnd"/>
      <w:r w:rsidR="00D61588" w:rsidRPr="006C32D3">
        <w:t xml:space="preserve"> toler</w:t>
      </w:r>
      <w:r w:rsidR="0086497C" w:rsidRPr="006C32D3">
        <w:t>ates</w:t>
      </w:r>
      <w:r w:rsidR="00D61588" w:rsidRPr="006C32D3">
        <w:t xml:space="preserve"> browsing by indigenous herbivores, it is highly susceptible to over</w:t>
      </w:r>
      <w:r w:rsidR="0086497C" w:rsidRPr="006C32D3">
        <w:t>-</w:t>
      </w:r>
      <w:r w:rsidR="00D61588" w:rsidRPr="006C32D3">
        <w:t>browsing by goats</w:t>
      </w:r>
      <w:r w:rsidR="00717A7A" w:rsidRPr="006C32D3">
        <w:t>.</w:t>
      </w:r>
      <w:r w:rsidR="00D61588" w:rsidRPr="006C32D3">
        <w:fldChar w:fldCharType="begin" w:fldLock="1"/>
      </w:r>
      <w:r w:rsidR="007A38B5" w:rsidRPr="006C32D3">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6C32D3">
        <w:fldChar w:fldCharType="separate"/>
      </w:r>
      <w:r w:rsidR="007A38B5" w:rsidRPr="006C32D3">
        <w:t>2–5</w:t>
      </w:r>
      <w:r w:rsidR="00D61588" w:rsidRPr="006C32D3">
        <w:fldChar w:fldCharType="end"/>
      </w:r>
      <w:r w:rsidR="00D61588" w:rsidRPr="006C32D3">
        <w:t xml:space="preserve">  Poorly managed goat grazing has transformed thicket over much of its range into sparsely scattered thicket clumps, isolated trees and a covering of herbs</w:t>
      </w:r>
      <w:r w:rsidR="00717A7A" w:rsidRPr="006C32D3">
        <w:t>.</w:t>
      </w:r>
      <w:r w:rsidR="00D61588" w:rsidRPr="006C32D3">
        <w:fldChar w:fldCharType="begin" w:fldLock="1"/>
      </w:r>
      <w:r w:rsidR="007A38B5" w:rsidRPr="006C32D3">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6C32D3">
        <w:fldChar w:fldCharType="separate"/>
      </w:r>
      <w:r w:rsidR="007A38B5" w:rsidRPr="006C32D3">
        <w:t>5</w:t>
      </w:r>
      <w:r w:rsidR="00D61588" w:rsidRPr="006C32D3">
        <w:fldChar w:fldCharType="end"/>
      </w:r>
      <w:r w:rsidR="00D61588" w:rsidRPr="006C32D3">
        <w:t xml:space="preserve">  </w:t>
      </w:r>
    </w:p>
    <w:p w14:paraId="171C9429" w14:textId="77777777" w:rsidR="00002830" w:rsidRPr="006C32D3" w:rsidRDefault="00002830" w:rsidP="006C32D3">
      <w:pPr>
        <w:pStyle w:val="BodyText"/>
      </w:pPr>
    </w:p>
    <w:p w14:paraId="1D8E1DCB" w14:textId="53164A53" w:rsidR="00D61588" w:rsidRPr="006C32D3" w:rsidRDefault="00971E97" w:rsidP="006C32D3">
      <w:pPr>
        <w:pStyle w:val="BodyText"/>
      </w:pPr>
      <w:r w:rsidRPr="006C32D3">
        <w:t>The benefits of r</w:t>
      </w:r>
      <w:r w:rsidR="008F0206" w:rsidRPr="006C32D3">
        <w:t>estor</w:t>
      </w:r>
      <w:r w:rsidRPr="006C32D3">
        <w:t>ing</w:t>
      </w:r>
      <w:r w:rsidR="008F0206" w:rsidRPr="006C32D3">
        <w:t xml:space="preserve"> degraded thicket habitat</w:t>
      </w:r>
      <w:r w:rsidR="00AB432C" w:rsidRPr="006C32D3">
        <w:t xml:space="preserve"> </w:t>
      </w:r>
      <w:r w:rsidR="00717A7A" w:rsidRPr="006C32D3">
        <w:t xml:space="preserve">are </w:t>
      </w:r>
      <w:r w:rsidRPr="006C32D3">
        <w:t xml:space="preserve">evident </w:t>
      </w:r>
      <w:r w:rsidR="008F0206" w:rsidRPr="006C32D3">
        <w:t>from a number of perspectives</w:t>
      </w:r>
      <w:r w:rsidR="00D61588" w:rsidRPr="006C32D3">
        <w:t xml:space="preserve">.  </w:t>
      </w:r>
      <w:proofErr w:type="spellStart"/>
      <w:r w:rsidR="0084644E" w:rsidRPr="006C32D3">
        <w:t>Spekboom</w:t>
      </w:r>
      <w:proofErr w:type="spellEnd"/>
      <w:r w:rsidR="00D61588" w:rsidRPr="006C32D3">
        <w:t xml:space="preserve"> is unusually effective at storing carbon </w:t>
      </w:r>
      <w:r w:rsidR="00626994" w:rsidRPr="006C32D3">
        <w:t xml:space="preserve">for an </w:t>
      </w:r>
      <w:r w:rsidR="00D61588" w:rsidRPr="006C32D3">
        <w:t xml:space="preserve">arid region </w:t>
      </w:r>
      <w:r w:rsidR="00626994" w:rsidRPr="006C32D3">
        <w:t>plant</w:t>
      </w:r>
      <w:r w:rsidR="00717A7A" w:rsidRPr="006C32D3">
        <w:t>.</w:t>
      </w:r>
      <w:r w:rsidR="00D61588" w:rsidRPr="006C32D3">
        <w:fldChar w:fldCharType="begin" w:fldLock="1"/>
      </w:r>
      <w:r w:rsidR="007A38B5" w:rsidRPr="006C32D3">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6C32D3">
        <w:fldChar w:fldCharType="separate"/>
      </w:r>
      <w:r w:rsidR="007A38B5" w:rsidRPr="006C32D3">
        <w:t>5</w:t>
      </w:r>
      <w:r w:rsidR="00D61588" w:rsidRPr="006C32D3">
        <w:fldChar w:fldCharType="end"/>
      </w:r>
      <w:r w:rsidR="00D61588" w:rsidRPr="006C32D3">
        <w:t xml:space="preserve">  Subtropical </w:t>
      </w:r>
      <w:r w:rsidRPr="006C32D3">
        <w:t>t</w:t>
      </w:r>
      <w:r w:rsidR="00D61588" w:rsidRPr="006C32D3">
        <w:t xml:space="preserve">hicket </w:t>
      </w:r>
      <w:r w:rsidRPr="006C32D3">
        <w:t xml:space="preserve">furthermore </w:t>
      </w:r>
      <w:r w:rsidR="00D61588" w:rsidRPr="006C32D3">
        <w:t>provides an important source of food for many herbivores, including domesticated livestock</w:t>
      </w:r>
      <w:r w:rsidR="00717A7A" w:rsidRPr="006C32D3">
        <w:t>.</w:t>
      </w:r>
      <w:r w:rsidR="00D61588" w:rsidRPr="006C32D3">
        <w:fldChar w:fldCharType="begin" w:fldLock="1"/>
      </w:r>
      <w:r w:rsidR="007A38B5" w:rsidRPr="006C32D3">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6C32D3">
        <w:fldChar w:fldCharType="separate"/>
      </w:r>
      <w:r w:rsidR="007A38B5" w:rsidRPr="006C32D3">
        <w:t>1,6</w:t>
      </w:r>
      <w:r w:rsidR="00D61588" w:rsidRPr="006C32D3">
        <w:fldChar w:fldCharType="end"/>
      </w:r>
      <w:r w:rsidR="00D61588" w:rsidRPr="006C32D3">
        <w:t xml:space="preserve">  </w:t>
      </w:r>
      <w:r w:rsidR="00375A60" w:rsidRPr="006C32D3">
        <w:t>The r</w:t>
      </w:r>
      <w:r w:rsidR="00D61588" w:rsidRPr="006C32D3">
        <w:t xml:space="preserve">e-establishment of </w:t>
      </w:r>
      <w:proofErr w:type="spellStart"/>
      <w:r w:rsidR="001B6754" w:rsidRPr="006C32D3">
        <w:t>s</w:t>
      </w:r>
      <w:r w:rsidR="0084644E" w:rsidRPr="006C32D3">
        <w:t>pekboom</w:t>
      </w:r>
      <w:proofErr w:type="spellEnd"/>
      <w:r w:rsidR="00D61588" w:rsidRPr="006C32D3">
        <w:t xml:space="preserve"> in degraded areas will reduce erosion</w:t>
      </w:r>
      <w:r w:rsidRPr="006C32D3">
        <w:t xml:space="preserve"> and</w:t>
      </w:r>
      <w:r w:rsidR="00D61588" w:rsidRPr="006C32D3">
        <w:t xml:space="preserve"> flood severity and improve water quality</w:t>
      </w:r>
      <w:r w:rsidR="00717A7A" w:rsidRPr="006C32D3">
        <w:t>.</w:t>
      </w:r>
      <w:r w:rsidR="00D61588" w:rsidRPr="006C32D3">
        <w:fldChar w:fldCharType="begin" w:fldLock="1"/>
      </w:r>
      <w:r w:rsidR="007A38B5" w:rsidRPr="006C32D3">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6C32D3">
        <w:fldChar w:fldCharType="separate"/>
      </w:r>
      <w:r w:rsidR="007A38B5" w:rsidRPr="006C32D3">
        <w:t>7</w:t>
      </w:r>
      <w:proofErr w:type="gramStart"/>
      <w:r w:rsidR="007A38B5" w:rsidRPr="006C32D3">
        <w:t>,8</w:t>
      </w:r>
      <w:proofErr w:type="gramEnd"/>
      <w:r w:rsidR="00D61588" w:rsidRPr="006C32D3">
        <w:fldChar w:fldCharType="end"/>
      </w:r>
      <w:r w:rsidR="00D61588" w:rsidRPr="006C32D3">
        <w:t xml:space="preserve">  </w:t>
      </w:r>
      <w:r w:rsidRPr="006C32D3">
        <w:t>The r</w:t>
      </w:r>
      <w:r w:rsidR="00384F66" w:rsidRPr="006C32D3">
        <w:t xml:space="preserve">estoration of </w:t>
      </w:r>
      <w:proofErr w:type="spellStart"/>
      <w:r w:rsidR="001B6754" w:rsidRPr="006C32D3">
        <w:t>s</w:t>
      </w:r>
      <w:r w:rsidR="00C84DC8" w:rsidRPr="006C32D3">
        <w:t>p</w:t>
      </w:r>
      <w:r w:rsidR="00384F66" w:rsidRPr="006C32D3">
        <w:t>ekboom</w:t>
      </w:r>
      <w:proofErr w:type="spellEnd"/>
      <w:r w:rsidR="00384F66" w:rsidRPr="006C32D3">
        <w:t xml:space="preserve"> </w:t>
      </w:r>
      <w:r w:rsidR="00D61588" w:rsidRPr="006C32D3">
        <w:t>is also attractive from an employment perspective</w:t>
      </w:r>
      <w:r w:rsidRPr="006C32D3">
        <w:t>, since the restoration process could</w:t>
      </w:r>
      <w:r w:rsidR="00D61588" w:rsidRPr="006C32D3">
        <w:t xml:space="preserve"> potentially creat</w:t>
      </w:r>
      <w:r w:rsidRPr="006C32D3">
        <w:t>e</w:t>
      </w:r>
      <w:r w:rsidR="00D61588" w:rsidRPr="006C32D3">
        <w:t xml:space="preserve"> thousands of jobs in impoverished areas if implemented on a large scale.  </w:t>
      </w:r>
      <w:r w:rsidR="00B3692E" w:rsidRPr="006C32D3">
        <w:t xml:space="preserve">Currently, the most practical option for thicket ecosystem restoration is </w:t>
      </w:r>
      <w:r w:rsidR="00F2508E" w:rsidRPr="006C32D3">
        <w:t>through</w:t>
      </w:r>
      <w:r w:rsidR="00B3692E" w:rsidRPr="006C32D3">
        <w:t xml:space="preserve"> </w:t>
      </w:r>
      <w:r w:rsidR="00F2508E" w:rsidRPr="006C32D3">
        <w:t xml:space="preserve">the </w:t>
      </w:r>
      <w:r w:rsidR="00B3692E" w:rsidRPr="006C32D3">
        <w:t>plant</w:t>
      </w:r>
      <w:r w:rsidR="00F2508E" w:rsidRPr="006C32D3">
        <w:t>ing</w:t>
      </w:r>
      <w:r w:rsidR="00B3692E" w:rsidRPr="006C32D3">
        <w:t xml:space="preserve"> </w:t>
      </w:r>
      <w:r w:rsidR="00CF32E4" w:rsidRPr="006C32D3">
        <w:t xml:space="preserve">of </w:t>
      </w:r>
      <w:proofErr w:type="spellStart"/>
      <w:r w:rsidR="001B6754" w:rsidRPr="006C32D3">
        <w:t>s</w:t>
      </w:r>
      <w:r w:rsidR="00B3692E" w:rsidRPr="006C32D3">
        <w:t>pekboom</w:t>
      </w:r>
      <w:proofErr w:type="spellEnd"/>
      <w:r w:rsidR="00B3692E" w:rsidRPr="006C32D3">
        <w:t xml:space="preserve"> cuttings</w:t>
      </w:r>
      <w:r w:rsidR="00717A7A" w:rsidRPr="006C32D3">
        <w:t>.</w:t>
      </w:r>
      <w:r w:rsidR="00925D5C" w:rsidRPr="006C32D3">
        <w:fldChar w:fldCharType="begin" w:fldLock="1"/>
      </w:r>
      <w:r w:rsidR="007A38B5" w:rsidRPr="006C32D3">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6C32D3">
        <w:fldChar w:fldCharType="separate"/>
      </w:r>
      <w:r w:rsidR="007A38B5" w:rsidRPr="006C32D3">
        <w:t>4,9</w:t>
      </w:r>
      <w:r w:rsidR="00925D5C" w:rsidRPr="006C32D3">
        <w:fldChar w:fldCharType="end"/>
      </w:r>
      <w:r w:rsidR="00925D5C" w:rsidRPr="006C32D3">
        <w:t xml:space="preserve">  </w:t>
      </w:r>
      <w:proofErr w:type="spellStart"/>
      <w:r w:rsidR="0084644E" w:rsidRPr="006C32D3">
        <w:t>Spekboom</w:t>
      </w:r>
      <w:proofErr w:type="spellEnd"/>
      <w:r w:rsidR="00D91A4E" w:rsidRPr="006C32D3">
        <w:t xml:space="preserve"> </w:t>
      </w:r>
      <w:r w:rsidR="00847CB5" w:rsidRPr="006C32D3">
        <w:t>is a keystone species</w:t>
      </w:r>
      <w:r w:rsidR="00D91A4E" w:rsidRPr="006C32D3">
        <w:t xml:space="preserve"> and facilitates the creation of a favo</w:t>
      </w:r>
      <w:r w:rsidR="000B7347" w:rsidRPr="006C32D3">
        <w:t>rable</w:t>
      </w:r>
      <w:r w:rsidR="00D91A4E" w:rsidRPr="006C32D3">
        <w:t xml:space="preserve"> environment </w:t>
      </w:r>
      <w:r w:rsidR="00D61588" w:rsidRPr="006C32D3">
        <w:t xml:space="preserve">for </w:t>
      </w:r>
      <w:r w:rsidR="00D91A4E" w:rsidRPr="006C32D3">
        <w:t xml:space="preserve">the </w:t>
      </w:r>
      <w:r w:rsidR="00B3692E" w:rsidRPr="006C32D3">
        <w:t>spontaneous recruitment of other plants</w:t>
      </w:r>
      <w:r w:rsidR="00717A7A" w:rsidRPr="006C32D3">
        <w:t>.</w:t>
      </w:r>
      <w:r w:rsidR="00D61588" w:rsidRPr="006C32D3">
        <w:fldChar w:fldCharType="begin" w:fldLock="1"/>
      </w:r>
      <w:r w:rsidR="007A38B5" w:rsidRPr="006C32D3">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6C32D3">
        <w:fldChar w:fldCharType="separate"/>
      </w:r>
      <w:r w:rsidR="007A38B5" w:rsidRPr="006C32D3">
        <w:t>10</w:t>
      </w:r>
      <w:proofErr w:type="gramStart"/>
      <w:r w:rsidR="007A38B5" w:rsidRPr="006C32D3">
        <w:t>,11</w:t>
      </w:r>
      <w:proofErr w:type="gramEnd"/>
      <w:r w:rsidR="00D61588" w:rsidRPr="006C32D3">
        <w:fldChar w:fldCharType="end"/>
      </w:r>
      <w:r w:rsidR="00D61588" w:rsidRPr="006C32D3">
        <w:t xml:space="preserve">  </w:t>
      </w:r>
    </w:p>
    <w:p w14:paraId="7019AFF0" w14:textId="77777777" w:rsidR="00D61588" w:rsidRPr="006C32D3" w:rsidRDefault="00D61588" w:rsidP="006C32D3">
      <w:pPr>
        <w:pStyle w:val="BodyText"/>
      </w:pPr>
    </w:p>
    <w:p w14:paraId="247F770F" w14:textId="0A2B0285" w:rsidR="00D61588" w:rsidRPr="006C32D3" w:rsidRDefault="0084644E" w:rsidP="006C32D3">
      <w:pPr>
        <w:pStyle w:val="BodyText"/>
      </w:pPr>
      <w:proofErr w:type="spellStart"/>
      <w:r w:rsidRPr="006C32D3">
        <w:lastRenderedPageBreak/>
        <w:t>Spekboom</w:t>
      </w:r>
      <w:proofErr w:type="spellEnd"/>
      <w:r w:rsidR="00D61588" w:rsidRPr="006C32D3">
        <w:t xml:space="preserve"> canopy cover maps are required </w:t>
      </w:r>
      <w:r w:rsidR="00971E97" w:rsidRPr="006C32D3">
        <w:t xml:space="preserve">for </w:t>
      </w:r>
      <w:r w:rsidR="00D61588" w:rsidRPr="006C32D3">
        <w:t>assist</w:t>
      </w:r>
      <w:r w:rsidR="00971E97" w:rsidRPr="006C32D3">
        <w:t>ing</w:t>
      </w:r>
      <w:r w:rsidR="00D61588" w:rsidRPr="006C32D3">
        <w:t xml:space="preserve"> in the restoration process.  There is a need for greater accuracy and repeatability than </w:t>
      </w:r>
      <w:r w:rsidR="00F1197D" w:rsidRPr="006C32D3">
        <w:t>that provided by</w:t>
      </w:r>
      <w:r w:rsidR="00D61588" w:rsidRPr="006C32D3">
        <w:t xml:space="preserve"> </w:t>
      </w:r>
      <w:r w:rsidR="000B7E0A" w:rsidRPr="006C32D3">
        <w:t>field</w:t>
      </w:r>
      <w:r w:rsidR="00971E97" w:rsidRPr="006C32D3">
        <w:t>-</w:t>
      </w:r>
      <w:r w:rsidR="000B7E0A" w:rsidRPr="006C32D3">
        <w:t xml:space="preserve">based mapping </w:t>
      </w:r>
      <w:r w:rsidR="00D61588" w:rsidRPr="006C32D3">
        <w:t>technique</w:t>
      </w:r>
      <w:r w:rsidR="000B7E0A" w:rsidRPr="006C32D3">
        <w:t>s</w:t>
      </w:r>
      <w:r w:rsidR="00D61588" w:rsidRPr="006C32D3">
        <w:t xml:space="preserve">.  </w:t>
      </w:r>
      <w:r w:rsidR="003768C7" w:rsidRPr="006C32D3">
        <w:t xml:space="preserve">Field mapping is time consuming and costly and is not practical </w:t>
      </w:r>
      <w:r w:rsidR="00384F66" w:rsidRPr="006C32D3">
        <w:t>over large areas</w:t>
      </w:r>
      <w:r w:rsidR="007E1E8E" w:rsidRPr="006C32D3">
        <w:t>.</w:t>
      </w:r>
      <w:r w:rsidR="003768C7" w:rsidRPr="006C32D3">
        <w:fldChar w:fldCharType="begin" w:fldLock="1"/>
      </w:r>
      <w:r w:rsidR="007A38B5" w:rsidRPr="006C32D3">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6C32D3">
        <w:fldChar w:fldCharType="separate"/>
      </w:r>
      <w:r w:rsidR="007A38B5" w:rsidRPr="006C32D3">
        <w:t>12–14</w:t>
      </w:r>
      <w:r w:rsidR="003768C7" w:rsidRPr="006C32D3">
        <w:fldChar w:fldCharType="end"/>
      </w:r>
      <w:r w:rsidR="003768C7" w:rsidRPr="006C32D3">
        <w:t xml:space="preserve">  </w:t>
      </w:r>
      <w:r w:rsidR="001A4E23" w:rsidRPr="006C32D3">
        <w:t>M</w:t>
      </w:r>
      <w:r w:rsidR="003768C7" w:rsidRPr="006C32D3">
        <w:t xml:space="preserve">anual field mapping is confounded </w:t>
      </w:r>
      <w:r w:rsidR="001A4E23" w:rsidRPr="006C32D3">
        <w:t>by the</w:t>
      </w:r>
      <w:r w:rsidR="003768C7" w:rsidRPr="006C32D3">
        <w:t xml:space="preserve"> density</w:t>
      </w:r>
      <w:r w:rsidR="00384F66" w:rsidRPr="006C32D3">
        <w:t xml:space="preserve"> (inaccessibility)</w:t>
      </w:r>
      <w:r w:rsidR="003768C7" w:rsidRPr="006C32D3">
        <w:t xml:space="preserve">, heterogeneous nature and complex growth forms </w:t>
      </w:r>
      <w:r w:rsidR="001A4E23" w:rsidRPr="006C32D3">
        <w:t>of the subtropical thicket biome</w:t>
      </w:r>
      <w:r w:rsidR="007E1E8E" w:rsidRPr="006C32D3">
        <w:t>.</w:t>
      </w:r>
      <w:r w:rsidR="003768C7" w:rsidRPr="006C32D3">
        <w:fldChar w:fldCharType="begin" w:fldLock="1"/>
      </w:r>
      <w:r w:rsidR="007A38B5" w:rsidRPr="006C32D3">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6C32D3">
        <w:fldChar w:fldCharType="separate"/>
      </w:r>
      <w:r w:rsidR="007A38B5" w:rsidRPr="006C32D3">
        <w:t>13</w:t>
      </w:r>
      <w:r w:rsidR="003768C7" w:rsidRPr="006C32D3">
        <w:fldChar w:fldCharType="end"/>
      </w:r>
      <w:r w:rsidR="0060746A" w:rsidRPr="006C32D3" w:rsidDel="0060746A">
        <w:t xml:space="preserve"> </w:t>
      </w:r>
    </w:p>
    <w:p w14:paraId="49075171" w14:textId="77777777" w:rsidR="00D61588" w:rsidRPr="006C32D3" w:rsidRDefault="00D61588" w:rsidP="006C32D3">
      <w:pPr>
        <w:pStyle w:val="BodyText"/>
      </w:pPr>
    </w:p>
    <w:p w14:paraId="38CC3178" w14:textId="68588D52" w:rsidR="00D61588" w:rsidRPr="006C32D3" w:rsidRDefault="00847CB5" w:rsidP="006C32D3">
      <w:pPr>
        <w:pStyle w:val="BodyText"/>
      </w:pPr>
      <w:r w:rsidRPr="006C32D3">
        <w:t>Thompson et al.</w:t>
      </w:r>
      <w:r w:rsidR="00D61588" w:rsidRPr="006C32D3">
        <w:fldChar w:fldCharType="begin" w:fldLock="1"/>
      </w:r>
      <w:r w:rsidR="00D61588" w:rsidRPr="006C32D3">
        <w:fldChar w:fldCharType="separate"/>
      </w:r>
      <w:r w:rsidR="00D61588" w:rsidRPr="006C32D3">
        <w:t>Thompson et al.</w:t>
      </w:r>
      <w:r w:rsidR="00D61588" w:rsidRPr="006C32D3">
        <w:fldChar w:fldCharType="end"/>
      </w:r>
      <w:r w:rsidR="007E1E8E" w:rsidRPr="006C32D3">
        <w:fldChar w:fldCharType="begin" w:fldLock="1"/>
      </w:r>
      <w:r w:rsidR="007E1E8E" w:rsidRPr="006C32D3">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6C32D3">
        <w:fldChar w:fldCharType="separate"/>
      </w:r>
      <w:r w:rsidR="007E1E8E" w:rsidRPr="006C32D3">
        <w:t>6</w:t>
      </w:r>
      <w:r w:rsidR="007E1E8E" w:rsidRPr="006C32D3">
        <w:fldChar w:fldCharType="end"/>
      </w:r>
      <w:r w:rsidR="00D61588" w:rsidRPr="006C32D3">
        <w:t xml:space="preserve"> conducted a </w:t>
      </w:r>
      <w:r w:rsidR="00D91A4E" w:rsidRPr="006C32D3">
        <w:t xml:space="preserve">general </w:t>
      </w:r>
      <w:r w:rsidR="00D61588" w:rsidRPr="006C32D3">
        <w:t xml:space="preserve">degradation mapping study </w:t>
      </w:r>
      <w:r w:rsidR="00D91A4E" w:rsidRPr="006C32D3">
        <w:t xml:space="preserve">of the biomes occurring </w:t>
      </w:r>
      <w:r w:rsidR="00D61588" w:rsidRPr="006C32D3">
        <w:t>in the Little Karoo.  A 1:50000 vegetation map</w:t>
      </w:r>
      <w:r w:rsidR="001A4E23" w:rsidRPr="006C32D3">
        <w:t>,</w:t>
      </w:r>
      <w:r w:rsidR="00D61588" w:rsidRPr="006C32D3">
        <w:t xml:space="preserve"> developed by </w:t>
      </w:r>
      <w:r w:rsidR="00D61588" w:rsidRPr="006C32D3">
        <w:fldChar w:fldCharType="begin" w:fldLock="1"/>
      </w:r>
      <w:r w:rsidR="007E1E8E" w:rsidRPr="006C32D3">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6C32D3">
        <w:fldChar w:fldCharType="separate"/>
      </w:r>
      <w:proofErr w:type="spellStart"/>
      <w:r w:rsidR="00D61588" w:rsidRPr="006C32D3">
        <w:t>Vlok</w:t>
      </w:r>
      <w:proofErr w:type="spellEnd"/>
      <w:r w:rsidR="00D61588" w:rsidRPr="006C32D3">
        <w:t xml:space="preserve">, Cowling </w:t>
      </w:r>
      <w:r w:rsidR="0030155B" w:rsidRPr="006C32D3">
        <w:t xml:space="preserve">and </w:t>
      </w:r>
      <w:r w:rsidR="00D61588" w:rsidRPr="006C32D3">
        <w:t>Wolf</w:t>
      </w:r>
      <w:r w:rsidR="00D61588" w:rsidRPr="006C32D3">
        <w:fldChar w:fldCharType="end"/>
      </w:r>
      <w:r w:rsidR="007E1E8E" w:rsidRPr="006C32D3">
        <w:fldChar w:fldCharType="begin" w:fldLock="1"/>
      </w:r>
      <w:r w:rsidR="007E1E8E" w:rsidRPr="006C32D3">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6C32D3">
        <w:fldChar w:fldCharType="separate"/>
      </w:r>
      <w:r w:rsidR="007E1E8E" w:rsidRPr="006C32D3">
        <w:t>1</w:t>
      </w:r>
      <w:r w:rsidR="007E1E8E" w:rsidRPr="006C32D3">
        <w:fldChar w:fldCharType="end"/>
      </w:r>
      <w:r w:rsidR="001A4E23" w:rsidRPr="006C32D3">
        <w:t>,</w:t>
      </w:r>
      <w:r w:rsidR="00D61588" w:rsidRPr="006C32D3">
        <w:t xml:space="preserve"> was used to delineate different habitats so they could be treated separately.  </w:t>
      </w:r>
      <w:r w:rsidR="00D91A4E" w:rsidRPr="006C32D3">
        <w:t>A coarse three</w:t>
      </w:r>
      <w:r w:rsidR="001A4E23" w:rsidRPr="006C32D3">
        <w:t>-</w:t>
      </w:r>
      <w:r w:rsidR="00D91A4E" w:rsidRPr="006C32D3">
        <w:t xml:space="preserve">level </w:t>
      </w:r>
      <w:r w:rsidR="00D61588" w:rsidRPr="006C32D3">
        <w:t xml:space="preserve">degradation </w:t>
      </w:r>
      <w:r w:rsidR="00D91A4E" w:rsidRPr="006C32D3">
        <w:t xml:space="preserve">classification </w:t>
      </w:r>
      <w:r w:rsidR="00D61588" w:rsidRPr="006C32D3">
        <w:t xml:space="preserve">of </w:t>
      </w:r>
      <w:r w:rsidR="001A4E23" w:rsidRPr="006C32D3">
        <w:t>s</w:t>
      </w:r>
      <w:r w:rsidR="00D61588" w:rsidRPr="006C32D3">
        <w:t xml:space="preserve">ubtropical </w:t>
      </w:r>
      <w:r w:rsidR="001A4E23" w:rsidRPr="006C32D3">
        <w:t>t</w:t>
      </w:r>
      <w:r w:rsidR="00D61588" w:rsidRPr="006C32D3">
        <w:t xml:space="preserve">hicket </w:t>
      </w:r>
      <w:r w:rsidR="00D91A4E" w:rsidRPr="006C32D3">
        <w:t xml:space="preserve">was </w:t>
      </w:r>
      <w:r w:rsidR="00D61588" w:rsidRPr="006C32D3">
        <w:t xml:space="preserve">derived by thresholding </w:t>
      </w:r>
      <w:r w:rsidR="00672EE4" w:rsidRPr="006C32D3">
        <w:t>250</w:t>
      </w:r>
      <w:r w:rsidR="001A4E23" w:rsidRPr="006C32D3">
        <w:t xml:space="preserve"> </w:t>
      </w:r>
      <w:r w:rsidR="00672EE4" w:rsidRPr="006C32D3">
        <w:t xml:space="preserve">m resolution </w:t>
      </w:r>
      <w:r w:rsidR="00D61588" w:rsidRPr="006C32D3">
        <w:t xml:space="preserve">MODIS </w:t>
      </w:r>
      <w:r w:rsidR="000B7347" w:rsidRPr="006C32D3">
        <w:t>normalized difference vegetation index (NDVI)</w:t>
      </w:r>
      <w:r w:rsidR="00D61588" w:rsidRPr="006C32D3">
        <w:t xml:space="preserve"> data.  The study was successful at estimating </w:t>
      </w:r>
      <w:r w:rsidR="00D91A4E" w:rsidRPr="006C32D3">
        <w:t xml:space="preserve">three </w:t>
      </w:r>
      <w:r w:rsidR="00D61588" w:rsidRPr="006C32D3">
        <w:t>degradation levels</w:t>
      </w:r>
      <w:r w:rsidR="00D91A4E" w:rsidRPr="006C32D3">
        <w:t xml:space="preserve"> (intact, moderate and severe)</w:t>
      </w:r>
      <w:r w:rsidR="00D61588" w:rsidRPr="006C32D3">
        <w:t xml:space="preserve"> of </w:t>
      </w:r>
      <w:proofErr w:type="spellStart"/>
      <w:r w:rsidR="001B6754" w:rsidRPr="006C32D3">
        <w:t>s</w:t>
      </w:r>
      <w:r w:rsidR="0084644E" w:rsidRPr="006C32D3">
        <w:t>pekboom</w:t>
      </w:r>
      <w:proofErr w:type="spellEnd"/>
      <w:r w:rsidR="00D61588" w:rsidRPr="006C32D3">
        <w:t xml:space="preserve"> thicket</w:t>
      </w:r>
      <w:r w:rsidR="00466499" w:rsidRPr="006C32D3">
        <w:t xml:space="preserve"> at the 250</w:t>
      </w:r>
      <w:r w:rsidR="001A4E23" w:rsidRPr="006C32D3">
        <w:t xml:space="preserve"> </w:t>
      </w:r>
      <w:r w:rsidR="00466499" w:rsidRPr="006C32D3">
        <w:t>m MODIS resolution</w:t>
      </w:r>
      <w:r w:rsidR="00D61588" w:rsidRPr="006C32D3">
        <w:t xml:space="preserve">.  </w:t>
      </w:r>
      <w:r w:rsidR="00D91A4E" w:rsidRPr="006C32D3">
        <w:t xml:space="preserve"> </w:t>
      </w:r>
    </w:p>
    <w:p w14:paraId="69A297DE" w14:textId="360826B6" w:rsidR="006B0D71" w:rsidRPr="006C32D3" w:rsidRDefault="006B0D71" w:rsidP="006C32D3">
      <w:pPr>
        <w:pStyle w:val="BodyText"/>
      </w:pPr>
    </w:p>
    <w:p w14:paraId="559EF4F9" w14:textId="4FCC64CF" w:rsidR="00B439B1" w:rsidRPr="006C32D3" w:rsidRDefault="007E1E8E" w:rsidP="006C32D3">
      <w:pPr>
        <w:pStyle w:val="BodyText"/>
      </w:pPr>
      <w:r w:rsidRPr="006C32D3">
        <w:t>T</w:t>
      </w:r>
      <w:r w:rsidR="00B439B1" w:rsidRPr="006C32D3">
        <w:t>here is an initiative to involve private land</w:t>
      </w:r>
      <w:r w:rsidR="00F1197D" w:rsidRPr="006C32D3">
        <w:t xml:space="preserve"> </w:t>
      </w:r>
      <w:r w:rsidR="00B439B1" w:rsidRPr="006C32D3">
        <w:t xml:space="preserve">owners in </w:t>
      </w:r>
      <w:r w:rsidR="001A4E23" w:rsidRPr="006C32D3">
        <w:t>s</w:t>
      </w:r>
      <w:r w:rsidR="00341A97" w:rsidRPr="006C32D3">
        <w:t xml:space="preserve">ubtropical </w:t>
      </w:r>
      <w:r w:rsidR="001A4E23" w:rsidRPr="006C32D3">
        <w:t>t</w:t>
      </w:r>
      <w:r w:rsidR="00341A97" w:rsidRPr="006C32D3">
        <w:t xml:space="preserve">hicket </w:t>
      </w:r>
      <w:r w:rsidR="00B439B1" w:rsidRPr="006C32D3">
        <w:t>restoration in order to broaden its impact</w:t>
      </w:r>
      <w:r w:rsidRPr="006C32D3">
        <w:t>.</w:t>
      </w:r>
      <w:r w:rsidR="00B439B1" w:rsidRPr="006C32D3">
        <w:fldChar w:fldCharType="begin" w:fldLock="1"/>
      </w:r>
      <w:r w:rsidR="007A38B5" w:rsidRPr="006C32D3">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6C32D3">
        <w:fldChar w:fldCharType="separate"/>
      </w:r>
      <w:r w:rsidR="007A38B5" w:rsidRPr="006C32D3">
        <w:t>15</w:t>
      </w:r>
      <w:proofErr w:type="gramStart"/>
      <w:r w:rsidR="007A38B5" w:rsidRPr="006C32D3">
        <w:t>,16</w:t>
      </w:r>
      <w:proofErr w:type="gramEnd"/>
      <w:r w:rsidR="00B439B1" w:rsidRPr="006C32D3">
        <w:fldChar w:fldCharType="end"/>
      </w:r>
      <w:r w:rsidR="00B439B1" w:rsidRPr="006C32D3">
        <w:t xml:space="preserve">  </w:t>
      </w:r>
      <w:proofErr w:type="spellStart"/>
      <w:r w:rsidR="007E12F1" w:rsidRPr="006C32D3">
        <w:t>Spekboom</w:t>
      </w:r>
      <w:proofErr w:type="spellEnd"/>
      <w:r w:rsidR="007E12F1" w:rsidRPr="006C32D3">
        <w:t xml:space="preserve"> is to be planted in </w:t>
      </w:r>
      <w:r w:rsidR="006C2A76" w:rsidRPr="006C32D3">
        <w:t>stand sizes</w:t>
      </w:r>
      <w:r w:rsidR="007E12F1" w:rsidRPr="006C32D3">
        <w:t xml:space="preserve"> </w:t>
      </w:r>
      <w:r w:rsidR="00D15E0E" w:rsidRPr="006C32D3">
        <w:t>as small as three</w:t>
      </w:r>
      <w:r w:rsidR="007E12F1" w:rsidRPr="006C32D3">
        <w:t xml:space="preserve"> hectares on these lands.  </w:t>
      </w:r>
      <w:r w:rsidR="006C2A76" w:rsidRPr="006C32D3">
        <w:t>V</w:t>
      </w:r>
      <w:r w:rsidR="00D15E0E" w:rsidRPr="006C32D3">
        <w:t>HR</w:t>
      </w:r>
      <w:r w:rsidR="006C2A76" w:rsidRPr="006C32D3">
        <w:t xml:space="preserve"> maps</w:t>
      </w:r>
      <w:r w:rsidR="00B439B1" w:rsidRPr="006C32D3">
        <w:t xml:space="preserve"> are required to provide sufficient spatial detail for </w:t>
      </w:r>
      <w:r w:rsidR="000D2610" w:rsidRPr="006C32D3">
        <w:t xml:space="preserve">accurately </w:t>
      </w:r>
      <w:r w:rsidR="001D3AAD" w:rsidRPr="006C32D3">
        <w:t>monitoring</w:t>
      </w:r>
      <w:r w:rsidR="000D2610" w:rsidRPr="006C32D3">
        <w:t xml:space="preserve"> </w:t>
      </w:r>
      <w:r w:rsidR="00400EDC" w:rsidRPr="006C32D3">
        <w:t xml:space="preserve">canopy cover in these </w:t>
      </w:r>
      <w:r w:rsidR="00542837" w:rsidRPr="006C32D3">
        <w:t xml:space="preserve">small </w:t>
      </w:r>
      <w:r w:rsidR="006C2A76" w:rsidRPr="006C32D3">
        <w:t xml:space="preserve">planting </w:t>
      </w:r>
      <w:r w:rsidR="00B439B1" w:rsidRPr="006C32D3">
        <w:t>stand</w:t>
      </w:r>
      <w:r w:rsidR="007E12F1" w:rsidRPr="006C32D3">
        <w:t>s</w:t>
      </w:r>
      <w:r w:rsidR="00B439B1" w:rsidRPr="006C32D3">
        <w:t xml:space="preserve">.  High spatial resolution imagery is also necessary to facilitate discrimination of small </w:t>
      </w:r>
      <w:proofErr w:type="spellStart"/>
      <w:r w:rsidR="001B6754" w:rsidRPr="006C32D3">
        <w:t>s</w:t>
      </w:r>
      <w:r w:rsidR="00B439B1" w:rsidRPr="006C32D3">
        <w:t>pekboom</w:t>
      </w:r>
      <w:proofErr w:type="spellEnd"/>
      <w:r w:rsidR="00B439B1" w:rsidRPr="006C32D3">
        <w:t xml:space="preserve"> clumps from the complex and varying mosaic vegetation in which it occurs.  To achieve sufficient accuracy for carbon storage estimations, it </w:t>
      </w:r>
      <w:r w:rsidR="0031512B" w:rsidRPr="006C32D3">
        <w:t>is</w:t>
      </w:r>
      <w:r w:rsidR="00B439B1" w:rsidRPr="006C32D3">
        <w:t xml:space="preserve"> necessary to estimate canopy cover in finer detail than the three levels of degradation </w:t>
      </w:r>
      <w:r w:rsidR="009F5E97" w:rsidRPr="006C32D3">
        <w:t>and</w:t>
      </w:r>
      <w:r w:rsidR="00802278" w:rsidRPr="006C32D3">
        <w:t xml:space="preserve"> </w:t>
      </w:r>
      <w:r w:rsidR="009F5E97" w:rsidRPr="006C32D3">
        <w:t>250</w:t>
      </w:r>
      <w:r w:rsidR="00BD0257" w:rsidRPr="006C32D3">
        <w:t xml:space="preserve"> </w:t>
      </w:r>
      <w:r w:rsidR="009F5E97" w:rsidRPr="006C32D3">
        <w:t xml:space="preserve">m resolution </w:t>
      </w:r>
      <w:r w:rsidR="00B439B1" w:rsidRPr="006C32D3">
        <w:t xml:space="preserve">used in </w:t>
      </w:r>
      <w:r w:rsidR="00847CB5" w:rsidRPr="006C32D3">
        <w:t>Thompson et al.</w:t>
      </w:r>
      <w:r w:rsidR="00B439B1" w:rsidRPr="006C32D3">
        <w:fldChar w:fldCharType="begin" w:fldLock="1"/>
      </w:r>
      <w:r w:rsidR="00B439B1" w:rsidRPr="006C32D3">
        <w:fldChar w:fldCharType="separate"/>
      </w:r>
      <w:r w:rsidR="00B439B1" w:rsidRPr="006C32D3">
        <w:t>Thompson et al.</w:t>
      </w:r>
      <w:r w:rsidR="00B439B1" w:rsidRPr="006C32D3">
        <w:fldChar w:fldCharType="end"/>
      </w:r>
      <w:r w:rsidRPr="006C32D3">
        <w:fldChar w:fldCharType="begin" w:fldLock="1"/>
      </w:r>
      <w:r w:rsidRPr="006C32D3">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6C32D3">
        <w:fldChar w:fldCharType="separate"/>
      </w:r>
      <w:r w:rsidRPr="006C32D3">
        <w:t>6</w:t>
      </w:r>
      <w:r w:rsidRPr="006C32D3">
        <w:fldChar w:fldCharType="end"/>
      </w:r>
      <w:r w:rsidR="00B439B1" w:rsidRPr="006C32D3">
        <w:t xml:space="preserve">.   </w:t>
      </w:r>
    </w:p>
    <w:p w14:paraId="7702B965" w14:textId="77777777" w:rsidR="00B439B1" w:rsidRPr="006C32D3" w:rsidRDefault="00B439B1" w:rsidP="006C32D3">
      <w:pPr>
        <w:pStyle w:val="BodyText"/>
      </w:pPr>
    </w:p>
    <w:p w14:paraId="2B49BD79" w14:textId="0D63B506" w:rsidR="0014609F" w:rsidRPr="006C32D3" w:rsidRDefault="000B7998" w:rsidP="006C32D3">
      <w:pPr>
        <w:pStyle w:val="BodyText"/>
      </w:pPr>
      <w:r w:rsidRPr="006C32D3">
        <w:t xml:space="preserve">Multi-spectral </w:t>
      </w:r>
      <w:r w:rsidR="00263223" w:rsidRPr="006C32D3">
        <w:t xml:space="preserve">VHR imagery </w:t>
      </w:r>
      <w:r w:rsidR="001A5A62" w:rsidRPr="006C32D3">
        <w:t xml:space="preserve">has been </w:t>
      </w:r>
      <w:r w:rsidR="002949C4" w:rsidRPr="006C32D3">
        <w:t xml:space="preserve">successfully </w:t>
      </w:r>
      <w:r w:rsidR="001A5A62" w:rsidRPr="006C32D3">
        <w:t xml:space="preserve">used </w:t>
      </w:r>
      <w:r w:rsidR="00263223" w:rsidRPr="006C32D3">
        <w:t>for vegetation mapping</w:t>
      </w:r>
      <w:r w:rsidR="001A5A62" w:rsidRPr="006C32D3">
        <w:t xml:space="preserve"> in a number of studies</w:t>
      </w:r>
      <w:r w:rsidR="00263223" w:rsidRPr="006C32D3">
        <w:t xml:space="preserve">.  </w:t>
      </w:r>
      <w:r w:rsidR="003969AF" w:rsidRPr="006C32D3">
        <w:t xml:space="preserve">A combination of spectral, vegetation index, band ratio and textural features are </w:t>
      </w:r>
      <w:r w:rsidR="003969AF" w:rsidRPr="006C32D3">
        <w:lastRenderedPageBreak/>
        <w:t>commonly used to provide informative measures capable of distinguishing vegetation classes</w:t>
      </w:r>
      <w:r w:rsidR="007E1E8E" w:rsidRPr="006C32D3">
        <w:t>.</w:t>
      </w:r>
      <w:r w:rsidR="003969AF" w:rsidRPr="006C32D3">
        <w:fldChar w:fldCharType="begin" w:fldLock="1"/>
      </w:r>
      <w:r w:rsidR="007A38B5" w:rsidRPr="006C32D3">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6C32D3">
        <w:fldChar w:fldCharType="separate"/>
      </w:r>
      <w:r w:rsidR="007A38B5" w:rsidRPr="006C32D3">
        <w:t>17–21</w:t>
      </w:r>
      <w:r w:rsidR="003969AF" w:rsidRPr="006C32D3">
        <w:fldChar w:fldCharType="end"/>
      </w:r>
      <w:r w:rsidR="003969AF" w:rsidRPr="006C32D3">
        <w:t xml:space="preserve"> </w:t>
      </w:r>
      <w:r w:rsidR="00466499" w:rsidRPr="006C32D3">
        <w:t xml:space="preserve"> Object</w:t>
      </w:r>
      <w:r w:rsidR="00BD0257" w:rsidRPr="006C32D3">
        <w:t>-</w:t>
      </w:r>
      <w:r w:rsidR="00466499" w:rsidRPr="006C32D3">
        <w:t xml:space="preserve">based approaches to image classification, where homogenous image objects are first </w:t>
      </w:r>
      <w:r w:rsidR="00802278" w:rsidRPr="006C32D3">
        <w:t xml:space="preserve">generated through </w:t>
      </w:r>
      <w:r w:rsidR="00466499" w:rsidRPr="006C32D3">
        <w:t>segment</w:t>
      </w:r>
      <w:r w:rsidR="00802278" w:rsidRPr="006C32D3">
        <w:t>ation</w:t>
      </w:r>
      <w:r w:rsidR="00466499" w:rsidRPr="006C32D3">
        <w:t xml:space="preserve"> and then classified as a whole, have become popular in vegetation studies</w:t>
      </w:r>
      <w:r w:rsidR="007E1E8E" w:rsidRPr="006C32D3">
        <w:t>.</w:t>
      </w:r>
      <w:r w:rsidR="00466499" w:rsidRPr="006C32D3">
        <w:fldChar w:fldCharType="begin" w:fldLock="1"/>
      </w:r>
      <w:r w:rsidR="007A38B5" w:rsidRPr="006C32D3">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6C32D3">
        <w:fldChar w:fldCharType="separate"/>
      </w:r>
      <w:r w:rsidR="007A38B5" w:rsidRPr="006C32D3">
        <w:t>18,20,22</w:t>
      </w:r>
      <w:r w:rsidR="00466499" w:rsidRPr="006C32D3">
        <w:fldChar w:fldCharType="end"/>
      </w:r>
      <w:r w:rsidR="00466499" w:rsidRPr="006C32D3">
        <w:t xml:space="preserve">  These approaches are often favo</w:t>
      </w:r>
      <w:r w:rsidR="000B7347" w:rsidRPr="006C32D3">
        <w:t>red</w:t>
      </w:r>
      <w:r w:rsidR="00466499" w:rsidRPr="006C32D3">
        <w:t xml:space="preserve"> for VHR imagery</w:t>
      </w:r>
      <w:r w:rsidR="00466499" w:rsidRPr="006C32D3">
        <w:fldChar w:fldCharType="begin" w:fldLock="1"/>
      </w:r>
      <w:r w:rsidR="007A38B5" w:rsidRPr="006C32D3">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6C32D3">
        <w:fldChar w:fldCharType="separate"/>
      </w:r>
      <w:r w:rsidR="007A38B5" w:rsidRPr="006C32D3">
        <w:t>17–22</w:t>
      </w:r>
      <w:r w:rsidR="00466499" w:rsidRPr="006C32D3">
        <w:fldChar w:fldCharType="end"/>
      </w:r>
      <w:r w:rsidR="00466499" w:rsidRPr="006C32D3">
        <w:t xml:space="preserve"> because they are potentially able to better exploit the additional spatial information and deal with unwanted variation when compared to the more traditional per-pixel approach </w:t>
      </w:r>
      <w:r w:rsidR="00466499" w:rsidRPr="006C32D3">
        <w:fldChar w:fldCharType="begin" w:fldLock="1"/>
      </w:r>
      <w:r w:rsidR="007A38B5" w:rsidRPr="006C32D3">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6C32D3">
        <w:fldChar w:fldCharType="separate"/>
      </w:r>
      <w:r w:rsidR="007A38B5" w:rsidRPr="006C32D3">
        <w:t>18,22</w:t>
      </w:r>
      <w:r w:rsidR="00466499" w:rsidRPr="006C32D3">
        <w:fldChar w:fldCharType="end"/>
      </w:r>
      <w:r w:rsidR="00466499" w:rsidRPr="006C32D3">
        <w:t>.  The segmentation problem is</w:t>
      </w:r>
      <w:r w:rsidR="00E645D9" w:rsidRPr="006C32D3">
        <w:t>,</w:t>
      </w:r>
      <w:r w:rsidR="00466499" w:rsidRPr="006C32D3">
        <w:t xml:space="preserve"> however</w:t>
      </w:r>
      <w:r w:rsidR="00E645D9" w:rsidRPr="006C32D3">
        <w:t>,</w:t>
      </w:r>
      <w:r w:rsidR="00466499" w:rsidRPr="006C32D3">
        <w:t xml:space="preserve"> recogni</w:t>
      </w:r>
      <w:r w:rsidR="000B7347" w:rsidRPr="006C32D3">
        <w:t>z</w:t>
      </w:r>
      <w:r w:rsidR="00466499" w:rsidRPr="006C32D3">
        <w:t>ed as being poorly posed, requiring manual adjustment of parameters and being difficult to solve</w:t>
      </w:r>
      <w:r w:rsidR="007E1E8E" w:rsidRPr="006C32D3">
        <w:t>.</w:t>
      </w:r>
      <w:r w:rsidR="00466499" w:rsidRPr="006C32D3">
        <w:fldChar w:fldCharType="begin" w:fldLock="1"/>
      </w:r>
      <w:r w:rsidR="007A38B5" w:rsidRPr="006C32D3">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6C32D3">
        <w:fldChar w:fldCharType="separate"/>
      </w:r>
      <w:r w:rsidR="007A38B5" w:rsidRPr="006C32D3">
        <w:t>23</w:t>
      </w:r>
      <w:r w:rsidR="00466499" w:rsidRPr="006C32D3">
        <w:fldChar w:fldCharType="end"/>
      </w:r>
      <w:r w:rsidR="00466499" w:rsidRPr="006C32D3">
        <w:t xml:space="preserve">  </w:t>
      </w:r>
      <w:r w:rsidR="00084E58" w:rsidRPr="006C32D3">
        <w:t>Per</w:t>
      </w:r>
      <w:r w:rsidR="00E645D9" w:rsidRPr="006C32D3">
        <w:t>-</w:t>
      </w:r>
      <w:r w:rsidR="00084E58" w:rsidRPr="006C32D3">
        <w:t xml:space="preserve">pixel classification </w:t>
      </w:r>
      <w:r w:rsidR="009F5E97" w:rsidRPr="006C32D3">
        <w:t xml:space="preserve">provided </w:t>
      </w:r>
      <w:r w:rsidR="00084E58" w:rsidRPr="006C32D3">
        <w:t>good and useful mapping accuracy in a number of studies</w:t>
      </w:r>
      <w:r w:rsidR="00084E58" w:rsidRPr="006C32D3">
        <w:fldChar w:fldCharType="begin" w:fldLock="1"/>
      </w:r>
      <w:r w:rsidR="007A38B5" w:rsidRPr="006C32D3">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6C32D3">
        <w:fldChar w:fldCharType="separate"/>
      </w:r>
      <w:r w:rsidR="007A38B5" w:rsidRPr="006C32D3">
        <w:t>24–26</w:t>
      </w:r>
      <w:r w:rsidR="00084E58" w:rsidRPr="006C32D3">
        <w:fldChar w:fldCharType="end"/>
      </w:r>
      <w:r w:rsidR="00F941FB" w:rsidRPr="006C32D3">
        <w:t xml:space="preserve"> and is a simpler and faster method</w:t>
      </w:r>
      <w:r w:rsidR="00CE146A" w:rsidRPr="006C32D3">
        <w:t>, not requiring user specification of algorithm</w:t>
      </w:r>
      <w:r w:rsidR="00E645D9" w:rsidRPr="006C32D3">
        <w:t>s</w:t>
      </w:r>
      <w:r w:rsidR="00CE146A" w:rsidRPr="006C32D3">
        <w:t xml:space="preserve"> and associated parameters.</w:t>
      </w:r>
      <w:r w:rsidR="00F941FB" w:rsidRPr="006C32D3">
        <w:t xml:space="preserve"> </w:t>
      </w:r>
    </w:p>
    <w:p w14:paraId="04074E75" w14:textId="77777777" w:rsidR="007C0DCA" w:rsidRPr="006C32D3" w:rsidRDefault="007C0DCA" w:rsidP="006C32D3">
      <w:pPr>
        <w:pStyle w:val="BodyText"/>
      </w:pPr>
    </w:p>
    <w:p w14:paraId="7F3C965B" w14:textId="552FDA0C" w:rsidR="0014609F" w:rsidRPr="006C32D3" w:rsidRDefault="003969AF" w:rsidP="006C32D3">
      <w:pPr>
        <w:pStyle w:val="BodyText"/>
      </w:pPr>
      <w:r w:rsidRPr="006C32D3">
        <w:t>A variety of supervised approaches are used for classif</w:t>
      </w:r>
      <w:r w:rsidR="00802278" w:rsidRPr="006C32D3">
        <w:t>ying</w:t>
      </w:r>
      <w:r w:rsidRPr="006C32D3">
        <w:t xml:space="preserve"> features derived from VHR imagery.  Some authors found the Bayes normal (maximum likelihood (ML)) classifier to adequately model their class distributions</w:t>
      </w:r>
      <w:r w:rsidR="00E143FA" w:rsidRPr="006C32D3">
        <w:t>.</w:t>
      </w:r>
      <w:r w:rsidRPr="006C32D3">
        <w:fldChar w:fldCharType="begin" w:fldLock="1"/>
      </w:r>
      <w:r w:rsidR="007A38B5" w:rsidRPr="006C32D3">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6C32D3">
        <w:fldChar w:fldCharType="separate"/>
      </w:r>
      <w:r w:rsidR="007A38B5" w:rsidRPr="006C32D3">
        <w:t>24–26</w:t>
      </w:r>
      <w:r w:rsidRPr="006C32D3">
        <w:fldChar w:fldCharType="end"/>
      </w:r>
      <w:r w:rsidRPr="006C32D3">
        <w:t xml:space="preserve">  Others adopted more sophisticated approaches such as </w:t>
      </w:r>
      <w:r w:rsidR="000B7347" w:rsidRPr="006C32D3">
        <w:t>SVMs</w:t>
      </w:r>
      <w:r w:rsidRPr="006C32D3">
        <w:fldChar w:fldCharType="begin" w:fldLock="1"/>
      </w:r>
      <w:r w:rsidR="007A38B5"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6C32D3">
        <w:fldChar w:fldCharType="separate"/>
      </w:r>
      <w:r w:rsidR="007A38B5" w:rsidRPr="006C32D3">
        <w:t>18</w:t>
      </w:r>
      <w:r w:rsidRPr="006C32D3">
        <w:fldChar w:fldCharType="end"/>
      </w:r>
      <w:r w:rsidRPr="006C32D3">
        <w:t xml:space="preserve"> and neural networks</w:t>
      </w:r>
      <w:r w:rsidR="00E143FA" w:rsidRPr="006C32D3">
        <w:t>.</w:t>
      </w:r>
      <w:r w:rsidRPr="006C32D3">
        <w:fldChar w:fldCharType="begin" w:fldLock="1"/>
      </w:r>
      <w:r w:rsidR="007A38B5" w:rsidRPr="006C32D3">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6C32D3">
        <w:fldChar w:fldCharType="separate"/>
      </w:r>
      <w:r w:rsidR="007A38B5" w:rsidRPr="006C32D3">
        <w:t>17,21</w:t>
      </w:r>
      <w:r w:rsidRPr="006C32D3">
        <w:fldChar w:fldCharType="end"/>
      </w:r>
      <w:r w:rsidRPr="006C32D3">
        <w:t xml:space="preserve">  </w:t>
      </w:r>
      <w:r w:rsidR="005762CF" w:rsidRPr="006C32D3">
        <w:t>A</w:t>
      </w:r>
      <w:r w:rsidRPr="006C32D3">
        <w:t xml:space="preserve">lgorithms implemented in the </w:t>
      </w:r>
      <w:proofErr w:type="spellStart"/>
      <w:r w:rsidRPr="006C32D3">
        <w:t>eCognition</w:t>
      </w:r>
      <w:proofErr w:type="spellEnd"/>
      <w:r w:rsidRPr="006C32D3">
        <w:t xml:space="preserve"> software package</w:t>
      </w:r>
      <w:r w:rsidR="00E143FA" w:rsidRPr="006C32D3">
        <w:t>,</w:t>
      </w:r>
      <w:r w:rsidRPr="006C32D3">
        <w:fldChar w:fldCharType="begin" w:fldLock="1"/>
      </w:r>
      <w:r w:rsidR="007A38B5" w:rsidRPr="006C32D3">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6C32D3">
        <w:fldChar w:fldCharType="separate"/>
      </w:r>
      <w:r w:rsidR="007A38B5" w:rsidRPr="006C32D3">
        <w:t>27</w:t>
      </w:r>
      <w:r w:rsidRPr="006C32D3">
        <w:fldChar w:fldCharType="end"/>
      </w:r>
      <w:r w:rsidR="00FC29D9" w:rsidRPr="006C32D3">
        <w:t xml:space="preserve"> such as the fuzzy and hierarchical approaches,</w:t>
      </w:r>
      <w:r w:rsidRPr="006C32D3">
        <w:t xml:space="preserve"> are also frequently used for VHR image classification</w:t>
      </w:r>
      <w:r w:rsidR="00E143FA" w:rsidRPr="006C32D3">
        <w:t>.</w:t>
      </w:r>
      <w:r w:rsidRPr="006C32D3">
        <w:fldChar w:fldCharType="begin" w:fldLock="1"/>
      </w:r>
      <w:r w:rsidR="007A38B5" w:rsidRPr="006C32D3">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6C32D3">
        <w:fldChar w:fldCharType="separate"/>
      </w:r>
      <w:r w:rsidR="007A38B5" w:rsidRPr="006C32D3">
        <w:t>19</w:t>
      </w:r>
      <w:proofErr w:type="gramStart"/>
      <w:r w:rsidR="007A38B5" w:rsidRPr="006C32D3">
        <w:t>,20,22</w:t>
      </w:r>
      <w:proofErr w:type="gramEnd"/>
      <w:r w:rsidRPr="006C32D3">
        <w:fldChar w:fldCharType="end"/>
      </w:r>
    </w:p>
    <w:p w14:paraId="279DEADD" w14:textId="77777777" w:rsidR="007C0DCA" w:rsidRPr="006C32D3" w:rsidRDefault="007C0DCA" w:rsidP="006C32D3">
      <w:pPr>
        <w:pStyle w:val="BodyText"/>
      </w:pPr>
    </w:p>
    <w:p w14:paraId="260ED064" w14:textId="29F7B596" w:rsidR="007E44BA" w:rsidRPr="006C32D3" w:rsidRDefault="00012564" w:rsidP="006C32D3">
      <w:pPr>
        <w:pStyle w:val="BodyText"/>
      </w:pPr>
      <w:r w:rsidRPr="006C32D3">
        <w:t>As the number of features increases, the amount of data required to adequately represent class distributions in the increased feature space increases exponentially.  This is known as the “curse of  dimensionality”</w:t>
      </w:r>
      <w:r w:rsidR="00E143FA" w:rsidRPr="006C32D3">
        <w:t>.</w:t>
      </w:r>
      <w:r w:rsidRPr="006C32D3">
        <w:fldChar w:fldCharType="begin" w:fldLock="1"/>
      </w:r>
      <w:r w:rsidR="007A38B5" w:rsidRPr="006C32D3">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6C32D3">
        <w:fldChar w:fldCharType="separate"/>
      </w:r>
      <w:r w:rsidR="007A38B5" w:rsidRPr="006C32D3">
        <w:t>28</w:t>
      </w:r>
      <w:r w:rsidRPr="006C32D3">
        <w:fldChar w:fldCharType="end"/>
      </w:r>
      <w:r w:rsidRPr="006C32D3">
        <w:t xml:space="preserve">  For finite training samples, increasing the features beyond a certain point results in overtraining and a decrease in the classifier</w:t>
      </w:r>
      <w:r w:rsidR="00240F94" w:rsidRPr="006C32D3">
        <w:t>’s</w:t>
      </w:r>
      <w:r w:rsidRPr="006C32D3">
        <w:t xml:space="preserve"> </w:t>
      </w:r>
      <w:r w:rsidR="00240F94" w:rsidRPr="006C32D3">
        <w:t>ability to generali</w:t>
      </w:r>
      <w:r w:rsidR="000B7347" w:rsidRPr="006C32D3">
        <w:t>z</w:t>
      </w:r>
      <w:r w:rsidR="00240F94" w:rsidRPr="006C32D3">
        <w:t>e</w:t>
      </w:r>
      <w:r w:rsidRPr="006C32D3">
        <w:t>.  This “peaking phenomenon”</w:t>
      </w:r>
      <w:r w:rsidRPr="006C32D3">
        <w:fldChar w:fldCharType="begin" w:fldLock="1"/>
      </w:r>
      <w:r w:rsidR="007A38B5" w:rsidRPr="006C32D3">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6C32D3">
        <w:fldChar w:fldCharType="separate"/>
      </w:r>
      <w:r w:rsidR="007A38B5" w:rsidRPr="006C32D3">
        <w:t>29</w:t>
      </w:r>
      <w:r w:rsidRPr="006C32D3">
        <w:fldChar w:fldCharType="end"/>
      </w:r>
      <w:r w:rsidRPr="006C32D3">
        <w:t xml:space="preserve"> makes it necessary to </w:t>
      </w:r>
      <w:r w:rsidR="00556491" w:rsidRPr="006C32D3">
        <w:t xml:space="preserve">apply feature selection to </w:t>
      </w:r>
      <w:r w:rsidRPr="006C32D3">
        <w:t>reduce the size of the feature</w:t>
      </w:r>
      <w:r w:rsidR="00FF5235" w:rsidRPr="006C32D3">
        <w:t>-</w:t>
      </w:r>
      <w:r w:rsidRPr="006C32D3">
        <w:t xml:space="preserve">set to a salient minimum in order to achieve an accurate </w:t>
      </w:r>
      <w:r w:rsidR="00046186" w:rsidRPr="006C32D3">
        <w:t>classification</w:t>
      </w:r>
      <w:r w:rsidRPr="006C32D3">
        <w:t xml:space="preserve">.  </w:t>
      </w:r>
      <w:r w:rsidR="00806B6C" w:rsidRPr="006C32D3">
        <w:t xml:space="preserve">Feature </w:t>
      </w:r>
      <w:r w:rsidR="00806B6C" w:rsidRPr="006C32D3">
        <w:lastRenderedPageBreak/>
        <w:t>selection by r</w:t>
      </w:r>
      <w:r w:rsidR="00864485" w:rsidRPr="006C32D3">
        <w:t>anking</w:t>
      </w:r>
      <w:r w:rsidR="00FF5235" w:rsidRPr="006C32D3">
        <w:t>,</w:t>
      </w:r>
      <w:r w:rsidR="001F0BAA" w:rsidRPr="006C32D3">
        <w:t xml:space="preserve"> </w:t>
      </w:r>
      <w:r w:rsidR="00864485" w:rsidRPr="006C32D3">
        <w:t xml:space="preserve">based on some </w:t>
      </w:r>
      <w:proofErr w:type="spellStart"/>
      <w:r w:rsidR="00864485" w:rsidRPr="006C32D3">
        <w:t>separability</w:t>
      </w:r>
      <w:proofErr w:type="spellEnd"/>
      <w:r w:rsidR="00864485" w:rsidRPr="006C32D3">
        <w:t xml:space="preserve"> </w:t>
      </w:r>
      <w:r w:rsidR="0014609F" w:rsidRPr="006C32D3">
        <w:t xml:space="preserve">or importance </w:t>
      </w:r>
      <w:r w:rsidR="00864485" w:rsidRPr="006C32D3">
        <w:t>measure</w:t>
      </w:r>
      <w:r w:rsidR="0014609F" w:rsidRPr="006C32D3">
        <w:t xml:space="preserve"> </w:t>
      </w:r>
      <w:r w:rsidR="00E7054D" w:rsidRPr="006C32D3">
        <w:t>of individual features</w:t>
      </w:r>
      <w:r w:rsidR="00FF5235" w:rsidRPr="006C32D3">
        <w:t>,</w:t>
      </w:r>
      <w:r w:rsidR="00E7054D" w:rsidRPr="006C32D3">
        <w:t xml:space="preserve"> </w:t>
      </w:r>
      <w:r w:rsidR="00864485" w:rsidRPr="006C32D3">
        <w:t xml:space="preserve">is </w:t>
      </w:r>
      <w:r w:rsidR="00806B6C" w:rsidRPr="006C32D3">
        <w:t xml:space="preserve">frequently </w:t>
      </w:r>
      <w:r w:rsidR="000B7998" w:rsidRPr="006C32D3">
        <w:t>used</w:t>
      </w:r>
      <w:r w:rsidR="0014609F" w:rsidRPr="006C32D3">
        <w:t xml:space="preserve"> </w:t>
      </w:r>
      <w:r w:rsidR="0014609F" w:rsidRPr="006C32D3">
        <w:fldChar w:fldCharType="begin" w:fldLock="1"/>
      </w:r>
      <w:r w:rsidR="007A38B5" w:rsidRPr="006C32D3">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6C32D3">
        <w:fldChar w:fldCharType="separate"/>
      </w:r>
      <w:r w:rsidR="007A38B5" w:rsidRPr="006C32D3">
        <w:t>17,19,20</w:t>
      </w:r>
      <w:r w:rsidR="0014609F" w:rsidRPr="006C32D3">
        <w:fldChar w:fldCharType="end"/>
      </w:r>
      <w:r w:rsidR="0014609F" w:rsidRPr="006C32D3">
        <w:t xml:space="preserve">.  </w:t>
      </w:r>
      <w:r w:rsidR="00E7054D" w:rsidRPr="006C32D3">
        <w:t xml:space="preserve">While fast, feature ranking is known to be sub-optimal for feature spaces containing redundancy </w:t>
      </w:r>
      <w:r w:rsidR="00E7054D" w:rsidRPr="006C32D3">
        <w:fldChar w:fldCharType="begin" w:fldLock="1"/>
      </w:r>
      <w:r w:rsidR="007A38B5" w:rsidRPr="006C32D3">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6C32D3">
        <w:fldChar w:fldCharType="separate"/>
      </w:r>
      <w:r w:rsidR="007A38B5" w:rsidRPr="006C32D3">
        <w:t>30</w:t>
      </w:r>
      <w:r w:rsidR="00E7054D" w:rsidRPr="006C32D3">
        <w:fldChar w:fldCharType="end"/>
      </w:r>
      <w:r w:rsidR="00E7054D" w:rsidRPr="006C32D3">
        <w:t xml:space="preserve">.  </w:t>
      </w:r>
      <w:r w:rsidR="0014609F" w:rsidRPr="006C32D3">
        <w:fldChar w:fldCharType="begin" w:fldLock="1"/>
      </w:r>
      <w:r w:rsidR="00E143FA"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6C32D3">
        <w:fldChar w:fldCharType="separate"/>
      </w:r>
      <w:r w:rsidR="0014609F" w:rsidRPr="006C32D3">
        <w:t>Ghosh and Joshi</w:t>
      </w:r>
      <w:r w:rsidR="0014609F" w:rsidRPr="006C32D3">
        <w:fldChar w:fldCharType="end"/>
      </w:r>
      <w:r w:rsidR="00E143FA" w:rsidRPr="006C32D3">
        <w:fldChar w:fldCharType="begin" w:fldLock="1"/>
      </w:r>
      <w:r w:rsidR="00E143FA"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6C32D3">
        <w:fldChar w:fldCharType="separate"/>
      </w:r>
      <w:r w:rsidR="00E143FA" w:rsidRPr="006C32D3">
        <w:t>18</w:t>
      </w:r>
      <w:r w:rsidR="00E143FA" w:rsidRPr="006C32D3">
        <w:fldChar w:fldCharType="end"/>
      </w:r>
      <w:r w:rsidR="0014609F" w:rsidRPr="006C32D3">
        <w:t xml:space="preserve"> used recursive feature elimination (also known as backward elimination)</w:t>
      </w:r>
      <w:r w:rsidR="007432B9" w:rsidRPr="006C32D3">
        <w:t xml:space="preserve"> –</w:t>
      </w:r>
      <w:r w:rsidR="0014609F" w:rsidRPr="006C32D3">
        <w:t xml:space="preserve"> a greedy search technique</w:t>
      </w:r>
      <w:r w:rsidR="001F0BAA" w:rsidRPr="006C32D3">
        <w:t xml:space="preserve"> to select informative features</w:t>
      </w:r>
      <w:r w:rsidR="00E7054D" w:rsidRPr="006C32D3">
        <w:t xml:space="preserve">.  Of the reviewed studies, </w:t>
      </w:r>
      <w:r w:rsidR="00E143FA" w:rsidRPr="006C32D3">
        <w:fldChar w:fldCharType="begin" w:fldLock="1"/>
      </w:r>
      <w:r w:rsidR="00E143FA"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6C32D3">
        <w:fldChar w:fldCharType="separate"/>
      </w:r>
      <w:r w:rsidR="00E143FA" w:rsidRPr="006C32D3">
        <w:t>Ghosh and Joshi</w:t>
      </w:r>
      <w:r w:rsidR="00E143FA" w:rsidRPr="006C32D3">
        <w:fldChar w:fldCharType="end"/>
      </w:r>
      <w:r w:rsidR="00E143FA" w:rsidRPr="006C32D3">
        <w:fldChar w:fldCharType="begin" w:fldLock="1"/>
      </w:r>
      <w:r w:rsidR="00E143FA" w:rsidRPr="006C32D3">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6C32D3">
        <w:fldChar w:fldCharType="separate"/>
      </w:r>
      <w:r w:rsidR="00E143FA" w:rsidRPr="006C32D3">
        <w:t>18</w:t>
      </w:r>
      <w:r w:rsidR="00E143FA" w:rsidRPr="006C32D3">
        <w:fldChar w:fldCharType="end"/>
      </w:r>
      <w:r w:rsidR="00652DE0" w:rsidRPr="006C32D3">
        <w:t xml:space="preserve"> </w:t>
      </w:r>
      <w:r w:rsidR="007432B9" w:rsidRPr="006C32D3">
        <w:t xml:space="preserve">were </w:t>
      </w:r>
      <w:r w:rsidR="00E7054D" w:rsidRPr="006C32D3">
        <w:t>the only one</w:t>
      </w:r>
      <w:r w:rsidR="007432B9" w:rsidRPr="006C32D3">
        <w:t>s</w:t>
      </w:r>
      <w:r w:rsidR="00E7054D" w:rsidRPr="006C32D3">
        <w:t xml:space="preserve"> to use a feature selection method</w:t>
      </w:r>
      <w:r w:rsidR="0014609F" w:rsidRPr="006C32D3">
        <w:t xml:space="preserve"> that considers the </w:t>
      </w:r>
      <w:r w:rsidR="00E7054D" w:rsidRPr="006C32D3">
        <w:t xml:space="preserve">effect of feature redundancy </w:t>
      </w:r>
      <w:r w:rsidR="0014609F" w:rsidRPr="006C32D3">
        <w:t xml:space="preserve">by evaluating </w:t>
      </w:r>
      <w:r w:rsidR="00E7054D" w:rsidRPr="006C32D3">
        <w:t>features</w:t>
      </w:r>
      <w:r w:rsidR="0014609F" w:rsidRPr="006C32D3">
        <w:t xml:space="preserve"> in combination.   </w:t>
      </w:r>
    </w:p>
    <w:p w14:paraId="7BD7E42C" w14:textId="77777777" w:rsidR="000B7998" w:rsidRPr="006C32D3" w:rsidRDefault="000B7998" w:rsidP="006C32D3">
      <w:pPr>
        <w:pStyle w:val="BodyText"/>
      </w:pPr>
    </w:p>
    <w:p w14:paraId="3EA8C581" w14:textId="2FF025D5" w:rsidR="003A25E0" w:rsidRPr="006C32D3" w:rsidRDefault="00002830" w:rsidP="006C32D3">
      <w:pPr>
        <w:pStyle w:val="BodyText"/>
      </w:pPr>
      <w:r w:rsidRPr="006C32D3">
        <w:t>The majority</w:t>
      </w:r>
      <w:r w:rsidR="009A6874" w:rsidRPr="006C32D3">
        <w:t xml:space="preserve"> of the reviewed vegetation mapping studies were applied to small areas, typically covered by a single satellite image</w:t>
      </w:r>
      <w:r w:rsidR="00E143FA" w:rsidRPr="006C32D3">
        <w:t>.</w:t>
      </w:r>
      <w:r w:rsidR="009A6874" w:rsidRPr="006C32D3">
        <w:fldChar w:fldCharType="begin" w:fldLock="1"/>
      </w:r>
      <w:r w:rsidR="007A38B5" w:rsidRPr="006C32D3">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6C32D3">
        <w:fldChar w:fldCharType="separate"/>
      </w:r>
      <w:r w:rsidR="007A38B5" w:rsidRPr="006C32D3">
        <w:t>18–20,22,24,26</w:t>
      </w:r>
      <w:r w:rsidR="009A6874" w:rsidRPr="006C32D3">
        <w:fldChar w:fldCharType="end"/>
      </w:r>
      <w:r w:rsidR="009A6874" w:rsidRPr="006C32D3">
        <w:t xml:space="preserve">  </w:t>
      </w:r>
      <w:r w:rsidR="009A076A" w:rsidRPr="006C32D3">
        <w:t>Radiometric corrections</w:t>
      </w:r>
      <w:r w:rsidR="009A6874" w:rsidRPr="006C32D3">
        <w:t xml:space="preserve"> are sometimes </w:t>
      </w:r>
      <w:r w:rsidR="007432B9" w:rsidRPr="006C32D3">
        <w:t>not applied in</w:t>
      </w:r>
      <w:r w:rsidR="009A6874" w:rsidRPr="006C32D3">
        <w:t xml:space="preserve"> </w:t>
      </w:r>
      <w:r w:rsidR="009A076A" w:rsidRPr="006C32D3">
        <w:t>small study areas</w:t>
      </w:r>
      <w:r w:rsidR="009A6874" w:rsidRPr="006C32D3">
        <w:fldChar w:fldCharType="begin" w:fldLock="1"/>
      </w:r>
      <w:r w:rsidR="007A38B5" w:rsidRPr="006C32D3">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6C32D3">
        <w:fldChar w:fldCharType="separate"/>
      </w:r>
      <w:r w:rsidR="007A38B5" w:rsidRPr="006C32D3">
        <w:t>24</w:t>
      </w:r>
      <w:r w:rsidR="009A6874" w:rsidRPr="006C32D3">
        <w:fldChar w:fldCharType="end"/>
      </w:r>
      <w:r w:rsidR="009A6874" w:rsidRPr="006C32D3">
        <w:t xml:space="preserve"> or partially handled using </w:t>
      </w:r>
      <w:r w:rsidR="009A076A" w:rsidRPr="006C32D3">
        <w:t>conversion</w:t>
      </w:r>
      <w:r w:rsidR="009A6874" w:rsidRPr="006C32D3">
        <w:t xml:space="preserve"> to top of atmosphere radiance</w:t>
      </w:r>
      <w:r w:rsidR="00E143FA" w:rsidRPr="006C32D3">
        <w:t>.</w:t>
      </w:r>
      <w:r w:rsidR="009A6874" w:rsidRPr="006C32D3">
        <w:fldChar w:fldCharType="begin" w:fldLock="1"/>
      </w:r>
      <w:r w:rsidR="007A38B5" w:rsidRPr="006C32D3">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6C32D3">
        <w:fldChar w:fldCharType="separate"/>
      </w:r>
      <w:r w:rsidR="007A38B5" w:rsidRPr="006C32D3">
        <w:t>19</w:t>
      </w:r>
      <w:proofErr w:type="gramStart"/>
      <w:r w:rsidR="007A38B5" w:rsidRPr="006C32D3">
        <w:t>,26</w:t>
      </w:r>
      <w:proofErr w:type="gramEnd"/>
      <w:r w:rsidR="009A6874" w:rsidRPr="006C32D3">
        <w:fldChar w:fldCharType="end"/>
      </w:r>
      <w:r w:rsidR="009A6874" w:rsidRPr="006C32D3">
        <w:t xml:space="preserve">  These corrections </w:t>
      </w:r>
      <w:r w:rsidR="00742DBE" w:rsidRPr="006C32D3">
        <w:t>do not</w:t>
      </w:r>
      <w:r w:rsidR="00814BC8" w:rsidRPr="006C32D3">
        <w:t xml:space="preserve"> compensate for varying atmospheric and bi-directional distribution function (BRDF) effects</w:t>
      </w:r>
      <w:r w:rsidR="007432B9" w:rsidRPr="006C32D3">
        <w:t>,</w:t>
      </w:r>
      <w:r w:rsidR="00814BC8" w:rsidRPr="006C32D3">
        <w:t xml:space="preserve"> </w:t>
      </w:r>
      <w:r w:rsidR="00742DBE" w:rsidRPr="006C32D3">
        <w:t xml:space="preserve">characteristic of </w:t>
      </w:r>
      <w:r w:rsidR="003969AF" w:rsidRPr="006C32D3">
        <w:t xml:space="preserve">datasets </w:t>
      </w:r>
      <w:r w:rsidR="009A076A" w:rsidRPr="006C32D3">
        <w:t xml:space="preserve">containing hundreds or thousands of </w:t>
      </w:r>
      <w:r w:rsidR="00814BC8" w:rsidRPr="006C32D3">
        <w:t xml:space="preserve">aerial </w:t>
      </w:r>
      <w:r w:rsidR="009A076A" w:rsidRPr="006C32D3">
        <w:t>images</w:t>
      </w:r>
      <w:r w:rsidR="009A6874" w:rsidRPr="006C32D3">
        <w:t xml:space="preserve">.  </w:t>
      </w:r>
    </w:p>
    <w:p w14:paraId="381872E1" w14:textId="51043544" w:rsidR="00814BC8" w:rsidRPr="006C32D3" w:rsidRDefault="00814BC8" w:rsidP="006C32D3">
      <w:pPr>
        <w:pStyle w:val="BodyText"/>
      </w:pPr>
    </w:p>
    <w:p w14:paraId="65332898" w14:textId="0FA45B62" w:rsidR="00002830" w:rsidRPr="006C32D3" w:rsidRDefault="003A25E0" w:rsidP="006C32D3">
      <w:pPr>
        <w:pStyle w:val="BodyText"/>
      </w:pPr>
      <w:r w:rsidRPr="006C32D3">
        <w:t xml:space="preserve">In this paper, we present a method for mapping </w:t>
      </w:r>
      <w:proofErr w:type="spellStart"/>
      <w:r w:rsidR="001B6754" w:rsidRPr="006C32D3">
        <w:t>s</w:t>
      </w:r>
      <w:r w:rsidRPr="006C32D3">
        <w:t>pekboom</w:t>
      </w:r>
      <w:proofErr w:type="spellEnd"/>
      <w:r w:rsidRPr="006C32D3">
        <w:t xml:space="preserve"> canopy cover at a spatial resolution of 0.5</w:t>
      </w:r>
      <w:r w:rsidR="007432B9" w:rsidRPr="006C32D3">
        <w:t xml:space="preserve"> </w:t>
      </w:r>
      <w:r w:rsidRPr="006C32D3">
        <w:t xml:space="preserve">m.  </w:t>
      </w:r>
      <w:r w:rsidR="009954EA" w:rsidRPr="006C32D3">
        <w:t>A total of 2228 multi-spectral aerial im</w:t>
      </w:r>
      <w:r w:rsidRPr="006C32D3">
        <w:t>ages</w:t>
      </w:r>
      <w:r w:rsidR="007432B9" w:rsidRPr="006C32D3">
        <w:t>,</w:t>
      </w:r>
      <w:r w:rsidRPr="006C32D3">
        <w:t xml:space="preserve"> </w:t>
      </w:r>
      <w:r w:rsidR="009954EA" w:rsidRPr="006C32D3">
        <w:t>acquired over multiple days from 22 January to 8 February 2010</w:t>
      </w:r>
      <w:r w:rsidR="007432B9" w:rsidRPr="006C32D3">
        <w:t>,</w:t>
      </w:r>
      <w:r w:rsidR="009954EA" w:rsidRPr="006C32D3">
        <w:t xml:space="preserve"> </w:t>
      </w:r>
      <w:r w:rsidR="00F16845" w:rsidRPr="006C32D3">
        <w:t>were</w:t>
      </w:r>
      <w:r w:rsidRPr="006C32D3">
        <w:t xml:space="preserve"> </w:t>
      </w:r>
      <w:r w:rsidR="009954EA" w:rsidRPr="006C32D3">
        <w:t xml:space="preserve">used as input. </w:t>
      </w:r>
      <w:r w:rsidR="005C5BB2" w:rsidRPr="006C32D3">
        <w:t xml:space="preserve"> </w:t>
      </w:r>
      <w:r w:rsidR="009954EA" w:rsidRPr="006C32D3">
        <w:t xml:space="preserve">Radiometric variations </w:t>
      </w:r>
      <w:r w:rsidR="008439B3" w:rsidRPr="006C32D3">
        <w:t>due to</w:t>
      </w:r>
      <w:r w:rsidR="009F57AF" w:rsidRPr="006C32D3">
        <w:t xml:space="preserve"> atmospheric and BRDF effects </w:t>
      </w:r>
      <w:r w:rsidR="009954EA" w:rsidRPr="006C32D3">
        <w:t xml:space="preserve">in the images were reduced </w:t>
      </w:r>
      <w:r w:rsidRPr="006C32D3">
        <w:t>using a simple yet effective</w:t>
      </w:r>
      <w:r w:rsidR="009F57AF" w:rsidRPr="006C32D3">
        <w:t xml:space="preserve"> </w:t>
      </w:r>
      <w:r w:rsidRPr="006C32D3">
        <w:t xml:space="preserve">technique </w:t>
      </w:r>
      <w:r w:rsidR="009F57AF" w:rsidRPr="006C32D3">
        <w:t xml:space="preserve">for </w:t>
      </w:r>
      <w:r w:rsidR="000C446C" w:rsidRPr="006C32D3">
        <w:t>homogeni</w:t>
      </w:r>
      <w:r w:rsidR="000B7347" w:rsidRPr="006C32D3">
        <w:t>z</w:t>
      </w:r>
      <w:r w:rsidR="000C446C" w:rsidRPr="006C32D3">
        <w:t xml:space="preserve">ing the </w:t>
      </w:r>
      <w:r w:rsidR="009954EA" w:rsidRPr="006C32D3">
        <w:t xml:space="preserve">digital numbers </w:t>
      </w:r>
      <w:r w:rsidR="009F57AF" w:rsidRPr="006C32D3">
        <w:t xml:space="preserve">to </w:t>
      </w:r>
      <w:r w:rsidR="00046186" w:rsidRPr="006C32D3">
        <w:t xml:space="preserve">approximate </w:t>
      </w:r>
      <w:r w:rsidR="009F57AF" w:rsidRPr="006C32D3">
        <w:t>surface reflectance</w:t>
      </w:r>
      <w:r w:rsidRPr="006C32D3">
        <w:t xml:space="preserve">. </w:t>
      </w:r>
      <w:r w:rsidR="009F57AF" w:rsidRPr="006C32D3">
        <w:t xml:space="preserve"> </w:t>
      </w:r>
      <w:r w:rsidR="009954EA" w:rsidRPr="006C32D3">
        <w:t xml:space="preserve">This not only allowed for the application of a single classification algorithm </w:t>
      </w:r>
      <w:r w:rsidR="00FF5235" w:rsidRPr="006C32D3">
        <w:t xml:space="preserve">to </w:t>
      </w:r>
      <w:r w:rsidR="009954EA" w:rsidRPr="006C32D3">
        <w:t xml:space="preserve">the entire set of images, but also </w:t>
      </w:r>
      <w:r w:rsidR="004F558C" w:rsidRPr="006C32D3">
        <w:t>provides</w:t>
      </w:r>
      <w:r w:rsidR="00181078" w:rsidRPr="006C32D3">
        <w:t xml:space="preserve"> </w:t>
      </w:r>
      <w:r w:rsidR="00AB22A6" w:rsidRPr="006C32D3">
        <w:t xml:space="preserve">the possibility of extending the </w:t>
      </w:r>
      <w:r w:rsidR="000A2580" w:rsidRPr="006C32D3">
        <w:t xml:space="preserve">presented </w:t>
      </w:r>
      <w:r w:rsidR="00AB22A6" w:rsidRPr="006C32D3">
        <w:t>map</w:t>
      </w:r>
      <w:r w:rsidR="000A2580" w:rsidRPr="006C32D3">
        <w:t>ping technique</w:t>
      </w:r>
      <w:r w:rsidR="00AB22A6" w:rsidRPr="006C32D3">
        <w:t xml:space="preserve"> spatially and temporally</w:t>
      </w:r>
      <w:r w:rsidR="002F1821" w:rsidRPr="006C32D3">
        <w:t>.</w:t>
      </w:r>
      <w:r w:rsidR="00BC3572" w:rsidRPr="006C32D3">
        <w:t xml:space="preserve">  </w:t>
      </w:r>
      <w:r w:rsidR="000A2580" w:rsidRPr="006C32D3">
        <w:t xml:space="preserve">An informative feature subset </w:t>
      </w:r>
      <w:r w:rsidR="00F16845" w:rsidRPr="006C32D3">
        <w:t>was</w:t>
      </w:r>
      <w:r w:rsidR="000A2580" w:rsidRPr="006C32D3">
        <w:t xml:space="preserve"> selected from a typical set of spectral, vegetation index and textural features using a novel feature selection method that is robust to redundancy typically found in high</w:t>
      </w:r>
      <w:r w:rsidR="000F4F02" w:rsidRPr="006C32D3">
        <w:t>-</w:t>
      </w:r>
      <w:r w:rsidR="000A2580" w:rsidRPr="006C32D3">
        <w:t>dimensional feature</w:t>
      </w:r>
      <w:r w:rsidR="00FF5235" w:rsidRPr="006C32D3">
        <w:t>-</w:t>
      </w:r>
      <w:r w:rsidR="000A2580" w:rsidRPr="006C32D3">
        <w:t xml:space="preserve">sets. </w:t>
      </w:r>
      <w:r w:rsidR="00467030" w:rsidRPr="006C32D3">
        <w:t xml:space="preserve"> The selected features were used to evaluate a set of</w:t>
      </w:r>
      <w:r w:rsidR="00F16845" w:rsidRPr="006C32D3">
        <w:t xml:space="preserve"> candidate classifiers.</w:t>
      </w:r>
      <w:r w:rsidR="005C5BB2" w:rsidRPr="006C32D3" w:rsidDel="005C5BB2">
        <w:t xml:space="preserve"> </w:t>
      </w:r>
    </w:p>
    <w:p w14:paraId="7D32B433" w14:textId="77777777" w:rsidR="00B14142" w:rsidRPr="00B44B64" w:rsidRDefault="00B14142" w:rsidP="002949C4">
      <w:pPr>
        <w:pStyle w:val="Heading1"/>
        <w:keepLines/>
      </w:pPr>
      <w:r w:rsidRPr="00B44B64">
        <w:lastRenderedPageBreak/>
        <w:t>Methods</w:t>
      </w:r>
    </w:p>
    <w:p w14:paraId="30296725" w14:textId="1D37F4CD" w:rsidR="00D61588" w:rsidRPr="00B44B64" w:rsidRDefault="00B14142" w:rsidP="002949C4">
      <w:pPr>
        <w:pStyle w:val="Heading2"/>
        <w:keepLines/>
      </w:pPr>
      <w:r w:rsidRPr="00B44B64">
        <w:t>Study Area</w:t>
      </w:r>
    </w:p>
    <w:p w14:paraId="3F66BD79" w14:textId="1BFA8AD0" w:rsidR="00D61588" w:rsidRPr="00B44B64" w:rsidRDefault="00D61588" w:rsidP="006C32D3">
      <w:pPr>
        <w:pStyle w:val="BodyText"/>
      </w:pPr>
      <w:r w:rsidRPr="00B44B64">
        <w:t>The Little Karoo</w:t>
      </w:r>
      <w:r w:rsidR="00E402AB" w:rsidRPr="00B44B64">
        <w:t xml:space="preserve"> </w:t>
      </w:r>
      <w:r w:rsidRPr="00B44B64">
        <w:t>is a semi-arid</w:t>
      </w:r>
      <w:r w:rsidR="001B6754" w:rsidRPr="00B44B64">
        <w:t>,</w:t>
      </w:r>
      <w:r w:rsidRPr="00B44B64">
        <w:t xml:space="preserve"> biodivers</w:t>
      </w:r>
      <w:r w:rsidR="001B6754" w:rsidRPr="00B44B64">
        <w:t>e area</w:t>
      </w:r>
      <w:r w:rsidRPr="00B44B64">
        <w:t xml:space="preserve"> </w:t>
      </w:r>
      <w:r w:rsidR="006D483D" w:rsidRPr="00B44B64">
        <w:t>located in the Western Cape Province of</w:t>
      </w:r>
      <w:r w:rsidR="00E402AB" w:rsidRPr="00B44B64">
        <w:t xml:space="preserve"> South Africa</w:t>
      </w:r>
      <w:r w:rsidR="006D483D" w:rsidRPr="00B44B64">
        <w:t xml:space="preserve"> (</w:t>
      </w:r>
      <w:r w:rsidR="006D483D" w:rsidRPr="00B44B64">
        <w:fldChar w:fldCharType="begin"/>
      </w:r>
      <w:r w:rsidR="006D483D" w:rsidRPr="00B44B64">
        <w:instrText xml:space="preserve"> REF _Ref392330397 \h </w:instrText>
      </w:r>
      <w:r w:rsidR="007E3215" w:rsidRPr="00B44B64">
        <w:instrText xml:space="preserve"> \* MERGEFORMAT </w:instrText>
      </w:r>
      <w:r w:rsidR="006D483D" w:rsidRPr="00B44B64">
        <w:fldChar w:fldCharType="separate"/>
      </w:r>
      <w:r w:rsidR="006D483D" w:rsidRPr="00B44B64">
        <w:t xml:space="preserve">Figure </w:t>
      </w:r>
      <w:r w:rsidR="006D483D" w:rsidRPr="00B44B64">
        <w:rPr>
          <w:noProof/>
        </w:rPr>
        <w:t>1</w:t>
      </w:r>
      <w:r w:rsidR="006D483D" w:rsidRPr="00B44B64">
        <w:fldChar w:fldCharType="end"/>
      </w:r>
      <w:r w:rsidR="006D483D" w:rsidRPr="00B44B64">
        <w:t>)</w:t>
      </w:r>
      <w:r w:rsidRPr="00B44B64">
        <w:t xml:space="preserve">.  The </w:t>
      </w:r>
      <w:r w:rsidR="001B6754" w:rsidRPr="00B44B64">
        <w:t>s</w:t>
      </w:r>
      <w:r w:rsidRPr="00B44B64">
        <w:t xml:space="preserve">ubtropical </w:t>
      </w:r>
      <w:r w:rsidR="001B6754" w:rsidRPr="00B44B64">
        <w:t>t</w:t>
      </w:r>
      <w:r w:rsidRPr="00B44B64">
        <w:t>hicket biome makes up 35.3% of the 23</w:t>
      </w:r>
      <w:r w:rsidR="001B6754" w:rsidRPr="00B44B64">
        <w:t xml:space="preserve"> </w:t>
      </w:r>
      <w:r w:rsidRPr="00B44B64">
        <w:t xml:space="preserve">439 </w:t>
      </w:r>
      <w:r w:rsidR="006D483D" w:rsidRPr="00B44B64">
        <w:t>km</w:t>
      </w:r>
      <w:r w:rsidR="006D483D" w:rsidRPr="00B44B64">
        <w:rPr>
          <w:vertAlign w:val="superscript"/>
        </w:rPr>
        <w:t>2</w:t>
      </w:r>
      <w:r w:rsidR="006D483D" w:rsidRPr="00B44B64">
        <w:t xml:space="preserve"> </w:t>
      </w:r>
      <w:r w:rsidR="00E402AB" w:rsidRPr="00B44B64">
        <w:t>area</w:t>
      </w:r>
      <w:r w:rsidR="00E143FA" w:rsidRPr="00B44B64">
        <w:t>.</w:t>
      </w:r>
      <w:r w:rsidR="00E402AB"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fldChar w:fldCharType="separate"/>
      </w:r>
      <w:r w:rsidR="007A38B5" w:rsidRPr="00B44B64">
        <w:rPr>
          <w:noProof/>
          <w:vertAlign w:val="superscript"/>
          <w:lang w:eastAsia="en-ZA"/>
        </w:rPr>
        <w:t>1</w:t>
      </w:r>
      <w:r w:rsidR="00E402AB" w:rsidRPr="00B44B64">
        <w:rPr>
          <w:lang w:eastAsia="en-ZA"/>
        </w:rPr>
        <w:fldChar w:fldCharType="end"/>
      </w:r>
      <w:r w:rsidR="00E402AB" w:rsidRPr="00B44B64">
        <w:t xml:space="preserve">  A total of 54 habitat types are present, of which </w:t>
      </w:r>
      <w:r w:rsidR="001B6754" w:rsidRPr="00B44B64">
        <w:t xml:space="preserve">10 </w:t>
      </w:r>
      <w:r w:rsidR="00E402AB" w:rsidRPr="00B44B64">
        <w:t xml:space="preserve">support </w:t>
      </w:r>
      <w:r w:rsidR="001B6754" w:rsidRPr="00B44B64">
        <w:t>s</w:t>
      </w:r>
      <w:r w:rsidR="00E402AB" w:rsidRPr="00B44B64">
        <w:t>pekboom</w:t>
      </w:r>
      <w:r w:rsidR="00E143FA" w:rsidRPr="00B44B64">
        <w:t>.</w:t>
      </w:r>
      <w:r w:rsidR="007E140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fldChar w:fldCharType="separate"/>
      </w:r>
      <w:r w:rsidR="007A38B5" w:rsidRPr="00B44B64">
        <w:rPr>
          <w:noProof/>
          <w:vertAlign w:val="superscript"/>
        </w:rPr>
        <w:t>1</w:t>
      </w:r>
      <w:r w:rsidR="007E1405" w:rsidRPr="00B44B64">
        <w:fldChar w:fldCharType="end"/>
      </w:r>
      <w:r w:rsidR="00E402AB" w:rsidRPr="00B44B64">
        <w:t xml:space="preserve">  </w:t>
      </w:r>
      <w:r w:rsidRPr="00B44B64">
        <w:t xml:space="preserve">It </w:t>
      </w:r>
      <w:r w:rsidR="00E402AB" w:rsidRPr="00B44B64">
        <w:t xml:space="preserve">is estimated </w:t>
      </w:r>
      <w:r w:rsidRPr="00B44B64">
        <w:t xml:space="preserve">that </w:t>
      </w:r>
      <w:r w:rsidR="00E402AB" w:rsidRPr="00B44B64">
        <w:t xml:space="preserve">about 90% </w:t>
      </w:r>
      <w:r w:rsidRPr="00B44B64">
        <w:t xml:space="preserve">of the </w:t>
      </w:r>
      <w:proofErr w:type="spellStart"/>
      <w:r w:rsidR="001B6754" w:rsidRPr="00B44B64">
        <w:t>s</w:t>
      </w:r>
      <w:r w:rsidR="0084644E" w:rsidRPr="00B44B64">
        <w:t>pekboom</w:t>
      </w:r>
      <w:proofErr w:type="spellEnd"/>
      <w:r w:rsidRPr="00B44B64">
        <w:t xml:space="preserve"> thicket </w:t>
      </w:r>
      <w:r w:rsidR="00E402AB" w:rsidRPr="00B44B64">
        <w:t xml:space="preserve">in the area is </w:t>
      </w:r>
      <w:r w:rsidRPr="00B44B64">
        <w:t xml:space="preserve">degraded </w:t>
      </w:r>
      <w:r w:rsidR="00E143FA" w:rsidRPr="00B44B64">
        <w:t>.</w:t>
      </w:r>
      <w:r w:rsidR="005C5BB2"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fldChar w:fldCharType="separate"/>
      </w:r>
      <w:r w:rsidR="007A38B5" w:rsidRPr="00B44B64">
        <w:rPr>
          <w:noProof/>
          <w:vertAlign w:val="superscript"/>
        </w:rPr>
        <w:t>6</w:t>
      </w:r>
      <w:r w:rsidR="005C5BB2" w:rsidRPr="00B44B64">
        <w:fldChar w:fldCharType="end"/>
      </w:r>
      <w:r w:rsidR="00E143FA" w:rsidRPr="00B44B64">
        <w:t xml:space="preserve"> </w:t>
      </w:r>
      <w:r w:rsidRPr="00B44B64">
        <w:t xml:space="preserve"> A </w:t>
      </w:r>
      <w:r w:rsidR="008C710E" w:rsidRPr="00B44B64">
        <w:t>5893 km</w:t>
      </w:r>
      <w:r w:rsidR="008C710E" w:rsidRPr="00B44B64">
        <w:rPr>
          <w:vertAlign w:val="superscript"/>
        </w:rPr>
        <w:t>2</w:t>
      </w:r>
      <w:r w:rsidR="008C710E" w:rsidRPr="00B44B64">
        <w:t xml:space="preserve"> </w:t>
      </w:r>
      <w:r w:rsidR="006D483D" w:rsidRPr="00B44B64">
        <w:t xml:space="preserve">(25%) </w:t>
      </w:r>
      <w:r w:rsidRPr="00B44B64">
        <w:t>representative portion</w:t>
      </w:r>
      <w:r w:rsidR="006D483D" w:rsidRPr="00B44B64">
        <w:t xml:space="preserve"> </w:t>
      </w:r>
      <w:r w:rsidRPr="00B44B64">
        <w:t xml:space="preserve">was chosen as the study area, as shown in </w:t>
      </w:r>
      <w:r w:rsidRPr="00B44B64">
        <w:fldChar w:fldCharType="begin"/>
      </w:r>
      <w:r w:rsidRPr="00B44B64">
        <w:instrText xml:space="preserve"> REF _Ref392330397 \h </w:instrText>
      </w:r>
      <w:r w:rsidR="007E3215" w:rsidRPr="00B44B64">
        <w:instrText xml:space="preserve"> \* MERGEFORMAT </w:instrText>
      </w:r>
      <w:r w:rsidRPr="00B44B64">
        <w:fldChar w:fldCharType="separate"/>
      </w:r>
      <w:r w:rsidR="005C1E27" w:rsidRPr="00B44B64">
        <w:t>Fig</w:t>
      </w:r>
      <w:r w:rsidR="005C1E27">
        <w:t>.</w:t>
      </w:r>
      <w:r w:rsidR="005C1E27" w:rsidRPr="00B44B64">
        <w:rPr>
          <w:noProof/>
        </w:rPr>
        <w:t xml:space="preserve"> 1</w:t>
      </w:r>
      <w:r w:rsidRPr="00B44B64">
        <w:fldChar w:fldCharType="end"/>
      </w:r>
      <w:r w:rsidRPr="00B44B64">
        <w:t xml:space="preserve">.  This area includes </w:t>
      </w:r>
      <w:r w:rsidR="001B7690" w:rsidRPr="00B44B64">
        <w:t xml:space="preserve">9 </w:t>
      </w:r>
      <w:r w:rsidRPr="00B44B64">
        <w:t xml:space="preserve">of the </w:t>
      </w:r>
      <w:r w:rsidR="001B7690" w:rsidRPr="00B44B64">
        <w:t xml:space="preserve">10 </w:t>
      </w:r>
      <w:r w:rsidRPr="00B44B64">
        <w:t xml:space="preserve">habitat types supporting </w:t>
      </w:r>
      <w:proofErr w:type="spellStart"/>
      <w:r w:rsidR="001B7690" w:rsidRPr="00B44B64">
        <w:t>s</w:t>
      </w:r>
      <w:r w:rsidR="0084644E" w:rsidRPr="00B44B64">
        <w:t>pekboom</w:t>
      </w:r>
      <w:proofErr w:type="spellEnd"/>
      <w:r w:rsidRPr="00B44B64">
        <w:t xml:space="preserve">.  </w:t>
      </w:r>
    </w:p>
    <w:p w14:paraId="637FAC49" w14:textId="77777777" w:rsidR="00D61588" w:rsidRPr="00B44B64" w:rsidRDefault="00D61588" w:rsidP="00D61588">
      <w:pPr>
        <w:pStyle w:val="1TeksCharChar"/>
        <w:keepNext/>
        <w:keepLines/>
      </w:pPr>
      <w:r w:rsidRPr="00B44B64">
        <w:t xml:space="preserve"> </w:t>
      </w:r>
    </w:p>
    <w:p w14:paraId="34016ADA" w14:textId="77777777" w:rsidR="00D61588" w:rsidRPr="00B44B64" w:rsidRDefault="00132D4B" w:rsidP="00D61588">
      <w:pPr>
        <w:pStyle w:val="1TeksCharChar"/>
        <w:keepNext/>
        <w:keepLines/>
      </w:pPr>
      <w:r w:rsidRPr="00B44B64">
        <w:rPr>
          <w:noProof/>
          <w:lang w:val="en-GB"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7EF45C38" w:rsidR="00D61588" w:rsidRPr="00B44B64" w:rsidRDefault="00D61588" w:rsidP="00BE5B5B">
      <w:pPr>
        <w:pStyle w:val="Figurenumber"/>
      </w:pPr>
      <w:bookmarkStart w:id="1" w:name="_Ref392330397"/>
      <w:bookmarkStart w:id="2" w:name="_Ref392330306"/>
      <w:bookmarkStart w:id="3" w:name="_Toc394582255"/>
      <w:bookmarkStart w:id="4" w:name="_Toc448324364"/>
      <w:r w:rsidRPr="00B44B64">
        <w:t>Fig</w:t>
      </w:r>
      <w:r w:rsidR="005C1E27">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1</w:t>
      </w:r>
      <w:r w:rsidR="00F4774D" w:rsidRPr="00B44B64">
        <w:fldChar w:fldCharType="end"/>
      </w:r>
      <w:bookmarkEnd w:id="1"/>
      <w:r w:rsidRPr="00B44B64">
        <w:t xml:space="preserve">  </w:t>
      </w:r>
      <w:r w:rsidRPr="005C1E27">
        <w:rPr>
          <w:rStyle w:val="FigurecaptionChar"/>
          <w:b w:val="0"/>
        </w:rPr>
        <w:t>Little Karoo study area</w:t>
      </w:r>
      <w:bookmarkEnd w:id="2"/>
      <w:bookmarkEnd w:id="3"/>
      <w:bookmarkEnd w:id="4"/>
    </w:p>
    <w:p w14:paraId="2E5E27DD" w14:textId="77777777" w:rsidR="00D61588" w:rsidRPr="00B44B64" w:rsidRDefault="00D61588" w:rsidP="00D61588">
      <w:pPr>
        <w:pStyle w:val="1TeksCharChar"/>
      </w:pPr>
    </w:p>
    <w:p w14:paraId="6D2C0E24" w14:textId="63615998" w:rsidR="00D61588" w:rsidRPr="00B44B64" w:rsidRDefault="00000CC8" w:rsidP="00014973">
      <w:pPr>
        <w:pStyle w:val="Heading2"/>
      </w:pPr>
      <w:r w:rsidRPr="00B44B64">
        <w:t>Imagery</w:t>
      </w:r>
    </w:p>
    <w:p w14:paraId="4E277882" w14:textId="649921C9" w:rsidR="00D61588" w:rsidRPr="00B44B64" w:rsidRDefault="00D61588" w:rsidP="006C32D3">
      <w:pPr>
        <w:pStyle w:val="BodyText"/>
      </w:pPr>
      <w:r w:rsidRPr="00B44B64">
        <w:t xml:space="preserve">VHR aerial imagery of the study area </w:t>
      </w:r>
      <w:r w:rsidR="000130AD" w:rsidRPr="00B44B64">
        <w:t>w</w:t>
      </w:r>
      <w:r w:rsidR="00C44174" w:rsidRPr="00B44B64">
        <w:t>as</w:t>
      </w:r>
      <w:r w:rsidR="000130AD" w:rsidRPr="00B44B64">
        <w:t xml:space="preserve"> acquired </w:t>
      </w:r>
      <w:r w:rsidRPr="00B44B64">
        <w:t xml:space="preserve">from Chief Directorate: National Geo-spatial Information (NGI), a component of the South African Department of Rural Development and Land Reform.  The images </w:t>
      </w:r>
      <w:r w:rsidR="000130AD" w:rsidRPr="00B44B64">
        <w:t xml:space="preserve">were </w:t>
      </w:r>
      <w:r w:rsidRPr="00B44B64">
        <w:t>captured at 0.5</w:t>
      </w:r>
      <w:r w:rsidR="001B7690" w:rsidRPr="00B44B64">
        <w:t xml:space="preserve"> </w:t>
      </w:r>
      <w:r w:rsidRPr="00B44B64">
        <w:t xml:space="preserve">m resolution with an </w:t>
      </w:r>
      <w:r w:rsidRPr="00B44B64">
        <w:lastRenderedPageBreak/>
        <w:t xml:space="preserve">Intergraph </w:t>
      </w:r>
      <w:r w:rsidR="000130AD" w:rsidRPr="00B44B64">
        <w:t>Digital Mapping Camera (</w:t>
      </w:r>
      <w:r w:rsidRPr="00B44B64">
        <w:t>DMC</w:t>
      </w:r>
      <w:r w:rsidR="00430964" w:rsidRPr="00B44B64">
        <w:t>)</w:t>
      </w:r>
      <w:r w:rsidR="00FF5235" w:rsidRPr="00B44B64">
        <w:t xml:space="preserve"> that</w:t>
      </w:r>
      <w:r w:rsidRPr="00B44B64">
        <w:t xml:space="preserve"> provides multi-spectral red, green, blue and near-infrared (NIR) bands.  The study area </w:t>
      </w:r>
      <w:r w:rsidR="000130AD" w:rsidRPr="00B44B64">
        <w:t xml:space="preserve">is covered by </w:t>
      </w:r>
      <w:r w:rsidRPr="00B44B64">
        <w:t>2228 images</w:t>
      </w:r>
      <w:r w:rsidR="001B7690" w:rsidRPr="00B44B64">
        <w:t>,</w:t>
      </w:r>
      <w:r w:rsidRPr="00B44B64">
        <w:t xml:space="preserve"> acquired over multiple days from 22 January to 8 February </w:t>
      </w:r>
      <w:r w:rsidR="00430964" w:rsidRPr="00B44B64">
        <w:t xml:space="preserve">2010, </w:t>
      </w:r>
      <w:r w:rsidR="001E688D" w:rsidRPr="00B44B64">
        <w:t>during the area’s dry season</w:t>
      </w:r>
      <w:r w:rsidRPr="00B44B64">
        <w:t xml:space="preserve">.  </w:t>
      </w:r>
      <w:proofErr w:type="spellStart"/>
      <w:r w:rsidR="001E688D" w:rsidRPr="00B44B64">
        <w:t>Spekboom</w:t>
      </w:r>
      <w:proofErr w:type="spellEnd"/>
      <w:r w:rsidR="001E688D" w:rsidRPr="00B44B64">
        <w:t xml:space="preserve"> has a characteristic lime green colo</w:t>
      </w:r>
      <w:r w:rsidR="000F4F02" w:rsidRPr="00B44B64">
        <w:t>r</w:t>
      </w:r>
      <w:r w:rsidR="001E688D" w:rsidRPr="00B44B64">
        <w:t xml:space="preserve"> and is evergreen.  The dry season imagery helped contrast the evergreen </w:t>
      </w:r>
      <w:proofErr w:type="spellStart"/>
      <w:r w:rsidR="00A463C7" w:rsidRPr="00B44B64">
        <w:t>s</w:t>
      </w:r>
      <w:r w:rsidR="001E688D" w:rsidRPr="00B44B64">
        <w:t>pekboom</w:t>
      </w:r>
      <w:proofErr w:type="spellEnd"/>
      <w:r w:rsidR="001E688D" w:rsidRPr="00B44B64">
        <w:t xml:space="preserve"> against the comparatively drier background vegetation.  </w:t>
      </w: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 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5DA681F5" w14:textId="77777777" w:rsidR="00F16830" w:rsidRPr="00B44B64" w:rsidRDefault="00F16830" w:rsidP="006C32D3">
      <w:pPr>
        <w:pStyle w:val="BodyText"/>
      </w:pPr>
    </w:p>
    <w:p w14:paraId="57D476FC" w14:textId="77777777" w:rsidR="00F16830" w:rsidRPr="00B44B64" w:rsidRDefault="00F16830" w:rsidP="00F16830">
      <w:pPr>
        <w:pStyle w:val="Heading2"/>
      </w:pPr>
      <w:r w:rsidRPr="00B44B64">
        <w:t>Mapping Methodology</w:t>
      </w:r>
    </w:p>
    <w:p w14:paraId="0CE5795E" w14:textId="49F5E827" w:rsidR="00F16830" w:rsidRPr="00B44B64" w:rsidRDefault="00F16830" w:rsidP="006C32D3">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  </w:t>
      </w:r>
    </w:p>
    <w:p w14:paraId="3ABACEF7" w14:textId="77777777" w:rsidR="00A0276C" w:rsidRPr="00B44B64" w:rsidRDefault="00A0276C" w:rsidP="006C32D3">
      <w:pPr>
        <w:pStyle w:val="BodyText"/>
      </w:pPr>
    </w:p>
    <w:p w14:paraId="2BA2AEDA" w14:textId="1F70B346" w:rsidR="00A0276C" w:rsidRPr="00B44B64" w:rsidRDefault="00A0276C" w:rsidP="006C32D3">
      <w:pPr>
        <w:pStyle w:val="BodyText"/>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7A38B5" w:rsidRPr="00B44B64">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fldChar w:fldCharType="separate"/>
      </w:r>
      <w:r w:rsidR="007A38B5" w:rsidRPr="00B44B64">
        <w:rPr>
          <w:noProof/>
          <w:vertAlign w:val="superscript"/>
        </w:rPr>
        <w:t>31</w:t>
      </w:r>
      <w:r w:rsidR="00186FDB" w:rsidRPr="00B44B64">
        <w:fldChar w:fldCharType="end"/>
      </w:r>
      <w:r w:rsidR="00BA31F1" w:rsidRPr="00B44B64">
        <w:t xml:space="preserve"> and OpenCV</w:t>
      </w:r>
      <w:r w:rsidR="00634A3A" w:rsidRPr="00B44B64">
        <w:fldChar w:fldCharType="begin" w:fldLock="1"/>
      </w:r>
      <w:r w:rsidR="007A38B5" w:rsidRPr="00B44B64">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fldChar w:fldCharType="separate"/>
      </w:r>
      <w:r w:rsidR="007A38B5" w:rsidRPr="00B44B64">
        <w:rPr>
          <w:noProof/>
          <w:vertAlign w:val="superscript"/>
        </w:rPr>
        <w:t>32</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5C9A870F" w14:textId="77777777" w:rsidR="00F16830" w:rsidRPr="00B44B64" w:rsidRDefault="00F16830" w:rsidP="006C32D3">
      <w:pPr>
        <w:pStyle w:val="BodyText"/>
      </w:pPr>
    </w:p>
    <w:p w14:paraId="773C416A" w14:textId="7B17A924" w:rsidR="00F16830" w:rsidRPr="00B44B64" w:rsidRDefault="00F16830" w:rsidP="000059AA">
      <w:pPr>
        <w:pStyle w:val="Heading2"/>
      </w:pPr>
      <w:r w:rsidRPr="00B44B64">
        <w:t>Data Collection</w:t>
      </w:r>
    </w:p>
    <w:p w14:paraId="406506EB" w14:textId="3550B51A" w:rsidR="009978D1" w:rsidRPr="00B44B64" w:rsidRDefault="00BB1598" w:rsidP="006C32D3">
      <w:pPr>
        <w:pStyle w:val="BodyText"/>
      </w:pPr>
      <w:r w:rsidRPr="00B44B64">
        <w:t>T</w:t>
      </w:r>
      <w:r w:rsidR="008539F9" w:rsidRPr="00B44B64">
        <w:t>wo datasets</w:t>
      </w:r>
      <w:r w:rsidRPr="00B44B64">
        <w:t xml:space="preserve"> were constructed: one for evaluating the canopy</w:t>
      </w:r>
      <w:r w:rsidR="002C1203" w:rsidRPr="00B44B64">
        <w:t>-</w:t>
      </w:r>
      <w:r w:rsidRPr="00B44B64">
        <w:t>cover estimates obtained from the classifier outputs</w:t>
      </w:r>
      <w:r w:rsidR="00A929AA" w:rsidRPr="00B44B64">
        <w:t>,</w:t>
      </w:r>
      <w:r w:rsidRPr="00B44B64">
        <w:t xml:space="preserve"> and a second for training and evaluating the classifier on a per-pixel basis.</w:t>
      </w:r>
      <w:r w:rsidR="008539F9" w:rsidRPr="00B44B64">
        <w:t xml:space="preserve"> </w:t>
      </w:r>
      <w:r w:rsidR="008F22FC" w:rsidRPr="00B44B64">
        <w:t xml:space="preserve"> The first dataset consisted of in situ estimates of canopy cover </w:t>
      </w:r>
      <w:r w:rsidR="00D61588" w:rsidRPr="00B44B64">
        <w:t xml:space="preserve">acquired at 20 different sites, each of roughly one hectare.  A botanist </w:t>
      </w:r>
      <w:r w:rsidR="00A929AA" w:rsidRPr="00B44B64">
        <w:t xml:space="preserve">knowledgeable about </w:t>
      </w:r>
      <w:r w:rsidR="00D61588" w:rsidRPr="00B44B64">
        <w:t xml:space="preserve">the area provided expertise in the selection of sites to encompass variation in geology, habitat and level of degradation.  Boundary polygons were recorded for each site by walking the perimeter with a </w:t>
      </w:r>
      <w:r w:rsidR="00851ECA" w:rsidRPr="00B44B64">
        <w:t>differential global positioning system (</w:t>
      </w:r>
      <w:r w:rsidR="00D61588" w:rsidRPr="00B44B64">
        <w:t>DGPS</w:t>
      </w:r>
      <w:r w:rsidR="00851ECA" w:rsidRPr="00B44B64">
        <w:t>)</w:t>
      </w:r>
      <w:r w:rsidR="00D61588" w:rsidRPr="00B44B64">
        <w:t xml:space="preserve"> device.  </w:t>
      </w:r>
      <w:r w:rsidR="00916A1A" w:rsidRPr="00B44B64">
        <w:t xml:space="preserve">The DGPS coordinates </w:t>
      </w:r>
      <w:r w:rsidR="00D61588" w:rsidRPr="00B44B64">
        <w:t xml:space="preserve">were post-processed to provide </w:t>
      </w:r>
      <w:r w:rsidR="00916A1A" w:rsidRPr="00B44B64">
        <w:t>about 30</w:t>
      </w:r>
      <w:r w:rsidR="009978D1" w:rsidRPr="00B44B64">
        <w:t xml:space="preserve"> </w:t>
      </w:r>
      <w:r w:rsidR="00916A1A" w:rsidRPr="00B44B64">
        <w:t>cm</w:t>
      </w:r>
      <w:r w:rsidR="00D61588" w:rsidRPr="00B44B64">
        <w:t xml:space="preserve"> accuracy.  </w:t>
      </w:r>
      <w:r w:rsidR="009978D1" w:rsidRPr="00B44B64">
        <w:t>During the field visits, e</w:t>
      </w:r>
      <w:r w:rsidR="00D61588" w:rsidRPr="00B44B64">
        <w:t xml:space="preserve">stimates of canopy cover inside the </w:t>
      </w:r>
      <w:r w:rsidR="00A24F89" w:rsidRPr="00B44B64">
        <w:t xml:space="preserve">site perimeters </w:t>
      </w:r>
      <w:r w:rsidR="00D61588" w:rsidRPr="00B44B64">
        <w:t xml:space="preserve">were </w:t>
      </w:r>
      <w:r w:rsidR="00916A1A" w:rsidRPr="00B44B64">
        <w:t>made</w:t>
      </w:r>
      <w:r w:rsidR="00D61588" w:rsidRPr="00B44B64">
        <w:t xml:space="preserve">.  The locations of the ground truth sites and their corresponding area names are shown in </w:t>
      </w:r>
      <w:r w:rsidR="00D61588" w:rsidRPr="00B44B64">
        <w:fldChar w:fldCharType="begin"/>
      </w:r>
      <w:r w:rsidR="00D61588" w:rsidRPr="00B44B64">
        <w:instrText xml:space="preserve"> REF _Ref392342998 \h </w:instrText>
      </w:r>
      <w:r w:rsidR="007E3215" w:rsidRPr="00B44B64">
        <w:instrText xml:space="preserve"> \* MERGEFORMAT </w:instrText>
      </w:r>
      <w:r w:rsidR="00D61588" w:rsidRPr="00B44B64">
        <w:fldChar w:fldCharType="separate"/>
      </w:r>
      <w:r w:rsidR="00490894" w:rsidRPr="00B44B64">
        <w:t>Fig</w:t>
      </w:r>
      <w:r w:rsidR="00490894">
        <w:t>.</w:t>
      </w:r>
      <w:r w:rsidR="00490894" w:rsidRPr="00B44B64">
        <w:rPr>
          <w:noProof/>
        </w:rPr>
        <w:t xml:space="preserve"> 2</w:t>
      </w:r>
      <w:r w:rsidR="00D61588" w:rsidRPr="00B44B64">
        <w:fldChar w:fldCharType="end"/>
      </w:r>
      <w:r w:rsidR="00D61588" w:rsidRPr="00B44B64">
        <w:t xml:space="preserve">.  Details of the </w:t>
      </w:r>
      <w:r w:rsidR="00B931F9" w:rsidRPr="00B44B64">
        <w:t>surrounding (</w:t>
      </w:r>
      <w:r w:rsidR="00D56CDA" w:rsidRPr="00B44B64">
        <w:t>“</w:t>
      </w:r>
      <w:r w:rsidR="00D61588" w:rsidRPr="00B44B64">
        <w:t>mosaic</w:t>
      </w:r>
      <w:r w:rsidR="00D56CDA" w:rsidRPr="00B44B64">
        <w:t>”</w:t>
      </w:r>
      <w:r w:rsidR="00B931F9" w:rsidRPr="00B44B64">
        <w:t>)</w:t>
      </w:r>
      <w:r w:rsidR="00D61588" w:rsidRPr="00B44B64">
        <w:t xml:space="preserve"> vegetation</w:t>
      </w:r>
      <w:r w:rsidR="00B931F9" w:rsidRPr="00B44B64">
        <w:t xml:space="preserve"> type</w:t>
      </w:r>
      <w:r w:rsidR="00D61588" w:rsidRPr="00B44B64">
        <w:t xml:space="preserve">, geology and </w:t>
      </w:r>
      <w:r w:rsidR="00916A1A" w:rsidRPr="00B44B64">
        <w:t xml:space="preserve">estimated </w:t>
      </w:r>
      <w:r w:rsidR="00D61588" w:rsidRPr="00B44B64">
        <w:t xml:space="preserve">canopy cover </w:t>
      </w:r>
      <w:r w:rsidR="009978D1" w:rsidRPr="00B44B64">
        <w:t xml:space="preserve">of </w:t>
      </w:r>
      <w:r w:rsidR="00D61588" w:rsidRPr="00B44B64">
        <w:t>each site are given in</w:t>
      </w:r>
      <w:r w:rsidR="00825B4A" w:rsidRPr="00B44B64">
        <w:t xml:space="preserve"> </w:t>
      </w:r>
      <w:r w:rsidR="00825B4A" w:rsidRPr="00B44B64">
        <w:fldChar w:fldCharType="begin"/>
      </w:r>
      <w:r w:rsidR="00825B4A" w:rsidRPr="00B44B64">
        <w:instrText xml:space="preserve"> REF _Ref466457780 \h </w:instrText>
      </w:r>
      <w:r w:rsidR="007E3215" w:rsidRPr="00B44B64">
        <w:instrText xml:space="preserve"> \* MERGEFORMAT </w:instrText>
      </w:r>
      <w:r w:rsidR="00825B4A" w:rsidRPr="00B44B64">
        <w:fldChar w:fldCharType="separate"/>
      </w:r>
      <w:r w:rsidR="00CA517C" w:rsidRPr="00B44B64">
        <w:t>Table 1</w:t>
      </w:r>
      <w:r w:rsidR="00825B4A" w:rsidRPr="00B44B64">
        <w:fldChar w:fldCharType="end"/>
      </w:r>
      <w:r w:rsidR="00D61588" w:rsidRPr="00B44B64">
        <w:t>.  A three</w:t>
      </w:r>
      <w:r w:rsidR="009978D1" w:rsidRPr="00B44B64">
        <w:t>-</w:t>
      </w:r>
      <w:r w:rsidR="00D61588" w:rsidRPr="00B44B64">
        <w:t xml:space="preserve">level degradation measure, as used in </w:t>
      </w:r>
      <w:r w:rsidR="00847CB5" w:rsidRPr="00B44B64">
        <w:rPr>
          <w:noProof/>
        </w:rPr>
        <w:t>Thompson et al.</w:t>
      </w:r>
      <w:r w:rsidR="00A463C7" w:rsidRPr="00B44B64">
        <w:fldChar w:fldCharType="begin" w:fldLock="1"/>
      </w:r>
      <w:r w:rsidR="00A463C7"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fldChar w:fldCharType="separate"/>
      </w:r>
      <w:r w:rsidR="00A463C7" w:rsidRPr="00B44B64">
        <w:rPr>
          <w:noProof/>
          <w:vertAlign w:val="superscript"/>
        </w:rPr>
        <w:t>6</w:t>
      </w:r>
      <w:r w:rsidR="00A463C7" w:rsidRPr="00B44B64">
        <w:fldChar w:fldCharType="end"/>
      </w:r>
      <w:r w:rsidR="00847CB5" w:rsidRPr="00B44B64">
        <w:t>,</w:t>
      </w:r>
      <w:r w:rsidR="00D61588" w:rsidRPr="00B44B64">
        <w:t xml:space="preserve"> is reported for each site.  This dataset is referred to as the “</w:t>
      </w:r>
      <w:r w:rsidR="00F8201B" w:rsidRPr="00B44B64">
        <w:t>in situ canopy</w:t>
      </w:r>
      <w:r w:rsidR="00FA2071" w:rsidRPr="00B44B64">
        <w:t>-cover</w:t>
      </w:r>
      <w:r w:rsidR="00F8201B" w:rsidRPr="00B44B64">
        <w:t xml:space="preserve"> data</w:t>
      </w:r>
      <w:r w:rsidR="00D61588" w:rsidRPr="00B44B64">
        <w:t>”</w:t>
      </w:r>
      <w:r w:rsidRPr="00B44B64">
        <w:t xml:space="preserve"> and was used for evaluating the </w:t>
      </w:r>
      <w:r w:rsidR="0089437E" w:rsidRPr="00B44B64">
        <w:t xml:space="preserve">accuracy of </w:t>
      </w:r>
      <w:r w:rsidRPr="00B44B64">
        <w:t>canopy</w:t>
      </w:r>
      <w:r w:rsidR="009978D1" w:rsidRPr="00B44B64">
        <w:t>-</w:t>
      </w:r>
      <w:r w:rsidRPr="00B44B64">
        <w:t>cover estimates obtained from the classifier output</w:t>
      </w:r>
      <w:r w:rsidR="00D61588" w:rsidRPr="00B44B64">
        <w:t xml:space="preserve">.  </w:t>
      </w:r>
    </w:p>
    <w:p w14:paraId="4B68F231" w14:textId="0DB3E2A8" w:rsidR="00D61588" w:rsidRPr="00B44B64" w:rsidRDefault="00D61588" w:rsidP="006C32D3">
      <w:pPr>
        <w:pStyle w:val="BodyText"/>
      </w:pPr>
      <w:r w:rsidRPr="00B44B64">
        <w:fldChar w:fldCharType="begin"/>
      </w:r>
      <w:r w:rsidRPr="00B44B64">
        <w:instrText xml:space="preserve"> REF _Ref392343684 \h </w:instrText>
      </w:r>
      <w:r w:rsidR="007E3215" w:rsidRPr="00B44B64">
        <w:instrText xml:space="preserve"> \* MERGEFORMAT </w:instrText>
      </w:r>
      <w:r w:rsidRPr="00B44B64">
        <w:fldChar w:fldCharType="separate"/>
      </w:r>
      <w:r w:rsidR="00CA517C" w:rsidRPr="00B44B64">
        <w:t>Fig</w:t>
      </w:r>
      <w:r w:rsidR="00CA517C">
        <w:t>.</w:t>
      </w:r>
      <w:r w:rsidR="00CA517C" w:rsidRPr="00B44B64">
        <w:t xml:space="preserve"> 3</w:t>
      </w:r>
      <w:r w:rsidRPr="00B44B64">
        <w:fldChar w:fldCharType="end"/>
      </w:r>
      <w:r w:rsidRPr="00B44B64">
        <w:t xml:space="preserve"> shows an example of a </w:t>
      </w:r>
      <w:r w:rsidR="00F8201B" w:rsidRPr="00B44B64">
        <w:t>site perimeter</w:t>
      </w:r>
      <w:r w:rsidRPr="00B44B64">
        <w:t xml:space="preserve"> on a background of the NGI imagery, rendered in RGB</w:t>
      </w:r>
      <w:r w:rsidR="00A463C7" w:rsidRPr="00B44B64">
        <w:t xml:space="preserve"> (red, green and blue)</w:t>
      </w:r>
      <w:r w:rsidRPr="00B44B64">
        <w:t>.</w:t>
      </w:r>
      <w:r w:rsidR="006D2436" w:rsidRPr="00B44B64">
        <w:t xml:space="preserve">  This in situ canopy</w:t>
      </w:r>
      <w:r w:rsidR="00FA2071" w:rsidRPr="00B44B64">
        <w:t>-cover</w:t>
      </w:r>
      <w:r w:rsidR="006D2436" w:rsidRPr="00B44B64">
        <w:t xml:space="preserve"> data was gathered in November 2012</w:t>
      </w:r>
      <w:r w:rsidR="000D073C" w:rsidRPr="00B44B64">
        <w:t>,</w:t>
      </w:r>
      <w:r w:rsidR="006D2436" w:rsidRPr="00B44B64">
        <w:t xml:space="preserve"> while the imagery was captured in January 2010.  </w:t>
      </w:r>
      <w:r w:rsidR="00353043" w:rsidRPr="00B44B64">
        <w:t xml:space="preserve">This time lag was unavoidable due to limited availability of </w:t>
      </w:r>
      <w:r w:rsidR="00966B94" w:rsidRPr="00B44B64">
        <w:t xml:space="preserve">the </w:t>
      </w:r>
      <w:r w:rsidR="00353043" w:rsidRPr="00B44B64">
        <w:t xml:space="preserve">aerial imagery.  Some change in </w:t>
      </w:r>
      <w:proofErr w:type="spellStart"/>
      <w:r w:rsidR="009978D1" w:rsidRPr="00B44B64">
        <w:t>s</w:t>
      </w:r>
      <w:r w:rsidR="00353043" w:rsidRPr="00B44B64">
        <w:t>pekboom</w:t>
      </w:r>
      <w:proofErr w:type="spellEnd"/>
      <w:r w:rsidR="00353043" w:rsidRPr="00B44B64">
        <w:t xml:space="preserve"> canopy cover may have occurred </w:t>
      </w:r>
      <w:r w:rsidR="00E20146" w:rsidRPr="00B44B64">
        <w:lastRenderedPageBreak/>
        <w:t>during</w:t>
      </w:r>
      <w:r w:rsidR="00353043" w:rsidRPr="00B44B64">
        <w:t xml:space="preserve"> this time in recovering areas, but </w:t>
      </w:r>
      <w:proofErr w:type="spellStart"/>
      <w:r w:rsidR="009978D1" w:rsidRPr="00B44B64">
        <w:t>s</w:t>
      </w:r>
      <w:r w:rsidR="00E20146" w:rsidRPr="00B44B64">
        <w:t>pekboom</w:t>
      </w:r>
      <w:proofErr w:type="spellEnd"/>
      <w:r w:rsidR="00E20146" w:rsidRPr="00B44B64">
        <w:t xml:space="preserve"> is relatively slow-growing </w:t>
      </w:r>
      <w:r w:rsidR="00E20146"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fldChar w:fldCharType="separate"/>
      </w:r>
      <w:r w:rsidR="007A38B5" w:rsidRPr="00B44B64">
        <w:rPr>
          <w:noProof/>
          <w:vertAlign w:val="superscript"/>
        </w:rPr>
        <w:t>1</w:t>
      </w:r>
      <w:r w:rsidR="00E20146" w:rsidRPr="00B44B64">
        <w:fldChar w:fldCharType="end"/>
      </w:r>
      <w:r w:rsidR="00E20146" w:rsidRPr="00B44B64">
        <w:t xml:space="preserve">, and </w:t>
      </w:r>
      <w:r w:rsidR="00353043" w:rsidRPr="00B44B64">
        <w:t xml:space="preserve">these changes are not considered significant.   </w:t>
      </w:r>
    </w:p>
    <w:p w14:paraId="1420204A" w14:textId="77777777" w:rsidR="00D61588" w:rsidRPr="00B44B64" w:rsidRDefault="00D61588" w:rsidP="006C32D3">
      <w:pPr>
        <w:pStyle w:val="BodyText"/>
      </w:pPr>
    </w:p>
    <w:p w14:paraId="2F836C3C" w14:textId="02D8D56D" w:rsidR="00D61588" w:rsidRPr="00B44B64" w:rsidRDefault="000059AA" w:rsidP="00490894">
      <w:pPr>
        <w:pStyle w:val="1TeksCharChar"/>
        <w:keepNext/>
        <w:spacing w:line="240" w:lineRule="auto"/>
        <w:jc w:val="center"/>
      </w:pPr>
      <w:r w:rsidRPr="00B44B64">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74FF4F0A" w:rsidR="009978D1" w:rsidRPr="00B44B64" w:rsidRDefault="009978D1" w:rsidP="00490894">
            <w:pPr>
              <w:pStyle w:val="Caption"/>
              <w:jc w:val="center"/>
            </w:pPr>
            <w:bookmarkStart w:id="5" w:name="_Ref392342738"/>
            <w:bookmarkStart w:id="6" w:name="_Toc394582256"/>
            <w:bookmarkStart w:id="7" w:name="_Toc448324365"/>
            <w:bookmarkStart w:id="8" w:name="_Ref392342998"/>
            <w:r w:rsidRPr="00B44B64">
              <w:t>Fig</w:t>
            </w:r>
            <w:r w:rsidR="00490894">
              <w:t>.</w:t>
            </w:r>
            <w:r w:rsidRPr="00B44B64">
              <w:t xml:space="preserve"> </w:t>
            </w:r>
            <w:r w:rsidRPr="00B44B64">
              <w:fldChar w:fldCharType="begin"/>
            </w:r>
            <w:r w:rsidRPr="00B44B64">
              <w:instrText xml:space="preserve"> SEQ Figure \* ARABIC </w:instrText>
            </w:r>
            <w:r w:rsidRPr="00B44B64">
              <w:fldChar w:fldCharType="separate"/>
            </w:r>
            <w:r w:rsidRPr="00B44B64">
              <w:rPr>
                <w:noProof/>
              </w:rPr>
              <w:t>2</w:t>
            </w:r>
            <w:r w:rsidRPr="00B44B64">
              <w:fldChar w:fldCharType="end"/>
            </w:r>
            <w:bookmarkEnd w:id="8"/>
            <w:r w:rsidRPr="00490894">
              <w:rPr>
                <w:b w:val="0"/>
              </w:rPr>
              <w:t xml:space="preserve">  Study area </w:t>
            </w:r>
            <w:proofErr w:type="spellStart"/>
            <w:r w:rsidR="002C1203" w:rsidRPr="00490894">
              <w:rPr>
                <w:b w:val="0"/>
              </w:rPr>
              <w:t>s</w:t>
            </w:r>
            <w:r w:rsidRPr="00490894">
              <w:rPr>
                <w:b w:val="0"/>
              </w:rPr>
              <w:t>pekboom</w:t>
            </w:r>
            <w:proofErr w:type="spellEnd"/>
            <w:r w:rsidRPr="00490894">
              <w:rPr>
                <w:b w:val="0"/>
              </w:rPr>
              <w:t xml:space="preserve"> habitats and field ground truth sites</w:t>
            </w:r>
            <w:bookmarkEnd w:id="5"/>
            <w:bookmarkEnd w:id="6"/>
            <w:bookmarkEnd w:id="7"/>
          </w:p>
        </w:tc>
      </w:tr>
    </w:tbl>
    <w:p w14:paraId="099E3009" w14:textId="7E1B3ED2" w:rsidR="00D61588" w:rsidRPr="00B44B64" w:rsidRDefault="009978D1" w:rsidP="00A463C7">
      <w:pPr>
        <w:pStyle w:val="1FigureTablesource"/>
        <w:ind w:left="5040" w:firstLine="720"/>
        <w:jc w:val="left"/>
      </w:pPr>
      <w:r w:rsidRPr="00B44B64">
        <w:rPr>
          <w:sz w:val="20"/>
        </w:rPr>
        <w:t xml:space="preserve">Source: </w:t>
      </w:r>
      <w:r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rPr>
        <w:fldChar w:fldCharType="separate"/>
      </w:r>
      <w:r w:rsidRPr="00B44B64">
        <w:rPr>
          <w:noProof/>
          <w:sz w:val="20"/>
        </w:rPr>
        <w:t>Vlok, Cowling &amp; Wolf 2005</w:t>
      </w:r>
      <w:r w:rsidRPr="00B44B64">
        <w:rPr>
          <w:sz w:val="20"/>
        </w:rPr>
        <w:fldChar w:fldCharType="end"/>
      </w:r>
      <w:r w:rsidR="00A463C7"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rPr>
        <w:fldChar w:fldCharType="separate"/>
      </w:r>
      <w:r w:rsidR="00A463C7" w:rsidRPr="00B44B64">
        <w:rPr>
          <w:noProof/>
          <w:sz w:val="20"/>
          <w:vertAlign w:val="superscript"/>
        </w:rPr>
        <w:t>1</w:t>
      </w:r>
      <w:r w:rsidR="00A463C7" w:rsidRPr="00B44B64">
        <w:rPr>
          <w:sz w:val="20"/>
        </w:rPr>
        <w:fldChar w:fldCharType="end"/>
      </w:r>
    </w:p>
    <w:p w14:paraId="22B57573" w14:textId="7645EF5A" w:rsidR="00F4774D" w:rsidRPr="00B44B64" w:rsidRDefault="00F4774D" w:rsidP="00490894">
      <w:pPr>
        <w:pStyle w:val="Caption"/>
        <w:keepNext/>
        <w:keepLines/>
        <w:spacing w:line="360" w:lineRule="auto"/>
        <w:jc w:val="center"/>
      </w:pPr>
      <w:bookmarkStart w:id="9" w:name="_Ref466457780"/>
      <w:r w:rsidRPr="00B44B64">
        <w:lastRenderedPageBreak/>
        <w:t xml:space="preserve">Table </w:t>
      </w:r>
      <w:r w:rsidRPr="00B44B64">
        <w:fldChar w:fldCharType="begin"/>
      </w:r>
      <w:r w:rsidRPr="00B44B64">
        <w:instrText xml:space="preserve"> SEQ Table \* ARABIC </w:instrText>
      </w:r>
      <w:r w:rsidRPr="00B44B64">
        <w:fldChar w:fldCharType="separate"/>
      </w:r>
      <w:r w:rsidRPr="00B44B64">
        <w:t>1</w:t>
      </w:r>
      <w:r w:rsidRPr="00B44B64">
        <w:fldChar w:fldCharType="end"/>
      </w:r>
      <w:bookmarkEnd w:id="9"/>
      <w:r w:rsidRPr="00490894">
        <w:rPr>
          <w:b w:val="0"/>
        </w:rPr>
        <w:t xml:space="preserve">   </w:t>
      </w:r>
      <w:r w:rsidR="00F8201B" w:rsidRPr="00490894">
        <w:rPr>
          <w:b w:val="0"/>
        </w:rPr>
        <w:t>In situ canopy</w:t>
      </w:r>
      <w:r w:rsidR="00FA2071" w:rsidRPr="00490894">
        <w:rPr>
          <w:b w:val="0"/>
        </w:rPr>
        <w:t>-</w:t>
      </w:r>
      <w:r w:rsidR="00F8201B" w:rsidRPr="00490894">
        <w:rPr>
          <w:b w:val="0"/>
        </w:rPr>
        <w:t>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7777777" w:rsidR="00D61588" w:rsidRPr="00B44B64" w:rsidRDefault="00D61588" w:rsidP="001239FB">
            <w:pPr>
              <w:pStyle w:val="1TableText"/>
              <w:tabs>
                <w:tab w:val="num" w:pos="993"/>
              </w:tabs>
              <w:spacing w:before="0"/>
            </w:pPr>
            <w:r w:rsidRPr="00B44B64">
              <w:t>Area</w:t>
            </w:r>
          </w:p>
        </w:tc>
        <w:tc>
          <w:tcPr>
            <w:tcW w:w="0" w:type="auto"/>
          </w:tcPr>
          <w:p w14:paraId="0C122E09" w14:textId="77777777" w:rsidR="00D61588" w:rsidRPr="00B44B64" w:rsidRDefault="00D61588" w:rsidP="001239FB">
            <w:pPr>
              <w:pStyle w:val="1TableText"/>
              <w:tabs>
                <w:tab w:val="num" w:pos="993"/>
              </w:tabs>
              <w:spacing w:before="0"/>
            </w:pPr>
            <w:r w:rsidRPr="00B44B64">
              <w:t>Number</w:t>
            </w:r>
          </w:p>
        </w:tc>
        <w:tc>
          <w:tcPr>
            <w:tcW w:w="0" w:type="auto"/>
          </w:tcPr>
          <w:p w14:paraId="307CB93B" w14:textId="77777777" w:rsidR="00D61588" w:rsidRPr="00B44B64" w:rsidRDefault="00D61588" w:rsidP="001239FB">
            <w:pPr>
              <w:pStyle w:val="1TableText"/>
              <w:tabs>
                <w:tab w:val="num" w:pos="993"/>
              </w:tabs>
              <w:spacing w:before="0"/>
            </w:pPr>
            <w:r w:rsidRPr="00B44B64">
              <w:t>Geology</w:t>
            </w:r>
          </w:p>
        </w:tc>
        <w:tc>
          <w:tcPr>
            <w:tcW w:w="0" w:type="auto"/>
          </w:tcPr>
          <w:p w14:paraId="3BDADB7C" w14:textId="77777777" w:rsidR="00D61588" w:rsidRPr="00B44B64" w:rsidRDefault="00D61588" w:rsidP="001239FB">
            <w:pPr>
              <w:pStyle w:val="1TableText"/>
              <w:tabs>
                <w:tab w:val="num" w:pos="993"/>
              </w:tabs>
              <w:spacing w:before="0"/>
            </w:pPr>
            <w:r w:rsidRPr="00B44B64">
              <w:t>Mosaic</w:t>
            </w:r>
          </w:p>
        </w:tc>
        <w:tc>
          <w:tcPr>
            <w:tcW w:w="0" w:type="auto"/>
          </w:tcPr>
          <w:p w14:paraId="5622EFB9" w14:textId="77777777" w:rsidR="00D61588" w:rsidRPr="00B44B64" w:rsidRDefault="00D61588" w:rsidP="001239FB">
            <w:pPr>
              <w:pStyle w:val="1TableText"/>
              <w:tabs>
                <w:tab w:val="num" w:pos="993"/>
              </w:tabs>
              <w:spacing w:before="0"/>
            </w:pPr>
            <w:r w:rsidRPr="00B44B64">
              <w:t>Degradation</w:t>
            </w:r>
          </w:p>
        </w:tc>
        <w:tc>
          <w:tcPr>
            <w:tcW w:w="0" w:type="auto"/>
          </w:tcPr>
          <w:p w14:paraId="15537795" w14:textId="77777777" w:rsidR="00D61588" w:rsidRPr="00B44B64" w:rsidRDefault="00D61588" w:rsidP="001239FB">
            <w:pPr>
              <w:pStyle w:val="1TableText"/>
              <w:tabs>
                <w:tab w:val="num" w:pos="993"/>
              </w:tabs>
              <w:spacing w:before="0"/>
            </w:pPr>
            <w:r w:rsidRPr="00B44B64">
              <w:t>Cover (%)</w:t>
            </w:r>
          </w:p>
        </w:tc>
      </w:tr>
      <w:tr w:rsidR="00D61588" w:rsidRPr="00B44B64" w14:paraId="68B0FE88" w14:textId="77777777" w:rsidTr="00490894">
        <w:trPr>
          <w:jc w:val="center"/>
        </w:trPr>
        <w:tc>
          <w:tcPr>
            <w:tcW w:w="0" w:type="auto"/>
          </w:tcPr>
          <w:p w14:paraId="51F752B6" w14:textId="77777777" w:rsidR="00D61588" w:rsidRPr="00B44B64" w:rsidRDefault="00D61588" w:rsidP="001239FB">
            <w:pPr>
              <w:rPr>
                <w:sz w:val="16"/>
              </w:rPr>
            </w:pPr>
            <w:proofErr w:type="spellStart"/>
            <w:r w:rsidRPr="00B44B64">
              <w:rPr>
                <w:sz w:val="16"/>
              </w:rPr>
              <w:t>Matjiesvlei</w:t>
            </w:r>
            <w:proofErr w:type="spellEnd"/>
          </w:p>
        </w:tc>
        <w:tc>
          <w:tcPr>
            <w:tcW w:w="0" w:type="auto"/>
          </w:tcPr>
          <w:p w14:paraId="182CE949" w14:textId="77777777" w:rsidR="00D61588" w:rsidRPr="00B44B64" w:rsidRDefault="00D61588" w:rsidP="001239FB">
            <w:pPr>
              <w:pStyle w:val="1TableText"/>
              <w:tabs>
                <w:tab w:val="num" w:pos="993"/>
              </w:tabs>
              <w:spacing w:before="0"/>
              <w:rPr>
                <w:rFonts w:cs="Arial"/>
                <w:b/>
              </w:rPr>
            </w:pPr>
            <w:r w:rsidRPr="00B44B64">
              <w:rPr>
                <w:rFonts w:cs="Arial"/>
              </w:rPr>
              <w:t>1a</w:t>
            </w:r>
          </w:p>
        </w:tc>
        <w:tc>
          <w:tcPr>
            <w:tcW w:w="0" w:type="auto"/>
          </w:tcPr>
          <w:p w14:paraId="0DFE4ED8" w14:textId="77777777" w:rsidR="00D61588" w:rsidRPr="00B44B64" w:rsidRDefault="00D61588" w:rsidP="001239FB">
            <w:pPr>
              <w:rPr>
                <w:sz w:val="16"/>
              </w:rPr>
            </w:pPr>
            <w:r w:rsidRPr="00B44B64">
              <w:rPr>
                <w:sz w:val="16"/>
              </w:rPr>
              <w:t>Shale</w:t>
            </w:r>
          </w:p>
        </w:tc>
        <w:tc>
          <w:tcPr>
            <w:tcW w:w="0" w:type="auto"/>
          </w:tcPr>
          <w:p w14:paraId="70236638" w14:textId="73FC53A4"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Pr>
          <w:p w14:paraId="19156390" w14:textId="2D18772F" w:rsidR="00D61588" w:rsidRPr="00B44B64" w:rsidRDefault="003F0D6E" w:rsidP="001239FB">
            <w:pPr>
              <w:rPr>
                <w:sz w:val="16"/>
              </w:rPr>
            </w:pPr>
            <w:r w:rsidRPr="00B44B64">
              <w:rPr>
                <w:sz w:val="16"/>
              </w:rPr>
              <w:t>Intact</w:t>
            </w:r>
          </w:p>
        </w:tc>
        <w:tc>
          <w:tcPr>
            <w:tcW w:w="0" w:type="auto"/>
          </w:tcPr>
          <w:p w14:paraId="64995078" w14:textId="77777777" w:rsidR="00D61588" w:rsidRPr="00B44B64" w:rsidRDefault="00D61588" w:rsidP="001239FB">
            <w:pPr>
              <w:jc w:val="right"/>
              <w:rPr>
                <w:sz w:val="16"/>
              </w:rPr>
            </w:pPr>
            <w:r w:rsidRPr="00B44B64">
              <w:rPr>
                <w:sz w:val="16"/>
              </w:rPr>
              <w:t>6</w:t>
            </w:r>
            <w:r w:rsidRPr="00B44B64">
              <w:rPr>
                <w:rFonts w:cs="Arial"/>
                <w:sz w:val="16"/>
                <w:szCs w:val="16"/>
              </w:rPr>
              <w:t>.0</w:t>
            </w:r>
          </w:p>
        </w:tc>
      </w:tr>
      <w:tr w:rsidR="00D61588" w:rsidRPr="00B44B64" w14:paraId="3F4389C0" w14:textId="77777777" w:rsidTr="00490894">
        <w:trPr>
          <w:jc w:val="center"/>
        </w:trPr>
        <w:tc>
          <w:tcPr>
            <w:tcW w:w="0" w:type="auto"/>
          </w:tcPr>
          <w:p w14:paraId="692199AB" w14:textId="77777777" w:rsidR="00D61588" w:rsidRPr="00B44B64" w:rsidRDefault="00D61588" w:rsidP="001239FB">
            <w:pPr>
              <w:rPr>
                <w:sz w:val="16"/>
              </w:rPr>
            </w:pPr>
          </w:p>
        </w:tc>
        <w:tc>
          <w:tcPr>
            <w:tcW w:w="0" w:type="auto"/>
          </w:tcPr>
          <w:p w14:paraId="49113566" w14:textId="77777777" w:rsidR="00D61588" w:rsidRPr="00B44B64" w:rsidRDefault="00D61588" w:rsidP="001239FB">
            <w:pPr>
              <w:pStyle w:val="1TableText"/>
              <w:tabs>
                <w:tab w:val="num" w:pos="993"/>
              </w:tabs>
              <w:spacing w:before="0"/>
              <w:rPr>
                <w:rFonts w:cs="Arial"/>
                <w:b/>
              </w:rPr>
            </w:pPr>
            <w:r w:rsidRPr="00B44B64">
              <w:rPr>
                <w:rFonts w:cs="Arial"/>
              </w:rPr>
              <w:t>1b</w:t>
            </w:r>
          </w:p>
        </w:tc>
        <w:tc>
          <w:tcPr>
            <w:tcW w:w="0" w:type="auto"/>
          </w:tcPr>
          <w:p w14:paraId="343A62B2" w14:textId="77777777" w:rsidR="00D61588" w:rsidRPr="00B44B64" w:rsidRDefault="00D61588" w:rsidP="001239FB">
            <w:pPr>
              <w:rPr>
                <w:sz w:val="16"/>
              </w:rPr>
            </w:pPr>
          </w:p>
        </w:tc>
        <w:tc>
          <w:tcPr>
            <w:tcW w:w="0" w:type="auto"/>
          </w:tcPr>
          <w:p w14:paraId="3EE91BEF" w14:textId="77777777" w:rsidR="00D61588" w:rsidRPr="00B44B64" w:rsidRDefault="00D61588" w:rsidP="001239FB">
            <w:pPr>
              <w:rPr>
                <w:sz w:val="16"/>
              </w:rPr>
            </w:pPr>
          </w:p>
        </w:tc>
        <w:tc>
          <w:tcPr>
            <w:tcW w:w="0" w:type="auto"/>
          </w:tcPr>
          <w:p w14:paraId="0FE16E6D" w14:textId="30C17D8C" w:rsidR="00D61588" w:rsidRPr="00B44B64" w:rsidRDefault="003F0D6E" w:rsidP="001239FB">
            <w:pPr>
              <w:rPr>
                <w:sz w:val="16"/>
              </w:rPr>
            </w:pPr>
            <w:r w:rsidRPr="00B44B64">
              <w:rPr>
                <w:sz w:val="16"/>
              </w:rPr>
              <w:t>Intact</w:t>
            </w:r>
          </w:p>
        </w:tc>
        <w:tc>
          <w:tcPr>
            <w:tcW w:w="0" w:type="auto"/>
          </w:tcPr>
          <w:p w14:paraId="565613D4" w14:textId="77777777" w:rsidR="00D61588" w:rsidRPr="00B44B64" w:rsidRDefault="00D61588" w:rsidP="001239FB">
            <w:pPr>
              <w:jc w:val="right"/>
              <w:rPr>
                <w:sz w:val="16"/>
              </w:rPr>
            </w:pPr>
            <w:r w:rsidRPr="00B44B64">
              <w:rPr>
                <w:sz w:val="16"/>
              </w:rPr>
              <w:t>22.5</w:t>
            </w:r>
          </w:p>
        </w:tc>
      </w:tr>
      <w:tr w:rsidR="00D61588" w:rsidRPr="00B44B64" w14:paraId="207D9D1E" w14:textId="77777777" w:rsidTr="00490894">
        <w:trPr>
          <w:jc w:val="center"/>
        </w:trPr>
        <w:tc>
          <w:tcPr>
            <w:tcW w:w="0" w:type="auto"/>
          </w:tcPr>
          <w:p w14:paraId="1D086D82" w14:textId="77777777" w:rsidR="00D61588" w:rsidRPr="00B44B64" w:rsidRDefault="00D61588" w:rsidP="001239FB">
            <w:pPr>
              <w:rPr>
                <w:sz w:val="16"/>
              </w:rPr>
            </w:pPr>
          </w:p>
        </w:tc>
        <w:tc>
          <w:tcPr>
            <w:tcW w:w="0" w:type="auto"/>
          </w:tcPr>
          <w:p w14:paraId="675DD723"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Pr>
          <w:p w14:paraId="16133B6D" w14:textId="77777777" w:rsidR="00D61588" w:rsidRPr="00B44B64" w:rsidRDefault="00D61588" w:rsidP="001239FB">
            <w:pPr>
              <w:rPr>
                <w:sz w:val="16"/>
              </w:rPr>
            </w:pPr>
          </w:p>
        </w:tc>
        <w:tc>
          <w:tcPr>
            <w:tcW w:w="0" w:type="auto"/>
          </w:tcPr>
          <w:p w14:paraId="7ADB72AD" w14:textId="77777777" w:rsidR="00D61588" w:rsidRPr="00B44B64" w:rsidRDefault="00D61588" w:rsidP="001239FB">
            <w:pPr>
              <w:rPr>
                <w:sz w:val="16"/>
              </w:rPr>
            </w:pPr>
          </w:p>
        </w:tc>
        <w:tc>
          <w:tcPr>
            <w:tcW w:w="0" w:type="auto"/>
          </w:tcPr>
          <w:p w14:paraId="4FCB4BE3" w14:textId="5EAC8803" w:rsidR="00D61588" w:rsidRPr="00B44B64" w:rsidRDefault="003F0D6E" w:rsidP="001239FB">
            <w:pPr>
              <w:rPr>
                <w:sz w:val="16"/>
              </w:rPr>
            </w:pPr>
            <w:r w:rsidRPr="00B44B64">
              <w:rPr>
                <w:sz w:val="16"/>
              </w:rPr>
              <w:t>Intact</w:t>
            </w:r>
          </w:p>
        </w:tc>
        <w:tc>
          <w:tcPr>
            <w:tcW w:w="0" w:type="auto"/>
          </w:tcPr>
          <w:p w14:paraId="452B12D0" w14:textId="77777777" w:rsidR="00D61588" w:rsidRPr="00B44B64" w:rsidRDefault="00D61588" w:rsidP="001239FB">
            <w:pPr>
              <w:jc w:val="right"/>
              <w:rPr>
                <w:sz w:val="16"/>
              </w:rPr>
            </w:pPr>
            <w:r w:rsidRPr="00B44B64">
              <w:rPr>
                <w:sz w:val="16"/>
              </w:rPr>
              <w:t>70</w:t>
            </w:r>
            <w:r w:rsidRPr="00B44B64">
              <w:rPr>
                <w:rFonts w:cs="Arial"/>
                <w:sz w:val="16"/>
                <w:szCs w:val="16"/>
              </w:rPr>
              <w:t>.0</w:t>
            </w:r>
          </w:p>
        </w:tc>
      </w:tr>
      <w:tr w:rsidR="00D61588" w:rsidRPr="00B44B64" w14:paraId="7ABF2A90" w14:textId="77777777" w:rsidTr="00490894">
        <w:trPr>
          <w:jc w:val="center"/>
        </w:trPr>
        <w:tc>
          <w:tcPr>
            <w:tcW w:w="0" w:type="auto"/>
          </w:tcPr>
          <w:p w14:paraId="0E013C6D" w14:textId="77777777" w:rsidR="00D61588" w:rsidRPr="00B44B64" w:rsidRDefault="00D61588" w:rsidP="001239FB">
            <w:pPr>
              <w:rPr>
                <w:sz w:val="16"/>
              </w:rPr>
            </w:pPr>
          </w:p>
        </w:tc>
        <w:tc>
          <w:tcPr>
            <w:tcW w:w="0" w:type="auto"/>
          </w:tcPr>
          <w:p w14:paraId="6077E1BC"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721BD5B7" w14:textId="77777777" w:rsidR="00D61588" w:rsidRPr="00B44B64" w:rsidRDefault="00D61588" w:rsidP="001239FB">
            <w:pPr>
              <w:rPr>
                <w:sz w:val="16"/>
              </w:rPr>
            </w:pPr>
          </w:p>
        </w:tc>
        <w:tc>
          <w:tcPr>
            <w:tcW w:w="0" w:type="auto"/>
          </w:tcPr>
          <w:p w14:paraId="30E2C751" w14:textId="77777777" w:rsidR="00D61588" w:rsidRPr="00B44B64" w:rsidRDefault="00D61588" w:rsidP="001239FB">
            <w:pPr>
              <w:rPr>
                <w:sz w:val="16"/>
              </w:rPr>
            </w:pPr>
          </w:p>
        </w:tc>
        <w:tc>
          <w:tcPr>
            <w:tcW w:w="0" w:type="auto"/>
          </w:tcPr>
          <w:p w14:paraId="07052F64" w14:textId="1D837DC5" w:rsidR="00D61588" w:rsidRPr="00B44B64" w:rsidRDefault="003F0D6E" w:rsidP="001239FB">
            <w:pPr>
              <w:rPr>
                <w:sz w:val="16"/>
              </w:rPr>
            </w:pPr>
            <w:r w:rsidRPr="00B44B64">
              <w:rPr>
                <w:sz w:val="16"/>
              </w:rPr>
              <w:t>Intact</w:t>
            </w:r>
          </w:p>
        </w:tc>
        <w:tc>
          <w:tcPr>
            <w:tcW w:w="0" w:type="auto"/>
          </w:tcPr>
          <w:p w14:paraId="6CF7D54F" w14:textId="77777777" w:rsidR="00D61588" w:rsidRPr="00B44B64" w:rsidRDefault="00D61588" w:rsidP="001239FB">
            <w:pPr>
              <w:jc w:val="right"/>
              <w:rPr>
                <w:sz w:val="16"/>
              </w:rPr>
            </w:pPr>
            <w:r w:rsidRPr="00B44B64">
              <w:rPr>
                <w:sz w:val="16"/>
              </w:rPr>
              <w:t>85</w:t>
            </w:r>
            <w:r w:rsidRPr="00B44B64">
              <w:rPr>
                <w:rFonts w:cs="Arial"/>
                <w:sz w:val="16"/>
                <w:szCs w:val="16"/>
              </w:rPr>
              <w:t>.0</w:t>
            </w:r>
          </w:p>
        </w:tc>
      </w:tr>
      <w:tr w:rsidR="00D61588" w:rsidRPr="00B44B64" w14:paraId="72F4D31A" w14:textId="77777777" w:rsidTr="00490894">
        <w:trPr>
          <w:jc w:val="center"/>
        </w:trPr>
        <w:tc>
          <w:tcPr>
            <w:tcW w:w="0" w:type="auto"/>
          </w:tcPr>
          <w:p w14:paraId="12D0C1B0" w14:textId="77777777" w:rsidR="00D61588" w:rsidRPr="00B44B64" w:rsidRDefault="00D61588" w:rsidP="001239FB">
            <w:pPr>
              <w:rPr>
                <w:sz w:val="16"/>
              </w:rPr>
            </w:pPr>
          </w:p>
        </w:tc>
        <w:tc>
          <w:tcPr>
            <w:tcW w:w="0" w:type="auto"/>
          </w:tcPr>
          <w:p w14:paraId="6DA33BA6"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Pr>
          <w:p w14:paraId="2A3450C8" w14:textId="77777777" w:rsidR="00D61588" w:rsidRPr="00B44B64" w:rsidRDefault="00D61588" w:rsidP="001239FB">
            <w:pPr>
              <w:rPr>
                <w:sz w:val="16"/>
              </w:rPr>
            </w:pPr>
          </w:p>
        </w:tc>
        <w:tc>
          <w:tcPr>
            <w:tcW w:w="0" w:type="auto"/>
          </w:tcPr>
          <w:p w14:paraId="340BDDB3" w14:textId="77777777" w:rsidR="00D61588" w:rsidRPr="00B44B64" w:rsidRDefault="00D61588" w:rsidP="001239FB">
            <w:pPr>
              <w:rPr>
                <w:sz w:val="16"/>
              </w:rPr>
            </w:pPr>
          </w:p>
        </w:tc>
        <w:tc>
          <w:tcPr>
            <w:tcW w:w="0" w:type="auto"/>
          </w:tcPr>
          <w:p w14:paraId="4644FC16" w14:textId="2DF94D09" w:rsidR="00D61588" w:rsidRPr="00B44B64" w:rsidRDefault="003F0D6E" w:rsidP="001239FB">
            <w:pPr>
              <w:rPr>
                <w:sz w:val="16"/>
              </w:rPr>
            </w:pPr>
            <w:r w:rsidRPr="00B44B64">
              <w:rPr>
                <w:sz w:val="16"/>
              </w:rPr>
              <w:t>Intact</w:t>
            </w:r>
          </w:p>
        </w:tc>
        <w:tc>
          <w:tcPr>
            <w:tcW w:w="0" w:type="auto"/>
          </w:tcPr>
          <w:p w14:paraId="5F87AC96" w14:textId="77777777" w:rsidR="00D61588" w:rsidRPr="00B44B64" w:rsidRDefault="00D61588" w:rsidP="001239FB">
            <w:pPr>
              <w:jc w:val="right"/>
              <w:rPr>
                <w:sz w:val="16"/>
              </w:rPr>
            </w:pPr>
            <w:r w:rsidRPr="00B44B64">
              <w:rPr>
                <w:sz w:val="16"/>
              </w:rPr>
              <w:t>65</w:t>
            </w:r>
            <w:r w:rsidRPr="00B44B64">
              <w:rPr>
                <w:rFonts w:cs="Arial"/>
                <w:sz w:val="16"/>
                <w:szCs w:val="16"/>
              </w:rPr>
              <w:t>.0</w:t>
            </w:r>
          </w:p>
        </w:tc>
      </w:tr>
      <w:tr w:rsidR="00D61588" w:rsidRPr="00B44B64" w14:paraId="3D79C071" w14:textId="77777777" w:rsidTr="00490894">
        <w:trPr>
          <w:jc w:val="center"/>
        </w:trPr>
        <w:tc>
          <w:tcPr>
            <w:tcW w:w="0" w:type="auto"/>
          </w:tcPr>
          <w:p w14:paraId="355379C4" w14:textId="77777777" w:rsidR="00D61588" w:rsidRPr="00B44B64" w:rsidRDefault="00D61588" w:rsidP="001239FB">
            <w:pPr>
              <w:rPr>
                <w:sz w:val="16"/>
              </w:rPr>
            </w:pPr>
          </w:p>
        </w:tc>
        <w:tc>
          <w:tcPr>
            <w:tcW w:w="0" w:type="auto"/>
          </w:tcPr>
          <w:p w14:paraId="5E732EA4" w14:textId="77777777" w:rsidR="00D61588" w:rsidRPr="00B44B64" w:rsidRDefault="00D61588" w:rsidP="001239FB">
            <w:pPr>
              <w:pStyle w:val="1TableText"/>
              <w:tabs>
                <w:tab w:val="num" w:pos="993"/>
              </w:tabs>
              <w:spacing w:before="0"/>
              <w:rPr>
                <w:rFonts w:cs="Arial"/>
                <w:b/>
              </w:rPr>
            </w:pPr>
            <w:r w:rsidRPr="00B44B64">
              <w:rPr>
                <w:rFonts w:cs="Arial"/>
              </w:rPr>
              <w:t>5</w:t>
            </w:r>
          </w:p>
        </w:tc>
        <w:tc>
          <w:tcPr>
            <w:tcW w:w="0" w:type="auto"/>
          </w:tcPr>
          <w:p w14:paraId="03D12CA3" w14:textId="77777777" w:rsidR="00D61588" w:rsidRPr="00B44B64" w:rsidRDefault="00D61588" w:rsidP="001239FB">
            <w:pPr>
              <w:rPr>
                <w:sz w:val="16"/>
              </w:rPr>
            </w:pPr>
          </w:p>
        </w:tc>
        <w:tc>
          <w:tcPr>
            <w:tcW w:w="0" w:type="auto"/>
          </w:tcPr>
          <w:p w14:paraId="0AAA21A4" w14:textId="77777777" w:rsidR="00D61588" w:rsidRPr="00B44B64" w:rsidRDefault="00D61588" w:rsidP="001239FB">
            <w:pPr>
              <w:rPr>
                <w:sz w:val="16"/>
              </w:rPr>
            </w:pPr>
          </w:p>
        </w:tc>
        <w:tc>
          <w:tcPr>
            <w:tcW w:w="0" w:type="auto"/>
          </w:tcPr>
          <w:p w14:paraId="3BD93B70" w14:textId="1EB3761F" w:rsidR="00D61588" w:rsidRPr="00B44B64" w:rsidRDefault="003F0D6E" w:rsidP="001239FB">
            <w:pPr>
              <w:rPr>
                <w:sz w:val="16"/>
              </w:rPr>
            </w:pPr>
            <w:r w:rsidRPr="00B44B64">
              <w:rPr>
                <w:sz w:val="16"/>
              </w:rPr>
              <w:t>Intact</w:t>
            </w:r>
          </w:p>
        </w:tc>
        <w:tc>
          <w:tcPr>
            <w:tcW w:w="0" w:type="auto"/>
          </w:tcPr>
          <w:p w14:paraId="17CA0DA2" w14:textId="77777777" w:rsidR="00D61588" w:rsidRPr="00B44B64" w:rsidRDefault="00D61588" w:rsidP="001239FB">
            <w:pPr>
              <w:jc w:val="right"/>
              <w:rPr>
                <w:sz w:val="16"/>
              </w:rPr>
            </w:pPr>
            <w:r w:rsidRPr="00B44B64">
              <w:rPr>
                <w:sz w:val="16"/>
              </w:rPr>
              <w:t>37.5</w:t>
            </w:r>
          </w:p>
        </w:tc>
      </w:tr>
      <w:tr w:rsidR="00D61588" w:rsidRPr="00B44B64" w14:paraId="557E3316" w14:textId="77777777" w:rsidTr="00490894">
        <w:trPr>
          <w:jc w:val="center"/>
        </w:trPr>
        <w:tc>
          <w:tcPr>
            <w:tcW w:w="0" w:type="auto"/>
          </w:tcPr>
          <w:p w14:paraId="02D8788F" w14:textId="77777777" w:rsidR="00D61588" w:rsidRPr="00B44B64" w:rsidRDefault="00D61588" w:rsidP="001239FB">
            <w:pPr>
              <w:rPr>
                <w:sz w:val="16"/>
              </w:rPr>
            </w:pPr>
          </w:p>
        </w:tc>
        <w:tc>
          <w:tcPr>
            <w:tcW w:w="0" w:type="auto"/>
          </w:tcPr>
          <w:p w14:paraId="4595C0B1" w14:textId="77777777" w:rsidR="00D61588" w:rsidRPr="00B44B64" w:rsidRDefault="00D61588" w:rsidP="001239FB">
            <w:pPr>
              <w:pStyle w:val="1TableText"/>
              <w:tabs>
                <w:tab w:val="num" w:pos="993"/>
              </w:tabs>
              <w:spacing w:before="0"/>
              <w:rPr>
                <w:rFonts w:cs="Arial"/>
                <w:b/>
              </w:rPr>
            </w:pPr>
            <w:r w:rsidRPr="00B44B64">
              <w:rPr>
                <w:rFonts w:cs="Arial"/>
              </w:rPr>
              <w:t>6</w:t>
            </w:r>
          </w:p>
        </w:tc>
        <w:tc>
          <w:tcPr>
            <w:tcW w:w="0" w:type="auto"/>
          </w:tcPr>
          <w:p w14:paraId="1D0E2FBB" w14:textId="77777777" w:rsidR="00D61588" w:rsidRPr="00B44B64" w:rsidRDefault="00D61588" w:rsidP="001239FB">
            <w:pPr>
              <w:rPr>
                <w:sz w:val="16"/>
              </w:rPr>
            </w:pPr>
          </w:p>
        </w:tc>
        <w:tc>
          <w:tcPr>
            <w:tcW w:w="0" w:type="auto"/>
          </w:tcPr>
          <w:p w14:paraId="4449D2DA" w14:textId="77777777" w:rsidR="00D61588" w:rsidRPr="00B44B64" w:rsidRDefault="00D61588" w:rsidP="001239FB">
            <w:pPr>
              <w:rPr>
                <w:sz w:val="16"/>
              </w:rPr>
            </w:pPr>
          </w:p>
        </w:tc>
        <w:tc>
          <w:tcPr>
            <w:tcW w:w="0" w:type="auto"/>
          </w:tcPr>
          <w:p w14:paraId="5F2ADEB1" w14:textId="6DA01FED" w:rsidR="00D61588" w:rsidRPr="00B44B64" w:rsidRDefault="003F0D6E" w:rsidP="001239FB">
            <w:pPr>
              <w:rPr>
                <w:sz w:val="16"/>
              </w:rPr>
            </w:pPr>
            <w:r w:rsidRPr="00B44B64">
              <w:rPr>
                <w:sz w:val="16"/>
              </w:rPr>
              <w:t>Intact</w:t>
            </w:r>
          </w:p>
        </w:tc>
        <w:tc>
          <w:tcPr>
            <w:tcW w:w="0" w:type="auto"/>
          </w:tcPr>
          <w:p w14:paraId="0AAE22EA" w14:textId="77777777" w:rsidR="00D61588" w:rsidRPr="00B44B64" w:rsidRDefault="00D61588" w:rsidP="001239FB">
            <w:pPr>
              <w:jc w:val="right"/>
              <w:rPr>
                <w:sz w:val="16"/>
              </w:rPr>
            </w:pPr>
            <w:r w:rsidRPr="00B44B64">
              <w:rPr>
                <w:sz w:val="16"/>
              </w:rPr>
              <w:t>17.5</w:t>
            </w:r>
          </w:p>
        </w:tc>
      </w:tr>
      <w:tr w:rsidR="00D61588" w:rsidRPr="00B44B64" w14:paraId="048A934E" w14:textId="77777777" w:rsidTr="00490894">
        <w:trPr>
          <w:jc w:val="center"/>
        </w:trPr>
        <w:tc>
          <w:tcPr>
            <w:tcW w:w="0" w:type="auto"/>
          </w:tcPr>
          <w:p w14:paraId="657AC927" w14:textId="77777777" w:rsidR="00D61588" w:rsidRPr="00B44B64" w:rsidRDefault="00D61588" w:rsidP="001239FB">
            <w:pPr>
              <w:rPr>
                <w:sz w:val="16"/>
              </w:rPr>
            </w:pPr>
          </w:p>
        </w:tc>
        <w:tc>
          <w:tcPr>
            <w:tcW w:w="0" w:type="auto"/>
          </w:tcPr>
          <w:p w14:paraId="3283C82B" w14:textId="77777777" w:rsidR="00D61588" w:rsidRPr="00B44B64" w:rsidRDefault="00D61588" w:rsidP="001239FB">
            <w:pPr>
              <w:pStyle w:val="1TableText"/>
              <w:tabs>
                <w:tab w:val="num" w:pos="993"/>
              </w:tabs>
              <w:spacing w:before="0"/>
              <w:rPr>
                <w:rFonts w:cs="Arial"/>
                <w:b/>
              </w:rPr>
            </w:pPr>
            <w:r w:rsidRPr="00B44B64">
              <w:rPr>
                <w:rFonts w:cs="Arial"/>
              </w:rPr>
              <w:t>7</w:t>
            </w:r>
          </w:p>
        </w:tc>
        <w:tc>
          <w:tcPr>
            <w:tcW w:w="0" w:type="auto"/>
          </w:tcPr>
          <w:p w14:paraId="04A2DBC9" w14:textId="77777777" w:rsidR="00D61588" w:rsidRPr="00B44B64" w:rsidRDefault="00D61588" w:rsidP="001239FB">
            <w:pPr>
              <w:rPr>
                <w:sz w:val="16"/>
              </w:rPr>
            </w:pPr>
          </w:p>
        </w:tc>
        <w:tc>
          <w:tcPr>
            <w:tcW w:w="0" w:type="auto"/>
          </w:tcPr>
          <w:p w14:paraId="76D67067" w14:textId="77777777" w:rsidR="00D61588" w:rsidRPr="00B44B64" w:rsidRDefault="00D61588" w:rsidP="001239FB">
            <w:pPr>
              <w:rPr>
                <w:sz w:val="16"/>
              </w:rPr>
            </w:pPr>
          </w:p>
        </w:tc>
        <w:tc>
          <w:tcPr>
            <w:tcW w:w="0" w:type="auto"/>
          </w:tcPr>
          <w:p w14:paraId="1BA31D13" w14:textId="253CB733" w:rsidR="00D61588" w:rsidRPr="00B44B64" w:rsidRDefault="003F0D6E" w:rsidP="001239FB">
            <w:pPr>
              <w:rPr>
                <w:sz w:val="16"/>
              </w:rPr>
            </w:pPr>
            <w:r w:rsidRPr="00B44B64">
              <w:rPr>
                <w:sz w:val="16"/>
              </w:rPr>
              <w:t>Intact</w:t>
            </w:r>
          </w:p>
        </w:tc>
        <w:tc>
          <w:tcPr>
            <w:tcW w:w="0" w:type="auto"/>
          </w:tcPr>
          <w:p w14:paraId="5B9F2CE7" w14:textId="77777777" w:rsidR="00D61588" w:rsidRPr="00B44B64" w:rsidRDefault="00D61588" w:rsidP="001239FB">
            <w:pPr>
              <w:jc w:val="right"/>
              <w:rPr>
                <w:sz w:val="16"/>
              </w:rPr>
            </w:pPr>
            <w:r w:rsidRPr="00B44B64">
              <w:rPr>
                <w:sz w:val="16"/>
              </w:rPr>
              <w:t>15</w:t>
            </w:r>
            <w:r w:rsidRPr="00B44B64">
              <w:rPr>
                <w:rFonts w:cs="Arial"/>
                <w:sz w:val="16"/>
                <w:szCs w:val="16"/>
              </w:rPr>
              <w:t>.0</w:t>
            </w:r>
          </w:p>
        </w:tc>
      </w:tr>
      <w:tr w:rsidR="00D61588" w:rsidRPr="00B44B64" w14:paraId="56CECAD1" w14:textId="77777777" w:rsidTr="00490894">
        <w:trPr>
          <w:jc w:val="center"/>
        </w:trPr>
        <w:tc>
          <w:tcPr>
            <w:tcW w:w="0" w:type="auto"/>
            <w:tcBorders>
              <w:bottom w:val="single" w:sz="12" w:space="0" w:color="000000" w:themeColor="text1"/>
            </w:tcBorders>
          </w:tcPr>
          <w:p w14:paraId="5341D4B4" w14:textId="77777777" w:rsidR="00D61588" w:rsidRPr="00B44B64" w:rsidRDefault="00D61588" w:rsidP="001239FB">
            <w:pPr>
              <w:rPr>
                <w:sz w:val="16"/>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04B6F3C2" w14:textId="77777777" w:rsidR="00D61588" w:rsidRPr="00B44B64" w:rsidRDefault="00D61588" w:rsidP="001239FB">
            <w:pPr>
              <w:rPr>
                <w:sz w:val="16"/>
              </w:rPr>
            </w:pPr>
          </w:p>
        </w:tc>
        <w:tc>
          <w:tcPr>
            <w:tcW w:w="0" w:type="auto"/>
            <w:tcBorders>
              <w:bottom w:val="single" w:sz="12" w:space="0" w:color="000000" w:themeColor="text1"/>
            </w:tcBorders>
          </w:tcPr>
          <w:p w14:paraId="79B20C6D" w14:textId="77777777" w:rsidR="00D61588" w:rsidRPr="00B44B64" w:rsidRDefault="00D61588" w:rsidP="001239FB">
            <w:pPr>
              <w:rPr>
                <w:sz w:val="16"/>
              </w:rPr>
            </w:pPr>
          </w:p>
        </w:tc>
        <w:tc>
          <w:tcPr>
            <w:tcW w:w="0" w:type="auto"/>
            <w:tcBorders>
              <w:bottom w:val="single" w:sz="12" w:space="0" w:color="000000" w:themeColor="text1"/>
            </w:tcBorders>
          </w:tcPr>
          <w:p w14:paraId="3E939F38" w14:textId="565A3D03"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rPr>
            </w:pPr>
            <w:r w:rsidRPr="00B44B64">
              <w:rPr>
                <w:sz w:val="16"/>
              </w:rPr>
              <w:t>2</w:t>
            </w:r>
            <w:r w:rsidRPr="00B44B64">
              <w:rPr>
                <w:rFonts w:cs="Arial"/>
                <w:sz w:val="16"/>
                <w:szCs w:val="16"/>
              </w:rPr>
              <w:t>.0</w:t>
            </w:r>
          </w:p>
        </w:tc>
      </w:tr>
      <w:tr w:rsidR="00D61588" w:rsidRPr="00B44B64" w14:paraId="6BCBADAB" w14:textId="77777777" w:rsidTr="00490894">
        <w:trPr>
          <w:jc w:val="center"/>
        </w:trPr>
        <w:tc>
          <w:tcPr>
            <w:tcW w:w="0" w:type="auto"/>
            <w:tcBorders>
              <w:top w:val="single" w:sz="12" w:space="0" w:color="000000" w:themeColor="text1"/>
              <w:bottom w:val="nil"/>
            </w:tcBorders>
          </w:tcPr>
          <w:p w14:paraId="56479435" w14:textId="77777777" w:rsidR="00D61588" w:rsidRPr="00B44B64" w:rsidRDefault="00D61588" w:rsidP="001239FB">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rPr>
            </w:pPr>
            <w:r w:rsidRPr="00B44B64">
              <w:rPr>
                <w:sz w:val="16"/>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rPr>
            </w:pPr>
            <w:r w:rsidRPr="00B44B64">
              <w:rPr>
                <w:sz w:val="16"/>
              </w:rPr>
              <w:t xml:space="preserve">Arid </w:t>
            </w:r>
            <w:proofErr w:type="spellStart"/>
            <w:r w:rsidR="009978D1" w:rsidRPr="00B44B64">
              <w:rPr>
                <w:sz w:val="16"/>
              </w:rPr>
              <w:t>s</w:t>
            </w:r>
            <w:r w:rsidR="0084644E" w:rsidRPr="00B44B64">
              <w:rPr>
                <w:sz w:val="16"/>
              </w:rPr>
              <w:t>pekboom</w:t>
            </w:r>
            <w:proofErr w:type="spellEnd"/>
          </w:p>
        </w:tc>
        <w:tc>
          <w:tcPr>
            <w:tcW w:w="0" w:type="auto"/>
            <w:tcBorders>
              <w:top w:val="single" w:sz="12" w:space="0" w:color="000000" w:themeColor="text1"/>
              <w:bottom w:val="nil"/>
            </w:tcBorders>
          </w:tcPr>
          <w:p w14:paraId="0F514173" w14:textId="77777777" w:rsidR="00D61588" w:rsidRPr="00B44B64" w:rsidRDefault="00D61588" w:rsidP="001239FB">
            <w:pPr>
              <w:rPr>
                <w:sz w:val="16"/>
              </w:rPr>
            </w:pPr>
            <w:r w:rsidRPr="00B44B64">
              <w:rPr>
                <w:sz w:val="16"/>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rPr>
            </w:pPr>
            <w:r w:rsidRPr="00B44B64">
              <w:rPr>
                <w:rFonts w:cs="Arial"/>
                <w:sz w:val="16"/>
                <w:szCs w:val="16"/>
              </w:rPr>
              <w:t>0.</w:t>
            </w:r>
            <w:r w:rsidRPr="00B44B64">
              <w:rPr>
                <w:sz w:val="16"/>
              </w:rPr>
              <w:t>0</w:t>
            </w:r>
          </w:p>
        </w:tc>
      </w:tr>
      <w:tr w:rsidR="00D61588" w:rsidRPr="00B44B64" w14:paraId="71249E0E" w14:textId="77777777" w:rsidTr="00490894">
        <w:trPr>
          <w:jc w:val="center"/>
        </w:trPr>
        <w:tc>
          <w:tcPr>
            <w:tcW w:w="0" w:type="auto"/>
            <w:tcBorders>
              <w:top w:val="nil"/>
            </w:tcBorders>
          </w:tcPr>
          <w:p w14:paraId="7FD261DE" w14:textId="77777777" w:rsidR="00D61588" w:rsidRPr="00B44B64" w:rsidRDefault="00D61588" w:rsidP="001239FB">
            <w:pPr>
              <w:rPr>
                <w:sz w:val="16"/>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65835E14" w14:textId="77777777" w:rsidR="00D61588" w:rsidRPr="00B44B64" w:rsidRDefault="00D61588" w:rsidP="001239FB">
            <w:pPr>
              <w:rPr>
                <w:sz w:val="16"/>
              </w:rPr>
            </w:pPr>
          </w:p>
        </w:tc>
        <w:tc>
          <w:tcPr>
            <w:tcW w:w="0" w:type="auto"/>
            <w:tcBorders>
              <w:top w:val="nil"/>
            </w:tcBorders>
          </w:tcPr>
          <w:p w14:paraId="7BBD1667" w14:textId="77777777" w:rsidR="00D61588" w:rsidRPr="00B44B64" w:rsidRDefault="00D61588" w:rsidP="001239FB">
            <w:pPr>
              <w:rPr>
                <w:sz w:val="16"/>
              </w:rPr>
            </w:pPr>
          </w:p>
        </w:tc>
        <w:tc>
          <w:tcPr>
            <w:tcW w:w="0" w:type="auto"/>
            <w:tcBorders>
              <w:top w:val="nil"/>
            </w:tcBorders>
          </w:tcPr>
          <w:p w14:paraId="20117843" w14:textId="77777777" w:rsidR="00D61588" w:rsidRPr="00B44B64" w:rsidRDefault="00D61588" w:rsidP="001239FB">
            <w:pPr>
              <w:rPr>
                <w:sz w:val="16"/>
              </w:rPr>
            </w:pPr>
            <w:r w:rsidRPr="00B44B64">
              <w:rPr>
                <w:sz w:val="16"/>
              </w:rPr>
              <w:t>Severe</w:t>
            </w:r>
          </w:p>
        </w:tc>
        <w:tc>
          <w:tcPr>
            <w:tcW w:w="0" w:type="auto"/>
            <w:tcBorders>
              <w:top w:val="nil"/>
            </w:tcBorders>
          </w:tcPr>
          <w:p w14:paraId="593F6C25" w14:textId="77777777" w:rsidR="00D61588" w:rsidRPr="00B44B64" w:rsidRDefault="00D61588" w:rsidP="001239FB">
            <w:pPr>
              <w:jc w:val="right"/>
              <w:rPr>
                <w:sz w:val="16"/>
              </w:rPr>
            </w:pPr>
            <w:r w:rsidRPr="00B44B64">
              <w:rPr>
                <w:sz w:val="16"/>
              </w:rPr>
              <w:t>4</w:t>
            </w:r>
            <w:r w:rsidRPr="00B44B64">
              <w:rPr>
                <w:rFonts w:cs="Arial"/>
                <w:sz w:val="16"/>
                <w:szCs w:val="16"/>
              </w:rPr>
              <w:t>.0</w:t>
            </w:r>
          </w:p>
        </w:tc>
      </w:tr>
      <w:tr w:rsidR="00D61588" w:rsidRPr="00B44B64" w14:paraId="4F1377EE" w14:textId="77777777" w:rsidTr="00490894">
        <w:trPr>
          <w:jc w:val="center"/>
        </w:trPr>
        <w:tc>
          <w:tcPr>
            <w:tcW w:w="0" w:type="auto"/>
          </w:tcPr>
          <w:p w14:paraId="24D07E64" w14:textId="77777777" w:rsidR="00D61588" w:rsidRPr="00B44B64" w:rsidRDefault="00D61588" w:rsidP="001239FB">
            <w:pPr>
              <w:rPr>
                <w:sz w:val="16"/>
              </w:rPr>
            </w:pPr>
          </w:p>
        </w:tc>
        <w:tc>
          <w:tcPr>
            <w:tcW w:w="0" w:type="auto"/>
          </w:tcPr>
          <w:p w14:paraId="6D8D8D2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A6E0928" w14:textId="77777777" w:rsidR="00D61588" w:rsidRPr="00B44B64" w:rsidRDefault="00D61588" w:rsidP="001239FB">
            <w:pPr>
              <w:rPr>
                <w:sz w:val="16"/>
              </w:rPr>
            </w:pPr>
          </w:p>
        </w:tc>
        <w:tc>
          <w:tcPr>
            <w:tcW w:w="0" w:type="auto"/>
          </w:tcPr>
          <w:p w14:paraId="1A622FA8" w14:textId="77777777" w:rsidR="00D61588" w:rsidRPr="00B44B64" w:rsidRDefault="00D61588" w:rsidP="001239FB">
            <w:pPr>
              <w:rPr>
                <w:sz w:val="16"/>
              </w:rPr>
            </w:pPr>
          </w:p>
        </w:tc>
        <w:tc>
          <w:tcPr>
            <w:tcW w:w="0" w:type="auto"/>
          </w:tcPr>
          <w:p w14:paraId="43CAF7A1" w14:textId="77777777" w:rsidR="00D61588" w:rsidRPr="00B44B64" w:rsidRDefault="00D61588" w:rsidP="001239FB">
            <w:pPr>
              <w:rPr>
                <w:sz w:val="16"/>
              </w:rPr>
            </w:pPr>
            <w:r w:rsidRPr="00B44B64">
              <w:rPr>
                <w:sz w:val="16"/>
              </w:rPr>
              <w:t>Severe</w:t>
            </w:r>
          </w:p>
        </w:tc>
        <w:tc>
          <w:tcPr>
            <w:tcW w:w="0" w:type="auto"/>
          </w:tcPr>
          <w:p w14:paraId="5C8AACC9" w14:textId="77777777" w:rsidR="00D61588" w:rsidRPr="00B44B64" w:rsidRDefault="00D61588" w:rsidP="001239FB">
            <w:pPr>
              <w:jc w:val="right"/>
              <w:rPr>
                <w:sz w:val="16"/>
              </w:rPr>
            </w:pPr>
            <w:r w:rsidRPr="00B44B64">
              <w:rPr>
                <w:sz w:val="16"/>
              </w:rPr>
              <w:t>10</w:t>
            </w:r>
            <w:r w:rsidRPr="00B44B64">
              <w:rPr>
                <w:rFonts w:cs="Arial"/>
                <w:sz w:val="16"/>
                <w:szCs w:val="16"/>
              </w:rPr>
              <w:t>.0</w:t>
            </w:r>
          </w:p>
        </w:tc>
      </w:tr>
      <w:tr w:rsidR="00D61588" w:rsidRPr="00B44B64" w14:paraId="0A67A982" w14:textId="77777777" w:rsidTr="00490894">
        <w:trPr>
          <w:jc w:val="center"/>
        </w:trPr>
        <w:tc>
          <w:tcPr>
            <w:tcW w:w="0" w:type="auto"/>
            <w:tcBorders>
              <w:bottom w:val="single" w:sz="12" w:space="0" w:color="000000" w:themeColor="text1"/>
            </w:tcBorders>
          </w:tcPr>
          <w:p w14:paraId="38ECC84B" w14:textId="77777777" w:rsidR="00D61588" w:rsidRPr="00B44B64" w:rsidRDefault="00D61588" w:rsidP="001239FB">
            <w:pPr>
              <w:rPr>
                <w:sz w:val="16"/>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3D673C36" w14:textId="77777777" w:rsidR="00D61588" w:rsidRPr="00B44B64" w:rsidRDefault="00D61588" w:rsidP="001239FB">
            <w:pPr>
              <w:rPr>
                <w:sz w:val="16"/>
              </w:rPr>
            </w:pPr>
          </w:p>
        </w:tc>
        <w:tc>
          <w:tcPr>
            <w:tcW w:w="0" w:type="auto"/>
            <w:tcBorders>
              <w:bottom w:val="single" w:sz="12" w:space="0" w:color="000000" w:themeColor="text1"/>
            </w:tcBorders>
          </w:tcPr>
          <w:p w14:paraId="3C7DB883" w14:textId="77777777" w:rsidR="00D61588" w:rsidRPr="00B44B64" w:rsidRDefault="00D61588" w:rsidP="001239FB">
            <w:pPr>
              <w:rPr>
                <w:sz w:val="16"/>
              </w:rPr>
            </w:pPr>
          </w:p>
        </w:tc>
        <w:tc>
          <w:tcPr>
            <w:tcW w:w="0" w:type="auto"/>
            <w:tcBorders>
              <w:bottom w:val="single" w:sz="12" w:space="0" w:color="000000" w:themeColor="text1"/>
            </w:tcBorders>
          </w:tcPr>
          <w:p w14:paraId="3E1C4BB6" w14:textId="77777777" w:rsidR="00D61588" w:rsidRPr="00B44B64" w:rsidRDefault="00D61588" w:rsidP="001239FB">
            <w:pPr>
              <w:rPr>
                <w:sz w:val="16"/>
              </w:rPr>
            </w:pPr>
            <w:r w:rsidRPr="00B44B64">
              <w:rPr>
                <w:sz w:val="16"/>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rPr>
            </w:pPr>
            <w:r w:rsidRPr="00B44B64">
              <w:rPr>
                <w:sz w:val="16"/>
              </w:rPr>
              <w:t>25</w:t>
            </w:r>
            <w:r w:rsidRPr="00B44B64">
              <w:rPr>
                <w:rFonts w:cs="Arial"/>
                <w:sz w:val="16"/>
                <w:szCs w:val="16"/>
              </w:rPr>
              <w:t>.0</w:t>
            </w:r>
          </w:p>
        </w:tc>
      </w:tr>
      <w:tr w:rsidR="00D61588" w:rsidRPr="00B44B64" w14:paraId="0C471C6C" w14:textId="77777777" w:rsidTr="00490894">
        <w:trPr>
          <w:jc w:val="center"/>
        </w:trPr>
        <w:tc>
          <w:tcPr>
            <w:tcW w:w="0" w:type="auto"/>
            <w:tcBorders>
              <w:top w:val="single" w:sz="12" w:space="0" w:color="000000" w:themeColor="text1"/>
              <w:bottom w:val="nil"/>
            </w:tcBorders>
          </w:tcPr>
          <w:p w14:paraId="45DE87DD" w14:textId="77777777" w:rsidR="00D61588" w:rsidRPr="00B44B64" w:rsidRDefault="00D61588" w:rsidP="001239FB">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rPr>
            </w:pPr>
            <w:proofErr w:type="spellStart"/>
            <w:r w:rsidRPr="00B44B64">
              <w:rPr>
                <w:sz w:val="16"/>
              </w:rPr>
              <w:t>Enon</w:t>
            </w:r>
            <w:proofErr w:type="spellEnd"/>
            <w:r w:rsidRPr="00B44B64">
              <w:rPr>
                <w:sz w:val="16"/>
              </w:rPr>
              <w:t xml:space="preserve"> </w:t>
            </w:r>
            <w:r w:rsidR="002C1203" w:rsidRPr="00B44B64">
              <w:rPr>
                <w:sz w:val="16"/>
              </w:rPr>
              <w:t>c</w:t>
            </w:r>
            <w:r w:rsidRPr="00B44B64">
              <w:rPr>
                <w:sz w:val="16"/>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rPr>
            </w:pPr>
            <w:r w:rsidRPr="00B44B64">
              <w:rPr>
                <w:sz w:val="16"/>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rPr>
            </w:pPr>
            <w:r w:rsidRPr="00B44B64">
              <w:rPr>
                <w:sz w:val="16"/>
              </w:rPr>
              <w:t>22.5</w:t>
            </w:r>
          </w:p>
        </w:tc>
      </w:tr>
      <w:tr w:rsidR="00D61588" w:rsidRPr="00B44B64" w14:paraId="4EB475E1" w14:textId="77777777" w:rsidTr="00490894">
        <w:trPr>
          <w:jc w:val="center"/>
        </w:trPr>
        <w:tc>
          <w:tcPr>
            <w:tcW w:w="0" w:type="auto"/>
            <w:tcBorders>
              <w:top w:val="nil"/>
            </w:tcBorders>
          </w:tcPr>
          <w:p w14:paraId="1F1A1D53" w14:textId="77777777" w:rsidR="00D61588" w:rsidRPr="00B44B64" w:rsidRDefault="00D61588" w:rsidP="001239FB">
            <w:pPr>
              <w:rPr>
                <w:sz w:val="16"/>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05932075" w14:textId="77777777" w:rsidR="00D61588" w:rsidRPr="00B44B64" w:rsidRDefault="00D61588" w:rsidP="001239FB">
            <w:pPr>
              <w:rPr>
                <w:sz w:val="16"/>
              </w:rPr>
            </w:pPr>
          </w:p>
        </w:tc>
        <w:tc>
          <w:tcPr>
            <w:tcW w:w="0" w:type="auto"/>
            <w:tcBorders>
              <w:top w:val="nil"/>
            </w:tcBorders>
          </w:tcPr>
          <w:p w14:paraId="7850CCB1" w14:textId="77777777" w:rsidR="00D61588" w:rsidRPr="00B44B64" w:rsidRDefault="00D61588" w:rsidP="001239FB">
            <w:pPr>
              <w:rPr>
                <w:sz w:val="16"/>
              </w:rPr>
            </w:pPr>
          </w:p>
        </w:tc>
        <w:tc>
          <w:tcPr>
            <w:tcW w:w="0" w:type="auto"/>
            <w:tcBorders>
              <w:top w:val="nil"/>
            </w:tcBorders>
          </w:tcPr>
          <w:p w14:paraId="4EC9983D" w14:textId="77777777" w:rsidR="00D61588" w:rsidRPr="00B44B64" w:rsidRDefault="00D61588" w:rsidP="001239FB">
            <w:pPr>
              <w:rPr>
                <w:sz w:val="16"/>
              </w:rPr>
            </w:pPr>
            <w:r w:rsidRPr="00B44B64">
              <w:rPr>
                <w:sz w:val="16"/>
              </w:rPr>
              <w:t>Severe</w:t>
            </w:r>
          </w:p>
        </w:tc>
        <w:tc>
          <w:tcPr>
            <w:tcW w:w="0" w:type="auto"/>
            <w:tcBorders>
              <w:top w:val="nil"/>
            </w:tcBorders>
          </w:tcPr>
          <w:p w14:paraId="26E23268" w14:textId="77777777" w:rsidR="00D61588" w:rsidRPr="00B44B64" w:rsidRDefault="00D61588" w:rsidP="001239FB">
            <w:pPr>
              <w:jc w:val="right"/>
              <w:rPr>
                <w:sz w:val="16"/>
              </w:rPr>
            </w:pPr>
            <w:r w:rsidRPr="00B44B64">
              <w:rPr>
                <w:sz w:val="16"/>
              </w:rPr>
              <w:t>0.5</w:t>
            </w:r>
          </w:p>
        </w:tc>
      </w:tr>
      <w:tr w:rsidR="00D61588" w:rsidRPr="00B44B64" w14:paraId="7473A420" w14:textId="77777777" w:rsidTr="00490894">
        <w:trPr>
          <w:jc w:val="center"/>
        </w:trPr>
        <w:tc>
          <w:tcPr>
            <w:tcW w:w="0" w:type="auto"/>
          </w:tcPr>
          <w:p w14:paraId="7C1B181E" w14:textId="77777777" w:rsidR="00D61588" w:rsidRPr="00B44B64" w:rsidRDefault="00D61588" w:rsidP="001239FB">
            <w:pPr>
              <w:rPr>
                <w:sz w:val="16"/>
              </w:rPr>
            </w:pPr>
          </w:p>
        </w:tc>
        <w:tc>
          <w:tcPr>
            <w:tcW w:w="0" w:type="auto"/>
          </w:tcPr>
          <w:p w14:paraId="36793FD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49402FC" w14:textId="77777777" w:rsidR="00D61588" w:rsidRPr="00B44B64" w:rsidRDefault="00D61588" w:rsidP="001239FB">
            <w:pPr>
              <w:rPr>
                <w:sz w:val="16"/>
              </w:rPr>
            </w:pPr>
          </w:p>
        </w:tc>
        <w:tc>
          <w:tcPr>
            <w:tcW w:w="0" w:type="auto"/>
          </w:tcPr>
          <w:p w14:paraId="1D43677F" w14:textId="77777777" w:rsidR="00D61588" w:rsidRPr="00B44B64" w:rsidRDefault="00D61588" w:rsidP="001239FB">
            <w:pPr>
              <w:rPr>
                <w:sz w:val="16"/>
              </w:rPr>
            </w:pPr>
          </w:p>
        </w:tc>
        <w:tc>
          <w:tcPr>
            <w:tcW w:w="0" w:type="auto"/>
          </w:tcPr>
          <w:p w14:paraId="3DE646D5" w14:textId="77777777" w:rsidR="00D61588" w:rsidRPr="00B44B64" w:rsidRDefault="00D61588" w:rsidP="001239FB">
            <w:pPr>
              <w:rPr>
                <w:sz w:val="16"/>
              </w:rPr>
            </w:pPr>
            <w:r w:rsidRPr="00B44B64">
              <w:rPr>
                <w:sz w:val="16"/>
              </w:rPr>
              <w:t>Moderate</w:t>
            </w:r>
          </w:p>
        </w:tc>
        <w:tc>
          <w:tcPr>
            <w:tcW w:w="0" w:type="auto"/>
          </w:tcPr>
          <w:p w14:paraId="46382F19" w14:textId="77777777" w:rsidR="00D61588" w:rsidRPr="00B44B64" w:rsidRDefault="00D61588" w:rsidP="001239FB">
            <w:pPr>
              <w:jc w:val="right"/>
              <w:rPr>
                <w:sz w:val="16"/>
              </w:rPr>
            </w:pPr>
            <w:r w:rsidRPr="00B44B64">
              <w:rPr>
                <w:sz w:val="16"/>
              </w:rPr>
              <w:t>42.5</w:t>
            </w:r>
          </w:p>
        </w:tc>
      </w:tr>
      <w:tr w:rsidR="00D61588" w:rsidRPr="00B44B64" w14:paraId="6DE96193" w14:textId="77777777" w:rsidTr="00490894">
        <w:trPr>
          <w:jc w:val="center"/>
        </w:trPr>
        <w:tc>
          <w:tcPr>
            <w:tcW w:w="0" w:type="auto"/>
            <w:tcBorders>
              <w:bottom w:val="single" w:sz="12" w:space="0" w:color="000000" w:themeColor="text1"/>
            </w:tcBorders>
          </w:tcPr>
          <w:p w14:paraId="136C5BDC" w14:textId="77777777" w:rsidR="00D61588" w:rsidRPr="00B44B64" w:rsidRDefault="00D61588" w:rsidP="001239FB">
            <w:pPr>
              <w:rPr>
                <w:sz w:val="16"/>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674921DC" w14:textId="77777777" w:rsidR="00D61588" w:rsidRPr="00B44B64" w:rsidRDefault="00D61588" w:rsidP="001239FB">
            <w:pPr>
              <w:rPr>
                <w:sz w:val="16"/>
              </w:rPr>
            </w:pPr>
          </w:p>
        </w:tc>
        <w:tc>
          <w:tcPr>
            <w:tcW w:w="0" w:type="auto"/>
            <w:tcBorders>
              <w:bottom w:val="single" w:sz="12" w:space="0" w:color="000000" w:themeColor="text1"/>
            </w:tcBorders>
          </w:tcPr>
          <w:p w14:paraId="7BA4F3C6" w14:textId="77777777" w:rsidR="00D61588" w:rsidRPr="00B44B64" w:rsidRDefault="00D61588" w:rsidP="001239FB">
            <w:pPr>
              <w:rPr>
                <w:sz w:val="16"/>
              </w:rPr>
            </w:pPr>
          </w:p>
        </w:tc>
        <w:tc>
          <w:tcPr>
            <w:tcW w:w="0" w:type="auto"/>
            <w:tcBorders>
              <w:bottom w:val="single" w:sz="12" w:space="0" w:color="000000" w:themeColor="text1"/>
            </w:tcBorders>
          </w:tcPr>
          <w:p w14:paraId="0228E0A1" w14:textId="5267FC80"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rPr>
            </w:pPr>
            <w:r w:rsidRPr="00B44B64">
              <w:rPr>
                <w:sz w:val="16"/>
              </w:rPr>
              <w:t>77.5</w:t>
            </w:r>
          </w:p>
        </w:tc>
      </w:tr>
      <w:tr w:rsidR="00D61588" w:rsidRPr="00B44B64" w14:paraId="2EBA6555" w14:textId="77777777" w:rsidTr="00490894">
        <w:trPr>
          <w:jc w:val="center"/>
        </w:trPr>
        <w:tc>
          <w:tcPr>
            <w:tcW w:w="0" w:type="auto"/>
            <w:tcBorders>
              <w:top w:val="single" w:sz="12" w:space="0" w:color="000000" w:themeColor="text1"/>
              <w:bottom w:val="nil"/>
            </w:tcBorders>
          </w:tcPr>
          <w:p w14:paraId="2D514043" w14:textId="77777777" w:rsidR="00D61588" w:rsidRPr="00B44B64" w:rsidRDefault="00D61588" w:rsidP="001239FB">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rPr>
            </w:pPr>
            <w:r w:rsidRPr="00B44B64">
              <w:rPr>
                <w:sz w:val="16"/>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rPr>
            </w:pPr>
            <w:r w:rsidRPr="00B44B64">
              <w:rPr>
                <w:sz w:val="16"/>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rPr>
            </w:pPr>
            <w:r w:rsidRPr="00B44B64">
              <w:rPr>
                <w:sz w:val="16"/>
              </w:rPr>
              <w:t>20</w:t>
            </w:r>
            <w:r w:rsidRPr="00B44B64">
              <w:rPr>
                <w:rFonts w:cs="Arial"/>
                <w:sz w:val="16"/>
                <w:szCs w:val="16"/>
              </w:rPr>
              <w:t>.0</w:t>
            </w:r>
          </w:p>
        </w:tc>
      </w:tr>
      <w:tr w:rsidR="00D61588" w:rsidRPr="00B44B64" w14:paraId="00616426" w14:textId="77777777" w:rsidTr="00490894">
        <w:trPr>
          <w:jc w:val="center"/>
        </w:trPr>
        <w:tc>
          <w:tcPr>
            <w:tcW w:w="0" w:type="auto"/>
            <w:tcBorders>
              <w:top w:val="nil"/>
              <w:bottom w:val="nil"/>
            </w:tcBorders>
          </w:tcPr>
          <w:p w14:paraId="3FCE35BC" w14:textId="77777777" w:rsidR="00D61588" w:rsidRPr="00B44B64" w:rsidRDefault="00D61588" w:rsidP="001239FB">
            <w:pPr>
              <w:rPr>
                <w:sz w:val="16"/>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bottom w:val="nil"/>
            </w:tcBorders>
          </w:tcPr>
          <w:p w14:paraId="72026E95" w14:textId="77777777" w:rsidR="00D61588" w:rsidRPr="00B44B64" w:rsidRDefault="00D61588" w:rsidP="001239FB">
            <w:pPr>
              <w:rPr>
                <w:sz w:val="16"/>
              </w:rPr>
            </w:pPr>
          </w:p>
        </w:tc>
        <w:tc>
          <w:tcPr>
            <w:tcW w:w="0" w:type="auto"/>
            <w:tcBorders>
              <w:top w:val="nil"/>
              <w:bottom w:val="nil"/>
            </w:tcBorders>
          </w:tcPr>
          <w:p w14:paraId="62593187" w14:textId="77777777" w:rsidR="00D61588" w:rsidRPr="00B44B64" w:rsidRDefault="00D61588" w:rsidP="001239FB">
            <w:pPr>
              <w:rPr>
                <w:sz w:val="16"/>
              </w:rPr>
            </w:pPr>
          </w:p>
        </w:tc>
        <w:tc>
          <w:tcPr>
            <w:tcW w:w="0" w:type="auto"/>
            <w:tcBorders>
              <w:top w:val="nil"/>
              <w:bottom w:val="nil"/>
            </w:tcBorders>
          </w:tcPr>
          <w:p w14:paraId="12CDFB5C" w14:textId="77777777" w:rsidR="00D61588" w:rsidRPr="00B44B64" w:rsidRDefault="00D61588" w:rsidP="001239FB">
            <w:pPr>
              <w:rPr>
                <w:sz w:val="16"/>
              </w:rPr>
            </w:pPr>
            <w:r w:rsidRPr="00B44B64">
              <w:rPr>
                <w:sz w:val="16"/>
              </w:rPr>
              <w:t>Moderate</w:t>
            </w:r>
          </w:p>
        </w:tc>
        <w:tc>
          <w:tcPr>
            <w:tcW w:w="0" w:type="auto"/>
            <w:tcBorders>
              <w:top w:val="nil"/>
              <w:bottom w:val="nil"/>
            </w:tcBorders>
          </w:tcPr>
          <w:p w14:paraId="0330C0CF" w14:textId="77777777" w:rsidR="00D61588" w:rsidRPr="00B44B64" w:rsidRDefault="00D61588" w:rsidP="001239FB">
            <w:pPr>
              <w:jc w:val="right"/>
              <w:rPr>
                <w:sz w:val="16"/>
              </w:rPr>
            </w:pPr>
            <w:r w:rsidRPr="00B44B64">
              <w:rPr>
                <w:sz w:val="16"/>
              </w:rPr>
              <w:t>11</w:t>
            </w:r>
            <w:r w:rsidRPr="00B44B64">
              <w:rPr>
                <w:rFonts w:cs="Arial"/>
                <w:sz w:val="16"/>
                <w:szCs w:val="16"/>
              </w:rPr>
              <w:t>.0</w:t>
            </w:r>
          </w:p>
        </w:tc>
      </w:tr>
      <w:tr w:rsidR="00D61588" w:rsidRPr="00B44B64" w14:paraId="1D8251F3" w14:textId="77777777" w:rsidTr="00490894">
        <w:trPr>
          <w:jc w:val="center"/>
        </w:trPr>
        <w:tc>
          <w:tcPr>
            <w:tcW w:w="0" w:type="auto"/>
            <w:tcBorders>
              <w:top w:val="nil"/>
              <w:bottom w:val="single" w:sz="12" w:space="0" w:color="000000" w:themeColor="text1"/>
            </w:tcBorders>
          </w:tcPr>
          <w:p w14:paraId="334BB9F5" w14:textId="77777777" w:rsidR="00D61588" w:rsidRPr="00B44B64" w:rsidRDefault="00D61588" w:rsidP="001239FB">
            <w:pPr>
              <w:rPr>
                <w:sz w:val="16"/>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rPr>
            </w:pPr>
            <w:r w:rsidRPr="00B44B64">
              <w:rPr>
                <w:sz w:val="16"/>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rPr>
            </w:pPr>
            <w:r w:rsidRPr="00B44B64">
              <w:rPr>
                <w:rFonts w:cs="Arial"/>
                <w:sz w:val="16"/>
                <w:szCs w:val="16"/>
              </w:rPr>
              <w:t>0.</w:t>
            </w:r>
            <w:r w:rsidRPr="00B44B64">
              <w:rPr>
                <w:sz w:val="16"/>
              </w:rPr>
              <w:t>0</w:t>
            </w:r>
          </w:p>
        </w:tc>
      </w:tr>
    </w:tbl>
    <w:p w14:paraId="2B8E953F" w14:textId="77777777" w:rsidR="00D61588" w:rsidRPr="00B44B64" w:rsidRDefault="00D61588" w:rsidP="001239FB">
      <w:pPr>
        <w:keepNext/>
        <w:keepLines/>
      </w:pPr>
    </w:p>
    <w:p w14:paraId="18004DAF" w14:textId="77777777" w:rsidR="00D61588" w:rsidRPr="00B44B64" w:rsidRDefault="00D61588" w:rsidP="00D61588"/>
    <w:p w14:paraId="5EB0E41A" w14:textId="5BEFA3E7" w:rsidR="00D61588" w:rsidRPr="00B44B64" w:rsidRDefault="00D9072B" w:rsidP="00490894">
      <w:pPr>
        <w:jc w:val="center"/>
      </w:pPr>
      <w:r w:rsidRPr="00B44B64">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1CB7BBA" w:rsidR="000059AA" w:rsidRPr="00B44B64" w:rsidRDefault="00D61588" w:rsidP="00490894">
      <w:pPr>
        <w:pStyle w:val="Caption"/>
        <w:jc w:val="center"/>
      </w:pPr>
      <w:bookmarkStart w:id="10" w:name="_Ref392343684"/>
      <w:bookmarkStart w:id="11" w:name="_Toc394582257"/>
      <w:bookmarkStart w:id="12" w:name="_Toc448324366"/>
      <w:r w:rsidRPr="00B44B64">
        <w:rPr>
          <w:lang w:eastAsia="en-ZA"/>
        </w:rPr>
        <w:t>Fig</w:t>
      </w:r>
      <w:r w:rsidR="00490894">
        <w:rPr>
          <w:lang w:eastAsia="en-ZA"/>
        </w:rPr>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t>3</w:t>
      </w:r>
      <w:r w:rsidR="00F4774D" w:rsidRPr="00B44B64">
        <w:fldChar w:fldCharType="end"/>
      </w:r>
      <w:bookmarkEnd w:id="10"/>
      <w:r w:rsidRPr="00B44B64">
        <w:t xml:space="preserve">  </w:t>
      </w:r>
      <w:r w:rsidRPr="00490894">
        <w:rPr>
          <w:b w:val="0"/>
        </w:rPr>
        <w:t xml:space="preserve">Matjiesvlei2 </w:t>
      </w:r>
      <w:r w:rsidR="00F8201B" w:rsidRPr="00490894">
        <w:rPr>
          <w:b w:val="0"/>
        </w:rPr>
        <w:t>canopy</w:t>
      </w:r>
      <w:r w:rsidR="00FA2071" w:rsidRPr="00490894">
        <w:rPr>
          <w:b w:val="0"/>
        </w:rPr>
        <w:t>-</w:t>
      </w:r>
      <w:r w:rsidR="00F8201B" w:rsidRPr="00490894">
        <w:rPr>
          <w:b w:val="0"/>
        </w:rPr>
        <w:t xml:space="preserve">cover </w:t>
      </w:r>
      <w:r w:rsidRPr="00490894">
        <w:rPr>
          <w:b w:val="0"/>
        </w:rPr>
        <w:t>ground truth site</w:t>
      </w:r>
      <w:bookmarkEnd w:id="11"/>
      <w:bookmarkEnd w:id="12"/>
    </w:p>
    <w:p w14:paraId="432B95C2" w14:textId="1686D500" w:rsidR="00D61588" w:rsidRDefault="00D61588" w:rsidP="00F4774D">
      <w:pPr>
        <w:pStyle w:val="Caption"/>
      </w:pPr>
    </w:p>
    <w:p w14:paraId="577A4546" w14:textId="77777777" w:rsidR="00CA517C" w:rsidRPr="00CA517C" w:rsidRDefault="00CA517C" w:rsidP="00CA517C"/>
    <w:p w14:paraId="6D2437D9" w14:textId="08C0655A" w:rsidR="00D61588" w:rsidRPr="006C32D3" w:rsidRDefault="008F22FC" w:rsidP="006C32D3">
      <w:pPr>
        <w:pStyle w:val="BodyText"/>
      </w:pPr>
      <w:r w:rsidRPr="006C32D3">
        <w:t>For the second dataset, a</w:t>
      </w:r>
      <w:r w:rsidR="00D61588" w:rsidRPr="006C32D3">
        <w:t xml:space="preserve"> label</w:t>
      </w:r>
      <w:r w:rsidR="000B7347" w:rsidRPr="006C32D3">
        <w:t>ing</w:t>
      </w:r>
      <w:r w:rsidR="00D61588" w:rsidRPr="006C32D3">
        <w:t xml:space="preserve"> scheme of three classes </w:t>
      </w:r>
      <w:r w:rsidR="00000CC8" w:rsidRPr="006C32D3">
        <w:t>was</w:t>
      </w:r>
      <w:r w:rsidR="00916A1A" w:rsidRPr="006C32D3">
        <w:t xml:space="preserve"> adopted </w:t>
      </w:r>
      <w:r w:rsidR="00D61588" w:rsidRPr="006C32D3">
        <w:t xml:space="preserve">as described in </w:t>
      </w:r>
      <w:r w:rsidR="00D61588" w:rsidRPr="006C32D3">
        <w:fldChar w:fldCharType="begin"/>
      </w:r>
      <w:r w:rsidR="00D61588" w:rsidRPr="006C32D3">
        <w:instrText xml:space="preserve"> REF _Ref392440333 \h </w:instrText>
      </w:r>
      <w:r w:rsidR="007E3215" w:rsidRPr="006C32D3">
        <w:instrText xml:space="preserve"> \* MERGEFORMAT </w:instrText>
      </w:r>
      <w:r w:rsidR="00D61588" w:rsidRPr="006C32D3">
        <w:fldChar w:fldCharType="separate"/>
      </w:r>
      <w:r w:rsidR="00C712CF" w:rsidRPr="006C32D3">
        <w:t>Table 2</w:t>
      </w:r>
      <w:r w:rsidR="00D61588" w:rsidRPr="006C32D3">
        <w:fldChar w:fldCharType="end"/>
      </w:r>
      <w:r w:rsidR="00D61588" w:rsidRPr="006C32D3">
        <w:t>.  While canopy</w:t>
      </w:r>
      <w:r w:rsidR="00FA2071" w:rsidRPr="006C32D3">
        <w:t>-cover</w:t>
      </w:r>
      <w:r w:rsidR="00D61588" w:rsidRPr="006C32D3">
        <w:t xml:space="preserve"> mapping is in essence a </w:t>
      </w:r>
      <w:r w:rsidR="00745C69" w:rsidRPr="006C32D3">
        <w:t>two-class</w:t>
      </w:r>
      <w:r w:rsidR="00D61588" w:rsidRPr="006C32D3">
        <w:t xml:space="preserve"> problem (</w:t>
      </w:r>
      <w:proofErr w:type="spellStart"/>
      <w:r w:rsidR="009978D1" w:rsidRPr="006C32D3">
        <w:t>s</w:t>
      </w:r>
      <w:r w:rsidR="0084644E" w:rsidRPr="006C32D3">
        <w:t>pekboom</w:t>
      </w:r>
      <w:proofErr w:type="spellEnd"/>
      <w:r w:rsidR="00D61588" w:rsidRPr="006C32D3">
        <w:t xml:space="preserve"> and everything else), the addition of </w:t>
      </w:r>
      <w:r w:rsidR="00000CC8" w:rsidRPr="006C32D3">
        <w:t xml:space="preserve">a </w:t>
      </w:r>
      <w:r w:rsidR="00D61588" w:rsidRPr="006C32D3">
        <w:t>third class</w:t>
      </w:r>
      <w:r w:rsidR="00000CC8" w:rsidRPr="006C32D3">
        <w:t>, label</w:t>
      </w:r>
      <w:r w:rsidR="000B7347" w:rsidRPr="006C32D3">
        <w:t>ed</w:t>
      </w:r>
      <w:r w:rsidR="00000CC8" w:rsidRPr="006C32D3">
        <w:t xml:space="preserve"> as </w:t>
      </w:r>
      <w:r w:rsidR="007F44C9" w:rsidRPr="006C32D3">
        <w:t>t</w:t>
      </w:r>
      <w:r w:rsidR="00000CC8" w:rsidRPr="006C32D3">
        <w:t>re</w:t>
      </w:r>
      <w:r w:rsidR="002C1203" w:rsidRPr="006C32D3">
        <w:t>e</w:t>
      </w:r>
      <w:r w:rsidR="00000CC8" w:rsidRPr="006C32D3">
        <w:t>,</w:t>
      </w:r>
      <w:r w:rsidR="00D61588" w:rsidRPr="006C32D3">
        <w:t xml:space="preserve"> </w:t>
      </w:r>
      <w:r w:rsidR="008E7D39" w:rsidRPr="006C32D3">
        <w:t>was beneficial</w:t>
      </w:r>
      <w:r w:rsidR="00D61588" w:rsidRPr="006C32D3">
        <w:t xml:space="preserve">.  By merging multiple classes into a single class, the ability to adjust the priors of individual merged classes is lost.  The class priors, or “weights”, control the relative emphasis the classifier places on identifying each class </w:t>
      </w:r>
      <w:r w:rsidR="00D61588" w:rsidRPr="006C32D3">
        <w:lastRenderedPageBreak/>
        <w:t>correctly</w:t>
      </w:r>
      <w:r w:rsidR="00A463C7" w:rsidRPr="006C32D3">
        <w:t>.</w:t>
      </w:r>
      <w:r w:rsidR="00D61588" w:rsidRPr="006C32D3">
        <w:fldChar w:fldCharType="begin" w:fldLock="1"/>
      </w:r>
      <w:r w:rsidR="007A38B5" w:rsidRPr="006C32D3">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6C32D3">
        <w:fldChar w:fldCharType="separate"/>
      </w:r>
      <w:r w:rsidR="007A38B5" w:rsidRPr="006C32D3">
        <w:t>33</w:t>
      </w:r>
      <w:r w:rsidR="00D61588" w:rsidRPr="006C32D3">
        <w:fldChar w:fldCharType="end"/>
      </w:r>
      <w:r w:rsidR="00D61588" w:rsidRPr="006C32D3">
        <w:t xml:space="preserve">  </w:t>
      </w:r>
      <w:proofErr w:type="spellStart"/>
      <w:r w:rsidR="00A463C7" w:rsidRPr="006C32D3">
        <w:t>S</w:t>
      </w:r>
      <w:r w:rsidR="007F44C9" w:rsidRPr="006C32D3">
        <w:t>pekboom</w:t>
      </w:r>
      <w:proofErr w:type="spellEnd"/>
      <w:r w:rsidR="007F44C9" w:rsidRPr="006C32D3">
        <w:t xml:space="preserve"> and trees have similar spectral and textural features, making a </w:t>
      </w:r>
      <w:r w:rsidR="00D61588" w:rsidRPr="006C32D3">
        <w:t xml:space="preserve">differentiation </w:t>
      </w:r>
      <w:r w:rsidR="007F44C9" w:rsidRPr="006C32D3">
        <w:t>between them</w:t>
      </w:r>
      <w:r w:rsidR="00D61588" w:rsidRPr="006C32D3">
        <w:t xml:space="preserve"> a particularly challenging part of the problem.  Thus</w:t>
      </w:r>
      <w:r w:rsidR="007F44C9" w:rsidRPr="006C32D3">
        <w:t>,</w:t>
      </w:r>
      <w:r w:rsidR="00D61588" w:rsidRPr="006C32D3">
        <w:t xml:space="preserve"> the addition of the </w:t>
      </w:r>
      <w:r w:rsidR="007F44C9" w:rsidRPr="006C32D3">
        <w:t>t</w:t>
      </w:r>
      <w:r w:rsidR="00D61588" w:rsidRPr="006C32D3">
        <w:t>ree class is useful, as it allow</w:t>
      </w:r>
      <w:r w:rsidR="00FB627B" w:rsidRPr="006C32D3">
        <w:t>ed</w:t>
      </w:r>
      <w:r w:rsidR="00D61588" w:rsidRPr="006C32D3">
        <w:t xml:space="preserve"> control over the classification accuracy of trees relative to the other classes.  </w:t>
      </w:r>
      <w:r w:rsidR="00D32509" w:rsidRPr="006C32D3" w:rsidDel="00A43F62">
        <w:t xml:space="preserve">The size of the </w:t>
      </w:r>
      <w:r w:rsidR="007F44C9" w:rsidRPr="006C32D3">
        <w:t>b</w:t>
      </w:r>
      <w:r w:rsidR="00D32509" w:rsidRPr="006C32D3" w:rsidDel="00A43F62">
        <w:t xml:space="preserve">ackground class was reduced to be the same as the </w:t>
      </w:r>
      <w:proofErr w:type="spellStart"/>
      <w:r w:rsidR="007F44C9" w:rsidRPr="006C32D3">
        <w:t>s</w:t>
      </w:r>
      <w:r w:rsidR="00D32509" w:rsidRPr="006C32D3" w:rsidDel="00A43F62">
        <w:t>pekboom</w:t>
      </w:r>
      <w:proofErr w:type="spellEnd"/>
      <w:r w:rsidR="00D32509" w:rsidRPr="006C32D3" w:rsidDel="00A43F62">
        <w:t xml:space="preserve"> class by taking a random subsample.  This was done to expedite classifier training times.  </w:t>
      </w:r>
    </w:p>
    <w:p w14:paraId="41878D9B" w14:textId="77777777" w:rsidR="00F8201B" w:rsidRPr="00CA517C" w:rsidRDefault="00F8201B" w:rsidP="00CA517C">
      <w:pPr>
        <w:pStyle w:val="Caption"/>
        <w:keepNext/>
        <w:keepLines/>
        <w:jc w:val="center"/>
        <w:rPr>
          <w:b w:val="0"/>
        </w:rPr>
      </w:pPr>
      <w:r w:rsidRPr="00B44B64">
        <w:t xml:space="preserve">Table </w:t>
      </w:r>
      <w:r w:rsidRPr="00B44B64">
        <w:fldChar w:fldCharType="begin"/>
      </w:r>
      <w:r w:rsidRPr="00B44B64">
        <w:instrText xml:space="preserve"> SEQ Table \* ARABIC </w:instrText>
      </w:r>
      <w:r w:rsidRPr="00B44B64">
        <w:fldChar w:fldCharType="separate"/>
      </w:r>
      <w:r w:rsidRPr="00B44B64">
        <w:rPr>
          <w:noProof/>
        </w:rPr>
        <w:t>2</w:t>
      </w:r>
      <w:r w:rsidRPr="00B44B64">
        <w:fldChar w:fldCharType="end"/>
      </w:r>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8201B" w:rsidRPr="00B44B64" w14:paraId="51E21FC5"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7777777" w:rsidR="00F8201B" w:rsidRPr="00B44B64" w:rsidRDefault="00F8201B" w:rsidP="000F603E">
            <w:pPr>
              <w:pStyle w:val="1TableText"/>
              <w:tabs>
                <w:tab w:val="num" w:pos="993"/>
              </w:tabs>
              <w:jc w:val="center"/>
            </w:pPr>
            <w:r w:rsidRPr="00B44B64">
              <w:t>Class Name</w:t>
            </w:r>
          </w:p>
        </w:tc>
        <w:tc>
          <w:tcPr>
            <w:tcW w:w="7873" w:type="dxa"/>
          </w:tcPr>
          <w:p w14:paraId="0AA40861" w14:textId="77777777" w:rsidR="00F8201B" w:rsidRPr="00B44B64" w:rsidRDefault="00F8201B" w:rsidP="000F603E">
            <w:pPr>
              <w:pStyle w:val="1TableText"/>
              <w:tabs>
                <w:tab w:val="num" w:pos="993"/>
              </w:tabs>
            </w:pPr>
            <w:r w:rsidRPr="00B44B64">
              <w:t>Description</w:t>
            </w:r>
          </w:p>
        </w:tc>
      </w:tr>
      <w:tr w:rsidR="00F8201B" w:rsidRPr="00B44B64" w14:paraId="196F3DDF" w14:textId="77777777" w:rsidTr="00CA517C">
        <w:trPr>
          <w:jc w:val="center"/>
        </w:trPr>
        <w:tc>
          <w:tcPr>
            <w:tcW w:w="1346" w:type="dxa"/>
          </w:tcPr>
          <w:p w14:paraId="6AE99AAF" w14:textId="77777777" w:rsidR="00F8201B" w:rsidRPr="00B44B64" w:rsidRDefault="00F8201B" w:rsidP="000F603E">
            <w:pPr>
              <w:pStyle w:val="1TableText"/>
              <w:tabs>
                <w:tab w:val="num" w:pos="993"/>
              </w:tabs>
              <w:jc w:val="center"/>
            </w:pPr>
            <w:proofErr w:type="spellStart"/>
            <w:r w:rsidRPr="00B44B64">
              <w:t>Spekboom</w:t>
            </w:r>
            <w:proofErr w:type="spellEnd"/>
          </w:p>
        </w:tc>
        <w:tc>
          <w:tcPr>
            <w:tcW w:w="7873" w:type="dxa"/>
          </w:tcPr>
          <w:p w14:paraId="1EE02EC7" w14:textId="77777777" w:rsidR="00F8201B" w:rsidRPr="00B44B64" w:rsidRDefault="00F8201B" w:rsidP="000F603E">
            <w:pPr>
              <w:pStyle w:val="1TableText"/>
              <w:tabs>
                <w:tab w:val="num" w:pos="993"/>
              </w:tabs>
              <w:rPr>
                <w:i/>
              </w:rPr>
            </w:pPr>
            <w:proofErr w:type="spellStart"/>
            <w:r w:rsidRPr="00B44B64">
              <w:t>Spekboom</w:t>
            </w:r>
            <w:proofErr w:type="spellEnd"/>
          </w:p>
        </w:tc>
      </w:tr>
      <w:tr w:rsidR="00F8201B" w:rsidRPr="00B44B64" w14:paraId="17C31421" w14:textId="77777777" w:rsidTr="00CA517C">
        <w:trPr>
          <w:jc w:val="center"/>
        </w:trPr>
        <w:tc>
          <w:tcPr>
            <w:tcW w:w="1346" w:type="dxa"/>
          </w:tcPr>
          <w:p w14:paraId="5BA5429E" w14:textId="77777777" w:rsidR="00F8201B" w:rsidRPr="00B44B64" w:rsidRDefault="00F8201B" w:rsidP="000F603E">
            <w:pPr>
              <w:pStyle w:val="1TableText"/>
              <w:tabs>
                <w:tab w:val="num" w:pos="993"/>
              </w:tabs>
              <w:jc w:val="center"/>
            </w:pPr>
            <w:r w:rsidRPr="00B44B64">
              <w:t>Tree</w:t>
            </w:r>
          </w:p>
        </w:tc>
        <w:tc>
          <w:tcPr>
            <w:tcW w:w="7873" w:type="dxa"/>
          </w:tcPr>
          <w:p w14:paraId="6DF9807C" w14:textId="0BBB8B20" w:rsidR="00F8201B" w:rsidRPr="00B44B64" w:rsidRDefault="00F8201B" w:rsidP="000F603E">
            <w:pPr>
              <w:pStyle w:val="1TableText"/>
              <w:tabs>
                <w:tab w:val="num" w:pos="993"/>
              </w:tabs>
            </w:pPr>
            <w:r w:rsidRPr="00B44B64">
              <w:t>Any recogni</w:t>
            </w:r>
            <w:r w:rsidR="000B7347" w:rsidRPr="00B44B64">
              <w:t>z</w:t>
            </w:r>
            <w:r w:rsidRPr="00B44B64">
              <w:t xml:space="preserve">able tree other than </w:t>
            </w:r>
            <w:proofErr w:type="spellStart"/>
            <w:r w:rsidR="007F44C9" w:rsidRPr="00B44B64">
              <w:t>s</w:t>
            </w:r>
            <w:r w:rsidRPr="00B44B64">
              <w:t>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007F44C9" w:rsidRPr="00B44B64">
              <w:t>s</w:t>
            </w:r>
            <w:r w:rsidRPr="00B44B64">
              <w:t>pekboom</w:t>
            </w:r>
            <w:proofErr w:type="spellEnd"/>
          </w:p>
        </w:tc>
      </w:tr>
      <w:tr w:rsidR="00F8201B" w:rsidRPr="00B44B64" w14:paraId="07DDF2D0" w14:textId="77777777" w:rsidTr="00CA517C">
        <w:trPr>
          <w:jc w:val="center"/>
        </w:trPr>
        <w:tc>
          <w:tcPr>
            <w:tcW w:w="1346" w:type="dxa"/>
          </w:tcPr>
          <w:p w14:paraId="31E7EBDD" w14:textId="77777777" w:rsidR="00F8201B" w:rsidRPr="00B44B64" w:rsidRDefault="00F8201B" w:rsidP="000F603E">
            <w:pPr>
              <w:pStyle w:val="1TableText"/>
              <w:tabs>
                <w:tab w:val="num" w:pos="993"/>
              </w:tabs>
              <w:jc w:val="center"/>
            </w:pPr>
            <w:r w:rsidRPr="00B44B64">
              <w:t>Background</w:t>
            </w:r>
          </w:p>
        </w:tc>
        <w:tc>
          <w:tcPr>
            <w:tcW w:w="7873" w:type="dxa"/>
          </w:tcPr>
          <w:p w14:paraId="295047C4" w14:textId="5B743CA8" w:rsidR="00F8201B" w:rsidRPr="00B44B64" w:rsidRDefault="00F8201B" w:rsidP="000F603E">
            <w:pPr>
              <w:pStyle w:val="1TableText"/>
              <w:tabs>
                <w:tab w:val="num" w:pos="993"/>
              </w:tabs>
            </w:pPr>
            <w:r w:rsidRPr="00B44B64">
              <w:t>Bare ground, small shrubs, herbs and anything else not included in the first two classes</w:t>
            </w:r>
          </w:p>
        </w:tc>
      </w:tr>
    </w:tbl>
    <w:p w14:paraId="7E0E1D27" w14:textId="77777777" w:rsidR="00F8201B" w:rsidRPr="00B44B64" w:rsidRDefault="00F8201B" w:rsidP="00D61588">
      <w:pPr>
        <w:spacing w:line="360" w:lineRule="auto"/>
        <w:jc w:val="both"/>
      </w:pPr>
    </w:p>
    <w:p w14:paraId="217F7A91" w14:textId="2274CB8A" w:rsidR="00D61588" w:rsidRPr="00B44B64" w:rsidRDefault="001E6DC0" w:rsidP="006C32D3">
      <w:pPr>
        <w:pStyle w:val="BodyText"/>
      </w:pPr>
      <w:r w:rsidRPr="00B44B64">
        <w:t>Due to the small 0.5</w:t>
      </w:r>
      <w:r w:rsidR="007F44C9" w:rsidRPr="00B44B64">
        <w:t xml:space="preserve"> </w:t>
      </w:r>
      <w:r w:rsidRPr="00B44B64">
        <w:t xml:space="preserve">m pixel size, limited DGPS and image spatial accuracy, dense vegetation growth and rugged terrain, it was not practical to obtain per-pixel class labels by in situ observation.  </w:t>
      </w:r>
      <w:r w:rsidR="00BB1598" w:rsidRPr="00B44B64">
        <w:t xml:space="preserve">Per-pixel </w:t>
      </w:r>
      <w:r w:rsidR="008F22FC" w:rsidRPr="00B44B64">
        <w:t xml:space="preserve">class labels for the second dataset were </w:t>
      </w:r>
      <w:r w:rsidRPr="00B44B64">
        <w:t xml:space="preserve">therefore </w:t>
      </w:r>
      <w:r w:rsidR="00D61588" w:rsidRPr="00B44B64">
        <w:t xml:space="preserve">obtained by visual discrimination and </w:t>
      </w:r>
      <w:r w:rsidR="007F44C9" w:rsidRPr="00B44B64">
        <w:t xml:space="preserve">the </w:t>
      </w:r>
      <w:r w:rsidR="00D61588" w:rsidRPr="00B44B64">
        <w:t>hand label</w:t>
      </w:r>
      <w:r w:rsidR="000B7347" w:rsidRPr="00B44B64">
        <w:t>ing</w:t>
      </w:r>
      <w:r w:rsidR="00D61588" w:rsidRPr="00B44B64">
        <w:t xml:space="preserve"> of images.  </w:t>
      </w:r>
      <w:r w:rsidR="002104D0" w:rsidRPr="00B44B64">
        <w:t xml:space="preserve">Image </w:t>
      </w:r>
      <w:r w:rsidR="00804C5F" w:rsidRPr="00B44B64">
        <w:t>areas</w:t>
      </w:r>
      <w:r w:rsidR="002104D0" w:rsidRPr="00B44B64">
        <w:t xml:space="preserve"> </w:t>
      </w:r>
      <w:r w:rsidR="00D61588" w:rsidRPr="00B44B64">
        <w:t xml:space="preserve">belonging to the various classes were delineated </w:t>
      </w:r>
      <w:r w:rsidR="0018013C" w:rsidRPr="00B44B64">
        <w:t xml:space="preserve">as </w:t>
      </w:r>
      <w:r w:rsidR="00D61588" w:rsidRPr="00B44B64">
        <w:t>polygons</w:t>
      </w:r>
      <w:r w:rsidR="002104D0" w:rsidRPr="00B44B64">
        <w:t xml:space="preserve"> in a GIS package</w:t>
      </w:r>
      <w:r w:rsidR="008F22FC" w:rsidRPr="00B44B64">
        <w:t>.  An example is</w:t>
      </w:r>
      <w:r w:rsidR="00D61588" w:rsidRPr="00B44B64">
        <w:t xml:space="preserve"> shown in </w:t>
      </w:r>
      <w:r w:rsidR="00D61588" w:rsidRPr="00B44B64">
        <w:fldChar w:fldCharType="begin"/>
      </w:r>
      <w:r w:rsidR="00D61588" w:rsidRPr="00B44B64">
        <w:instrText xml:space="preserve"> REF _Ref392445255 \h </w:instrText>
      </w:r>
      <w:r w:rsidR="007E3215" w:rsidRPr="00B44B64">
        <w:instrText xml:space="preserve"> \* MERGEFORMAT </w:instrText>
      </w:r>
      <w:r w:rsidR="00D61588" w:rsidRPr="00B44B64">
        <w:fldChar w:fldCharType="separate"/>
      </w:r>
      <w:r w:rsidR="00CA517C" w:rsidRPr="00B44B64">
        <w:t>Fig</w:t>
      </w:r>
      <w:r w:rsidR="00CA517C">
        <w:t>.</w:t>
      </w:r>
      <w:r w:rsidR="00CA517C" w:rsidRPr="00B44B64">
        <w:rPr>
          <w:noProof/>
        </w:rPr>
        <w:t xml:space="preserve"> 4</w:t>
      </w:r>
      <w:r w:rsidR="00D61588" w:rsidRPr="00B44B64">
        <w:fldChar w:fldCharType="end"/>
      </w:r>
      <w:r w:rsidR="00D61588" w:rsidRPr="00B44B64">
        <w:t xml:space="preserve">.  </w:t>
      </w:r>
      <w:r w:rsidR="008F22FC" w:rsidRPr="00B44B64">
        <w:t xml:space="preserve">All pixels within a polygon object were assigned the same class label.  </w:t>
      </w:r>
      <w:r w:rsidR="000843A5" w:rsidRPr="00B44B64">
        <w:t>Polygon a</w:t>
      </w:r>
      <w:r w:rsidR="00D61588" w:rsidRPr="00B44B64">
        <w:t xml:space="preserve">reas were selected to encompass variability in habitat and level of degradation. </w:t>
      </w:r>
      <w:r w:rsidR="008F22FC" w:rsidRPr="00B44B64">
        <w:t xml:space="preserve"> </w:t>
      </w:r>
      <w:r w:rsidR="00D61588" w:rsidRPr="00B44B64">
        <w:t>The total number</w:t>
      </w:r>
      <w:r w:rsidR="00420505" w:rsidRPr="00B44B64">
        <w:t xml:space="preserve"> of</w:t>
      </w:r>
      <w:r w:rsidR="00D61588" w:rsidRPr="00B44B64">
        <w:t xml:space="preserve"> polygons and pixels </w:t>
      </w:r>
      <w:r w:rsidR="001F18C1" w:rsidRPr="00B44B64">
        <w:t>label</w:t>
      </w:r>
      <w:r w:rsidR="000B7347" w:rsidRPr="00B44B64">
        <w:t>ed</w:t>
      </w:r>
      <w:r w:rsidR="00D61588" w:rsidRPr="00B44B64">
        <w:t xml:space="preserve"> for each class is shown in </w:t>
      </w:r>
      <w:r w:rsidR="00D61588" w:rsidRPr="00B44B64">
        <w:fldChar w:fldCharType="begin"/>
      </w:r>
      <w:r w:rsidR="00D61588" w:rsidRPr="00B44B64">
        <w:instrText xml:space="preserve"> REF _Ref392530242 \h </w:instrText>
      </w:r>
      <w:r w:rsidR="007E3215" w:rsidRPr="00B44B64">
        <w:instrText xml:space="preserve"> \* MERGEFORMAT </w:instrText>
      </w:r>
      <w:r w:rsidR="00D61588" w:rsidRPr="00B44B64">
        <w:fldChar w:fldCharType="separate"/>
      </w:r>
      <w:r w:rsidR="00CA517C" w:rsidRPr="00CA517C">
        <w:t xml:space="preserve">Table </w:t>
      </w:r>
      <w:r w:rsidR="00CA517C" w:rsidRPr="00CA517C">
        <w:rPr>
          <w:noProof/>
        </w:rPr>
        <w:t>3</w:t>
      </w:r>
      <w:r w:rsidR="00D61588" w:rsidRPr="00B44B64">
        <w:fldChar w:fldCharType="end"/>
      </w:r>
      <w:r w:rsidR="00D61588" w:rsidRPr="00B44B64">
        <w:t>.  This dataset is referred to as the “</w:t>
      </w:r>
      <w:r w:rsidR="00C02B4A" w:rsidRPr="00B44B64">
        <w:t>label</w:t>
      </w:r>
      <w:r w:rsidR="000B7347" w:rsidRPr="00B44B64">
        <w:t>ed</w:t>
      </w:r>
      <w:r w:rsidR="00C02B4A" w:rsidRPr="00B44B64">
        <w:t xml:space="preserve"> </w:t>
      </w:r>
      <w:r w:rsidR="000245CE" w:rsidRPr="00B44B64">
        <w:t xml:space="preserve">pixel </w:t>
      </w:r>
      <w:r w:rsidR="00C02B4A" w:rsidRPr="00B44B64">
        <w:t>data</w:t>
      </w:r>
      <w:r w:rsidR="00D61588" w:rsidRPr="00B44B64">
        <w:t>”</w:t>
      </w:r>
      <w:r w:rsidR="00BB1598" w:rsidRPr="00B44B64">
        <w:t xml:space="preserve"> and was used for training and evaluating the classifier on a per-pixel basis</w:t>
      </w:r>
      <w:r w:rsidR="00D61588" w:rsidRPr="00B44B64">
        <w:t xml:space="preserve">. </w:t>
      </w:r>
      <w:r w:rsidR="00BB1598" w:rsidRPr="00B44B64">
        <w:t xml:space="preserve"> </w:t>
      </w:r>
    </w:p>
    <w:p w14:paraId="328DD488" w14:textId="77777777" w:rsidR="00D61588" w:rsidRPr="00B44B64" w:rsidRDefault="00D61588" w:rsidP="006C32D3">
      <w:pPr>
        <w:pStyle w:val="BodyText"/>
      </w:pPr>
    </w:p>
    <w:p w14:paraId="061F46AB" w14:textId="149A32D3" w:rsidR="00D61588" w:rsidRPr="00B44B64" w:rsidRDefault="00804C5F" w:rsidP="00CA517C">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5C1E27" w:rsidRPr="00804C5F" w:rsidRDefault="005C1E27"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5C1E27" w:rsidRPr="00804C5F" w:rsidRDefault="005C1E27"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19A23A51" w:rsidR="00D61588" w:rsidRPr="00CA517C" w:rsidRDefault="00D61588" w:rsidP="00CA517C">
      <w:pPr>
        <w:pStyle w:val="Caption"/>
        <w:jc w:val="center"/>
        <w:rPr>
          <w:b w:val="0"/>
        </w:rPr>
      </w:pPr>
      <w:bookmarkStart w:id="13" w:name="_Ref392445255"/>
      <w:bookmarkStart w:id="14" w:name="_Toc394582258"/>
      <w:bookmarkStart w:id="15" w:name="_Toc448324367"/>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4</w:t>
      </w:r>
      <w:r w:rsidR="00F4774D" w:rsidRPr="00B44B64">
        <w:fldChar w:fldCharType="end"/>
      </w:r>
      <w:bookmarkEnd w:id="13"/>
      <w:r w:rsidRPr="00CA517C">
        <w:rPr>
          <w:b w:val="0"/>
        </w:rPr>
        <w:t xml:space="preserve">  </w:t>
      </w:r>
      <w:bookmarkEnd w:id="14"/>
      <w:bookmarkEnd w:id="15"/>
      <w:r w:rsidR="00041CA2" w:rsidRPr="00CA517C">
        <w:rPr>
          <w:b w:val="0"/>
        </w:rPr>
        <w:t>Example image class labels</w:t>
      </w:r>
    </w:p>
    <w:p w14:paraId="464AAB84" w14:textId="77777777" w:rsidR="00D61588" w:rsidRPr="00B44B64" w:rsidRDefault="00D61588" w:rsidP="00D61588">
      <w:pPr>
        <w:spacing w:line="360" w:lineRule="auto"/>
        <w:jc w:val="both"/>
      </w:pPr>
    </w:p>
    <w:p w14:paraId="39A2B3E8" w14:textId="75B127CC" w:rsidR="00D61588" w:rsidRPr="00B44B64" w:rsidRDefault="00D61588" w:rsidP="00CA517C">
      <w:pPr>
        <w:pStyle w:val="1Tablecaption"/>
      </w:pPr>
      <w:bookmarkStart w:id="16" w:name="_Ref392530242"/>
      <w:bookmarkStart w:id="17" w:name="_Toc394582239"/>
      <w:bookmarkStart w:id="18" w:name="_Toc448324338"/>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F4774D" w:rsidRPr="00CA517C">
        <w:rPr>
          <w:b/>
          <w:noProof/>
        </w:rPr>
        <w:t>3</w:t>
      </w:r>
      <w:r w:rsidR="00F4774D" w:rsidRPr="00CA517C">
        <w:rPr>
          <w:b/>
        </w:rPr>
        <w:fldChar w:fldCharType="end"/>
      </w:r>
      <w:bookmarkEnd w:id="16"/>
      <w:r w:rsidRPr="00B44B64">
        <w:t xml:space="preserve">   </w:t>
      </w:r>
      <w:r w:rsidR="00D01883" w:rsidRPr="00B44B64">
        <w:t xml:space="preserve">Details of </w:t>
      </w:r>
      <w:r w:rsidR="00C02B4A" w:rsidRPr="00B44B64">
        <w:t>label</w:t>
      </w:r>
      <w:r w:rsidR="000B7347" w:rsidRPr="00B44B64">
        <w:t>ed</w:t>
      </w:r>
      <w:r w:rsidR="00C02B4A" w:rsidRPr="00B44B64">
        <w:t xml:space="preserve"> </w:t>
      </w:r>
      <w:r w:rsidR="00E771F6" w:rsidRPr="00B44B64">
        <w:t>pixel</w:t>
      </w:r>
      <w:r w:rsidRPr="00B44B64">
        <w:t xml:space="preserve"> </w:t>
      </w:r>
      <w:r w:rsidR="00C02B4A" w:rsidRPr="00B44B64">
        <w:t>data</w:t>
      </w:r>
      <w:bookmarkEnd w:id="17"/>
      <w:bookmarkEnd w:id="18"/>
    </w:p>
    <w:tbl>
      <w:tblPr>
        <w:tblStyle w:val="MyThesisTable"/>
        <w:tblW w:w="0" w:type="auto"/>
        <w:jc w:val="center"/>
        <w:tblLook w:val="01E0" w:firstRow="1" w:lastRow="1" w:firstColumn="1" w:lastColumn="1" w:noHBand="0" w:noVBand="0"/>
      </w:tblPr>
      <w:tblGrid>
        <w:gridCol w:w="1124"/>
        <w:gridCol w:w="937"/>
        <w:gridCol w:w="750"/>
      </w:tblGrid>
      <w:tr w:rsidR="00D61588" w:rsidRPr="00B44B64" w14:paraId="3C94ADF6"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77777777" w:rsidR="00D61588" w:rsidRPr="00B44B64" w:rsidRDefault="00D61588" w:rsidP="00CA517C">
            <w:pPr>
              <w:pStyle w:val="1TableText"/>
              <w:tabs>
                <w:tab w:val="num" w:pos="993"/>
              </w:tabs>
              <w:jc w:val="center"/>
            </w:pPr>
            <w:r w:rsidRPr="00B44B64">
              <w:t>Class Name</w:t>
            </w:r>
          </w:p>
        </w:tc>
        <w:tc>
          <w:tcPr>
            <w:tcW w:w="0" w:type="auto"/>
          </w:tcPr>
          <w:p w14:paraId="7619A610" w14:textId="77777777" w:rsidR="00D61588" w:rsidRPr="00B44B64" w:rsidRDefault="00D61588" w:rsidP="00CA517C">
            <w:pPr>
              <w:pStyle w:val="1TableText"/>
              <w:tabs>
                <w:tab w:val="num" w:pos="993"/>
              </w:tabs>
              <w:jc w:val="center"/>
            </w:pPr>
            <w:r w:rsidRPr="00B44B64">
              <w:t>Polygons</w:t>
            </w:r>
          </w:p>
        </w:tc>
        <w:tc>
          <w:tcPr>
            <w:tcW w:w="0" w:type="auto"/>
          </w:tcPr>
          <w:p w14:paraId="5104B4B0" w14:textId="77777777" w:rsidR="00D61588" w:rsidRPr="00B44B64" w:rsidRDefault="00D61588" w:rsidP="00CA517C">
            <w:pPr>
              <w:pStyle w:val="1TableText"/>
              <w:tabs>
                <w:tab w:val="num" w:pos="993"/>
              </w:tabs>
              <w:jc w:val="center"/>
            </w:pPr>
            <w:r w:rsidRPr="00B44B64">
              <w:t>Pixels</w:t>
            </w:r>
          </w:p>
        </w:tc>
      </w:tr>
      <w:tr w:rsidR="00D61588" w:rsidRPr="00B44B64" w14:paraId="3D39E6DE" w14:textId="77777777" w:rsidTr="00CA517C">
        <w:trPr>
          <w:jc w:val="center"/>
        </w:trPr>
        <w:tc>
          <w:tcPr>
            <w:tcW w:w="0" w:type="auto"/>
          </w:tcPr>
          <w:p w14:paraId="2EE29108" w14:textId="72AE3302" w:rsidR="00D61588" w:rsidRPr="00B44B64" w:rsidRDefault="0084644E" w:rsidP="00CA517C">
            <w:pPr>
              <w:pStyle w:val="1TableText"/>
              <w:tabs>
                <w:tab w:val="num" w:pos="993"/>
              </w:tabs>
              <w:jc w:val="center"/>
            </w:pPr>
            <w:proofErr w:type="spellStart"/>
            <w:r w:rsidRPr="00B44B64">
              <w:t>Spekboom</w:t>
            </w:r>
            <w:proofErr w:type="spellEnd"/>
          </w:p>
        </w:tc>
        <w:tc>
          <w:tcPr>
            <w:tcW w:w="0" w:type="auto"/>
          </w:tcPr>
          <w:p w14:paraId="44E2B181" w14:textId="77777777" w:rsidR="00D61588" w:rsidRPr="00B44B64" w:rsidRDefault="00D61588" w:rsidP="00CA517C">
            <w:pPr>
              <w:pStyle w:val="1TableText"/>
              <w:tabs>
                <w:tab w:val="num" w:pos="993"/>
              </w:tabs>
              <w:jc w:val="center"/>
            </w:pPr>
            <w:r w:rsidRPr="00B44B64">
              <w:t>52</w:t>
            </w:r>
          </w:p>
        </w:tc>
        <w:tc>
          <w:tcPr>
            <w:tcW w:w="0" w:type="auto"/>
          </w:tcPr>
          <w:p w14:paraId="47C07449" w14:textId="77777777" w:rsidR="00D61588" w:rsidRPr="00B44B64" w:rsidRDefault="00D61588" w:rsidP="00CA517C">
            <w:pPr>
              <w:pStyle w:val="1TableText"/>
              <w:tabs>
                <w:tab w:val="num" w:pos="993"/>
              </w:tabs>
              <w:jc w:val="center"/>
            </w:pPr>
            <w:r w:rsidRPr="00B44B64">
              <w:t>27260</w:t>
            </w:r>
          </w:p>
        </w:tc>
      </w:tr>
      <w:tr w:rsidR="00D61588" w:rsidRPr="00B44B64" w14:paraId="6E35AAC7" w14:textId="77777777" w:rsidTr="00CA517C">
        <w:trPr>
          <w:jc w:val="center"/>
        </w:trPr>
        <w:tc>
          <w:tcPr>
            <w:tcW w:w="0" w:type="auto"/>
          </w:tcPr>
          <w:p w14:paraId="715A9E06" w14:textId="77777777" w:rsidR="00D61588" w:rsidRPr="00B44B64" w:rsidRDefault="00D61588" w:rsidP="00CA517C">
            <w:pPr>
              <w:pStyle w:val="1TableText"/>
              <w:tabs>
                <w:tab w:val="num" w:pos="993"/>
              </w:tabs>
              <w:jc w:val="center"/>
            </w:pPr>
            <w:r w:rsidRPr="00B44B64">
              <w:t>Tree</w:t>
            </w:r>
          </w:p>
        </w:tc>
        <w:tc>
          <w:tcPr>
            <w:tcW w:w="0" w:type="auto"/>
          </w:tcPr>
          <w:p w14:paraId="3C6D420B" w14:textId="77777777" w:rsidR="00D61588" w:rsidRPr="00B44B64" w:rsidRDefault="00D61588" w:rsidP="00CA517C">
            <w:pPr>
              <w:pStyle w:val="1TableText"/>
              <w:tabs>
                <w:tab w:val="num" w:pos="993"/>
              </w:tabs>
              <w:jc w:val="center"/>
            </w:pPr>
            <w:r w:rsidRPr="00B44B64">
              <w:t>64</w:t>
            </w:r>
          </w:p>
        </w:tc>
        <w:tc>
          <w:tcPr>
            <w:tcW w:w="0" w:type="auto"/>
          </w:tcPr>
          <w:p w14:paraId="468B6F32" w14:textId="77777777" w:rsidR="00D61588" w:rsidRPr="00B44B64" w:rsidRDefault="00D61588" w:rsidP="00CA517C">
            <w:pPr>
              <w:pStyle w:val="1TableText"/>
              <w:tabs>
                <w:tab w:val="num" w:pos="993"/>
              </w:tabs>
              <w:jc w:val="center"/>
            </w:pPr>
            <w:r w:rsidRPr="00B44B64">
              <w:t>3357</w:t>
            </w:r>
          </w:p>
        </w:tc>
      </w:tr>
      <w:tr w:rsidR="00D61588" w:rsidRPr="00B44B64" w14:paraId="04F6354D" w14:textId="77777777" w:rsidTr="00CA517C">
        <w:trPr>
          <w:jc w:val="center"/>
        </w:trPr>
        <w:tc>
          <w:tcPr>
            <w:tcW w:w="0" w:type="auto"/>
            <w:tcBorders>
              <w:bottom w:val="single" w:sz="12" w:space="0" w:color="000000" w:themeColor="text1"/>
            </w:tcBorders>
          </w:tcPr>
          <w:p w14:paraId="1BE5776D" w14:textId="77777777" w:rsidR="00D61588" w:rsidRPr="00B44B64" w:rsidRDefault="00D61588" w:rsidP="00CA517C">
            <w:pPr>
              <w:pStyle w:val="1TableText"/>
              <w:tabs>
                <w:tab w:val="num" w:pos="993"/>
              </w:tabs>
              <w:jc w:val="center"/>
            </w:pPr>
            <w:r w:rsidRPr="00B44B64">
              <w:t>Background</w:t>
            </w:r>
          </w:p>
        </w:tc>
        <w:tc>
          <w:tcPr>
            <w:tcW w:w="0" w:type="auto"/>
            <w:tcBorders>
              <w:bottom w:val="single" w:sz="12" w:space="0" w:color="000000" w:themeColor="text1"/>
            </w:tcBorders>
          </w:tcPr>
          <w:p w14:paraId="4D235010" w14:textId="77777777" w:rsidR="00D61588" w:rsidRPr="00B44B64" w:rsidRDefault="00D61588" w:rsidP="00CA517C">
            <w:pPr>
              <w:pStyle w:val="1TableText"/>
              <w:tabs>
                <w:tab w:val="num" w:pos="993"/>
              </w:tabs>
              <w:jc w:val="center"/>
            </w:pPr>
            <w:r w:rsidRPr="00B44B64">
              <w:t>44</w:t>
            </w:r>
          </w:p>
        </w:tc>
        <w:tc>
          <w:tcPr>
            <w:tcW w:w="0" w:type="auto"/>
            <w:tcBorders>
              <w:bottom w:val="single" w:sz="12" w:space="0" w:color="000000" w:themeColor="text1"/>
            </w:tcBorders>
          </w:tcPr>
          <w:p w14:paraId="5EC349E1" w14:textId="77777777" w:rsidR="00D61588" w:rsidRPr="00B44B64" w:rsidRDefault="00D61588" w:rsidP="00CA517C">
            <w:pPr>
              <w:pStyle w:val="1TableText"/>
              <w:tabs>
                <w:tab w:val="num" w:pos="993"/>
              </w:tabs>
              <w:jc w:val="center"/>
            </w:pPr>
            <w:r w:rsidRPr="00B44B64">
              <w:t>182044</w:t>
            </w:r>
          </w:p>
        </w:tc>
      </w:tr>
      <w:tr w:rsidR="00D61588" w:rsidRPr="00B44B64" w14:paraId="4A6E16AF" w14:textId="77777777" w:rsidTr="00CA517C">
        <w:trPr>
          <w:jc w:val="center"/>
        </w:trPr>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CA517C">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CA517C">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CA517C">
            <w:pPr>
              <w:pStyle w:val="1TableText"/>
              <w:tabs>
                <w:tab w:val="num" w:pos="993"/>
              </w:tabs>
              <w:jc w:val="center"/>
              <w:rPr>
                <w:b/>
              </w:rPr>
            </w:pPr>
            <w:r w:rsidRPr="00B44B64">
              <w:rPr>
                <w:b/>
              </w:rPr>
              <w:t>212661</w:t>
            </w:r>
          </w:p>
        </w:tc>
      </w:tr>
    </w:tbl>
    <w:p w14:paraId="7C257629" w14:textId="2DBA89BD" w:rsidR="00D61588" w:rsidRPr="00B44B64" w:rsidRDefault="00D61588" w:rsidP="00D61588">
      <w:pPr>
        <w:spacing w:line="360" w:lineRule="auto"/>
        <w:jc w:val="both"/>
      </w:pPr>
    </w:p>
    <w:p w14:paraId="443302B9" w14:textId="39D4F34D" w:rsidR="00D61588" w:rsidRPr="00B44B64" w:rsidRDefault="00323D36" w:rsidP="00D61588">
      <w:pPr>
        <w:pStyle w:val="Heading2"/>
      </w:pPr>
      <w:r w:rsidRPr="00B44B64">
        <w:t>Features</w:t>
      </w:r>
    </w:p>
    <w:p w14:paraId="0DB06E9C" w14:textId="7A091568" w:rsidR="00684B18" w:rsidRPr="00B44B64" w:rsidRDefault="00D61588" w:rsidP="006C32D3">
      <w:pPr>
        <w:pStyle w:val="BodyText"/>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D468F9"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fldChar w:fldCharType="separate"/>
      </w:r>
      <w:r w:rsidR="00D468F9" w:rsidRPr="00B44B64">
        <w:rPr>
          <w:noProof/>
          <w:vertAlign w:val="superscript"/>
        </w:rPr>
        <w:t>34</w:t>
      </w:r>
      <w:r w:rsidR="00D468F9" w:rsidRPr="00B44B64">
        <w:fldChar w:fldCharType="end"/>
      </w:r>
      <w:r w:rsidRPr="00B44B64">
        <w:t xml:space="preserve"> and </w:t>
      </w:r>
      <w:r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D468F9"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fldChar w:fldCharType="separate"/>
      </w:r>
      <w:r w:rsidR="00D468F9" w:rsidRPr="00B44B64">
        <w:rPr>
          <w:noProof/>
          <w:vertAlign w:val="superscript"/>
        </w:rPr>
        <w:t>35</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only that 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7A38B5" w:rsidRPr="00B44B64">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fldChar w:fldCharType="separate"/>
      </w:r>
      <w:r w:rsidR="007A38B5" w:rsidRPr="00B44B64">
        <w:rPr>
          <w:noProof/>
          <w:vertAlign w:val="superscript"/>
        </w:rPr>
        <w:t>14,36</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30E3098" w14:textId="77777777" w:rsidR="0054491E" w:rsidRPr="00B44B64" w:rsidRDefault="0054491E" w:rsidP="006C32D3">
      <w:pPr>
        <w:pStyle w:val="BodyText"/>
      </w:pPr>
    </w:p>
    <w:p w14:paraId="6AA96322" w14:textId="7E0932F2" w:rsidR="00D61588" w:rsidRPr="00B44B64" w:rsidRDefault="00FE5226" w:rsidP="006C32D3">
      <w:pPr>
        <w:pStyle w:val="BodyText"/>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7A38B5" w:rsidRPr="00B44B64">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fldChar w:fldCharType="separate"/>
      </w:r>
      <w:r w:rsidR="007A38B5" w:rsidRPr="00B44B64">
        <w:rPr>
          <w:noProof/>
          <w:vertAlign w:val="superscript"/>
        </w:rPr>
        <w:t>37</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C1E27"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7C5F60">
            <w:pPr>
              <w:pStyle w:val="1TeksCharChar"/>
            </w:pPr>
          </w:p>
        </w:tc>
        <w:tc>
          <w:tcPr>
            <w:tcW w:w="577" w:type="pct"/>
          </w:tcPr>
          <w:p w14:paraId="2640FE08" w14:textId="77777777" w:rsidR="00D61588" w:rsidRPr="00B44B64" w:rsidRDefault="00D61588" w:rsidP="007C5F60">
            <w:pPr>
              <w:pStyle w:val="1TeksCharChar"/>
            </w:pPr>
          </w:p>
        </w:tc>
        <w:tc>
          <w:tcPr>
            <w:tcW w:w="577" w:type="pct"/>
            <w:vAlign w:val="center"/>
          </w:tcPr>
          <w:p w14:paraId="265E46AF" w14:textId="77777777" w:rsidR="00D61588" w:rsidRPr="00B44B64" w:rsidRDefault="00D61588" w:rsidP="007C5F60">
            <w:pPr>
              <w:pStyle w:val="1TeksCharChar"/>
            </w:pPr>
          </w:p>
        </w:tc>
        <w:tc>
          <w:tcPr>
            <w:tcW w:w="576" w:type="pct"/>
            <w:vAlign w:val="center"/>
          </w:tcPr>
          <w:p w14:paraId="09CA6FE2" w14:textId="11BD3F63" w:rsidR="00D61588" w:rsidRPr="00B44B64" w:rsidRDefault="00F4774D" w:rsidP="00F4774D">
            <w:pPr>
              <w:pStyle w:val="Caption"/>
              <w:jc w:val="right"/>
              <w:rPr>
                <w:sz w:val="24"/>
                <w:szCs w:val="24"/>
              </w:rPr>
            </w:pPr>
            <w:bookmarkStart w:id="19" w:name="_Ref393446217"/>
            <w:r w:rsidRPr="00B44B64">
              <w:rPr>
                <w:sz w:val="24"/>
                <w:szCs w:val="24"/>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892B0C" w:rsidRPr="00B44B64">
              <w:rPr>
                <w:rStyle w:val="MyEquationChar"/>
                <w:noProof/>
                <w:lang w:val="en-US"/>
              </w:rPr>
              <w:t>1</w:t>
            </w:r>
            <w:r w:rsidRPr="00B44B64">
              <w:rPr>
                <w:rStyle w:val="MyEquationChar"/>
                <w:lang w:val="en-US"/>
              </w:rPr>
              <w:fldChar w:fldCharType="end"/>
            </w:r>
            <w:r w:rsidR="00D61588" w:rsidRPr="00B44B64">
              <w:rPr>
                <w:sz w:val="24"/>
                <w:szCs w:val="24"/>
              </w:rPr>
              <w:t>)</w:t>
            </w:r>
            <w:bookmarkEnd w:id="19"/>
          </w:p>
        </w:tc>
      </w:tr>
    </w:tbl>
    <w:p w14:paraId="5B18A0AF" w14:textId="56DE4157" w:rsidR="00D61588" w:rsidRPr="00B44B64" w:rsidRDefault="00344B27" w:rsidP="006C32D3">
      <w:pPr>
        <w:pStyle w:val="BodyText"/>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proofErr w:type="spellStart"/>
      <w:r w:rsidR="000B7347" w:rsidRPr="00B44B64">
        <w:t>zes</w:t>
      </w:r>
      <w:proofErr w:type="spellEnd"/>
      <w:r w:rsidR="00D61588" w:rsidRPr="00B44B64">
        <w:t xml:space="preserve"> for intensity.  </w:t>
      </w:r>
    </w:p>
    <w:p w14:paraId="5AD94339" w14:textId="77777777" w:rsidR="00D61588" w:rsidRPr="00B44B64" w:rsidRDefault="00D61588" w:rsidP="006C32D3">
      <w:pPr>
        <w:pStyle w:val="BodyText"/>
      </w:pPr>
    </w:p>
    <w:p w14:paraId="5BF4BFE4" w14:textId="1FEC0151" w:rsidR="00D61588" w:rsidRPr="00B44B64" w:rsidRDefault="00D61588" w:rsidP="006C32D3">
      <w:pPr>
        <w:pStyle w:val="BodyText"/>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00414F27" w:rsidRPr="00B44B64">
        <w:t>.</w:t>
      </w:r>
      <w:r w:rsidRPr="00B44B64">
        <w:fldChar w:fldCharType="begin" w:fldLock="1"/>
      </w:r>
      <w:r w:rsidR="007A38B5" w:rsidRPr="00B44B64">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fldChar w:fldCharType="separate"/>
      </w:r>
      <w:r w:rsidR="007A38B5" w:rsidRPr="00B44B64">
        <w:rPr>
          <w:noProof/>
          <w:vertAlign w:val="superscript"/>
        </w:rPr>
        <w:t>38</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7C5F60">
            <w:pPr>
              <w:pStyle w:val="1TeksCharChar"/>
            </w:pPr>
          </w:p>
        </w:tc>
        <w:tc>
          <w:tcPr>
            <w:tcW w:w="750" w:type="pct"/>
            <w:vAlign w:val="center"/>
          </w:tcPr>
          <w:p w14:paraId="38287119" w14:textId="3BFB39D2" w:rsidR="00D61588" w:rsidRPr="00B44B64" w:rsidRDefault="00C95DDE" w:rsidP="00414F27">
            <w:pPr>
              <w:pStyle w:val="Caption"/>
              <w:jc w:val="center"/>
              <w:rPr>
                <w:sz w:val="24"/>
                <w:szCs w:val="24"/>
              </w:rPr>
            </w:pPr>
            <w:r w:rsidRPr="00B44B64">
              <w:rPr>
                <w:sz w:val="24"/>
                <w:szCs w:val="24"/>
              </w:rPr>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892B0C" w:rsidRPr="00B44B64">
              <w:rPr>
                <w:rStyle w:val="MyEquationChar"/>
                <w:noProof/>
                <w:lang w:val="en-US"/>
              </w:rPr>
              <w:t>2</w:t>
            </w:r>
            <w:r w:rsidR="00892B0C" w:rsidRPr="00B44B64">
              <w:fldChar w:fldCharType="end"/>
            </w:r>
            <w:r w:rsidR="00D61588" w:rsidRPr="00B44B64">
              <w:rPr>
                <w:rStyle w:val="MyEquationChar"/>
                <w:lang w:val="en-US"/>
              </w:rPr>
              <w:t>)</w:t>
            </w:r>
          </w:p>
        </w:tc>
      </w:tr>
    </w:tbl>
    <w:p w14:paraId="24FB8E31" w14:textId="73F05111" w:rsidR="00D61588" w:rsidRPr="00B44B64" w:rsidRDefault="00D61588" w:rsidP="006C32D3">
      <w:pPr>
        <w:pStyle w:val="BodyText"/>
      </w:pPr>
      <w:r w:rsidRPr="00B44B64">
        <w:t xml:space="preserve">It has a range of zero to infinity and increases as the vegetation becomes denser and photosynthetically more active </w:t>
      </w:r>
      <w:r w:rsidRPr="00B44B64">
        <w:fldChar w:fldCharType="begin" w:fldLock="1"/>
      </w:r>
      <w:r w:rsidR="007A38B5" w:rsidRPr="00B44B64">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fldChar w:fldCharType="separate"/>
      </w:r>
      <w:r w:rsidR="007A38B5" w:rsidRPr="00B44B64">
        <w:rPr>
          <w:noProof/>
          <w:vertAlign w:val="superscript"/>
        </w:rPr>
        <w:t>39</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7C5F60">
            <w:pPr>
              <w:pStyle w:val="1TeksCharChar"/>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7C5F60">
            <w:pPr>
              <w:pStyle w:val="1TeksCharChar"/>
            </w:pPr>
          </w:p>
        </w:tc>
        <w:tc>
          <w:tcPr>
            <w:tcW w:w="750" w:type="pct"/>
            <w:vAlign w:val="center"/>
          </w:tcPr>
          <w:p w14:paraId="715D600A" w14:textId="71CD31F1" w:rsidR="00D61588" w:rsidRPr="00B44B64" w:rsidRDefault="00892B0C" w:rsidP="00892B0C">
            <w:pPr>
              <w:pStyle w:val="Caption"/>
              <w:jc w:val="right"/>
              <w:rPr>
                <w:sz w:val="24"/>
                <w:szCs w:val="24"/>
              </w:rPr>
            </w:pPr>
            <w:r w:rsidRPr="00B44B64">
              <w:rPr>
                <w:sz w:val="24"/>
                <w:szCs w:val="24"/>
              </w:rPr>
              <w:t>(</w:t>
            </w:r>
            <w:r w:rsidRPr="00B44B64">
              <w:rPr>
                <w:sz w:val="24"/>
                <w:szCs w:val="24"/>
              </w:rPr>
              <w:fldChar w:fldCharType="begin"/>
            </w:r>
            <w:r w:rsidRPr="00B44B64">
              <w:rPr>
                <w:sz w:val="24"/>
                <w:szCs w:val="24"/>
              </w:rPr>
              <w:instrText xml:space="preserve"> SEQ MyEquation \* ARABIC </w:instrText>
            </w:r>
            <w:r w:rsidRPr="00B44B64">
              <w:rPr>
                <w:sz w:val="24"/>
                <w:szCs w:val="24"/>
              </w:rPr>
              <w:fldChar w:fldCharType="separate"/>
            </w:r>
            <w:r w:rsidRPr="00B44B64">
              <w:rPr>
                <w:noProof/>
                <w:sz w:val="24"/>
                <w:szCs w:val="24"/>
              </w:rPr>
              <w:t>3</w:t>
            </w:r>
            <w:r w:rsidRPr="00B44B64">
              <w:rPr>
                <w:sz w:val="24"/>
                <w:szCs w:val="24"/>
              </w:rPr>
              <w:fldChar w:fldCharType="end"/>
            </w:r>
            <w:r w:rsidRPr="00B44B64">
              <w:rPr>
                <w:sz w:val="24"/>
                <w:szCs w:val="24"/>
              </w:rPr>
              <w:t>)</w:t>
            </w:r>
          </w:p>
        </w:tc>
      </w:tr>
    </w:tbl>
    <w:p w14:paraId="275073F1" w14:textId="2CD12AC5" w:rsidR="00D61588" w:rsidRPr="00B44B64" w:rsidRDefault="00D61588" w:rsidP="006C32D3">
      <w:pPr>
        <w:pStyle w:val="BodyText"/>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547CA523" w14:textId="77777777" w:rsidR="00D61588" w:rsidRPr="00B44B64" w:rsidRDefault="00D61588" w:rsidP="006C32D3">
      <w:pPr>
        <w:pStyle w:val="BodyText"/>
      </w:pPr>
    </w:p>
    <w:p w14:paraId="4CD81F95" w14:textId="5DD8CD09" w:rsidR="00D61588" w:rsidRPr="00B44B64" w:rsidRDefault="00D61588" w:rsidP="006C32D3">
      <w:pPr>
        <w:pStyle w:val="BodyText"/>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7A38B5" w:rsidRPr="00B44B64">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fldChar w:fldCharType="separate"/>
      </w:r>
      <w:r w:rsidR="007A38B5" w:rsidRPr="00B44B64">
        <w:rPr>
          <w:noProof/>
          <w:vertAlign w:val="superscript"/>
        </w:rPr>
        <w:t>40</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420505" w:rsidRPr="00B44B64">
        <w:t>(</w:t>
      </w:r>
      <w:r w:rsidR="00420505" w:rsidRPr="00B44B64">
        <w:rPr>
          <w:rStyle w:val="MyEquationChar"/>
          <w:noProof/>
          <w:lang w:val="en-US"/>
        </w:rPr>
        <w:t>1</w:t>
      </w:r>
      <w:r w:rsidR="00420505"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1A40783D" w14:textId="77777777" w:rsidR="00D61588" w:rsidRPr="00B44B64" w:rsidRDefault="00D61588" w:rsidP="006C32D3">
      <w:pPr>
        <w:pStyle w:val="BodyText"/>
      </w:pPr>
    </w:p>
    <w:p w14:paraId="36517F39" w14:textId="6179C18E" w:rsidR="00D61588" w:rsidRPr="00B44B64" w:rsidRDefault="00D61588" w:rsidP="006C32D3">
      <w:pPr>
        <w:pStyle w:val="BodyText"/>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7A38B5"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fldChar w:fldCharType="separate"/>
      </w:r>
      <w:r w:rsidR="007A38B5" w:rsidRPr="00B44B64">
        <w:rPr>
          <w:noProof/>
          <w:vertAlign w:val="superscript"/>
        </w:rPr>
        <w:t>35</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7C5F60">
            <w:pPr>
              <w:pStyle w:val="1TeksCharChar"/>
            </w:pPr>
          </w:p>
        </w:tc>
        <w:tc>
          <w:tcPr>
            <w:tcW w:w="652" w:type="pct"/>
          </w:tcPr>
          <w:p w14:paraId="5A55EC08" w14:textId="77777777" w:rsidR="00D61588" w:rsidRPr="00B44B64" w:rsidRDefault="00D61588" w:rsidP="007C5F60">
            <w:pPr>
              <w:pStyle w:val="Caption"/>
              <w:jc w:val="right"/>
              <w:rPr>
                <w:sz w:val="24"/>
                <w:szCs w:val="24"/>
              </w:rPr>
            </w:pPr>
          </w:p>
        </w:tc>
        <w:tc>
          <w:tcPr>
            <w:tcW w:w="652" w:type="pct"/>
            <w:vAlign w:val="center"/>
          </w:tcPr>
          <w:p w14:paraId="2D4CE465" w14:textId="7AC9D782" w:rsidR="00D61588" w:rsidRPr="00B44B64" w:rsidRDefault="00892B0C" w:rsidP="00892B0C">
            <w:pPr>
              <w:pStyle w:val="Caption"/>
              <w:jc w:val="right"/>
              <w:rPr>
                <w:sz w:val="24"/>
                <w:szCs w:val="24"/>
              </w:rPr>
            </w:pPr>
            <w:r w:rsidRPr="00B44B64">
              <w:rPr>
                <w:sz w:val="24"/>
                <w:szCs w:val="24"/>
              </w:rPr>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Pr="00B44B64">
              <w:rPr>
                <w:rStyle w:val="MyEquationChar"/>
                <w:lang w:val="en-US"/>
              </w:rPr>
              <w:t>4</w:t>
            </w:r>
            <w:r w:rsidRPr="00B44B64">
              <w:rPr>
                <w:rStyle w:val="MyEquationChar"/>
                <w:lang w:val="en-US"/>
              </w:rPr>
              <w:fldChar w:fldCharType="end"/>
            </w:r>
            <w:r w:rsidR="00D61588" w:rsidRPr="00B44B64">
              <w:rPr>
                <w:sz w:val="24"/>
                <w:szCs w:val="24"/>
              </w:rPr>
              <w:t>)</w:t>
            </w:r>
          </w:p>
        </w:tc>
      </w:tr>
    </w:tbl>
    <w:p w14:paraId="0C52CF7F" w14:textId="17033CC8" w:rsidR="00D61588" w:rsidRPr="00B44B64" w:rsidRDefault="002E11FE" w:rsidP="006C32D3">
      <w:pPr>
        <w:pStyle w:val="BodyText"/>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 xml:space="preserve">256 bins were used in all cases.  </w:t>
      </w:r>
    </w:p>
    <w:p w14:paraId="5FEEFA4D" w14:textId="77777777" w:rsidR="00D61588" w:rsidRPr="00B44B64" w:rsidRDefault="00D61588" w:rsidP="00414F27">
      <w:pPr>
        <w:spacing w:line="480" w:lineRule="auto"/>
        <w:jc w:val="both"/>
      </w:pPr>
    </w:p>
    <w:p w14:paraId="6A51D4AE" w14:textId="019859A7" w:rsidR="009F4D59" w:rsidRPr="00B44B64" w:rsidRDefault="00D61588" w:rsidP="006C32D3">
      <w:pPr>
        <w:pStyle w:val="BodyText"/>
      </w:pPr>
      <w:r w:rsidRPr="00B44B64">
        <w:lastRenderedPageBreak/>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14F27"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fldChar w:fldCharType="separate"/>
      </w:r>
      <w:r w:rsidR="00414F27" w:rsidRPr="00B44B64">
        <w:rPr>
          <w:noProof/>
          <w:vertAlign w:val="superscript"/>
        </w:rPr>
        <w:t>34</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CA517C" w:rsidRPr="00B44B64">
        <w:t xml:space="preserve">Table </w:t>
      </w:r>
      <w:r w:rsidR="00CA517C" w:rsidRPr="00B44B64">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6C32D3">
      <w:pPr>
        <w:pStyle w:val="BodyText"/>
      </w:pPr>
    </w:p>
    <w:p w14:paraId="6A2A6C5F" w14:textId="692415D4" w:rsidR="00D61588" w:rsidRPr="00B44B64" w:rsidRDefault="00D61588" w:rsidP="00CA517C">
      <w:pPr>
        <w:pStyle w:val="1Tablecaption"/>
      </w:pPr>
      <w:bookmarkStart w:id="20" w:name="_Ref393463827"/>
      <w:bookmarkStart w:id="21" w:name="_Ref393463822"/>
      <w:bookmarkStart w:id="22" w:name="_Toc394582240"/>
      <w:bookmarkStart w:id="23"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F4774D" w:rsidRPr="00CA517C">
        <w:rPr>
          <w:b/>
          <w:noProof/>
        </w:rPr>
        <w:t>4</w:t>
      </w:r>
      <w:r w:rsidR="00F4774D" w:rsidRPr="00CA517C">
        <w:rPr>
          <w:b/>
        </w:rPr>
        <w:fldChar w:fldCharType="end"/>
      </w:r>
      <w:bookmarkEnd w:id="20"/>
      <w:r w:rsidRPr="00B44B64">
        <w:t xml:space="preserve">   Features</w:t>
      </w:r>
      <w:bookmarkEnd w:id="21"/>
      <w:bookmarkEnd w:id="22"/>
      <w:bookmarkEnd w:id="23"/>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lastRenderedPageBreak/>
        <w:t>Feature Selection</w:t>
      </w:r>
    </w:p>
    <w:p w14:paraId="63AFD1AC" w14:textId="5C439091" w:rsidR="00D61588" w:rsidRPr="00B44B64" w:rsidRDefault="00D61588" w:rsidP="006C32D3">
      <w:pPr>
        <w:pStyle w:val="BodyText"/>
      </w:pPr>
      <w:r w:rsidRPr="00B44B64">
        <w:t>The bands of the imagery have significant spectral overlap</w:t>
      </w:r>
      <w:r w:rsidRPr="00B44B64">
        <w:fldChar w:fldCharType="begin" w:fldLock="1"/>
      </w:r>
      <w:r w:rsidR="007A38B5" w:rsidRPr="00B44B64">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fldChar w:fldCharType="separate"/>
      </w:r>
      <w:r w:rsidR="007A38B5" w:rsidRPr="00B44B64">
        <w:rPr>
          <w:noProof/>
          <w:vertAlign w:val="superscript"/>
        </w:rPr>
        <w:t>41</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7A38B5" w:rsidRPr="00B44B64">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fldChar w:fldCharType="separate"/>
      </w:r>
      <w:r w:rsidR="007A38B5" w:rsidRPr="00B44B64">
        <w:rPr>
          <w:noProof/>
          <w:vertAlign w:val="superscript"/>
        </w:rPr>
        <w:t>30,42–44</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6B0B98DC" w14:textId="77777777" w:rsidR="00D61588" w:rsidRPr="00B44B64" w:rsidRDefault="00D61588" w:rsidP="006C32D3">
      <w:pPr>
        <w:pStyle w:val="BodyText"/>
      </w:pPr>
    </w:p>
    <w:p w14:paraId="4F211572" w14:textId="0725B1A6" w:rsidR="00D61588" w:rsidRPr="00B44B64" w:rsidRDefault="00156C2B" w:rsidP="006C32D3">
      <w:pPr>
        <w:pStyle w:val="BodyText"/>
      </w:pPr>
      <w:r w:rsidRPr="00B44B64">
        <w:t>A</w:t>
      </w:r>
      <w:r w:rsidR="00F978E9" w:rsidRPr="00B44B64">
        <w:t xml:space="preserve"> feature ranking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B736AD3" w:rsidR="00D61588" w:rsidRPr="00B44B64" w:rsidRDefault="00D61588" w:rsidP="006C32D3">
      <w:pPr>
        <w:pStyle w:val="BodyText"/>
      </w:pPr>
      <w:r w:rsidRPr="00B44B64">
        <w:t>Perform average-linkage hierarchical clustering</w:t>
      </w:r>
      <w:r w:rsidRPr="00B44B64">
        <w:fldChar w:fldCharType="begin" w:fldLock="1"/>
      </w:r>
      <w:r w:rsidR="007A38B5" w:rsidRPr="00B44B64">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fldChar w:fldCharType="separate"/>
      </w:r>
      <w:r w:rsidR="007A38B5" w:rsidRPr="00B44B64">
        <w:rPr>
          <w:noProof/>
          <w:vertAlign w:val="superscript"/>
        </w:rPr>
        <w:t>45</w:t>
      </w:r>
      <w:r w:rsidRPr="00B44B64">
        <w:fldChar w:fldCharType="end"/>
      </w:r>
      <w:r w:rsidRPr="00B44B64">
        <w:t xml:space="preserve"> of the feature set using the correlation coefficient as the dissimilarity metric</w:t>
      </w:r>
      <w:r w:rsidR="00065A81" w:rsidRPr="00B44B64">
        <w:t xml:space="preserve"> and create </w:t>
      </w:r>
      <w:r w:rsidR="00123C39" w:rsidRPr="00B44B64">
        <w:t>a</w:t>
      </w:r>
      <w:r w:rsidR="00065A81" w:rsidRPr="00B44B64">
        <w:t xml:space="preserve"> </w:t>
      </w:r>
      <w:proofErr w:type="spellStart"/>
      <w:r w:rsidR="00065A81" w:rsidRPr="00B44B64">
        <w:t>dendrogram</w:t>
      </w:r>
      <w:proofErr w:type="spellEnd"/>
      <w:r w:rsidRPr="00B44B64">
        <w:t>.</w:t>
      </w:r>
    </w:p>
    <w:p w14:paraId="21C4FE70" w14:textId="45D610AC" w:rsidR="00D61588" w:rsidRPr="00B44B64" w:rsidRDefault="00D61588" w:rsidP="006C32D3">
      <w:pPr>
        <w:pStyle w:val="BodyText"/>
      </w:pPr>
      <w:r w:rsidRPr="00B44B64">
        <w:t xml:space="preserve">Select a natural number of </w:t>
      </w:r>
      <w:r w:rsidR="001C14D5" w:rsidRPr="00B44B64">
        <w:t xml:space="preserve">highly correlated </w:t>
      </w:r>
      <w:r w:rsidRPr="00B44B64">
        <w:t xml:space="preserve">clusters by visual inspection of the </w:t>
      </w:r>
      <w:proofErr w:type="spellStart"/>
      <w:r w:rsidRPr="00B44B64">
        <w:t>dendrogram</w:t>
      </w:r>
      <w:proofErr w:type="spellEnd"/>
      <w:r w:rsidRPr="00B44B64">
        <w:t>.</w:t>
      </w:r>
    </w:p>
    <w:p w14:paraId="0380FC18" w14:textId="77777777" w:rsidR="00172392" w:rsidRPr="00B44B64" w:rsidRDefault="00172392" w:rsidP="006C32D3">
      <w:pPr>
        <w:pStyle w:val="BodyText"/>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C32D3">
      <w:pPr>
        <w:pStyle w:val="BodyText"/>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5649EA7D" w14:textId="77777777" w:rsidR="00D61588" w:rsidRPr="00B44B64" w:rsidRDefault="00D61588" w:rsidP="006C32D3">
      <w:pPr>
        <w:pStyle w:val="BodyText"/>
      </w:pPr>
    </w:p>
    <w:p w14:paraId="6CB59F6A" w14:textId="3258C205" w:rsidR="00D61588" w:rsidRPr="00B44B64" w:rsidRDefault="00D61588" w:rsidP="006C32D3">
      <w:pPr>
        <w:pStyle w:val="BodyText"/>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assumptions 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7A38B5" w:rsidRPr="00B44B64">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fldChar w:fldCharType="separate"/>
      </w:r>
      <w:r w:rsidR="007A38B5" w:rsidRPr="00B44B64">
        <w:rPr>
          <w:noProof/>
          <w:vertAlign w:val="superscript"/>
        </w:rPr>
        <w:t>46</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w:t>
      </w:r>
      <w:r w:rsidRPr="00B44B64">
        <w:lastRenderedPageBreak/>
        <w:t xml:space="preserve">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6C32D3">
      <w:pPr>
        <w:pStyle w:val="BodyText"/>
      </w:pPr>
    </w:p>
    <w:p w14:paraId="4DCDA448" w14:textId="12181755" w:rsidR="00D61588" w:rsidRPr="00B44B64" w:rsidRDefault="00E64254" w:rsidP="00D61588">
      <w:pPr>
        <w:pStyle w:val="Heading2"/>
      </w:pPr>
      <w:r w:rsidRPr="00B44B64">
        <w:t>Classification</w:t>
      </w:r>
      <w:r w:rsidR="00905BD5" w:rsidRPr="00B44B64">
        <w:t xml:space="preserve"> and Canopy</w:t>
      </w:r>
      <w:r w:rsidR="00FA2071" w:rsidRPr="00B44B64">
        <w:t>-</w:t>
      </w:r>
      <w:r w:rsidR="00905BD5" w:rsidRPr="00B44B64">
        <w:t>Cover Estimation</w:t>
      </w:r>
    </w:p>
    <w:p w14:paraId="40E2C842" w14:textId="5D9DEBBB" w:rsidR="00D61588" w:rsidRPr="00B44B64" w:rsidRDefault="00D61588" w:rsidP="006C32D3">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they make no assumptions </w:t>
      </w:r>
      <w:r w:rsidR="00C45804" w:rsidRPr="00B44B64">
        <w:t>about</w:t>
      </w:r>
      <w:r w:rsidRPr="00B44B64">
        <w:t xml:space="preserve"> the form of class distributions and can deal with categorical as well as continuous variables</w:t>
      </w:r>
      <w:r w:rsidR="007A22CA"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w:t>
      </w:r>
    </w:p>
    <w:p w14:paraId="572975B3" w14:textId="77777777" w:rsidR="00D61588" w:rsidRPr="00B44B64" w:rsidRDefault="00D61588" w:rsidP="006C32D3">
      <w:pPr>
        <w:pStyle w:val="BodyText"/>
      </w:pPr>
    </w:p>
    <w:p w14:paraId="6C95392E" w14:textId="2A8D8847" w:rsidR="00D61588" w:rsidRPr="00B44B64" w:rsidRDefault="00D61588" w:rsidP="006C32D3">
      <w:pPr>
        <w:pStyle w:val="BodyText"/>
      </w:pPr>
      <w:r w:rsidRPr="00B44B64">
        <w:t xml:space="preserve">Random forests are classifiers that use bootstrapped aggregation (bagging) </w:t>
      </w:r>
      <w:r w:rsidRPr="00B44B64">
        <w:fldChar w:fldCharType="begin" w:fldLock="1"/>
      </w:r>
      <w:r w:rsidR="007A38B5" w:rsidRPr="00B44B64">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fldChar w:fldCharType="separate"/>
      </w:r>
      <w:r w:rsidR="007A38B5" w:rsidRPr="00B44B64">
        <w:rPr>
          <w:noProof/>
          <w:vertAlign w:val="superscript"/>
        </w:rPr>
        <w:t>48</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 </w:t>
      </w:r>
      <w:r w:rsidRPr="00B44B64">
        <w:fldChar w:fldCharType="begin" w:fldLock="1"/>
      </w:r>
      <w:r w:rsidR="007A38B5" w:rsidRPr="00B44B64">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fldChar w:fldCharType="separate"/>
      </w:r>
      <w:r w:rsidR="007A38B5" w:rsidRPr="00B44B64">
        <w:rPr>
          <w:noProof/>
          <w:vertAlign w:val="superscript"/>
        </w:rPr>
        <w:t>49</w:t>
      </w:r>
      <w:r w:rsidRPr="00B44B64">
        <w:fldChar w:fldCharType="end"/>
      </w:r>
      <w:r w:rsidRPr="00B44B64">
        <w:t xml:space="preserve">.  The bootstrapping and random feature subsets help introduce variation amongst </w:t>
      </w:r>
      <w:r w:rsidRPr="00B44B64">
        <w:lastRenderedPageBreak/>
        <w:t>the base tree classifiers.  The uncorrelated decision trees</w:t>
      </w:r>
      <w:r w:rsidR="00C56296" w:rsidRPr="00B44B64">
        <w:t>, in combination,</w:t>
      </w:r>
      <w:r w:rsidRPr="00B44B64">
        <w:t xml:space="preserve"> has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33BF7BCB" w14:textId="77777777" w:rsidR="00D61588" w:rsidRPr="00B44B64" w:rsidRDefault="00D61588" w:rsidP="006C32D3">
      <w:pPr>
        <w:pStyle w:val="BodyText"/>
      </w:pPr>
    </w:p>
    <w:p w14:paraId="53FCEBBE" w14:textId="67545C0A" w:rsidR="00D61588" w:rsidRPr="00B44B64" w:rsidRDefault="00492308" w:rsidP="006C32D3">
      <w:pPr>
        <w:pStyle w:val="BodyText"/>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7A38B5" w:rsidRPr="00B44B64">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fldChar w:fldCharType="separate"/>
      </w:r>
      <w:r w:rsidR="007A38B5" w:rsidRPr="00B44B64">
        <w:rPr>
          <w:noProof/>
          <w:vertAlign w:val="superscript"/>
        </w:rPr>
        <w:t>34,42,44,50</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fldChar w:fldCharType="separate"/>
      </w:r>
      <w:r w:rsidR="007A38B5" w:rsidRPr="00B44B64">
        <w:rPr>
          <w:noProof/>
          <w:vertAlign w:val="superscript"/>
        </w:rPr>
        <w:t>29</w:t>
      </w:r>
      <w:r w:rsidR="00D61588" w:rsidRPr="00B44B64">
        <w:fldChar w:fldCharType="end"/>
      </w:r>
    </w:p>
    <w:p w14:paraId="28ECBF6D" w14:textId="77777777" w:rsidR="00D61588" w:rsidRPr="00B44B64" w:rsidRDefault="00D61588" w:rsidP="006C32D3">
      <w:pPr>
        <w:pStyle w:val="BodyText"/>
      </w:pPr>
    </w:p>
    <w:p w14:paraId="1D78858D" w14:textId="5AC57638" w:rsidR="00D61588" w:rsidRPr="00B44B64" w:rsidRDefault="00D61588" w:rsidP="006C32D3">
      <w:pPr>
        <w:pStyle w:val="BodyText"/>
      </w:pPr>
      <w:r w:rsidRPr="00B44B64">
        <w:t xml:space="preserve">The Bayes normal classifier, sometimes referred to as the </w:t>
      </w:r>
      <w:r w:rsidR="000B7347" w:rsidRPr="00B44B64">
        <w:t>ML</w:t>
      </w:r>
      <w:r w:rsidRPr="00B44B64">
        <w:t xml:space="preserve"> classifier, assumes </w:t>
      </w:r>
      <w:r w:rsidR="00126A40" w:rsidRPr="00B44B64">
        <w:t xml:space="preserve">that </w:t>
      </w:r>
      <w:r w:rsidRPr="00B44B64">
        <w:t xml:space="preserve">the classes are normally distributed.  Mean and covariance parameters are estimated for each class </w:t>
      </w:r>
      <w:r w:rsidRPr="00B44B64">
        <w:lastRenderedPageBreak/>
        <w:t xml:space="preserve">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7A38B5" w:rsidRPr="00B44B64">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fldChar w:fldCharType="separate"/>
      </w:r>
      <w:r w:rsidR="007A38B5" w:rsidRPr="00B44B64">
        <w:rPr>
          <w:noProof/>
          <w:vertAlign w:val="superscript"/>
        </w:rPr>
        <w:t>52</w:t>
      </w:r>
      <w:r w:rsidRPr="00B44B64">
        <w:fldChar w:fldCharType="end"/>
      </w:r>
      <w:r w:rsidRPr="00B44B64">
        <w:t xml:space="preserve">  </w:t>
      </w:r>
    </w:p>
    <w:p w14:paraId="33A83A9B" w14:textId="77777777" w:rsidR="00D61588" w:rsidRPr="00B44B64" w:rsidRDefault="00D61588" w:rsidP="006C32D3">
      <w:pPr>
        <w:pStyle w:val="BodyText"/>
      </w:pPr>
    </w:p>
    <w:p w14:paraId="57DD119E" w14:textId="119BCE24" w:rsidR="00D61588" w:rsidRPr="00B44B64" w:rsidRDefault="00D61588" w:rsidP="006C32D3">
      <w:pPr>
        <w:pStyle w:val="BodyText"/>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This classifier is a useful benchmark as it almost always performs reasonably well, requires only one parameter and makes no assumptions about class distributions</w:t>
      </w:r>
      <w:r w:rsidR="006C758D"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56F9B4E9" w14:textId="77777777" w:rsidR="00D61588" w:rsidRPr="00B44B64" w:rsidRDefault="00D61588" w:rsidP="006C32D3">
      <w:pPr>
        <w:pStyle w:val="BodyText"/>
      </w:pPr>
    </w:p>
    <w:p w14:paraId="7A7CE78E" w14:textId="43C936A0" w:rsidR="00905BD5" w:rsidRPr="00B44B64" w:rsidRDefault="00A61724" w:rsidP="006C32D3">
      <w:pPr>
        <w:pStyle w:val="BodyText"/>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6C32D3">
        <w:instrText xml:space="preserve"> \* MERGEFORMAT </w:instrText>
      </w:r>
      <w:r w:rsidR="006C758D" w:rsidRPr="00B44B64">
        <w:fldChar w:fldCharType="separate"/>
      </w:r>
      <w:r w:rsidR="006C758D" w:rsidRPr="00B44B64">
        <w:t xml:space="preserve">Table </w:t>
      </w:r>
      <w:r w:rsidR="006C758D" w:rsidRPr="00B44B64">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7A38B5" w:rsidRPr="00B44B64">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fldChar w:fldCharType="separate"/>
      </w:r>
      <w:r w:rsidR="007A38B5" w:rsidRPr="00B44B64">
        <w:rPr>
          <w:noProof/>
          <w:vertAlign w:val="superscript"/>
        </w:rPr>
        <w:t>53</w:t>
      </w:r>
      <w:r w:rsidR="00F65796" w:rsidRPr="00B44B64">
        <w:fldChar w:fldCharType="end"/>
      </w:r>
      <w:r w:rsidR="00F65796" w:rsidRPr="00B44B64">
        <w:t xml:space="preserve">   </w:t>
      </w:r>
    </w:p>
    <w:p w14:paraId="46EAF68B" w14:textId="77777777" w:rsidR="00905BD5" w:rsidRPr="00B44B64" w:rsidRDefault="00905BD5" w:rsidP="006C32D3">
      <w:pPr>
        <w:pStyle w:val="BodyText"/>
      </w:pPr>
    </w:p>
    <w:p w14:paraId="15528E06" w14:textId="030155E9" w:rsidR="007E73AF" w:rsidRPr="00B44B64" w:rsidRDefault="00D61588" w:rsidP="006C32D3">
      <w:pPr>
        <w:pStyle w:val="BodyText"/>
      </w:pPr>
      <w:r w:rsidRPr="00B44B64">
        <w:t>Morphological operators</w:t>
      </w:r>
      <w:r w:rsidRPr="00B44B64">
        <w:fldChar w:fldCharType="begin" w:fldLock="1"/>
      </w:r>
      <w:r w:rsidR="007A38B5" w:rsidRPr="00B44B64">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fldChar w:fldCharType="separate"/>
      </w:r>
      <w:r w:rsidR="007A38B5" w:rsidRPr="00B44B64">
        <w:rPr>
          <w:noProof/>
          <w:vertAlign w:val="superscript"/>
        </w:rPr>
        <w:t>54</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6C32D3">
      <w:pPr>
        <w:pStyle w:val="BodyText"/>
      </w:pPr>
    </w:p>
    <w:p w14:paraId="5A8B8F46" w14:textId="7834CE96" w:rsidR="007E73AF" w:rsidRPr="00B44B64" w:rsidRDefault="007E73AF" w:rsidP="00CA517C">
      <w:pPr>
        <w:pStyle w:val="1Tablecaption"/>
      </w:pPr>
      <w:bookmarkStart w:id="24" w:name="_Ref506824761"/>
      <w:r w:rsidRPr="00CA517C">
        <w:rPr>
          <w:b/>
        </w:rPr>
        <w:lastRenderedPageBreak/>
        <w:t xml:space="preserve">Table </w:t>
      </w:r>
      <w:r w:rsidRPr="00CA517C">
        <w:rPr>
          <w:b/>
        </w:rPr>
        <w:fldChar w:fldCharType="begin"/>
      </w:r>
      <w:r w:rsidRPr="00CA517C">
        <w:rPr>
          <w:b/>
        </w:rPr>
        <w:instrText xml:space="preserve"> SEQ Table \* ARABIC </w:instrText>
      </w:r>
      <w:r w:rsidRPr="00CA517C">
        <w:rPr>
          <w:b/>
        </w:rPr>
        <w:fldChar w:fldCharType="separate"/>
      </w:r>
      <w:r w:rsidR="006C758D" w:rsidRPr="00CA517C">
        <w:rPr>
          <w:b/>
          <w:noProof/>
        </w:rPr>
        <w:t>5</w:t>
      </w:r>
      <w:r w:rsidRPr="00CA517C">
        <w:rPr>
          <w:b/>
        </w:rPr>
        <w:fldChar w:fldCharType="end"/>
      </w:r>
      <w:bookmarkEnd w:id="24"/>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0652D881" w14:textId="4586D407" w:rsidR="00432395" w:rsidRPr="00B44B64" w:rsidRDefault="00680746" w:rsidP="006C32D3">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6B183551" w14:textId="77777777" w:rsidR="00F826D7" w:rsidRPr="00B44B64" w:rsidRDefault="00F826D7" w:rsidP="006C32D3">
      <w:pPr>
        <w:pStyle w:val="BodyText"/>
      </w:pPr>
    </w:p>
    <w:p w14:paraId="4CF2F7A3" w14:textId="11C28700" w:rsidR="00D61588" w:rsidRPr="00B44B64" w:rsidRDefault="009A3C3C" w:rsidP="009A3C3C">
      <w:pPr>
        <w:pStyle w:val="Heading1"/>
      </w:pPr>
      <w:r w:rsidRPr="00B44B64">
        <w:t>Results</w:t>
      </w:r>
    </w:p>
    <w:p w14:paraId="0F2A3FEA" w14:textId="4E93AB22" w:rsidR="00D61588" w:rsidRPr="00B44B64" w:rsidRDefault="00D61588" w:rsidP="006C32D3">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420505" w:rsidRPr="00B44B64">
        <w:t xml:space="preserve">Figure </w:t>
      </w:r>
      <w:r w:rsidR="00420505" w:rsidRPr="00B44B64">
        <w:rPr>
          <w:noProof/>
        </w:rPr>
        <w:t>5</w:t>
      </w:r>
      <w:r w:rsidR="00420505" w:rsidRPr="00B44B64">
        <w:fldChar w:fldCharType="end"/>
      </w:r>
      <w:r w:rsidRPr="00B44B64">
        <w:t xml:space="preserve">.  The </w:t>
      </w:r>
      <w:r w:rsidR="00E23523" w:rsidRPr="00B44B64">
        <w:t xml:space="preserve">red </w:t>
      </w:r>
      <w:r w:rsidRPr="00B44B64">
        <w:t xml:space="preserve">line shows the correlation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25" w:name="_Ref466458068"/>
      <w:bookmarkStart w:id="26" w:name="_Toc394582259"/>
      <w:bookmarkStart w:id="27" w:name="_Toc4483243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5</w:t>
      </w:r>
      <w:r w:rsidR="00F4774D" w:rsidRPr="00B44B64">
        <w:fldChar w:fldCharType="end"/>
      </w:r>
      <w:bookmarkEnd w:id="25"/>
      <w:r w:rsidRPr="00CA517C">
        <w:rPr>
          <w:b w:val="0"/>
        </w:rPr>
        <w:t xml:space="preserve">  Clustering of correlated features</w:t>
      </w:r>
      <w:bookmarkEnd w:id="26"/>
      <w:bookmarkEnd w:id="27"/>
    </w:p>
    <w:p w14:paraId="2E8FA040" w14:textId="77777777" w:rsidR="00D61588" w:rsidRPr="00B44B64" w:rsidRDefault="00D61588" w:rsidP="00D61588">
      <w:pPr>
        <w:spacing w:line="360" w:lineRule="auto"/>
        <w:jc w:val="both"/>
      </w:pPr>
    </w:p>
    <w:p w14:paraId="3B183BA4" w14:textId="22D5A034" w:rsidR="00D61588" w:rsidRPr="00B44B64" w:rsidRDefault="00D61588" w:rsidP="006C32D3">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6C758D" w:rsidRPr="00B44B64">
        <w:t xml:space="preserve">Table </w:t>
      </w:r>
      <w:r w:rsidR="006C758D" w:rsidRPr="00B44B64">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D61588">
      <w:pPr>
        <w:keepNext/>
        <w:keepLines/>
      </w:pPr>
    </w:p>
    <w:p w14:paraId="5613D40C" w14:textId="2CB45F09" w:rsidR="00D61588" w:rsidRPr="00B44B64" w:rsidRDefault="00D61588" w:rsidP="00CA517C">
      <w:pPr>
        <w:pStyle w:val="1Tablecaption"/>
      </w:pPr>
      <w:bookmarkStart w:id="28" w:name="_Ref395121413"/>
      <w:bookmarkStart w:id="29" w:name="_Toc394582241"/>
      <w:bookmarkStart w:id="30" w:name="_Toc448324340"/>
      <w:r w:rsidRPr="00785D14">
        <w:rPr>
          <w:b/>
        </w:rPr>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6C758D" w:rsidRPr="00785D14">
        <w:rPr>
          <w:b/>
          <w:noProof/>
        </w:rPr>
        <w:t>6</w:t>
      </w:r>
      <w:r w:rsidR="00F4774D" w:rsidRPr="00785D14">
        <w:rPr>
          <w:b/>
        </w:rPr>
        <w:fldChar w:fldCharType="end"/>
      </w:r>
      <w:bookmarkEnd w:id="28"/>
      <w:r w:rsidRPr="00B44B64">
        <w:t xml:space="preserve">   Ranked clusters</w:t>
      </w:r>
      <w:bookmarkEnd w:id="29"/>
      <w:bookmarkEnd w:id="30"/>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77777777" w:rsidR="00D61588" w:rsidRPr="00B44B64" w:rsidRDefault="00D61588" w:rsidP="007C5F60">
            <w:pPr>
              <w:rPr>
                <w:sz w:val="16"/>
              </w:rPr>
            </w:pPr>
            <w:r w:rsidRPr="00B44B64">
              <w:rPr>
                <w:sz w:val="16"/>
              </w:rPr>
              <w:t>64.73</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7777777" w:rsidR="00D61588" w:rsidRPr="00B44B64" w:rsidRDefault="00D61588" w:rsidP="007C5F60">
            <w:pPr>
              <w:rPr>
                <w:sz w:val="16"/>
              </w:rPr>
            </w:pPr>
            <w:r w:rsidRPr="00B44B64">
              <w:rPr>
                <w:sz w:val="16"/>
              </w:rPr>
              <w:t>64.81</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77777777" w:rsidR="00D61588" w:rsidRPr="00B44B64" w:rsidRDefault="00D61588" w:rsidP="007C5F60">
            <w:pPr>
              <w:rPr>
                <w:sz w:val="16"/>
              </w:rPr>
            </w:pPr>
            <w:r w:rsidRPr="00B44B64">
              <w:rPr>
                <w:sz w:val="16"/>
              </w:rPr>
              <w:t>64.97</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77777777" w:rsidR="00D61588" w:rsidRPr="00B44B64" w:rsidRDefault="00D61588" w:rsidP="007C5F60">
            <w:pPr>
              <w:rPr>
                <w:sz w:val="16"/>
              </w:rPr>
            </w:pPr>
            <w:r w:rsidRPr="00B44B64">
              <w:rPr>
                <w:sz w:val="16"/>
              </w:rPr>
              <w:t>65.14</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77777777" w:rsidR="00D61588" w:rsidRPr="00B44B64" w:rsidRDefault="00D61588" w:rsidP="007C5F60">
            <w:pPr>
              <w:rPr>
                <w:sz w:val="16"/>
              </w:rPr>
            </w:pPr>
            <w:r w:rsidRPr="00B44B64">
              <w:rPr>
                <w:sz w:val="16"/>
              </w:rPr>
              <w:t>66.14</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r w:rsidR="00D61588" w:rsidRPr="00B44B64">
        <w:t>gN</w:t>
      </w:r>
      <w:proofErr w:type="spell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1" w:name="_Toc394607659"/>
      <w:bookmarkStart w:id="32" w:name="_Toc448324321"/>
      <w:r w:rsidRPr="00B44B64">
        <w:t>Classification</w:t>
      </w:r>
      <w:bookmarkEnd w:id="31"/>
      <w:bookmarkEnd w:id="32"/>
      <w:r w:rsidR="003638E8" w:rsidRPr="00B44B64">
        <w:t xml:space="preserve"> and Canopy</w:t>
      </w:r>
      <w:r w:rsidR="00FA2071" w:rsidRPr="00B44B64">
        <w:t>-</w:t>
      </w:r>
      <w:r w:rsidR="003638E8" w:rsidRPr="00B44B64">
        <w:t xml:space="preserve">Cover Estimation </w:t>
      </w:r>
    </w:p>
    <w:bookmarkStart w:id="33" w:name="_Ref394403248"/>
    <w:p w14:paraId="268F445C" w14:textId="29A5B6CE" w:rsidR="00D61588" w:rsidRPr="00B44B64" w:rsidRDefault="00D61588" w:rsidP="006C32D3">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1179C5" w:rsidRPr="00B44B64">
        <w:t xml:space="preserve">Table </w:t>
      </w:r>
      <w:r w:rsidR="001179C5" w:rsidRPr="00B44B64">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34" w:name="_Ref394945112"/>
      <w:bookmarkStart w:id="35" w:name="_Ref394945108"/>
      <w:bookmarkStart w:id="36" w:name="_Toc448324342"/>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6C758D" w:rsidRPr="00785D14">
        <w:rPr>
          <w:b/>
          <w:noProof/>
        </w:rPr>
        <w:t>7</w:t>
      </w:r>
      <w:r w:rsidR="00F4774D" w:rsidRPr="00785D14">
        <w:rPr>
          <w:b/>
        </w:rPr>
        <w:fldChar w:fldCharType="end"/>
      </w:r>
      <w:bookmarkEnd w:id="34"/>
      <w:r w:rsidRPr="00B44B64">
        <w:t xml:space="preserve">   Classifier performance comparison</w:t>
      </w:r>
      <w:bookmarkEnd w:id="35"/>
      <w:bookmarkEnd w:id="36"/>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w:t>
            </w:r>
            <w:proofErr w:type="spellStart"/>
            <w:r w:rsidRPr="00B44B64">
              <w:rPr>
                <w:rFonts w:cs="Arial"/>
                <w:sz w:val="16"/>
                <w:szCs w:val="16"/>
              </w:rPr>
              <w:t>Bg</w:t>
            </w:r>
            <w:proofErr w:type="spellEnd"/>
            <w:r w:rsidRPr="00B44B64">
              <w:rPr>
                <w:rFonts w:cs="Arial"/>
                <w:sz w:val="16"/>
                <w:szCs w:val="16"/>
              </w:rPr>
              <w:t xml:space="preserve">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proofErr w:type="spellStart"/>
            <w:r w:rsidRPr="00B44B64">
              <w:rPr>
                <w:sz w:val="16"/>
                <w:szCs w:val="16"/>
              </w:rPr>
              <w:t>kNN</w:t>
            </w:r>
            <w:proofErr w:type="spellEnd"/>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73E36CBE" w:rsidR="00D61588" w:rsidRPr="00B44B64" w:rsidRDefault="00D61588" w:rsidP="00D61588">
      <w:pP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 PA = Producer’s Accuracy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r w:rsidR="0084644E" w:rsidRPr="00B44B64">
        <w:rPr>
          <w:rFonts w:ascii="Arial" w:hAnsi="Arial" w:cs="Arial"/>
          <w:sz w:val="16"/>
          <w:szCs w:val="16"/>
        </w:rPr>
        <w:t>Spekboom</w:t>
      </w:r>
      <w:proofErr w:type="spellEnd"/>
      <w:r w:rsidRPr="00B44B64">
        <w:rPr>
          <w:rFonts w:ascii="Arial" w:hAnsi="Arial" w:cs="Arial"/>
          <w:sz w:val="16"/>
          <w:szCs w:val="16"/>
        </w:rPr>
        <w:t xml:space="preserve"> , MAE = Mean Absolute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 SAE = Standard deviation of Absolute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6C32D3">
      <w:pPr>
        <w:pStyle w:val="BodyText"/>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1678D" w:rsidRPr="00B44B64">
        <w:t xml:space="preserve">Table </w:t>
      </w:r>
      <w:r w:rsidR="00B1678D" w:rsidRPr="00B44B64">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1678D" w:rsidRPr="00B44B64">
        <w:t xml:space="preserve">Table </w:t>
      </w:r>
      <w:r w:rsidR="00B1678D" w:rsidRPr="00B44B64">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745C69" w:rsidRPr="00B44B64">
        <w:t xml:space="preserve">Table </w:t>
      </w:r>
      <w:r w:rsidR="00745C69" w:rsidRPr="00B44B64">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37" w:name="_Ref395169572"/>
      <w:bookmarkStart w:id="38"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F4774D" w:rsidRPr="006C32D3">
        <w:rPr>
          <w:b/>
          <w:noProof/>
        </w:rPr>
        <w:t>8</w:t>
      </w:r>
      <w:r w:rsidR="00F4774D" w:rsidRPr="006C32D3">
        <w:rPr>
          <w:b/>
        </w:rPr>
        <w:fldChar w:fldCharType="end"/>
      </w:r>
      <w:bookmarkEnd w:id="37"/>
      <w:r w:rsidRPr="00B44B64">
        <w:t xml:space="preserve">   Decision tree </w:t>
      </w:r>
      <w:r w:rsidR="00745C69" w:rsidRPr="00B44B64">
        <w:t>three-class</w:t>
      </w:r>
      <w:r w:rsidRPr="00B44B64">
        <w:t xml:space="preserve"> confusion matrix</w:t>
      </w:r>
      <w:bookmarkEnd w:id="38"/>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39" w:name="_Ref395169574"/>
      <w:bookmarkStart w:id="40"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F4774D" w:rsidRPr="006C32D3">
        <w:rPr>
          <w:b/>
          <w:noProof/>
        </w:rPr>
        <w:t>9</w:t>
      </w:r>
      <w:r w:rsidR="00F4774D" w:rsidRPr="006C32D3">
        <w:rPr>
          <w:b/>
        </w:rPr>
        <w:fldChar w:fldCharType="end"/>
      </w:r>
      <w:bookmarkEnd w:id="39"/>
      <w:r w:rsidRPr="00B44B64">
        <w:t xml:space="preserve">   Decision tree </w:t>
      </w:r>
      <w:r w:rsidR="00745C69" w:rsidRPr="00B44B64">
        <w:t>two-class</w:t>
      </w:r>
      <w:r w:rsidRPr="00B44B64">
        <w:t xml:space="preserve"> confusion matrix</w:t>
      </w:r>
      <w:bookmarkEnd w:id="40"/>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proofErr w:type="gramStart"/>
      <w:r w:rsidRPr="00B44B64">
        <w:rPr>
          <w:rFonts w:ascii="Arial" w:hAnsi="Arial" w:cs="Arial"/>
          <w:sz w:val="16"/>
          <w:szCs w:val="16"/>
          <w:vertAlign w:val="superscript"/>
        </w:rPr>
        <w:t>a</w:t>
      </w:r>
      <w:proofErr w:type="gramEnd"/>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AF7146F" w:rsidR="00D61588" w:rsidRPr="00B44B64" w:rsidRDefault="00D61588" w:rsidP="00CA517C">
      <w:pPr>
        <w:pStyle w:val="1Tablecaption"/>
      </w:pPr>
      <w:bookmarkStart w:id="41" w:name="_Ref395175360"/>
      <w:bookmarkStart w:id="42"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F4774D" w:rsidRPr="006C32D3">
        <w:rPr>
          <w:b/>
          <w:noProof/>
        </w:rPr>
        <w:t>10</w:t>
      </w:r>
      <w:r w:rsidR="00F4774D" w:rsidRPr="006C32D3">
        <w:rPr>
          <w:b/>
        </w:rPr>
        <w:fldChar w:fldCharType="end"/>
      </w:r>
      <w:bookmarkEnd w:id="41"/>
      <w:r w:rsidRPr="00B44B64">
        <w:t xml:space="preserve">   Decision </w:t>
      </w:r>
      <w:r w:rsidR="00CF403F" w:rsidRPr="00B44B64">
        <w:t>t</w:t>
      </w:r>
      <w:r w:rsidRPr="00B44B64">
        <w:t>ree field canopy</w:t>
      </w:r>
      <w:r w:rsidR="00FA2071" w:rsidRPr="00B44B64">
        <w:t>-</w:t>
      </w:r>
      <w:r w:rsidRPr="00B44B64">
        <w:t>cover estimates</w:t>
      </w:r>
      <w:bookmarkEnd w:id="42"/>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6C32D3">
      <w:pPr>
        <w:pStyle w:val="BodyText"/>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1678D" w:rsidRPr="00B44B64">
        <w:t xml:space="preserve">Figure </w:t>
      </w:r>
      <w:r w:rsidR="00B1678D" w:rsidRPr="00B44B64">
        <w:rPr>
          <w:noProof/>
        </w:rPr>
        <w:t>6</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B1678D" w:rsidRPr="00B44B64">
        <w:t xml:space="preserve">Figure </w:t>
      </w:r>
      <w:r w:rsidR="00B1678D" w:rsidRPr="00B44B64">
        <w:rPr>
          <w:noProof/>
        </w:rPr>
        <w:t>9</w:t>
      </w:r>
      <w:r w:rsidRPr="00B44B64">
        <w:fldChar w:fldCharType="end"/>
      </w:r>
      <w:r w:rsidRPr="00B44B64">
        <w:t xml:space="preserve"> </w:t>
      </w:r>
      <w:r w:rsidRPr="00B44B64">
        <w:lastRenderedPageBreak/>
        <w:t>show 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A07E23" w:rsidRPr="00B44B64">
        <w:t>Table 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43" w:name="_Ref395293945"/>
      <w:bookmarkStart w:id="44" w:name="_Toc448324369"/>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6</w:t>
      </w:r>
      <w:r w:rsidR="00F4774D" w:rsidRPr="00B44B64">
        <w:fldChar w:fldCharType="end"/>
      </w:r>
      <w:bookmarkEnd w:id="43"/>
      <w:r w:rsidRPr="006C32D3">
        <w:rPr>
          <w:b w:val="0"/>
        </w:rPr>
        <w:t xml:space="preserve">  </w:t>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44"/>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45"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7</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45"/>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jc w:val="center"/>
        <w:rPr>
          <w:b w:val="0"/>
        </w:rPr>
      </w:pPr>
      <w:bookmarkStart w:id="46"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8</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46"/>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47" w:name="_Ref395293949"/>
      <w:bookmarkStart w:id="48" w:name="_Toc448324372"/>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F4774D" w:rsidRPr="00B44B64">
        <w:rPr>
          <w:noProof/>
        </w:rPr>
        <w:t>9</w:t>
      </w:r>
      <w:r w:rsidR="00F4774D" w:rsidRPr="00B44B64">
        <w:fldChar w:fldCharType="end"/>
      </w:r>
      <w:bookmarkEnd w:id="47"/>
      <w:r w:rsidRPr="006C32D3">
        <w:rPr>
          <w:b w:val="0"/>
        </w:rPr>
        <w:t xml:space="preserve">  </w:t>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48"/>
    </w:p>
    <w:p w14:paraId="65368C9C" w14:textId="77777777" w:rsidR="00D61588" w:rsidRPr="00B44B64" w:rsidRDefault="00D61588" w:rsidP="00D6158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576A33C3" w14:textId="5DF21016" w:rsidR="00832542" w:rsidRPr="00B44B64" w:rsidRDefault="00832542" w:rsidP="006C32D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Pr="00B44B64">
        <w:t xml:space="preserve">Table </w:t>
      </w:r>
      <w:r w:rsidRPr="00B44B64">
        <w:rPr>
          <w:noProof/>
        </w:rPr>
        <w:t>5</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Pr="00B44B64" w:rsidRDefault="00832542" w:rsidP="006C32D3">
      <w:pPr>
        <w:pStyle w:val="BodyText"/>
      </w:pPr>
    </w:p>
    <w:p w14:paraId="52B970A1" w14:textId="5DD8467A" w:rsidR="00832542" w:rsidRPr="00B44B64" w:rsidRDefault="00832542" w:rsidP="006C32D3">
      <w:pPr>
        <w:pStyle w:val="BodyText"/>
      </w:pPr>
      <w:r w:rsidRPr="00B44B64">
        <w:t xml:space="preserve">EntropyPc1 is ranked highly (third) in its own cluster, which supports the hypothesis that texture is an important property for mapping vegetation in VHR imagery.  It is, however, the </w:t>
      </w:r>
      <w:r w:rsidRPr="00B44B64">
        <w:lastRenderedPageBreak/>
        <w:t>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2F229F9D" w14:textId="77777777" w:rsidR="00832542" w:rsidRPr="00B44B64" w:rsidRDefault="00832542" w:rsidP="006C32D3">
      <w:pPr>
        <w:pStyle w:val="BodyText"/>
      </w:pPr>
    </w:p>
    <w:p w14:paraId="5E521CAE" w14:textId="48819E12" w:rsidR="00832542" w:rsidRPr="00B44B64" w:rsidRDefault="00832542" w:rsidP="006C32D3">
      <w:pPr>
        <w:pStyle w:val="BodyText"/>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t>also found the blue band to be valuable due to its insensitivity to shadowing issues.</w:t>
      </w:r>
    </w:p>
    <w:p w14:paraId="0F232677" w14:textId="77777777" w:rsidR="00832542" w:rsidRPr="00B44B64" w:rsidRDefault="00832542" w:rsidP="006C32D3">
      <w:pPr>
        <w:pStyle w:val="BodyText"/>
      </w:pPr>
    </w:p>
    <w:p w14:paraId="3FF32ACB" w14:textId="18C4BE85" w:rsidR="00832542" w:rsidRPr="00B44B64" w:rsidRDefault="005B5335" w:rsidP="006C32D3">
      <w:pPr>
        <w:pStyle w:val="BodyText"/>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7A127FA0" w14:textId="77777777" w:rsidR="00832542" w:rsidRPr="00B44B64" w:rsidRDefault="00832542" w:rsidP="006C32D3">
      <w:pPr>
        <w:pStyle w:val="BodyText"/>
      </w:pPr>
    </w:p>
    <w:p w14:paraId="18922345" w14:textId="5A4E8E3E" w:rsidR="00A14171" w:rsidRPr="00B44B64" w:rsidRDefault="00264141" w:rsidP="006C32D3">
      <w:pPr>
        <w:pStyle w:val="BodyText"/>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 xml:space="preserve">be more informative than any </w:t>
      </w:r>
      <w:r w:rsidR="00A14171" w:rsidRPr="00B44B64">
        <w:lastRenderedPageBreak/>
        <w:t>one of them in isolation.  There is only one sliding window feature, EntropyPc1</w:t>
      </w:r>
      <w:r w:rsidR="006D799B" w:rsidRPr="00B44B64">
        <w:t>,</w:t>
      </w:r>
      <w:r w:rsidR="00A14171" w:rsidRPr="00B44B64">
        <w:t xml:space="preserve"> in our final selection.  </w:t>
      </w:r>
    </w:p>
    <w:p w14:paraId="515020CD" w14:textId="77777777" w:rsidR="00A14171" w:rsidRPr="00B44B64" w:rsidRDefault="00A14171" w:rsidP="006C32D3">
      <w:pPr>
        <w:pStyle w:val="BodyText"/>
      </w:pP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202CD2B6" w14:textId="266FDA65" w:rsidR="007022E8" w:rsidRPr="00B44B64" w:rsidRDefault="007022E8" w:rsidP="006C32D3">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38598A" w:rsidRPr="00B44B64">
        <w:t xml:space="preserve">Table </w:t>
      </w:r>
      <w:r w:rsidR="0038598A" w:rsidRPr="00B44B64">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42C372BC" w14:textId="77777777" w:rsidR="007022E8" w:rsidRPr="00B44B64" w:rsidRDefault="007022E8" w:rsidP="006C32D3">
      <w:pPr>
        <w:pStyle w:val="BodyText"/>
      </w:pPr>
    </w:p>
    <w:p w14:paraId="5F157561" w14:textId="128E7059" w:rsidR="007022E8" w:rsidRPr="00B44B64" w:rsidRDefault="007022E8" w:rsidP="006C32D3">
      <w:pPr>
        <w:pStyle w:val="BodyText"/>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Pr="00B44B64">
        <w:t xml:space="preserve">Table </w:t>
      </w:r>
      <w:r w:rsidRPr="00B44B64">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5A567B42" w14:textId="77777777" w:rsidR="007022E8" w:rsidRPr="00B44B64" w:rsidRDefault="007022E8" w:rsidP="006C32D3">
      <w:pPr>
        <w:pStyle w:val="BodyText"/>
      </w:pPr>
    </w:p>
    <w:p w14:paraId="0E5EDDA3" w14:textId="63378B76" w:rsidR="00D52290" w:rsidRPr="00B44B64" w:rsidRDefault="000D48A5" w:rsidP="006C32D3">
      <w:pPr>
        <w:pStyle w:val="BodyText"/>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w:t>
      </w:r>
      <w:r w:rsidR="007C1081" w:rsidRPr="00B44B64">
        <w:lastRenderedPageBreak/>
        <w:t xml:space="preserve">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3827102" w14:textId="77777777" w:rsidR="00D52290" w:rsidRPr="00B44B64" w:rsidRDefault="00D52290" w:rsidP="006C32D3">
      <w:pPr>
        <w:pStyle w:val="BodyText"/>
      </w:pPr>
    </w:p>
    <w:p w14:paraId="5BCB3149" w14:textId="27E96989" w:rsidR="007C1081" w:rsidRPr="00B44B64" w:rsidRDefault="00C9567E" w:rsidP="006C32D3">
      <w:pPr>
        <w:pStyle w:val="BodyText"/>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D52290" w:rsidRPr="00B44B64">
        <w:t xml:space="preserve">Figure </w:t>
      </w:r>
      <w:r w:rsidR="00D52290" w:rsidRPr="00B44B64">
        <w:rPr>
          <w:noProof/>
        </w:rPr>
        <w:t>6</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D52290" w:rsidRPr="00B44B64">
        <w:t xml:space="preserve">Figure </w:t>
      </w:r>
      <w:r w:rsidR="00D52290" w:rsidRPr="00B44B64">
        <w:rPr>
          <w:noProof/>
        </w:rPr>
        <w:t>9</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D52290" w:rsidRPr="00B44B64">
        <w:t>Table 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12C38134" w14:textId="77777777" w:rsidR="002C7CA1" w:rsidRPr="00B44B64" w:rsidRDefault="002C7CA1" w:rsidP="006C32D3">
      <w:pPr>
        <w:pStyle w:val="BodyText"/>
      </w:pPr>
    </w:p>
    <w:p w14:paraId="4AFB633D" w14:textId="5D27014B" w:rsidR="002C7CA1" w:rsidRPr="00B44B64" w:rsidRDefault="002C6C67" w:rsidP="006C32D3">
      <w:pPr>
        <w:pStyle w:val="BodyText"/>
      </w:pPr>
      <w:r w:rsidRPr="00B44B64">
        <w:t xml:space="preserve">This study is one of few examples of vegetation mapping using VHR imagery over a large area </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fldChar w:fldCharType="separate"/>
      </w:r>
      <w:r w:rsidR="007A38B5" w:rsidRPr="00B44B64">
        <w:rPr>
          <w:noProof/>
          <w:vertAlign w:val="superscript"/>
        </w:rPr>
        <w:t>12,14</w:t>
      </w:r>
      <w:r w:rsidRPr="00B44B64">
        <w:fldChar w:fldCharType="end"/>
      </w:r>
      <w:r w:rsidRPr="00B44B64">
        <w:t xml:space="preserve">.  </w:t>
      </w:r>
      <w:r w:rsidR="002C7CA1" w:rsidRPr="00B44B64">
        <w:t xml:space="preserve">While the mapping accuracies achieved compare well with related studies </w:t>
      </w:r>
      <w:r w:rsidR="002C7CA1"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fldChar w:fldCharType="separate"/>
      </w:r>
      <w:r w:rsidR="007A38B5" w:rsidRPr="00B44B64">
        <w:rPr>
          <w:noProof/>
          <w:vertAlign w:val="superscript"/>
        </w:rPr>
        <w:t>18,19,23,26,56</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B02E8E"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2931F3FE" w14:textId="77777777" w:rsidR="007022E8" w:rsidRPr="00B44B64" w:rsidRDefault="007022E8" w:rsidP="006C32D3">
      <w:pPr>
        <w:pStyle w:val="BodyText"/>
      </w:pPr>
    </w:p>
    <w:p w14:paraId="78BD342E" w14:textId="1CAC33A7" w:rsidR="00D61588" w:rsidRPr="00B44B64" w:rsidRDefault="00D3757C" w:rsidP="00D3757C">
      <w:pPr>
        <w:pStyle w:val="Heading1"/>
      </w:pPr>
      <w:r w:rsidRPr="00B44B64">
        <w:t>Conclusions</w:t>
      </w:r>
    </w:p>
    <w:p w14:paraId="0D87BE0D" w14:textId="3F2AD13F" w:rsidR="00D61588" w:rsidRPr="00B44B64" w:rsidRDefault="00436BA0" w:rsidP="006C32D3">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w:t>
      </w:r>
      <w:r w:rsidR="00D61588" w:rsidRPr="00B44B64">
        <w:lastRenderedPageBreak/>
        <w:t xml:space="preserve">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2B92BD95" w14:textId="77777777" w:rsidR="00D61588" w:rsidRPr="00B44B64" w:rsidRDefault="00D61588" w:rsidP="006C32D3">
      <w:pPr>
        <w:pStyle w:val="BodyText"/>
      </w:pPr>
    </w:p>
    <w:p w14:paraId="15C41FA4" w14:textId="5F43A2CA" w:rsidR="00D61588" w:rsidRPr="00B44B64" w:rsidRDefault="00D61588" w:rsidP="006C32D3">
      <w:pPr>
        <w:pStyle w:val="BodyText"/>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fldChar w:fldCharType="separate"/>
      </w:r>
      <w:r w:rsidR="007A38B5" w:rsidRPr="00B44B64">
        <w:rPr>
          <w:noProof/>
          <w:vertAlign w:val="superscript"/>
        </w:rPr>
        <w:t>12,57,58</w:t>
      </w:r>
      <w:r w:rsidRPr="00B44B64">
        <w:fldChar w:fldCharType="end"/>
      </w:r>
      <w:r w:rsidRPr="00B44B64">
        <w:t xml:space="preserve">  </w:t>
      </w:r>
    </w:p>
    <w:p w14:paraId="1FFE96F2" w14:textId="77777777" w:rsidR="00D61588" w:rsidRPr="00B44B64" w:rsidRDefault="00D61588" w:rsidP="006C32D3">
      <w:pPr>
        <w:pStyle w:val="BodyText"/>
      </w:pPr>
    </w:p>
    <w:p w14:paraId="3E5C6D0F" w14:textId="77777777" w:rsidR="00D61588" w:rsidRPr="00B44B64" w:rsidRDefault="00D61588" w:rsidP="00D61588">
      <w:pPr>
        <w:pStyle w:val="1TeksCharChar"/>
      </w:pPr>
      <w:bookmarkStart w:id="49" w:name="_GoBack"/>
      <w:bookmarkEnd w:id="33"/>
      <w:bookmarkEnd w:id="49"/>
    </w:p>
    <w:p w14:paraId="3A80E570" w14:textId="40C8F612" w:rsidR="00AE16C1" w:rsidRPr="00B44B64" w:rsidRDefault="00AE16C1" w:rsidP="00AE16C1">
      <w:pPr>
        <w:pStyle w:val="Heading1"/>
        <w:keepLines/>
        <w:numPr>
          <w:ilvl w:val="0"/>
          <w:numId w:val="0"/>
        </w:numPr>
      </w:pPr>
      <w:r w:rsidRPr="00B44B64">
        <w:t>Acknowledg</w:t>
      </w:r>
      <w:r w:rsidR="000F4F02" w:rsidRPr="00B44B64">
        <w:t>ment</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77777777" w:rsidR="001C5BD7" w:rsidRPr="00B44B64" w:rsidRDefault="001C5BD7" w:rsidP="001C5BD7">
      <w:pPr>
        <w:pStyle w:val="PreHeadings"/>
      </w:pPr>
      <w:r w:rsidRPr="00B44B64">
        <w:lastRenderedPageBreak/>
        <w:t>REFERENCES</w:t>
      </w:r>
    </w:p>
    <w:p w14:paraId="36C28AB8" w14:textId="5D1CDAC0" w:rsidR="00B3684F" w:rsidRPr="00B3684F" w:rsidRDefault="007A38B5" w:rsidP="00B3684F">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B3684F" w:rsidRPr="00B3684F">
        <w:rPr>
          <w:noProof/>
        </w:rPr>
        <w:t>1.</w:t>
      </w:r>
      <w:r w:rsidR="00B3684F" w:rsidRPr="00B3684F">
        <w:rPr>
          <w:noProof/>
        </w:rPr>
        <w:tab/>
        <w:t>J. Vlok, R. M. Cowling, and T. Wolf, “A vegetation map for the Little Karoo,” Unpublished maps and report for a SKEP project supported by CEPF grant no 1064410304 (2005).</w:t>
      </w:r>
    </w:p>
    <w:p w14:paraId="605088B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w:t>
      </w:r>
      <w:r w:rsidRPr="00B3684F">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0C98AB9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w:t>
      </w:r>
      <w:r w:rsidRPr="00B3684F">
        <w:rPr>
          <w:noProof/>
        </w:rPr>
        <w:tab/>
        <w:t xml:space="preserve">A. Sigwela et al., “The impact of browsing-induced degradation on the reproduction of subtropical thicket canopy shrubs and trees,” South African J. Bot. </w:t>
      </w:r>
      <w:r w:rsidRPr="00B3684F">
        <w:rPr>
          <w:b/>
          <w:bCs/>
          <w:noProof/>
        </w:rPr>
        <w:t>75</w:t>
      </w:r>
      <w:r w:rsidRPr="00B3684F">
        <w:rPr>
          <w:noProof/>
        </w:rPr>
        <w:t>(2), 262–267, Elsevier B.V. (2009) [doi:10.1016/j.sajb.2008.12.001].</w:t>
      </w:r>
    </w:p>
    <w:p w14:paraId="57FBB00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w:t>
      </w:r>
      <w:r w:rsidRPr="00B3684F">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B3684F">
        <w:rPr>
          <w:b/>
          <w:bCs/>
          <w:noProof/>
        </w:rPr>
        <w:t>2</w:t>
      </w:r>
      <w:r w:rsidRPr="00B3684F">
        <w:rPr>
          <w:noProof/>
        </w:rPr>
        <w:t>, J. Aronson, S. Milton, and J. Blignaut, Eds., pp. 179–187, Island Press., Washington DC (2007).</w:t>
      </w:r>
    </w:p>
    <w:p w14:paraId="6D9CACC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w:t>
      </w:r>
      <w:r w:rsidRPr="00B3684F">
        <w:rPr>
          <w:noProof/>
        </w:rPr>
        <w:tab/>
        <w:t xml:space="preserve">A. J. Mills et al., “Effects of goat pastoralism on ecosystem carbon storage in semiarid thicket, Eastern Cape, South Africa,” Austral Ecol. </w:t>
      </w:r>
      <w:r w:rsidRPr="00B3684F">
        <w:rPr>
          <w:b/>
          <w:bCs/>
          <w:noProof/>
        </w:rPr>
        <w:t>30</w:t>
      </w:r>
      <w:r w:rsidRPr="00B3684F">
        <w:rPr>
          <w:noProof/>
        </w:rPr>
        <w:t>, 797–804 (2005).</w:t>
      </w:r>
    </w:p>
    <w:p w14:paraId="2E9DE70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6.</w:t>
      </w:r>
      <w:r w:rsidRPr="00B3684F">
        <w:rPr>
          <w:noProof/>
        </w:rPr>
        <w:tab/>
        <w:t xml:space="preserve">M. Thompson et al., “Mapping grazing-induced degradation in a semi-arid environment: A rapid and cost effective approach for assessment and monitoring,” Environ. Manage. </w:t>
      </w:r>
      <w:r w:rsidRPr="00B3684F">
        <w:rPr>
          <w:b/>
          <w:bCs/>
          <w:noProof/>
        </w:rPr>
        <w:t>43</w:t>
      </w:r>
      <w:r w:rsidRPr="00B3684F">
        <w:rPr>
          <w:noProof/>
        </w:rPr>
        <w:t>, 585–596 (2009) [doi:10.1007/s00267-008-9228-x].</w:t>
      </w:r>
    </w:p>
    <w:p w14:paraId="7AB5A89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7.</w:t>
      </w:r>
      <w:r w:rsidRPr="00B3684F">
        <w:rPr>
          <w:noProof/>
        </w:rPr>
        <w:tab/>
        <w:t xml:space="preserve">G. van Luijk et al., “Hydrological implications of desertification: Degradation of South African semi-arid subtropical thicket,” J. Arid Environ. </w:t>
      </w:r>
      <w:r w:rsidRPr="00B3684F">
        <w:rPr>
          <w:b/>
          <w:bCs/>
          <w:noProof/>
        </w:rPr>
        <w:t>91</w:t>
      </w:r>
      <w:r w:rsidRPr="00B3684F">
        <w:rPr>
          <w:noProof/>
        </w:rPr>
        <w:t>, 14–21, Elsevier Ltd (2013) [doi:10.1016/j.jaridenv.2012.10.022].</w:t>
      </w:r>
    </w:p>
    <w:p w14:paraId="2610FAD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8.</w:t>
      </w:r>
      <w:r w:rsidRPr="00B3684F">
        <w:rPr>
          <w:noProof/>
        </w:rPr>
        <w:tab/>
        <w:t xml:space="preserve">A. J. Mills and R. M. Cowling, “Rate of carbon sequestration at two thicket restoration sites in the Eastern Cape, South Africa,” Restor. Ecol. </w:t>
      </w:r>
      <w:r w:rsidRPr="00B3684F">
        <w:rPr>
          <w:b/>
          <w:bCs/>
          <w:noProof/>
        </w:rPr>
        <w:t>14</w:t>
      </w:r>
      <w:r w:rsidRPr="00B3684F">
        <w:rPr>
          <w:noProof/>
        </w:rPr>
        <w:t>(1), 38–49 (2006).</w:t>
      </w:r>
    </w:p>
    <w:p w14:paraId="747442F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9.</w:t>
      </w:r>
      <w:r w:rsidRPr="00B3684F">
        <w:rPr>
          <w:noProof/>
        </w:rPr>
        <w:tab/>
        <w:t xml:space="preserve">M. L. Vyver et al., “Active restoration of woody canopy dominants in degraded South African semi-arid thicket is neither ecologically nor economically feasible,” Appl. Veg. Sci. </w:t>
      </w:r>
      <w:r w:rsidRPr="00B3684F">
        <w:rPr>
          <w:b/>
          <w:bCs/>
          <w:noProof/>
        </w:rPr>
        <w:t>15</w:t>
      </w:r>
      <w:r w:rsidRPr="00B3684F">
        <w:rPr>
          <w:noProof/>
        </w:rPr>
        <w:t>(1), 26–34 (2012) [doi:10.1111/j.1654-109X.2011.01162.x].</w:t>
      </w:r>
    </w:p>
    <w:p w14:paraId="2B39689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10.</w:t>
      </w:r>
      <w:r w:rsidRPr="00B3684F">
        <w:rPr>
          <w:noProof/>
        </w:rPr>
        <w:tab/>
        <w:t xml:space="preserve">H. Adie and R. I. Yeaton, “Regeneration dynamics in arid subtropical thicket, South Africa,” South African J. Bot. </w:t>
      </w:r>
      <w:r w:rsidRPr="00B3684F">
        <w:rPr>
          <w:b/>
          <w:bCs/>
          <w:noProof/>
        </w:rPr>
        <w:t>88</w:t>
      </w:r>
      <w:r w:rsidRPr="00B3684F">
        <w:rPr>
          <w:noProof/>
        </w:rPr>
        <w:t xml:space="preserve">, 80–85, South African Association of Botanists </w:t>
      </w:r>
      <w:r w:rsidRPr="00B3684F">
        <w:rPr>
          <w:noProof/>
        </w:rPr>
        <w:lastRenderedPageBreak/>
        <w:t>(2013) [doi:10.1016/j.sajb.2013.05.010].</w:t>
      </w:r>
    </w:p>
    <w:p w14:paraId="546EAD6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11.</w:t>
      </w:r>
      <w:r w:rsidRPr="00B3684F">
        <w:rPr>
          <w:noProof/>
        </w:rPr>
        <w:tab/>
        <w:t xml:space="preserve">A. J. Mills and R. M. Cowling, “Below-ground carbon stocks in intact and transformed subtropical thicket landscapes in semi-arid South Africa,” J. Arid Environ. </w:t>
      </w:r>
      <w:r w:rsidRPr="00B3684F">
        <w:rPr>
          <w:b/>
          <w:bCs/>
          <w:noProof/>
        </w:rPr>
        <w:t>74</w:t>
      </w:r>
      <w:r w:rsidRPr="00B3684F">
        <w:rPr>
          <w:noProof/>
        </w:rPr>
        <w:t>(1), 93–100, Elsevier Ltd (2010) [doi:10.1016/j.jaridenv.2009.07.002].</w:t>
      </w:r>
    </w:p>
    <w:p w14:paraId="34FEC02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12.</w:t>
      </w:r>
      <w:r w:rsidRPr="00B3684F">
        <w:rPr>
          <w:noProof/>
        </w:rPr>
        <w:tab/>
        <w:t xml:space="preserve">C. Eisfelder, C. Kuenzer, and S. Dech, “Derivation of biomass information for semi-arid areas using remote-sensing data,” Int. J. Remote Sens. </w:t>
      </w:r>
      <w:r w:rsidRPr="00B3684F">
        <w:rPr>
          <w:b/>
          <w:bCs/>
          <w:noProof/>
        </w:rPr>
        <w:t>33</w:t>
      </w:r>
      <w:r w:rsidRPr="00B3684F">
        <w:rPr>
          <w:noProof/>
        </w:rPr>
        <w:t>(9), 2937–2984 (2012).</w:t>
      </w:r>
    </w:p>
    <w:p w14:paraId="2C1F58F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13.</w:t>
      </w:r>
      <w:r w:rsidRPr="00B3684F">
        <w:rPr>
          <w:noProof/>
        </w:rPr>
        <w:tab/>
        <w:t>M. J. Powell, “Restoration of degraded subtropical thickets in the Baviaanskloof Megareserve, South Africa,” Rhodes University (2009).</w:t>
      </w:r>
    </w:p>
    <w:p w14:paraId="49A3B9D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14.</w:t>
      </w:r>
      <w:r w:rsidRPr="00B3684F">
        <w:rPr>
          <w:noProof/>
        </w:rPr>
        <w:tab/>
        <w:t xml:space="preserve">D. Lu, “The potential and challenge of remote sensing based biomass estimation,” Int. J. Remote Sens. </w:t>
      </w:r>
      <w:r w:rsidRPr="00B3684F">
        <w:rPr>
          <w:b/>
          <w:bCs/>
          <w:noProof/>
        </w:rPr>
        <w:t>27</w:t>
      </w:r>
      <w:r w:rsidRPr="00B3684F">
        <w:rPr>
          <w:noProof/>
        </w:rPr>
        <w:t>(7), 1297–1328 (2006) [doi:10.1080/01431160500486732].</w:t>
      </w:r>
    </w:p>
    <w:p w14:paraId="291C5D7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15.</w:t>
      </w:r>
      <w:r w:rsidRPr="00B3684F">
        <w:rPr>
          <w:noProof/>
        </w:rPr>
        <w:tab/>
        <w:t xml:space="preserve">P. Curran et al., “Mapping restoration opportunity for collaborating with land managers in a carbon credit-funded restoration program in the Makana municipality, Eastern Cape, South Africa,” Restor. Ecol. </w:t>
      </w:r>
      <w:r w:rsidRPr="00B3684F">
        <w:rPr>
          <w:b/>
          <w:bCs/>
          <w:noProof/>
        </w:rPr>
        <w:t>20</w:t>
      </w:r>
      <w:r w:rsidRPr="00B3684F">
        <w:rPr>
          <w:noProof/>
        </w:rPr>
        <w:t>(1), 56–64 (2012) [doi:10.1111/j.1526-100X.2010.00746.x].</w:t>
      </w:r>
    </w:p>
    <w:p w14:paraId="403A969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16.</w:t>
      </w:r>
      <w:r w:rsidRPr="00B3684F">
        <w:rPr>
          <w:noProof/>
        </w:rPr>
        <w:tab/>
        <w:t xml:space="preserve">A. J. Mills et al., </w:t>
      </w:r>
      <w:r w:rsidRPr="00B3684F">
        <w:rPr>
          <w:i/>
          <w:iCs/>
          <w:noProof/>
        </w:rPr>
        <w:t>Investing in sustainability. Restoring degraded thicket, creating jobs, capturing carbon and earning green credit.</w:t>
      </w:r>
      <w:r w:rsidRPr="00B3684F">
        <w:rPr>
          <w:noProof/>
        </w:rPr>
        <w:t>, 1234, in Published by Climate Action Partnership, Cape Town, and Wilderness Foundation, Port Elizabeth, Climate Action Partnership, Cape Town and Wilderness Foundation, Port Elizabeth. (2010).</w:t>
      </w:r>
    </w:p>
    <w:p w14:paraId="22AF079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17.</w:t>
      </w:r>
      <w:r w:rsidRPr="00B3684F">
        <w:rPr>
          <w:noProof/>
        </w:rPr>
        <w:tab/>
        <w:t xml:space="preserve">S. Basu et al., “A Semiautomated Probabilistic Framework for Tree-Cover Delineation From 1-m NAIP Imagery Using a High-Performance Computing Architecture,” IEEE Trans. Geosci. Remote Sens. </w:t>
      </w:r>
      <w:r w:rsidRPr="00B3684F">
        <w:rPr>
          <w:b/>
          <w:bCs/>
          <w:noProof/>
        </w:rPr>
        <w:t>53</w:t>
      </w:r>
      <w:r w:rsidRPr="00B3684F">
        <w:rPr>
          <w:noProof/>
        </w:rPr>
        <w:t>(10), 5690–5708 (2015) [doi:10.1109/TGRS.2015.2428197].</w:t>
      </w:r>
    </w:p>
    <w:p w14:paraId="2FC2768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18.</w:t>
      </w:r>
      <w:r w:rsidRPr="00B3684F">
        <w:rPr>
          <w:noProof/>
        </w:rPr>
        <w:tab/>
        <w:t xml:space="preserve">A. Ghosh and P. K. Joshi, “A comparison of selected classification algorithms for mapping bamboo patches in lower Gangetic plains using very high resolution WorldView 2 imagery,” Int. J. Appl. Earth Obs. Geoinf. </w:t>
      </w:r>
      <w:r w:rsidRPr="00B3684F">
        <w:rPr>
          <w:b/>
          <w:bCs/>
          <w:noProof/>
        </w:rPr>
        <w:t>26</w:t>
      </w:r>
      <w:r w:rsidRPr="00B3684F">
        <w:rPr>
          <w:noProof/>
        </w:rPr>
        <w:t>, 298–311, Elsevier B.V. (2014) [doi:10.1016/j.jag.2013.08.011].</w:t>
      </w:r>
    </w:p>
    <w:p w14:paraId="5249267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19.</w:t>
      </w:r>
      <w:r w:rsidRPr="00B3684F">
        <w:rPr>
          <w:noProof/>
        </w:rPr>
        <w:tab/>
        <w:t xml:space="preserve">K. Johansen et al., “Application of high spatial resolution satellite imagery for riparian and forest ecosystem classification,” Remote Sens. Environ. </w:t>
      </w:r>
      <w:r w:rsidRPr="00B3684F">
        <w:rPr>
          <w:b/>
          <w:bCs/>
          <w:noProof/>
        </w:rPr>
        <w:t>110</w:t>
      </w:r>
      <w:r w:rsidRPr="00B3684F">
        <w:rPr>
          <w:noProof/>
        </w:rPr>
        <w:t>(1), 29–44 (2007) [doi:10.1016/j.rse.2007.02.014].</w:t>
      </w:r>
    </w:p>
    <w:p w14:paraId="5B55FA9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20.</w:t>
      </w:r>
      <w:r w:rsidRPr="00B3684F">
        <w:rPr>
          <w:noProof/>
        </w:rPr>
        <w:tab/>
        <w:t xml:space="preserve">S. Kollár, Z. Vekerdy, and B. Márkus, “Aerial image classification for the mapping of riparian vegetation habitats,” Acta Silv. Lignaria Hungarica </w:t>
      </w:r>
      <w:r w:rsidRPr="00B3684F">
        <w:rPr>
          <w:b/>
          <w:bCs/>
          <w:noProof/>
        </w:rPr>
        <w:t>9</w:t>
      </w:r>
      <w:r w:rsidRPr="00B3684F">
        <w:rPr>
          <w:noProof/>
        </w:rPr>
        <w:t xml:space="preserve">(1), 119–133 (2013) </w:t>
      </w:r>
      <w:r w:rsidRPr="00B3684F">
        <w:rPr>
          <w:noProof/>
        </w:rPr>
        <w:lastRenderedPageBreak/>
        <w:t>[doi:10.2478/aslh-2013-0010].</w:t>
      </w:r>
    </w:p>
    <w:p w14:paraId="0C7AB49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21.</w:t>
      </w:r>
      <w:r w:rsidRPr="00B3684F">
        <w:rPr>
          <w:noProof/>
        </w:rPr>
        <w:tab/>
        <w:t xml:space="preserve">Y. T. Mustafa and H. N. Habeeb, “Object based technique for delineating and mapping 15 tree species using VHR WorldView-2 imagery,” in Proc. SPIE </w:t>
      </w:r>
      <w:r w:rsidRPr="00B3684F">
        <w:rPr>
          <w:b/>
          <w:bCs/>
          <w:noProof/>
        </w:rPr>
        <w:t>9239</w:t>
      </w:r>
      <w:r w:rsidRPr="00B3684F">
        <w:rPr>
          <w:noProof/>
        </w:rPr>
        <w:t>, p. 92390G–92390G–13 (2014) [doi:10.1117/12.2067280].</w:t>
      </w:r>
    </w:p>
    <w:p w14:paraId="5A6EE0D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22.</w:t>
      </w:r>
      <w:r w:rsidRPr="00B3684F">
        <w:rPr>
          <w:noProof/>
        </w:rPr>
        <w:tab/>
        <w:t xml:space="preserve">Z.-T. Ouyang et al., “A comparison of pixel-based and object-oriented approaches to VHR imagery for mapping saltmarsh plants,” Ecol. Inform. </w:t>
      </w:r>
      <w:r w:rsidRPr="00B3684F">
        <w:rPr>
          <w:b/>
          <w:bCs/>
          <w:noProof/>
        </w:rPr>
        <w:t>6</w:t>
      </w:r>
      <w:r w:rsidRPr="00B3684F">
        <w:rPr>
          <w:noProof/>
        </w:rPr>
        <w:t>(2), 136–146, Elsevier B.V. (2011) [doi:10.1016/j.ecoinf.2011.01.002].</w:t>
      </w:r>
    </w:p>
    <w:p w14:paraId="6AB5809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23.</w:t>
      </w:r>
      <w:r w:rsidRPr="00B3684F">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B3684F">
        <w:rPr>
          <w:b/>
          <w:bCs/>
          <w:noProof/>
        </w:rPr>
        <w:t>48</w:t>
      </w:r>
      <w:r w:rsidRPr="00B3684F">
        <w:rPr>
          <w:noProof/>
        </w:rPr>
        <w:t>(3), 1299–1325 (2010).</w:t>
      </w:r>
    </w:p>
    <w:p w14:paraId="5012CF7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24.</w:t>
      </w:r>
      <w:r w:rsidRPr="00B3684F">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B3684F">
        <w:rPr>
          <w:b/>
          <w:bCs/>
          <w:noProof/>
        </w:rPr>
        <w:t>1</w:t>
      </w:r>
      <w:r w:rsidRPr="00B3684F">
        <w:rPr>
          <w:noProof/>
        </w:rPr>
        <w:t>, pp. 551–556 (2007).</w:t>
      </w:r>
    </w:p>
    <w:p w14:paraId="7CADBAF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25.</w:t>
      </w:r>
      <w:r w:rsidRPr="00B3684F">
        <w:rPr>
          <w:noProof/>
        </w:rPr>
        <w:tab/>
        <w:t xml:space="preserve">A. I. de Castro et al., “Airborne multi-spectral imagery for mapping cruciferous weeds in cereal and legume crops,” Precis. Agric. </w:t>
      </w:r>
      <w:r w:rsidRPr="00B3684F">
        <w:rPr>
          <w:b/>
          <w:bCs/>
          <w:noProof/>
        </w:rPr>
        <w:t>13</w:t>
      </w:r>
      <w:r w:rsidRPr="00B3684F">
        <w:rPr>
          <w:noProof/>
        </w:rPr>
        <w:t>(3), 302–321 (2012) [doi:10.1007/s11119-011-9247-0].</w:t>
      </w:r>
    </w:p>
    <w:p w14:paraId="2FEA21B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26.</w:t>
      </w:r>
      <w:r w:rsidRPr="00B3684F">
        <w:rPr>
          <w:noProof/>
        </w:rPr>
        <w:tab/>
        <w:t xml:space="preserve">H. Mehner et al., “Remote sensing of upland vegetation: the potential of high spatial resolution satellite sensors,” Glob. Ecol. Biogeogr. </w:t>
      </w:r>
      <w:r w:rsidRPr="00B3684F">
        <w:rPr>
          <w:b/>
          <w:bCs/>
          <w:noProof/>
        </w:rPr>
        <w:t>13</w:t>
      </w:r>
      <w:r w:rsidRPr="00B3684F">
        <w:rPr>
          <w:noProof/>
        </w:rPr>
        <w:t>(4), 359–369 (2004) [doi:10.1111/j.1466-822X.2004.00096.x].</w:t>
      </w:r>
    </w:p>
    <w:p w14:paraId="441C6C1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27.</w:t>
      </w:r>
      <w:r w:rsidRPr="00B3684F">
        <w:rPr>
          <w:noProof/>
        </w:rPr>
        <w:tab/>
        <w:t xml:space="preserve">Trimble, </w:t>
      </w:r>
      <w:r w:rsidRPr="00B3684F">
        <w:rPr>
          <w:i/>
          <w:iCs/>
          <w:noProof/>
        </w:rPr>
        <w:t>eCognition Developer user guide</w:t>
      </w:r>
      <w:r w:rsidRPr="00B3684F">
        <w:rPr>
          <w:noProof/>
        </w:rPr>
        <w:t xml:space="preserve"> (2016).</w:t>
      </w:r>
    </w:p>
    <w:p w14:paraId="116B2C1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28.</w:t>
      </w:r>
      <w:r w:rsidRPr="00B3684F">
        <w:rPr>
          <w:noProof/>
        </w:rPr>
        <w:tab/>
        <w:t xml:space="preserve">C. M. Bishop, </w:t>
      </w:r>
      <w:r w:rsidRPr="00B3684F">
        <w:rPr>
          <w:i/>
          <w:iCs/>
          <w:noProof/>
        </w:rPr>
        <w:t>Neural networks for pattern recognition</w:t>
      </w:r>
      <w:r w:rsidRPr="00B3684F">
        <w:rPr>
          <w:noProof/>
        </w:rPr>
        <w:t>, Oxford University Press, New York (2003) [doi:10.1002/0470854774].</w:t>
      </w:r>
    </w:p>
    <w:p w14:paraId="5787F6C7"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29.</w:t>
      </w:r>
      <w:r w:rsidRPr="00B3684F">
        <w:rPr>
          <w:noProof/>
        </w:rPr>
        <w:tab/>
        <w:t xml:space="preserve">A. K. Jain, R. P. W. Duin, and J. Mao, “Statistical pattern recognition: a review,” IEEE Trans. Pattern Anal. Mach. Intell. </w:t>
      </w:r>
      <w:r w:rsidRPr="00B3684F">
        <w:rPr>
          <w:b/>
          <w:bCs/>
          <w:noProof/>
        </w:rPr>
        <w:t>22</w:t>
      </w:r>
      <w:r w:rsidRPr="00B3684F">
        <w:rPr>
          <w:noProof/>
        </w:rPr>
        <w:t>(1), 4–37 (2000).</w:t>
      </w:r>
    </w:p>
    <w:p w14:paraId="16130A8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30.</w:t>
      </w:r>
      <w:r w:rsidRPr="00B3684F">
        <w:rPr>
          <w:noProof/>
        </w:rPr>
        <w:tab/>
        <w:t xml:space="preserve">L. Tolosi and T. Lengauer, “Classification with correlated features: unreliability of feature ranking and solutions.,” Bioinformatics </w:t>
      </w:r>
      <w:r w:rsidRPr="00B3684F">
        <w:rPr>
          <w:b/>
          <w:bCs/>
          <w:noProof/>
        </w:rPr>
        <w:t>27</w:t>
      </w:r>
      <w:r w:rsidRPr="00B3684F">
        <w:rPr>
          <w:noProof/>
        </w:rPr>
        <w:t>(14), 1986–1994 (2011) [doi:10.1093/bioinformatics/btr300].</w:t>
      </w:r>
    </w:p>
    <w:p w14:paraId="7386EB6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lastRenderedPageBreak/>
        <w:t>31.</w:t>
      </w:r>
      <w:r w:rsidRPr="00B3684F">
        <w:rPr>
          <w:noProof/>
        </w:rPr>
        <w:tab/>
        <w:t>GDAL Development Team, “Geospatial Data Abstraction Library,” Open Source Geospatial Foundation, 2014, &lt;http://www.gdal.org/&gt;.</w:t>
      </w:r>
    </w:p>
    <w:p w14:paraId="1A00AD0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32.</w:t>
      </w:r>
      <w:r w:rsidRPr="00B3684F">
        <w:rPr>
          <w:noProof/>
        </w:rPr>
        <w:tab/>
        <w:t xml:space="preserve">G. Bradski, “The OpenCV library,” Dr. Dobb’s J. Softw. Tools </w:t>
      </w:r>
      <w:r w:rsidRPr="00B3684F">
        <w:rPr>
          <w:b/>
          <w:bCs/>
          <w:noProof/>
        </w:rPr>
        <w:t>25</w:t>
      </w:r>
      <w:r w:rsidRPr="00B3684F">
        <w:rPr>
          <w:noProof/>
        </w:rPr>
        <w:t>(120), 122–125 (2000).</w:t>
      </w:r>
    </w:p>
    <w:p w14:paraId="26FA8F6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33.</w:t>
      </w:r>
      <w:r w:rsidRPr="00B3684F">
        <w:rPr>
          <w:noProof/>
        </w:rPr>
        <w:tab/>
        <w:t xml:space="preserve">Z. Mingguo, C. Qianguo, and Q. Mingzhou, “The Effect of Prior Probabilities in the Maximum Likelihood Classification on Individual Classes,” Photogramm. Eng. Remote Sens. </w:t>
      </w:r>
      <w:r w:rsidRPr="00B3684F">
        <w:rPr>
          <w:b/>
          <w:bCs/>
          <w:noProof/>
        </w:rPr>
        <w:t>75</w:t>
      </w:r>
      <w:r w:rsidRPr="00B3684F">
        <w:rPr>
          <w:noProof/>
        </w:rPr>
        <w:t>(9), 1109–1117, IEEE, Seoul, South Korea (2009) [doi:10.14358/PERS.75.9.1109].</w:t>
      </w:r>
    </w:p>
    <w:p w14:paraId="755D370A"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34.</w:t>
      </w:r>
      <w:r w:rsidRPr="00B3684F">
        <w:rPr>
          <w:noProof/>
        </w:rPr>
        <w:tab/>
        <w:t xml:space="preserve">Z. Li et al., “Evaluation of spectral and texture features for object-based vegetation species classification using support vector machines,” in ISPRS TC VII Symposium – 100 Years ISPRS </w:t>
      </w:r>
      <w:r w:rsidRPr="00B3684F">
        <w:rPr>
          <w:b/>
          <w:bCs/>
          <w:noProof/>
        </w:rPr>
        <w:t>XXXVIII</w:t>
      </w:r>
      <w:r w:rsidRPr="00B3684F">
        <w:rPr>
          <w:noProof/>
        </w:rPr>
        <w:t>, W. Wagner and B. Székely, Eds., pp. 122–127, IAPRS, Vienna, Austria (2010).</w:t>
      </w:r>
    </w:p>
    <w:p w14:paraId="141570C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35.</w:t>
      </w:r>
      <w:r w:rsidRPr="00B3684F">
        <w:rPr>
          <w:noProof/>
        </w:rPr>
        <w:tab/>
        <w:t xml:space="preserve">R. Trias-Sanz, G. Stamon, and J. Louchet, “Using colour, texture, and hierarchial segmentation for high-resolution remote sensing,” ISPRS J. Photogramm. Remote Sens. </w:t>
      </w:r>
      <w:r w:rsidRPr="00B3684F">
        <w:rPr>
          <w:b/>
          <w:bCs/>
          <w:noProof/>
        </w:rPr>
        <w:t>63</w:t>
      </w:r>
      <w:r w:rsidRPr="00B3684F">
        <w:rPr>
          <w:noProof/>
        </w:rPr>
        <w:t>(2), 156–168 (2008) [doi:10.1016/j.isprsjprs.2007.08.005].</w:t>
      </w:r>
    </w:p>
    <w:p w14:paraId="159506D2"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36.</w:t>
      </w:r>
      <w:r w:rsidRPr="00B3684F">
        <w:rPr>
          <w:noProof/>
        </w:rPr>
        <w:tab/>
        <w:t xml:space="preserve">M. Singh, Y. Malhi, and S. Bhagwat, “Biomass estimation of mixed forest landscape using a Fourier transform texture-based approach on very-high-resolution optical satellite imagery,” Int. J. Remote Sens. </w:t>
      </w:r>
      <w:r w:rsidRPr="00B3684F">
        <w:rPr>
          <w:b/>
          <w:bCs/>
          <w:noProof/>
        </w:rPr>
        <w:t>35</w:t>
      </w:r>
      <w:r w:rsidRPr="00B3684F">
        <w:rPr>
          <w:noProof/>
        </w:rPr>
        <w:t>(9), 3331–3349 (2014) [doi:10.1080/01431161.2014.903441].</w:t>
      </w:r>
    </w:p>
    <w:p w14:paraId="11336F6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37.</w:t>
      </w:r>
      <w:r w:rsidRPr="00B3684F">
        <w:rPr>
          <w:noProof/>
        </w:rPr>
        <w:tab/>
        <w:t>P. Blauensteiner et al., “On colour spaces for change detection and shadow suppression,” in Computer Vision Winter Workshop 2006, O. Chum and V. Franc, Eds., pp. 1–6, Czech Pattern Recognition Society, Telc, Czech Republic (2006).</w:t>
      </w:r>
    </w:p>
    <w:p w14:paraId="7D46407F"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38.</w:t>
      </w:r>
      <w:r w:rsidRPr="00B3684F">
        <w:rPr>
          <w:noProof/>
        </w:rPr>
        <w:tab/>
        <w:t xml:space="preserve">D. M. Gates, </w:t>
      </w:r>
      <w:r w:rsidRPr="00B3684F">
        <w:rPr>
          <w:i/>
          <w:iCs/>
          <w:noProof/>
        </w:rPr>
        <w:t>Biophysical Ecology</w:t>
      </w:r>
      <w:r w:rsidRPr="00B3684F">
        <w:rPr>
          <w:noProof/>
        </w:rPr>
        <w:t>, Springer, New York (1980) [doi:10.1007/978-1-4612-6024-0].</w:t>
      </w:r>
    </w:p>
    <w:p w14:paraId="0B25462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39.</w:t>
      </w:r>
      <w:r w:rsidRPr="00B3684F">
        <w:rPr>
          <w:noProof/>
        </w:rPr>
        <w:tab/>
        <w:t xml:space="preserve">R. B. Myneni et al., “The interpretation of spectral vegetation indexes,” IEEE Trans. Geosci. Remote Sens. </w:t>
      </w:r>
      <w:r w:rsidRPr="00B3684F">
        <w:rPr>
          <w:b/>
          <w:bCs/>
          <w:noProof/>
        </w:rPr>
        <w:t>33</w:t>
      </w:r>
      <w:r w:rsidRPr="00B3684F">
        <w:rPr>
          <w:noProof/>
        </w:rPr>
        <w:t>(2), 481–486 (1995) [doi:10.1109/36.377948].</w:t>
      </w:r>
    </w:p>
    <w:p w14:paraId="3001A72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40.</w:t>
      </w:r>
      <w:r w:rsidRPr="00B3684F">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4A77551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41.</w:t>
      </w:r>
      <w:r w:rsidRPr="00B3684F">
        <w:rPr>
          <w:noProof/>
        </w:rPr>
        <w:tab/>
        <w:t xml:space="preserve">Intergraph, “Digital mapping camera system,” 2008, </w:t>
      </w:r>
      <w:r w:rsidRPr="00B3684F">
        <w:rPr>
          <w:noProof/>
        </w:rPr>
        <w:lastRenderedPageBreak/>
        <w:t>&lt;http://www.geospace.co.za/pdf/DMC Brochure.pdf&gt;.</w:t>
      </w:r>
    </w:p>
    <w:p w14:paraId="5F085B33"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42.</w:t>
      </w:r>
      <w:r w:rsidRPr="00B3684F">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5E9F996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43.</w:t>
      </w:r>
      <w:r w:rsidRPr="00B3684F">
        <w:rPr>
          <w:noProof/>
        </w:rPr>
        <w:tab/>
        <w:t xml:space="preserve">C. Strobl et al., “Conditional variable importance for random forests.,” BMC Bioinformatics </w:t>
      </w:r>
      <w:r w:rsidRPr="00B3684F">
        <w:rPr>
          <w:b/>
          <w:bCs/>
          <w:noProof/>
        </w:rPr>
        <w:t>9</w:t>
      </w:r>
      <w:r w:rsidRPr="00B3684F">
        <w:rPr>
          <w:noProof/>
        </w:rPr>
        <w:t>, 307 (2008) [doi:10.1186/1471-2105-9-307].</w:t>
      </w:r>
    </w:p>
    <w:p w14:paraId="2BCDEC00"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44.</w:t>
      </w:r>
      <w:r w:rsidRPr="00B3684F">
        <w:rPr>
          <w:noProof/>
        </w:rPr>
        <w:tab/>
        <w:t xml:space="preserve">M. Yousef et al., “Recursive cluster elimination (RCE) for classification and feature selection from gene expression data.,” BMC Bioinformatics </w:t>
      </w:r>
      <w:r w:rsidRPr="00B3684F">
        <w:rPr>
          <w:b/>
          <w:bCs/>
          <w:noProof/>
        </w:rPr>
        <w:t>8</w:t>
      </w:r>
      <w:r w:rsidRPr="00B3684F">
        <w:rPr>
          <w:noProof/>
        </w:rPr>
        <w:t>(144) (2007) [doi:10.1186/1471-2105-8-144].</w:t>
      </w:r>
    </w:p>
    <w:p w14:paraId="15E38A14"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45.</w:t>
      </w:r>
      <w:r w:rsidRPr="00B3684F">
        <w:rPr>
          <w:noProof/>
        </w:rPr>
        <w:tab/>
        <w:t xml:space="preserve">G. J. Szekely and M. L. Rizzo, “Hierarchical clustering via joint between-within distances: extending Ward’s minimum variance method,” J. Classif. </w:t>
      </w:r>
      <w:r w:rsidRPr="00B3684F">
        <w:rPr>
          <w:b/>
          <w:bCs/>
          <w:noProof/>
        </w:rPr>
        <w:t>22</w:t>
      </w:r>
      <w:r w:rsidRPr="00B3684F">
        <w:rPr>
          <w:noProof/>
        </w:rPr>
        <w:t>(2), 151–183 (2005) [doi:10.1007/s00357-005-0012-9].</w:t>
      </w:r>
    </w:p>
    <w:p w14:paraId="5534DF1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46.</w:t>
      </w:r>
      <w:r w:rsidRPr="00B3684F">
        <w:rPr>
          <w:noProof/>
        </w:rPr>
        <w:tab/>
        <w:t xml:space="preserve">D. J. Hand and K. Yu, “Idiot’s Bayes - Not So Stupid After All?,” Int. Statisitical Rev. </w:t>
      </w:r>
      <w:r w:rsidRPr="00B3684F">
        <w:rPr>
          <w:b/>
          <w:bCs/>
          <w:noProof/>
        </w:rPr>
        <w:t>69</w:t>
      </w:r>
      <w:r w:rsidRPr="00B3684F">
        <w:rPr>
          <w:noProof/>
        </w:rPr>
        <w:t>(3), 385–398 (2001).</w:t>
      </w:r>
    </w:p>
    <w:p w14:paraId="685EFCD9"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47.</w:t>
      </w:r>
      <w:r w:rsidRPr="00B3684F">
        <w:rPr>
          <w:noProof/>
        </w:rPr>
        <w:tab/>
        <w:t xml:space="preserve">L. Breiman et al., </w:t>
      </w:r>
      <w:r w:rsidRPr="00B3684F">
        <w:rPr>
          <w:i/>
          <w:iCs/>
          <w:noProof/>
        </w:rPr>
        <w:t>Classification and regression trees</w:t>
      </w:r>
      <w:r w:rsidRPr="00B3684F">
        <w:rPr>
          <w:noProof/>
        </w:rPr>
        <w:t>, Wadsworth, Calif. (1984).</w:t>
      </w:r>
    </w:p>
    <w:p w14:paraId="1F16F0F8"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48.</w:t>
      </w:r>
      <w:r w:rsidRPr="00B3684F">
        <w:rPr>
          <w:noProof/>
        </w:rPr>
        <w:tab/>
        <w:t xml:space="preserve">L. Breiman, “Bagging predictors,” Mach. Learn. </w:t>
      </w:r>
      <w:r w:rsidRPr="00B3684F">
        <w:rPr>
          <w:b/>
          <w:bCs/>
          <w:noProof/>
        </w:rPr>
        <w:t>24</w:t>
      </w:r>
      <w:r w:rsidRPr="00B3684F">
        <w:rPr>
          <w:noProof/>
        </w:rPr>
        <w:t>(2), 123–140 (1996).</w:t>
      </w:r>
    </w:p>
    <w:p w14:paraId="4E270F4B"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49.</w:t>
      </w:r>
      <w:r w:rsidRPr="00B3684F">
        <w:rPr>
          <w:noProof/>
        </w:rPr>
        <w:tab/>
        <w:t xml:space="preserve">L. Breiman, “Random Forests,” Mach. Learn. </w:t>
      </w:r>
      <w:r w:rsidRPr="00B3684F">
        <w:rPr>
          <w:b/>
          <w:bCs/>
          <w:noProof/>
        </w:rPr>
        <w:t>45</w:t>
      </w:r>
      <w:r w:rsidRPr="00B3684F">
        <w:rPr>
          <w:noProof/>
        </w:rPr>
        <w:t>(1), 5–32 (2001) [doi:10.1023/A:1010933404324].</w:t>
      </w:r>
    </w:p>
    <w:p w14:paraId="4B8288B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50.</w:t>
      </w:r>
      <w:r w:rsidRPr="00B3684F">
        <w:rPr>
          <w:noProof/>
        </w:rPr>
        <w:tab/>
        <w:t xml:space="preserve">J. Amorós López et al., “Land cover classification of VHR airborne images for citrus grove identification,” ISPRS J. Photogramm. Remote Sens. </w:t>
      </w:r>
      <w:r w:rsidRPr="00B3684F">
        <w:rPr>
          <w:b/>
          <w:bCs/>
          <w:noProof/>
        </w:rPr>
        <w:t>66</w:t>
      </w:r>
      <w:r w:rsidRPr="00B3684F">
        <w:rPr>
          <w:noProof/>
        </w:rPr>
        <w:t>(1), 115–123, Elsevier B.V. (2011) [doi:10.1016/j.isprsjprs.2010.09.008].</w:t>
      </w:r>
    </w:p>
    <w:p w14:paraId="69C481F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51.</w:t>
      </w:r>
      <w:r w:rsidRPr="00B3684F">
        <w:rPr>
          <w:noProof/>
        </w:rPr>
        <w:tab/>
        <w:t xml:space="preserve">C. J. C. Burges, “A tutorial on support vector machines for pattern recognition,” Data Min. Knowl. Discov. </w:t>
      </w:r>
      <w:r w:rsidRPr="00B3684F">
        <w:rPr>
          <w:b/>
          <w:bCs/>
          <w:noProof/>
        </w:rPr>
        <w:t>2</w:t>
      </w:r>
      <w:r w:rsidRPr="00B3684F">
        <w:rPr>
          <w:noProof/>
        </w:rPr>
        <w:t>(2), 121–167 (1998) [doi:10.1023/A:1009715923555].</w:t>
      </w:r>
    </w:p>
    <w:p w14:paraId="32BBC41E"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52.</w:t>
      </w:r>
      <w:r w:rsidRPr="00B3684F">
        <w:rPr>
          <w:noProof/>
        </w:rPr>
        <w:tab/>
        <w:t>R. P. W. Duin and D. M. J. Tax, “Statistical Pattern Recognition,” in Handbook of Pattern Recognition and Computer Vision, 3rd ed., C. Chen and P. Wang, Eds., pp. 1–21, World Scientific, Singapore (2005) [doi:10.1142/9789812775320_0001].</w:t>
      </w:r>
    </w:p>
    <w:p w14:paraId="685F7A61"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53.</w:t>
      </w:r>
      <w:r w:rsidRPr="00B3684F">
        <w:rPr>
          <w:noProof/>
        </w:rPr>
        <w:tab/>
        <w:t>OpenCV Development Team, “OpenCV documentation,” Open Source Computer Vision Library, 2014, &lt;http://docs.opencv.org/&gt;.</w:t>
      </w:r>
    </w:p>
    <w:p w14:paraId="31E6C005"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54.</w:t>
      </w:r>
      <w:r w:rsidRPr="00B3684F">
        <w:rPr>
          <w:noProof/>
        </w:rPr>
        <w:tab/>
        <w:t xml:space="preserve">J. Serra and P. Soille, Eds., “Mathematical morphology and its applications to image </w:t>
      </w:r>
      <w:r w:rsidRPr="00B3684F">
        <w:rPr>
          <w:noProof/>
        </w:rPr>
        <w:lastRenderedPageBreak/>
        <w:t>processing,” in 2nd International Symposium on Mathematical Morphology (ISMM’94), p. 383, Kluwer Academic Publishers (1994).</w:t>
      </w:r>
    </w:p>
    <w:p w14:paraId="7C613F0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55.</w:t>
      </w:r>
      <w:r w:rsidRPr="00B3684F">
        <w:rPr>
          <w:noProof/>
        </w:rPr>
        <w:tab/>
        <w:t xml:space="preserve">T. Key et al., “A comparison of multispectral and multitemporal information in high spatial resolution imagery for classification of individual tree species in a temperate hardwood forest,” Remote Sens. Environ. </w:t>
      </w:r>
      <w:r w:rsidRPr="00B3684F">
        <w:rPr>
          <w:b/>
          <w:bCs/>
          <w:noProof/>
        </w:rPr>
        <w:t>75</w:t>
      </w:r>
      <w:r w:rsidRPr="00B3684F">
        <w:rPr>
          <w:noProof/>
        </w:rPr>
        <w:t>(1), 100–112, Elsevier (2001).</w:t>
      </w:r>
    </w:p>
    <w:p w14:paraId="39BCE19D"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56.</w:t>
      </w:r>
      <w:r w:rsidRPr="00B3684F">
        <w:rPr>
          <w:noProof/>
        </w:rPr>
        <w:tab/>
        <w:t xml:space="preserve">B. W. Heumann, “Satellite remote sensing of mangrove forests: Recent advances and future opportunities,” Prog. Phys. Geogr. </w:t>
      </w:r>
      <w:r w:rsidRPr="00B3684F">
        <w:rPr>
          <w:b/>
          <w:bCs/>
          <w:noProof/>
        </w:rPr>
        <w:t>35</w:t>
      </w:r>
      <w:r w:rsidRPr="00B3684F">
        <w:rPr>
          <w:noProof/>
        </w:rPr>
        <w:t>(1), 87–108 (2011) [doi:10.1177/0309133310385371].</w:t>
      </w:r>
    </w:p>
    <w:p w14:paraId="1E2822AC"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57.</w:t>
      </w:r>
      <w:r w:rsidRPr="00B3684F">
        <w:rPr>
          <w:noProof/>
        </w:rPr>
        <w:tab/>
        <w:t xml:space="preserve">H. Suganuma et al., “Stand biomass estimation method by canopy coverage for application to remote sensing in an arid area of Western Australia,” For. Ecol. Manage. </w:t>
      </w:r>
      <w:r w:rsidRPr="00B3684F">
        <w:rPr>
          <w:b/>
          <w:bCs/>
          <w:noProof/>
        </w:rPr>
        <w:t>222</w:t>
      </w:r>
      <w:r w:rsidRPr="00B3684F">
        <w:rPr>
          <w:noProof/>
        </w:rPr>
        <w:t>(1–3), 75–87 (2006) [doi:10.1016/j.foreco.2005.10.014].</w:t>
      </w:r>
    </w:p>
    <w:p w14:paraId="04C6E3C6" w14:textId="77777777" w:rsidR="00B3684F" w:rsidRPr="00B3684F" w:rsidRDefault="00B3684F" w:rsidP="00B3684F">
      <w:pPr>
        <w:widowControl w:val="0"/>
        <w:autoSpaceDE w:val="0"/>
        <w:autoSpaceDN w:val="0"/>
        <w:adjustRightInd w:val="0"/>
        <w:spacing w:before="120" w:after="120" w:line="360" w:lineRule="auto"/>
        <w:ind w:left="640" w:hanging="640"/>
        <w:rPr>
          <w:noProof/>
        </w:rPr>
      </w:pPr>
      <w:r w:rsidRPr="00B3684F">
        <w:rPr>
          <w:noProof/>
        </w:rPr>
        <w:t>58.</w:t>
      </w:r>
      <w:r w:rsidRPr="00B3684F">
        <w:rPr>
          <w:noProof/>
        </w:rPr>
        <w:tab/>
        <w:t xml:space="preserve">J. A. Ludwig, J. F. Reynolds, and P. D. Whitson, “Size-biomass relationships of several Chihuahuan desert shrubs,” Am. Midl. Nat. </w:t>
      </w:r>
      <w:r w:rsidRPr="00B3684F">
        <w:rPr>
          <w:b/>
          <w:bCs/>
          <w:noProof/>
        </w:rPr>
        <w:t>94</w:t>
      </w:r>
      <w:r w:rsidRPr="00B3684F">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66AC2">
      <w:headerReference w:type="default" r:id="rId17"/>
      <w:footerReference w:type="first" r:id="rId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7C8824" w14:textId="77777777" w:rsidR="003D0809" w:rsidRDefault="003D0809" w:rsidP="007C5F60">
      <w:r>
        <w:separator/>
      </w:r>
    </w:p>
  </w:endnote>
  <w:endnote w:type="continuationSeparator" w:id="0">
    <w:p w14:paraId="328455F4" w14:textId="77777777" w:rsidR="003D0809" w:rsidRDefault="003D0809"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5C1E27" w:rsidRDefault="005C1E27" w:rsidP="00E66AC2">
    <w:pPr>
      <w:pStyle w:val="Footer"/>
    </w:pPr>
    <w:proofErr w:type="spellStart"/>
    <w:r w:rsidRPr="00921F50">
      <w:t>Dugal</w:t>
    </w:r>
    <w:proofErr w:type="spellEnd"/>
    <w:r w:rsidRPr="00921F50">
      <w:t xml:space="preserve"> Harris</w:t>
    </w:r>
    <w:r>
      <w:t xml:space="preserve"> (</w:t>
    </w:r>
    <w:r w:rsidRPr="00577C09">
      <w:rPr>
        <w:vertAlign w:val="superscript"/>
      </w:rPr>
      <w:t>*</w:t>
    </w:r>
    <w:r>
      <w:t>corresponding author)</w:t>
    </w:r>
    <w:r w:rsidRPr="00921F50">
      <w:t xml:space="preserve"> is with </w:t>
    </w:r>
    <w:r>
      <w:t xml:space="preserve">the </w:t>
    </w:r>
    <w:r w:rsidRPr="00921F50">
      <w:t>Department of Geography and Environmental Studies, Stellenbosch University, Stellenbosch</w:t>
    </w:r>
    <w:r>
      <w:t xml:space="preserve"> 7602</w:t>
    </w:r>
    <w:r w:rsidRPr="00921F50">
      <w:t>, South Africa</w:t>
    </w:r>
    <w:r>
      <w:t xml:space="preserve"> (email: </w:t>
    </w:r>
    <w:hyperlink r:id="rId1" w:history="1">
      <w:r w:rsidRPr="00813A90">
        <w:rPr>
          <w:rStyle w:val="Hyperlink"/>
        </w:rPr>
        <w:t>dugalh@gmail.com</w:t>
      </w:r>
    </w:hyperlink>
    <w:r>
      <w:t>)</w:t>
    </w:r>
  </w:p>
  <w:p w14:paraId="60EAB8D1" w14:textId="77777777" w:rsidR="005C1E27" w:rsidRDefault="005C1E27" w:rsidP="00C142AF">
    <w:pPr>
      <w:pStyle w:val="Footer"/>
    </w:pPr>
    <w:proofErr w:type="spellStart"/>
    <w:r>
      <w:t>JanVlok</w:t>
    </w:r>
    <w:proofErr w:type="spellEnd"/>
    <w:r>
      <w:t xml:space="preserve"> is with Nelson Mandela Metropolitan University, Port Elizabeth </w:t>
    </w:r>
    <w:r w:rsidRPr="00BE0014">
      <w:t>6031</w:t>
    </w:r>
    <w:r>
      <w:t>, South Africa</w:t>
    </w:r>
  </w:p>
  <w:p w14:paraId="146E276A" w14:textId="32A908A7" w:rsidR="005C1E27" w:rsidRPr="00921F50" w:rsidRDefault="005C1E27" w:rsidP="00E66AC2">
    <w:pPr>
      <w:pStyle w:val="Footer"/>
    </w:pPr>
    <w:r>
      <w:t>(</w:t>
    </w:r>
    <w:proofErr w:type="gramStart"/>
    <w:r>
      <w:t>email</w:t>
    </w:r>
    <w:proofErr w:type="gramEnd"/>
    <w:r>
      <w:t xml:space="preserve">: </w:t>
    </w:r>
    <w:hyperlink r:id="rId2" w:history="1">
      <w:r w:rsidRPr="00813A90">
        <w:rPr>
          <w:rStyle w:val="Hyperlink"/>
        </w:rPr>
        <w:t>janvlok@mweb.co.za</w:t>
      </w:r>
    </w:hyperlink>
    <w:r>
      <w:t xml:space="preserve">) </w:t>
    </w:r>
  </w:p>
  <w:p w14:paraId="56321D29" w14:textId="77777777" w:rsidR="005C1E27" w:rsidRDefault="005C1E27" w:rsidP="00E66AC2">
    <w:pPr>
      <w:pStyle w:val="Footer"/>
    </w:pPr>
    <w:proofErr w:type="spellStart"/>
    <w:r>
      <w:t>Adriaan</w:t>
    </w:r>
    <w:proofErr w:type="spellEnd"/>
    <w:r>
      <w:t xml:space="preserve"> Van </w:t>
    </w:r>
    <w:proofErr w:type="spellStart"/>
    <w:r>
      <w:t>Niekerk</w:t>
    </w:r>
    <w:proofErr w:type="spellEnd"/>
    <w:r w:rsidRPr="00921F50">
      <w:t xml:space="preserve"> is with </w:t>
    </w:r>
    <w:r>
      <w:t>the Center for Geographical Analysis</w:t>
    </w:r>
    <w:r w:rsidRPr="00921F50">
      <w:t>, Stellenbosch University, Stellenbosch</w:t>
    </w:r>
    <w:r>
      <w:t xml:space="preserve"> 7602</w:t>
    </w:r>
    <w:r w:rsidRPr="00921F50">
      <w:t>, South Africa</w:t>
    </w:r>
    <w:r>
      <w:t xml:space="preserve"> (email: </w:t>
    </w:r>
    <w:hyperlink r:id="rId3" w:history="1">
      <w:r w:rsidRPr="00813A90">
        <w:rPr>
          <w:rStyle w:val="Hyperlink"/>
        </w:rPr>
        <w:t>avn@sun.ac.za</w:t>
      </w:r>
    </w:hyperlink>
    <w: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176610" w14:textId="77777777" w:rsidR="003D0809" w:rsidRDefault="003D0809" w:rsidP="007C5F60">
      <w:r>
        <w:separator/>
      </w:r>
    </w:p>
  </w:footnote>
  <w:footnote w:type="continuationSeparator" w:id="0">
    <w:p w14:paraId="1A460859" w14:textId="77777777" w:rsidR="003D0809" w:rsidRDefault="003D0809"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5C1E27" w:rsidRDefault="005C1E27">
        <w:pPr>
          <w:pStyle w:val="Header"/>
          <w:jc w:val="right"/>
        </w:pPr>
        <w:r>
          <w:fldChar w:fldCharType="begin"/>
        </w:r>
        <w:r>
          <w:instrText xml:space="preserve"> PAGE   \* MERGEFORMAT </w:instrText>
        </w:r>
        <w:r>
          <w:fldChar w:fldCharType="separate"/>
        </w:r>
        <w:r w:rsidR="006C32D3">
          <w:rPr>
            <w:noProof/>
          </w:rPr>
          <w:t>36</w:t>
        </w:r>
        <w:r>
          <w:rPr>
            <w:noProof/>
          </w:rPr>
          <w:fldChar w:fldCharType="end"/>
        </w:r>
      </w:p>
    </w:sdtContent>
  </w:sdt>
  <w:p w14:paraId="40F080E7" w14:textId="77777777" w:rsidR="005C1E27" w:rsidRDefault="005C1E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14973"/>
    <w:rsid w:val="00021C72"/>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2F55"/>
    <w:rsid w:val="000D319C"/>
    <w:rsid w:val="000D3C00"/>
    <w:rsid w:val="000D48A5"/>
    <w:rsid w:val="000D541E"/>
    <w:rsid w:val="000D6DB1"/>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371CA"/>
    <w:rsid w:val="00240F94"/>
    <w:rsid w:val="00242277"/>
    <w:rsid w:val="00242BD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5A60"/>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0809"/>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068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32D3"/>
    <w:rsid w:val="006C758D"/>
    <w:rsid w:val="006D2436"/>
    <w:rsid w:val="006D25A1"/>
    <w:rsid w:val="006D483D"/>
    <w:rsid w:val="006D799B"/>
    <w:rsid w:val="006E3C3B"/>
    <w:rsid w:val="006E4051"/>
    <w:rsid w:val="006E643E"/>
    <w:rsid w:val="006E745A"/>
    <w:rsid w:val="006F2476"/>
    <w:rsid w:val="006F299D"/>
    <w:rsid w:val="006F45F9"/>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80"/>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3121"/>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DF7DD0"/>
    <w:rsid w:val="00E003CB"/>
    <w:rsid w:val="00E006C1"/>
    <w:rsid w:val="00E01789"/>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E27"/>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5C1E27"/>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5C1E27"/>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5C1E27"/>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5C1E2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C1E27"/>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5C1E27"/>
    <w:pPr>
      <w:tabs>
        <w:tab w:val="center" w:pos="4680"/>
        <w:tab w:val="right" w:pos="9360"/>
      </w:tabs>
    </w:pPr>
  </w:style>
  <w:style w:type="character" w:customStyle="1" w:styleId="HeaderChar">
    <w:name w:val="Header Char"/>
    <w:link w:val="Header"/>
    <w:rsid w:val="005C1E27"/>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5C1E27"/>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5C1E27"/>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5C1E27"/>
    <w:pPr>
      <w:spacing w:line="480" w:lineRule="auto"/>
      <w:jc w:val="both"/>
    </w:pPr>
  </w:style>
  <w:style w:type="character" w:customStyle="1" w:styleId="BodyTextChar">
    <w:name w:val="Body Text Char"/>
    <w:link w:val="BodyText"/>
    <w:rsid w:val="005C1E27"/>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5C1E27"/>
  </w:style>
  <w:style w:type="paragraph" w:styleId="Footer">
    <w:name w:val="footer"/>
    <w:basedOn w:val="Normal"/>
    <w:link w:val="FooterChar"/>
    <w:rsid w:val="005C1E27"/>
    <w:pPr>
      <w:tabs>
        <w:tab w:val="center" w:pos="4320"/>
        <w:tab w:val="right" w:pos="8640"/>
      </w:tabs>
      <w:ind w:left="144" w:hanging="144"/>
      <w:jc w:val="both"/>
    </w:pPr>
    <w:rPr>
      <w:sz w:val="20"/>
    </w:rPr>
  </w:style>
  <w:style w:type="character" w:customStyle="1" w:styleId="FooterChar">
    <w:name w:val="Footer Char"/>
    <w:link w:val="Footer"/>
    <w:rsid w:val="005C1E27"/>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5C1E27"/>
    <w:rPr>
      <w:sz w:val="20"/>
      <w:szCs w:val="20"/>
    </w:rPr>
  </w:style>
  <w:style w:type="paragraph" w:customStyle="1" w:styleId="Papertitle">
    <w:name w:val="Paper title"/>
    <w:basedOn w:val="Normal"/>
    <w:qFormat/>
    <w:rsid w:val="005C1E27"/>
    <w:rPr>
      <w:rFonts w:ascii="Arial" w:hAnsi="Arial" w:cs="Arial"/>
      <w:b/>
      <w:sz w:val="28"/>
      <w:szCs w:val="28"/>
    </w:rPr>
  </w:style>
  <w:style w:type="character" w:styleId="FollowedHyperlink">
    <w:name w:val="FollowedHyperlink"/>
    <w:rsid w:val="005C1E27"/>
    <w:rPr>
      <w:color w:val="800080"/>
      <w:u w:val="single"/>
    </w:rPr>
  </w:style>
  <w:style w:type="paragraph" w:customStyle="1" w:styleId="CorrespondingAuthorFootnote">
    <w:name w:val="Corresponding Author Footnote"/>
    <w:basedOn w:val="Normal"/>
    <w:qFormat/>
    <w:rsid w:val="005C1E27"/>
    <w:rPr>
      <w:sz w:val="20"/>
      <w:szCs w:val="20"/>
    </w:rPr>
  </w:style>
  <w:style w:type="paragraph" w:customStyle="1" w:styleId="Abstract">
    <w:name w:val="Abstract"/>
    <w:basedOn w:val="Normal"/>
    <w:next w:val="Normal"/>
    <w:rsid w:val="005C1E27"/>
    <w:pPr>
      <w:spacing w:before="360"/>
      <w:jc w:val="both"/>
    </w:pPr>
    <w:rPr>
      <w:sz w:val="20"/>
      <w:szCs w:val="20"/>
    </w:rPr>
  </w:style>
  <w:style w:type="paragraph" w:customStyle="1" w:styleId="ArticleTitle">
    <w:name w:val="Article Title"/>
    <w:basedOn w:val="Normal"/>
    <w:next w:val="Normal"/>
    <w:rsid w:val="005C1E27"/>
    <w:rPr>
      <w:b/>
      <w:sz w:val="32"/>
    </w:rPr>
  </w:style>
  <w:style w:type="paragraph" w:customStyle="1" w:styleId="AuthorNames">
    <w:name w:val="Author Names"/>
    <w:basedOn w:val="Normal"/>
    <w:qFormat/>
    <w:rsid w:val="005C1E27"/>
    <w:rPr>
      <w:b/>
    </w:rPr>
  </w:style>
  <w:style w:type="paragraph" w:customStyle="1" w:styleId="Figurenumber">
    <w:name w:val="Figure number"/>
    <w:basedOn w:val="Figurecaption"/>
    <w:link w:val="FigurenumberChar"/>
    <w:rsid w:val="005C1E27"/>
    <w:rPr>
      <w:b/>
    </w:rPr>
  </w:style>
  <w:style w:type="paragraph" w:customStyle="1" w:styleId="Figurecaption">
    <w:name w:val="Figure caption"/>
    <w:basedOn w:val="Caption"/>
    <w:link w:val="FigurecaptionChar"/>
    <w:rsid w:val="005C1E27"/>
    <w:pPr>
      <w:spacing w:line="480" w:lineRule="auto"/>
      <w:jc w:val="center"/>
    </w:pPr>
    <w:rPr>
      <w:b w:val="0"/>
    </w:rPr>
  </w:style>
  <w:style w:type="character" w:customStyle="1" w:styleId="CaptionChar">
    <w:name w:val="Caption Char"/>
    <w:link w:val="Caption"/>
    <w:rsid w:val="005C1E27"/>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5C1E27"/>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5C1E27"/>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5C1E27"/>
    <w:rPr>
      <w:b/>
    </w:rPr>
  </w:style>
  <w:style w:type="paragraph" w:customStyle="1" w:styleId="Tablecaption">
    <w:name w:val="Table caption"/>
    <w:basedOn w:val="Normal"/>
    <w:rsid w:val="005C1E27"/>
    <w:pPr>
      <w:spacing w:before="240" w:after="120"/>
      <w:jc w:val="center"/>
    </w:pPr>
    <w:rPr>
      <w:sz w:val="20"/>
      <w:szCs w:val="20"/>
    </w:rPr>
  </w:style>
  <w:style w:type="paragraph" w:customStyle="1" w:styleId="DisplayEquation">
    <w:name w:val="Display Equation"/>
    <w:basedOn w:val="Normal"/>
    <w:rsid w:val="005C1E27"/>
    <w:pPr>
      <w:tabs>
        <w:tab w:val="center" w:pos="3600"/>
        <w:tab w:val="right" w:pos="7200"/>
      </w:tabs>
    </w:pPr>
    <w:rPr>
      <w:sz w:val="22"/>
    </w:rPr>
  </w:style>
  <w:style w:type="paragraph" w:customStyle="1" w:styleId="AuthorAffiliations">
    <w:name w:val="Author Affiliations"/>
    <w:basedOn w:val="Normal"/>
    <w:qFormat/>
    <w:rsid w:val="005C1E27"/>
    <w:rPr>
      <w:sz w:val="20"/>
      <w:szCs w:val="20"/>
      <w:vertAlign w:val="superscript"/>
    </w:rPr>
  </w:style>
  <w:style w:type="paragraph" w:customStyle="1" w:styleId="BodyTextIndented">
    <w:name w:val="Body Text Indented"/>
    <w:basedOn w:val="Normal"/>
    <w:link w:val="BodyTextIndentedChar"/>
    <w:rsid w:val="005C1E27"/>
    <w:pPr>
      <w:spacing w:line="480" w:lineRule="auto"/>
      <w:ind w:firstLine="360"/>
      <w:jc w:val="both"/>
    </w:pPr>
  </w:style>
  <w:style w:type="character" w:customStyle="1" w:styleId="BodyTextIndentedChar">
    <w:name w:val="Body Text Indented Char"/>
    <w:link w:val="BodyTextIndented"/>
    <w:rsid w:val="005C1E27"/>
    <w:rPr>
      <w:rFonts w:ascii="Times New Roman" w:eastAsia="Times New Roman" w:hAnsi="Times New Roman" w:cs="Times New Roman"/>
      <w:sz w:val="24"/>
      <w:szCs w:val="24"/>
      <w:lang w:val="en-US"/>
    </w:rPr>
  </w:style>
  <w:style w:type="paragraph" w:customStyle="1" w:styleId="References">
    <w:name w:val="References"/>
    <w:basedOn w:val="Normal"/>
    <w:rsid w:val="005C1E27"/>
    <w:pPr>
      <w:numPr>
        <w:numId w:val="5"/>
      </w:numPr>
      <w:tabs>
        <w:tab w:val="left" w:pos="360"/>
      </w:tabs>
      <w:spacing w:line="480" w:lineRule="auto"/>
      <w:ind w:left="360"/>
    </w:pPr>
    <w:rPr>
      <w:sz w:val="22"/>
    </w:rPr>
  </w:style>
  <w:style w:type="paragraph" w:customStyle="1" w:styleId="Numberedlist">
    <w:name w:val="Numbered list"/>
    <w:basedOn w:val="Normal"/>
    <w:rsid w:val="005C1E27"/>
    <w:pPr>
      <w:numPr>
        <w:numId w:val="2"/>
      </w:numPr>
      <w:tabs>
        <w:tab w:val="clear" w:pos="1080"/>
        <w:tab w:val="left" w:pos="720"/>
      </w:tabs>
      <w:ind w:left="720" w:hanging="360"/>
    </w:pPr>
    <w:rPr>
      <w:sz w:val="22"/>
    </w:rPr>
  </w:style>
  <w:style w:type="paragraph" w:customStyle="1" w:styleId="Keywords">
    <w:name w:val="Keywords"/>
    <w:basedOn w:val="Normal"/>
    <w:qFormat/>
    <w:rsid w:val="005C1E2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095A4-3FF3-4923-8725-DC80AEF38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1713</TotalTime>
  <Pages>37</Pages>
  <Words>53556</Words>
  <Characters>305270</Characters>
  <Application>Microsoft Office Word</Application>
  <DocSecurity>0</DocSecurity>
  <Lines>2543</Lines>
  <Paragraphs>716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24</cp:revision>
  <dcterms:created xsi:type="dcterms:W3CDTF">2018-02-15T08:40:00Z</dcterms:created>
  <dcterms:modified xsi:type="dcterms:W3CDTF">2018-02-20T17:51:00Z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