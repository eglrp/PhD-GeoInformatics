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B" w:rsidRPr="0002729A" w:rsidRDefault="003A19AB" w:rsidP="003A19AB">
      <w:pPr>
        <w:pStyle w:val="Tabletitle"/>
      </w:pPr>
      <w:bookmarkStart w:id="0" w:name="_Ref447556200"/>
      <w:bookmarkStart w:id="1" w:name="_Ref452304869"/>
      <w:bookmarkStart w:id="2" w:name="_Toc448324325"/>
      <w:bookmarkStart w:id="3" w:name="_GoBack"/>
      <w:bookmarkEnd w:id="3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0"/>
      <w:bookmarkEnd w:id="1"/>
      <w:r>
        <w:t>.</w:t>
      </w:r>
      <w:r w:rsidRPr="0002729A">
        <w:t xml:space="preserve"> </w:t>
      </w:r>
      <w:r>
        <w:t xml:space="preserve"> Statistical comparison between SPOT 5 and DMC surface reflectance images</w:t>
      </w:r>
      <w:bookmarkEnd w:id="2"/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Near</w:t>
            </w:r>
            <w:r>
              <w:t>-</w:t>
            </w:r>
            <w:r w:rsidRPr="00766FB7">
              <w:t>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47E99">
              <w:t>5.88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94E40">
              <w:t xml:space="preserve">7.72  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0.72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47E99">
              <w:t>3.7</w:t>
            </w:r>
            <w:r>
              <w:t>4</w:t>
            </w:r>
            <w:r w:rsidRPr="00147E99">
              <w:t xml:space="preserve">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94E40">
              <w:t>5.42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0.74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47E99">
              <w:t>2.9</w:t>
            </w:r>
            <w:r>
              <w:t>3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294E40">
              <w:t>4.29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0.70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4.18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5.99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0.72</w:t>
            </w:r>
          </w:p>
        </w:tc>
      </w:tr>
    </w:tbl>
    <w:p w:rsidR="00452654" w:rsidRDefault="00E949A1" w:rsidP="006669AF">
      <w:pPr>
        <w:pStyle w:val="Newparagraph"/>
      </w:pPr>
    </w:p>
    <w:sectPr w:rsidR="004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2"/>
    <w:rsid w:val="000448C7"/>
    <w:rsid w:val="0009681F"/>
    <w:rsid w:val="001138DC"/>
    <w:rsid w:val="002B2D50"/>
    <w:rsid w:val="003A19AB"/>
    <w:rsid w:val="006669AF"/>
    <w:rsid w:val="006F75E2"/>
    <w:rsid w:val="009129D5"/>
    <w:rsid w:val="00B92D4B"/>
    <w:rsid w:val="00CE4A2E"/>
    <w:rsid w:val="00E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F99A-4675-4B13-B14A-7DEE488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8C7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0448C7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0448C7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0448C7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0448C7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0448C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448C7"/>
  </w:style>
  <w:style w:type="paragraph" w:customStyle="1" w:styleId="1TableText">
    <w:name w:val="1_Table Text"/>
    <w:basedOn w:val="Normal"/>
    <w:link w:val="1TableTextChar"/>
    <w:rsid w:val="003A19A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A19A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A19A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hesisBody">
    <w:name w:val="ThesisBody"/>
    <w:basedOn w:val="Normal"/>
    <w:link w:val="ThesisBodyChar"/>
    <w:qFormat/>
    <w:rsid w:val="003A19AB"/>
    <w:pPr>
      <w:spacing w:before="120" w:after="120" w:line="360" w:lineRule="auto"/>
      <w:jc w:val="both"/>
    </w:pPr>
  </w:style>
  <w:style w:type="character" w:customStyle="1" w:styleId="ThesisBodyChar">
    <w:name w:val="ThesisBody Char"/>
    <w:basedOn w:val="DefaultParagraphFont"/>
    <w:link w:val="ThesisBody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0448C7"/>
    <w:pPr>
      <w:spacing w:before="240" w:line="360" w:lineRule="auto"/>
    </w:pPr>
  </w:style>
  <w:style w:type="paragraph" w:customStyle="1" w:styleId="1TeksCharChar">
    <w:name w:val="1_Teks Char Char"/>
    <w:basedOn w:val="Normal"/>
    <w:link w:val="1TeksCharCharChar"/>
    <w:rsid w:val="003A19AB"/>
    <w:pPr>
      <w:spacing w:before="120" w:after="120" w:line="360" w:lineRule="auto"/>
      <w:jc w:val="both"/>
    </w:pPr>
  </w:style>
  <w:style w:type="character" w:customStyle="1" w:styleId="1TeksCharCharChar">
    <w:name w:val="1_Teks Char Char Char"/>
    <w:link w:val="1TeksCharChar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0448C7"/>
    <w:pPr>
      <w:ind w:firstLine="720"/>
    </w:pPr>
  </w:style>
  <w:style w:type="character" w:customStyle="1" w:styleId="Heading1Char">
    <w:name w:val="Heading 1 Char"/>
    <w:basedOn w:val="DefaultParagraphFont"/>
    <w:link w:val="Heading1"/>
    <w:rsid w:val="000448C7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0448C7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0448C7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0448C7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0448C7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0448C7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0448C7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0448C7"/>
  </w:style>
  <w:style w:type="paragraph" w:customStyle="1" w:styleId="Abstract">
    <w:name w:val="Abstract"/>
    <w:basedOn w:val="Normal"/>
    <w:next w:val="Keywords"/>
    <w:qFormat/>
    <w:rsid w:val="000448C7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0448C7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0448C7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0448C7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0448C7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0448C7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0448C7"/>
    <w:pPr>
      <w:spacing w:before="120" w:line="360" w:lineRule="auto"/>
    </w:pPr>
    <w:rPr>
      <w:sz w:val="22"/>
    </w:rPr>
  </w:style>
  <w:style w:type="paragraph" w:customStyle="1" w:styleId="Figurecaption">
    <w:name w:val="Figure caption"/>
    <w:basedOn w:val="Normal"/>
    <w:next w:val="Normal"/>
    <w:qFormat/>
    <w:rsid w:val="000448C7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0448C7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0448C7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0448C7"/>
  </w:style>
  <w:style w:type="paragraph" w:customStyle="1" w:styleId="Paragraph">
    <w:name w:val="Paragraph"/>
    <w:basedOn w:val="Normal"/>
    <w:next w:val="Newparagraph"/>
    <w:qFormat/>
    <w:rsid w:val="000448C7"/>
    <w:pPr>
      <w:widowControl w:val="0"/>
      <w:spacing w:before="240"/>
    </w:pPr>
  </w:style>
  <w:style w:type="paragraph" w:styleId="NormalIndent">
    <w:name w:val="Normal Indent"/>
    <w:basedOn w:val="Normal"/>
    <w:rsid w:val="000448C7"/>
    <w:pPr>
      <w:ind w:left="720"/>
    </w:pPr>
  </w:style>
  <w:style w:type="paragraph" w:customStyle="1" w:styleId="References">
    <w:name w:val="References"/>
    <w:basedOn w:val="Normal"/>
    <w:qFormat/>
    <w:rsid w:val="000448C7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448C7"/>
  </w:style>
  <w:style w:type="paragraph" w:customStyle="1" w:styleId="Bulletedlist">
    <w:name w:val="Bulleted list"/>
    <w:basedOn w:val="Paragraph"/>
    <w:next w:val="Paragraph"/>
    <w:qFormat/>
    <w:rsid w:val="000448C7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0448C7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0448C7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0448C7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0448C7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0448C7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0448C7"/>
    <w:rPr>
      <w:vertAlign w:val="superscript"/>
    </w:rPr>
  </w:style>
  <w:style w:type="paragraph" w:styleId="Header">
    <w:name w:val="header"/>
    <w:basedOn w:val="Normal"/>
    <w:link w:val="HeaderChar"/>
    <w:rsid w:val="000448C7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0448C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0448C7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0448C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0448C7"/>
    <w:pPr>
      <w:widowControl/>
      <w:spacing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MSc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3</cp:revision>
  <dcterms:created xsi:type="dcterms:W3CDTF">2017-06-30T18:31:00Z</dcterms:created>
  <dcterms:modified xsi:type="dcterms:W3CDTF">2017-06-30T18:32:00Z</dcterms:modified>
</cp:coreProperties>
</file>